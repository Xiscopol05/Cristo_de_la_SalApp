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C179" w14:textId="77777777" w:rsidR="006C49C3" w:rsidRDefault="006C49C3" w:rsidP="006C49C3">
      <w:pPr>
        <w:pStyle w:val="Ttulo"/>
      </w:pPr>
    </w:p>
    <w:p w14:paraId="7F02F0EE" w14:textId="77777777" w:rsidR="006C49C3" w:rsidRDefault="006C49C3" w:rsidP="006C49C3">
      <w:pPr>
        <w:pStyle w:val="Ttulo"/>
      </w:pPr>
    </w:p>
    <w:p w14:paraId="2EE1E095" w14:textId="77777777" w:rsidR="006C49C3" w:rsidRDefault="006C49C3" w:rsidP="006C49C3">
      <w:pPr>
        <w:pStyle w:val="Ttulo"/>
      </w:pPr>
    </w:p>
    <w:p w14:paraId="2A71935D" w14:textId="77777777" w:rsidR="006C49C3" w:rsidRDefault="006C49C3" w:rsidP="006C49C3">
      <w:pPr>
        <w:pStyle w:val="Ttulo"/>
      </w:pPr>
    </w:p>
    <w:p w14:paraId="622F2B74" w14:textId="77777777" w:rsidR="006C49C3" w:rsidRDefault="006C49C3" w:rsidP="006C49C3">
      <w:pPr>
        <w:pStyle w:val="Ttulo"/>
      </w:pPr>
    </w:p>
    <w:p w14:paraId="46A2E4B8" w14:textId="77777777" w:rsidR="006C49C3" w:rsidRDefault="006C49C3" w:rsidP="006C49C3">
      <w:pPr>
        <w:pStyle w:val="Ttulo"/>
        <w:jc w:val="left"/>
      </w:pPr>
    </w:p>
    <w:p w14:paraId="722D500A" w14:textId="77777777" w:rsidR="000D23D7" w:rsidRPr="006C49C3" w:rsidRDefault="006C49C3" w:rsidP="006C49C3">
      <w:pPr>
        <w:pStyle w:val="Ttulo"/>
      </w:pPr>
      <w:r w:rsidRPr="006C49C3">
        <w:t>Cristo de la SalApp</w:t>
      </w:r>
    </w:p>
    <w:p w14:paraId="00C94624" w14:textId="425F0CE5" w:rsidR="002464CF" w:rsidRDefault="006C49C3" w:rsidP="006C49C3">
      <w:pPr>
        <w:pStyle w:val="Subttulo"/>
        <w:jc w:val="center"/>
        <w:rPr>
          <w:rFonts w:ascii="Sacred Valley" w:hAnsi="Sacred Valley"/>
          <w:i/>
          <w:iCs/>
          <w:sz w:val="32"/>
          <w:szCs w:val="32"/>
        </w:rPr>
        <w:sectPr w:rsidR="002464C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Sacred Valley" w:hAnsi="Sacred Valley"/>
          <w:sz w:val="32"/>
          <w:szCs w:val="32"/>
        </w:rPr>
        <w:t xml:space="preserve">Criterio </w:t>
      </w:r>
      <w:r w:rsidR="002464CF">
        <w:rPr>
          <w:rFonts w:ascii="Sacred Valley" w:hAnsi="Sacred Valley"/>
          <w:sz w:val="32"/>
          <w:szCs w:val="32"/>
        </w:rPr>
        <w:t>B1</w:t>
      </w:r>
      <w:r>
        <w:rPr>
          <w:rFonts w:ascii="Sacred Valley" w:hAnsi="Sacred Valley"/>
          <w:sz w:val="32"/>
          <w:szCs w:val="32"/>
        </w:rPr>
        <w:t xml:space="preserve"> – </w:t>
      </w:r>
      <w:r w:rsidR="002464CF" w:rsidRPr="002464CF">
        <w:rPr>
          <w:rFonts w:ascii="Sacred Valley" w:hAnsi="Sacred Valley"/>
          <w:i/>
          <w:iCs/>
          <w:sz w:val="32"/>
          <w:szCs w:val="32"/>
        </w:rPr>
        <w:t>Registro de tarea</w:t>
      </w:r>
    </w:p>
    <w:p w14:paraId="16DED27C" w14:textId="4A7ADD8C" w:rsidR="002464CF" w:rsidRPr="002464CF" w:rsidRDefault="002464CF" w:rsidP="002464CF">
      <w:pPr>
        <w:rPr>
          <w:rFonts w:ascii="Sacred Valley" w:eastAsiaTheme="minorEastAsia" w:hAnsi="Sacred Valley"/>
          <w:color w:val="5A5A5A" w:themeColor="text1" w:themeTint="A5"/>
          <w:spacing w:val="15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2448"/>
        <w:gridCol w:w="3843"/>
        <w:gridCol w:w="3996"/>
        <w:gridCol w:w="1424"/>
        <w:gridCol w:w="930"/>
      </w:tblGrid>
      <w:tr w:rsidR="002464CF" w:rsidRPr="002464CF" w14:paraId="37FDCF56" w14:textId="77777777" w:rsidTr="002464CF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D3D92F8" w14:textId="77777777" w:rsidR="002464CF" w:rsidRPr="002464CF" w:rsidRDefault="002464CF" w:rsidP="002464CF">
            <w:r w:rsidRPr="002464CF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E3C2F93" w14:textId="77777777" w:rsidR="002464CF" w:rsidRPr="002464CF" w:rsidRDefault="002464CF" w:rsidP="002464CF">
            <w:r w:rsidRPr="002464CF">
              <w:rPr>
                <w:b/>
                <w:bCs/>
              </w:rPr>
              <w:t>Acción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5FA016E" w14:textId="77777777" w:rsidR="002464CF" w:rsidRPr="002464CF" w:rsidRDefault="002464CF" w:rsidP="002464CF">
            <w:r w:rsidRPr="002464CF">
              <w:rPr>
                <w:b/>
                <w:bCs/>
              </w:rPr>
              <w:t>Detalles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315A970" w14:textId="77777777" w:rsidR="002464CF" w:rsidRPr="002464CF" w:rsidRDefault="002464CF" w:rsidP="002464CF">
            <w:r w:rsidRPr="002464CF">
              <w:rPr>
                <w:b/>
                <w:bCs/>
              </w:rPr>
              <w:t>Comentarios / Seguimiento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11E44F" w14:textId="77777777" w:rsidR="002464CF" w:rsidRPr="002464CF" w:rsidRDefault="002464CF" w:rsidP="002464CF">
            <w:r w:rsidRPr="002464CF">
              <w:rPr>
                <w:b/>
                <w:bCs/>
              </w:rPr>
              <w:t>Fecha de finalización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6709480" w14:textId="77777777" w:rsidR="002464CF" w:rsidRPr="002464CF" w:rsidRDefault="002464CF" w:rsidP="002464CF">
            <w:r w:rsidRPr="002464CF">
              <w:rPr>
                <w:b/>
                <w:bCs/>
              </w:rPr>
              <w:t>Criterio</w:t>
            </w:r>
          </w:p>
        </w:tc>
      </w:tr>
      <w:tr w:rsidR="002464CF" w:rsidRPr="002464CF" w14:paraId="18C3CE78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F07F21B" w14:textId="77777777" w:rsidR="002464CF" w:rsidRPr="002464CF" w:rsidRDefault="002464CF" w:rsidP="002464CF">
            <w:r w:rsidRPr="002464CF">
              <w:t>15/09/2022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EDFC3D0" w14:textId="77777777" w:rsidR="002464CF" w:rsidRPr="002464CF" w:rsidRDefault="002464CF" w:rsidP="002464CF">
            <w:r w:rsidRPr="002464CF">
              <w:t>Descripción de la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67B969" w14:textId="77777777" w:rsidR="002464CF" w:rsidRPr="002464CF" w:rsidRDefault="002464CF" w:rsidP="002464CF">
            <w:r w:rsidRPr="002464CF">
              <w:t>Definición de la idea inicial de aplicación informática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B40C97C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F7E79CE" w14:textId="77777777" w:rsidR="002464CF" w:rsidRPr="002464CF" w:rsidRDefault="002464CF" w:rsidP="002464CF">
            <w:r w:rsidRPr="002464CF">
              <w:t>19/09/2022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213B2EC" w14:textId="77777777" w:rsidR="002464CF" w:rsidRPr="002464CF" w:rsidRDefault="002464CF" w:rsidP="002464CF">
            <w:r w:rsidRPr="002464CF">
              <w:t>A</w:t>
            </w:r>
          </w:p>
        </w:tc>
      </w:tr>
      <w:tr w:rsidR="002464CF" w:rsidRPr="002464CF" w14:paraId="7655F417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AD4970E" w14:textId="77777777" w:rsidR="002464CF" w:rsidRPr="002464CF" w:rsidRDefault="002464CF" w:rsidP="002464CF">
            <w:r w:rsidRPr="002464CF">
              <w:t>22/09/2022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8B3B62C" w14:textId="77777777" w:rsidR="002464CF" w:rsidRPr="002464CF" w:rsidRDefault="002464CF" w:rsidP="002464CF">
            <w:r w:rsidRPr="002464CF">
              <w:t>Planificación del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16097C4" w14:textId="77777777" w:rsidR="002464CF" w:rsidRPr="002464CF" w:rsidRDefault="002464CF" w:rsidP="002464CF">
            <w:r w:rsidRPr="002464CF">
              <w:t>Identificar las fases de desarrollo de la solución. </w:t>
            </w:r>
          </w:p>
          <w:p w14:paraId="51AB159D" w14:textId="77777777" w:rsidR="002464CF" w:rsidRPr="002464CF" w:rsidRDefault="002464CF" w:rsidP="002464CF">
            <w:r w:rsidRPr="002464CF">
              <w:t xml:space="preserve">Asana e </w:t>
            </w:r>
            <w:proofErr w:type="spellStart"/>
            <w:r w:rsidRPr="002464CF">
              <w:t>Instagantt</w:t>
            </w:r>
            <w:proofErr w:type="spellEnd"/>
            <w:r w:rsidRPr="002464CF">
              <w:t>.</w:t>
            </w:r>
          </w:p>
          <w:p w14:paraId="2B6918F4" w14:textId="77777777" w:rsidR="002464CF" w:rsidRPr="002464CF" w:rsidRDefault="002464CF" w:rsidP="002464CF">
            <w:r w:rsidRPr="002464CF">
              <w:t>Diseño del diagrama de Gantt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9EF1836" w14:textId="77777777" w:rsidR="002464CF" w:rsidRPr="002464CF" w:rsidRDefault="002464CF" w:rsidP="002464CF">
            <w:r w:rsidRPr="002464CF">
              <w:t>Finalización del diagrama de Gantt el día 25/09/2022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480CC12" w14:textId="77777777" w:rsidR="002464CF" w:rsidRPr="002464CF" w:rsidRDefault="002464CF" w:rsidP="002464CF">
            <w:r w:rsidRPr="002464CF">
              <w:t>25/09/2022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C21C381" w14:textId="77777777" w:rsidR="002464CF" w:rsidRPr="002464CF" w:rsidRDefault="002464CF" w:rsidP="002464CF">
            <w:r w:rsidRPr="002464CF">
              <w:t>A</w:t>
            </w:r>
          </w:p>
        </w:tc>
      </w:tr>
      <w:tr w:rsidR="002464CF" w:rsidRPr="002464CF" w14:paraId="180A210B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A821A74" w14:textId="77777777" w:rsidR="002464CF" w:rsidRPr="002464CF" w:rsidRDefault="002464CF" w:rsidP="002464CF">
            <w:r w:rsidRPr="002464CF">
              <w:t>6/10/2022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C3DB6F8" w14:textId="77777777" w:rsidR="002464CF" w:rsidRPr="002464CF" w:rsidRDefault="002464CF" w:rsidP="002464CF">
            <w:r w:rsidRPr="002464CF">
              <w:t>Reunión inicial con el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6A13855" w14:textId="77777777" w:rsidR="002464CF" w:rsidRPr="002464CF" w:rsidRDefault="002464CF" w:rsidP="002464CF">
            <w:r w:rsidRPr="002464CF">
              <w:t xml:space="preserve">Se realiza la primera reunión con el cliente real: la Junta Directiva de la Hermandad del </w:t>
            </w:r>
            <w:proofErr w:type="spellStart"/>
            <w:r w:rsidRPr="002464CF">
              <w:t>Stmo</w:t>
            </w:r>
            <w:proofErr w:type="spellEnd"/>
            <w:r w:rsidRPr="002464CF">
              <w:t>. Cristo de la Sala (representada por su presidente).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1FB18D4" w14:textId="77777777" w:rsidR="002464CF" w:rsidRPr="002464CF" w:rsidRDefault="002464CF" w:rsidP="002464CF">
            <w:r w:rsidRPr="002464CF">
              <w:t>La relación cliente / desarrollador es muy buena y hay intención de colaboración en el desarrollo por parte de estos.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8F451E9" w14:textId="77777777" w:rsidR="002464CF" w:rsidRPr="002464CF" w:rsidRDefault="002464CF" w:rsidP="002464CF">
            <w:r w:rsidRPr="002464CF">
              <w:t>6/10/2022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FF729C5" w14:textId="77777777" w:rsidR="002464CF" w:rsidRPr="002464CF" w:rsidRDefault="002464CF" w:rsidP="002464CF">
            <w:r w:rsidRPr="002464CF">
              <w:t>A, B, E</w:t>
            </w:r>
          </w:p>
        </w:tc>
      </w:tr>
      <w:tr w:rsidR="002464CF" w:rsidRPr="002464CF" w14:paraId="76B64A61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7A2587E" w14:textId="77777777" w:rsidR="002464CF" w:rsidRPr="002464CF" w:rsidRDefault="002464CF" w:rsidP="002464CF">
            <w:r w:rsidRPr="002464CF">
              <w:t>6/10/2022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29CE24" w14:textId="77777777" w:rsidR="002464CF" w:rsidRPr="002464CF" w:rsidRDefault="002464CF" w:rsidP="002464CF">
            <w:r w:rsidRPr="002464CF">
              <w:t>Selección de la paleta de colores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0D5F1EE" w14:textId="77777777" w:rsidR="002464CF" w:rsidRPr="002464CF" w:rsidRDefault="002464CF" w:rsidP="002464CF">
            <w:r w:rsidRPr="002464CF">
              <w:t>Se diseña un prototipo de paleta de colores que será posteriormente aprobado por el cliente.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AAEE971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33E4D73" w14:textId="77777777" w:rsidR="002464CF" w:rsidRPr="002464CF" w:rsidRDefault="002464CF" w:rsidP="002464CF">
            <w:r w:rsidRPr="002464CF">
              <w:t>6/10/2022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2DF900" w14:textId="77777777" w:rsidR="002464CF" w:rsidRPr="002464CF" w:rsidRDefault="002464CF" w:rsidP="002464CF">
            <w:r w:rsidRPr="002464CF">
              <w:t>C, E</w:t>
            </w:r>
          </w:p>
        </w:tc>
      </w:tr>
      <w:tr w:rsidR="002464CF" w:rsidRPr="002464CF" w14:paraId="13F44C3C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A50576F" w14:textId="77777777" w:rsidR="002464CF" w:rsidRPr="002464CF" w:rsidRDefault="002464CF" w:rsidP="002464CF">
            <w:r w:rsidRPr="002464CF">
              <w:t>6/10/2022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7372242" w14:textId="77777777" w:rsidR="002464CF" w:rsidRPr="002464CF" w:rsidRDefault="002464CF" w:rsidP="002464CF">
            <w:r w:rsidRPr="002464CF">
              <w:t xml:space="preserve">Redacción documentación </w:t>
            </w:r>
            <w:r w:rsidRPr="002464CF">
              <w:lastRenderedPageBreak/>
              <w:t>relacionada con el Criterio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929E4CA" w14:textId="77777777" w:rsidR="002464CF" w:rsidRPr="002464CF" w:rsidRDefault="002464CF" w:rsidP="002464CF">
            <w:pPr>
              <w:numPr>
                <w:ilvl w:val="0"/>
                <w:numId w:val="16"/>
              </w:numPr>
            </w:pPr>
            <w:r w:rsidRPr="002464CF">
              <w:lastRenderedPageBreak/>
              <w:t>Definición del problema</w:t>
            </w:r>
          </w:p>
          <w:p w14:paraId="073AF6AC" w14:textId="77777777" w:rsidR="002464CF" w:rsidRPr="002464CF" w:rsidRDefault="002464CF" w:rsidP="002464CF">
            <w:pPr>
              <w:numPr>
                <w:ilvl w:val="0"/>
                <w:numId w:val="16"/>
              </w:numPr>
            </w:pPr>
            <w:r w:rsidRPr="002464CF">
              <w:lastRenderedPageBreak/>
              <w:t>Justificación del producto propuesto</w:t>
            </w:r>
          </w:p>
          <w:p w14:paraId="7C15DD6D" w14:textId="77777777" w:rsidR="002464CF" w:rsidRPr="002464CF" w:rsidRDefault="002464CF" w:rsidP="002464CF">
            <w:pPr>
              <w:numPr>
                <w:ilvl w:val="0"/>
                <w:numId w:val="16"/>
              </w:numPr>
            </w:pPr>
            <w:r w:rsidRPr="002464CF">
              <w:t>Criterios de logros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DDCA099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409ED1E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BDA6227" w14:textId="77777777" w:rsidR="002464CF" w:rsidRPr="002464CF" w:rsidRDefault="002464CF" w:rsidP="002464CF">
            <w:r w:rsidRPr="002464CF">
              <w:t>A, B</w:t>
            </w:r>
          </w:p>
        </w:tc>
      </w:tr>
      <w:tr w:rsidR="002464CF" w:rsidRPr="002464CF" w14:paraId="1FFE5749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E1D5A03" w14:textId="77777777" w:rsidR="002464CF" w:rsidRPr="002464CF" w:rsidRDefault="002464CF" w:rsidP="002464CF">
            <w:r w:rsidRPr="002464CF">
              <w:t>12/10/2022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712F21D" w14:textId="77777777" w:rsidR="002464CF" w:rsidRPr="002464CF" w:rsidRDefault="002464CF" w:rsidP="002464CF">
            <w:r w:rsidRPr="002464CF">
              <w:t>Diseño de las pantallas de la aplicación.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DF383F" w14:textId="77777777" w:rsidR="002464CF" w:rsidRPr="002464CF" w:rsidRDefault="002464CF" w:rsidP="002464CF">
            <w:pPr>
              <w:numPr>
                <w:ilvl w:val="0"/>
                <w:numId w:val="17"/>
              </w:numPr>
            </w:pPr>
            <w:r w:rsidRPr="002464CF">
              <w:t>Establecer el número total de pantallas.</w:t>
            </w:r>
          </w:p>
          <w:p w14:paraId="7A7DB06F" w14:textId="77777777" w:rsidR="002464CF" w:rsidRPr="002464CF" w:rsidRDefault="002464CF" w:rsidP="002464CF">
            <w:pPr>
              <w:numPr>
                <w:ilvl w:val="0"/>
                <w:numId w:val="17"/>
              </w:numPr>
            </w:pPr>
            <w:r w:rsidRPr="002464CF">
              <w:t xml:space="preserve">Diseño de las pantallas con la aplicación </w:t>
            </w:r>
            <w:proofErr w:type="spellStart"/>
            <w:r w:rsidRPr="002464CF">
              <w:t>Mockflow</w:t>
            </w:r>
            <w:proofErr w:type="spellEnd"/>
            <w:r w:rsidRPr="002464CF"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E69393" w14:textId="77777777" w:rsidR="002464CF" w:rsidRPr="002464CF" w:rsidRDefault="002464CF" w:rsidP="002464CF">
            <w:r w:rsidRPr="002464CF">
              <w:t>Se han diseñado un total de 30 pantallas, aunque hay muchas que son muy parecidas entre sí.</w:t>
            </w:r>
          </w:p>
          <w:p w14:paraId="22B854FB" w14:textId="77777777" w:rsidR="002464CF" w:rsidRPr="002464CF" w:rsidRDefault="002464CF" w:rsidP="002464CF">
            <w:r w:rsidRPr="002464CF">
              <w:t>Después de una primera versión, se han corregido errores y se le ha presentado un borrador al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4A0EE36" w14:textId="77777777" w:rsidR="002464CF" w:rsidRPr="002464CF" w:rsidRDefault="002464CF" w:rsidP="002464CF">
            <w:r w:rsidRPr="002464CF">
              <w:t>17/10/2022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CDF5CF6" w14:textId="77777777" w:rsidR="002464CF" w:rsidRPr="002464CF" w:rsidRDefault="002464CF" w:rsidP="002464CF">
            <w:r w:rsidRPr="002464CF">
              <w:t>C, E</w:t>
            </w:r>
          </w:p>
        </w:tc>
      </w:tr>
      <w:tr w:rsidR="002464CF" w:rsidRPr="002464CF" w14:paraId="4922F04D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B674031" w14:textId="77777777" w:rsidR="002464CF" w:rsidRPr="002464CF" w:rsidRDefault="002464CF" w:rsidP="002464CF">
            <w:r w:rsidRPr="002464CF">
              <w:t>17/10/2022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3168C3D" w14:textId="77777777" w:rsidR="002464CF" w:rsidRPr="002464CF" w:rsidRDefault="002464CF" w:rsidP="002464CF">
            <w:r w:rsidRPr="002464CF">
              <w:t xml:space="preserve">Mapa de navegación de la </w:t>
            </w:r>
            <w:proofErr w:type="gramStart"/>
            <w:r w:rsidRPr="002464CF">
              <w:t>app</w:t>
            </w:r>
            <w:proofErr w:type="gramEnd"/>
            <w:r w:rsidRPr="002464CF"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30EE47D" w14:textId="77777777" w:rsidR="002464CF" w:rsidRPr="002464CF" w:rsidRDefault="002464CF" w:rsidP="002464CF">
            <w:r w:rsidRPr="002464CF">
              <w:t>Una vez finalizado el diseño de las pantallas, se ha realizado un mapa de navegación para determinar cómo se va a acceder a las distintas pantallas.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D607190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7F19F90" w14:textId="77777777" w:rsidR="002464CF" w:rsidRPr="002464CF" w:rsidRDefault="002464CF" w:rsidP="002464CF">
            <w:r w:rsidRPr="002464CF">
              <w:t>17/10/2022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B835A11" w14:textId="77777777" w:rsidR="002464CF" w:rsidRPr="002464CF" w:rsidRDefault="002464CF" w:rsidP="002464CF">
            <w:r w:rsidRPr="002464CF">
              <w:t>C, E</w:t>
            </w:r>
          </w:p>
        </w:tc>
      </w:tr>
      <w:tr w:rsidR="002464CF" w:rsidRPr="002464CF" w14:paraId="6DC6607D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69A7AB" w14:textId="77777777" w:rsidR="002464CF" w:rsidRPr="002464CF" w:rsidRDefault="002464CF" w:rsidP="002464CF">
            <w:r w:rsidRPr="002464CF">
              <w:t>20/10/2022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5221F6" w14:textId="77777777" w:rsidR="002464CF" w:rsidRPr="002464CF" w:rsidRDefault="002464CF" w:rsidP="002464CF">
            <w:r w:rsidRPr="002464CF">
              <w:t>Inicio de la programación del programa: paleta de colores y tipografías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5EDC836" w14:textId="77777777" w:rsidR="002464CF" w:rsidRPr="002464CF" w:rsidRDefault="002464CF" w:rsidP="002464CF">
            <w:r w:rsidRPr="002464CF">
              <w:t>Una vez finalizada la fase de diseño de la GUI, se inicia la fase de programación del programa.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E26A466" w14:textId="77777777" w:rsidR="002464CF" w:rsidRPr="002464CF" w:rsidRDefault="002464CF" w:rsidP="002464CF">
            <w:r w:rsidRPr="002464CF">
              <w:t xml:space="preserve">En primer lugar, se realiza la incorporación en programas separados para después añadirlos al programa </w:t>
            </w:r>
            <w:proofErr w:type="spellStart"/>
            <w:r w:rsidRPr="002464CF">
              <w:t>Cristo_de_la_SalApp</w:t>
            </w:r>
            <w:proofErr w:type="spellEnd"/>
            <w:r w:rsidRPr="002464CF"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B7D9C4B" w14:textId="77777777" w:rsidR="002464CF" w:rsidRPr="002464CF" w:rsidRDefault="002464CF" w:rsidP="002464CF">
            <w:r w:rsidRPr="002464CF">
              <w:t>24/10/2022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CE1CEC7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4C367833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E707E17" w14:textId="77777777" w:rsidR="002464CF" w:rsidRPr="002464CF" w:rsidRDefault="002464CF" w:rsidP="002464CF">
            <w:r w:rsidRPr="002464CF">
              <w:lastRenderedPageBreak/>
              <w:t>27/10/2022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CA21ABC" w14:textId="77777777" w:rsidR="002464CF" w:rsidRPr="002464CF" w:rsidRDefault="002464CF" w:rsidP="002464CF">
            <w:r w:rsidRPr="002464CF">
              <w:t>Maquetación del programa e incorporación de medias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1E88B2B" w14:textId="77777777" w:rsidR="002464CF" w:rsidRPr="002464CF" w:rsidRDefault="002464CF" w:rsidP="002464CF">
            <w:r w:rsidRPr="002464CF">
              <w:t xml:space="preserve">Se señalan, en el programa principal, las diferentes zonas de la pantalla básica del programa. Además, en un programa aparte y, posteriormente, en el principal, se incorporan los </w:t>
            </w:r>
            <w:proofErr w:type="gramStart"/>
            <w:r w:rsidRPr="002464CF">
              <w:t>medias seleccionados</w:t>
            </w:r>
            <w:proofErr w:type="gramEnd"/>
            <w:r w:rsidRPr="002464CF">
              <w:t xml:space="preserve"> en la GUI.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2FC79C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109A774" w14:textId="77777777" w:rsidR="002464CF" w:rsidRPr="002464CF" w:rsidRDefault="002464CF" w:rsidP="002464CF">
            <w:r w:rsidRPr="002464CF">
              <w:t>3/11/2022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A69E9AC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5B05A14F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0AE1B29" w14:textId="77777777" w:rsidR="002464CF" w:rsidRPr="002464CF" w:rsidRDefault="002464CF" w:rsidP="002464CF">
            <w:r w:rsidRPr="002464CF">
              <w:t>3/11/2022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254DD8C" w14:textId="77777777" w:rsidR="002464CF" w:rsidRPr="002464CF" w:rsidRDefault="002464CF" w:rsidP="002464CF">
            <w:r w:rsidRPr="002464CF">
              <w:t>Incorporación de botones y diferentes pantallas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C3FBAE" w14:textId="77777777" w:rsidR="002464CF" w:rsidRPr="002464CF" w:rsidRDefault="002464CF" w:rsidP="002464CF">
            <w:r w:rsidRPr="002464CF">
              <w:t>Se crea la clase botón y se empieza a diferenciar entre las diferentes pantallas que tiene el programa.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59B2869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C6A3B0F" w14:textId="77777777" w:rsidR="002464CF" w:rsidRPr="002464CF" w:rsidRDefault="002464CF" w:rsidP="002464CF">
            <w:r w:rsidRPr="002464CF">
              <w:t>9/11/2022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2686C0A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7036AF6E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20A4033" w14:textId="77777777" w:rsidR="002464CF" w:rsidRPr="002464CF" w:rsidRDefault="002464CF" w:rsidP="002464CF">
            <w:r w:rsidRPr="002464CF">
              <w:t>10/11/2022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E4D989A" w14:textId="77777777" w:rsidR="002464CF" w:rsidRPr="002464CF" w:rsidRDefault="002464CF" w:rsidP="002464CF">
            <w:r w:rsidRPr="002464CF">
              <w:t>Incorporación de diferentes elementos de la GUI.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1E42F00" w14:textId="77777777" w:rsidR="002464CF" w:rsidRPr="002464CF" w:rsidRDefault="002464CF" w:rsidP="002464CF">
            <w:r w:rsidRPr="002464CF">
              <w:t>Se incorporan al programa elementos de la GUI como: cuadros de texto, seleccionadores, botones con texto e imágenes y tabla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9EC08CA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19F58A" w14:textId="77777777" w:rsidR="002464CF" w:rsidRPr="002464CF" w:rsidRDefault="002464CF" w:rsidP="002464CF">
            <w:r w:rsidRPr="002464CF">
              <w:t>20/11/2022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1ED85E6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211391AD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CF4F7DB" w14:textId="77777777" w:rsidR="002464CF" w:rsidRPr="002464CF" w:rsidRDefault="002464CF" w:rsidP="002464CF">
            <w:r w:rsidRPr="002464CF">
              <w:t>21/10/2022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D59826" w14:textId="77777777" w:rsidR="002464CF" w:rsidRPr="002464CF" w:rsidRDefault="002464CF" w:rsidP="002464CF">
            <w:r w:rsidRPr="002464CF">
              <w:t>Realización de la pantalla Detalle Hermano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93AD2EF" w14:textId="77777777" w:rsidR="002464CF" w:rsidRPr="002464CF" w:rsidRDefault="002464CF" w:rsidP="002464CF">
            <w:r w:rsidRPr="002464CF">
              <w:t xml:space="preserve">Se realiza la pantalla donde se muestra la información completa de cada hermano. Para ello, se incorpora el elemento </w:t>
            </w:r>
            <w:proofErr w:type="spellStart"/>
            <w:r w:rsidRPr="002464CF">
              <w:t>TextInfo</w:t>
            </w:r>
            <w:proofErr w:type="spellEnd"/>
            <w:r w:rsidRPr="002464CF"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BAC83B" w14:textId="77777777" w:rsidR="002464CF" w:rsidRPr="002464CF" w:rsidRDefault="002464CF" w:rsidP="002464CF">
            <w:r w:rsidRPr="002464CF">
              <w:t>El cliente ha hecho algunos apuntes que van a ser corregidos lo antes posible: </w:t>
            </w:r>
          </w:p>
          <w:p w14:paraId="08A05C20" w14:textId="77777777" w:rsidR="002464CF" w:rsidRPr="002464CF" w:rsidRDefault="002464CF" w:rsidP="002464CF">
            <w:pPr>
              <w:numPr>
                <w:ilvl w:val="0"/>
                <w:numId w:val="18"/>
              </w:numPr>
            </w:pPr>
            <w:r w:rsidRPr="002464CF">
              <w:t>Tamaño casillas información bancaria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FADF31" w14:textId="77777777" w:rsidR="002464CF" w:rsidRPr="002464CF" w:rsidRDefault="002464CF" w:rsidP="002464CF">
            <w:r w:rsidRPr="002464CF">
              <w:t>21/11/2022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5510AAE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1D3FFD47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6C852DF" w14:textId="77777777" w:rsidR="002464CF" w:rsidRPr="002464CF" w:rsidRDefault="002464CF" w:rsidP="002464CF">
            <w:r w:rsidRPr="002464CF">
              <w:lastRenderedPageBreak/>
              <w:t>23/11/2022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E1FF141" w14:textId="77777777" w:rsidR="002464CF" w:rsidRPr="002464CF" w:rsidRDefault="002464CF" w:rsidP="002464CF">
            <w:r w:rsidRPr="002464CF">
              <w:t>Incorporación de varios elementos de la GUI, creación pantalla CONTABILIDAD y modificación banner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A7725F4" w14:textId="77777777" w:rsidR="002464CF" w:rsidRPr="002464CF" w:rsidRDefault="002464CF" w:rsidP="002464CF">
            <w:r w:rsidRPr="002464CF">
              <w:t>Se incorporan: </w:t>
            </w:r>
          </w:p>
          <w:p w14:paraId="07F7C53B" w14:textId="77777777" w:rsidR="002464CF" w:rsidRPr="002464CF" w:rsidRDefault="002464CF" w:rsidP="002464CF">
            <w:pPr>
              <w:numPr>
                <w:ilvl w:val="0"/>
                <w:numId w:val="19"/>
              </w:numPr>
            </w:pPr>
            <w:proofErr w:type="spellStart"/>
            <w:r w:rsidRPr="002464CF">
              <w:t>ImgTextButtons</w:t>
            </w:r>
            <w:proofErr w:type="spellEnd"/>
          </w:p>
          <w:p w14:paraId="475615C4" w14:textId="77777777" w:rsidR="002464CF" w:rsidRPr="002464CF" w:rsidRDefault="002464CF" w:rsidP="002464CF">
            <w:pPr>
              <w:numPr>
                <w:ilvl w:val="0"/>
                <w:numId w:val="19"/>
              </w:numPr>
            </w:pPr>
            <w:proofErr w:type="spellStart"/>
            <w:r w:rsidRPr="002464CF">
              <w:t>pagedTables</w:t>
            </w:r>
            <w:proofErr w:type="spellEnd"/>
          </w:p>
          <w:p w14:paraId="4C8DD5EC" w14:textId="77777777" w:rsidR="002464CF" w:rsidRPr="002464CF" w:rsidRDefault="002464CF" w:rsidP="002464CF">
            <w:pPr>
              <w:numPr>
                <w:ilvl w:val="0"/>
                <w:numId w:val="19"/>
              </w:numPr>
            </w:pPr>
            <w:r w:rsidRPr="002464CF">
              <w:t>Calendario</w:t>
            </w:r>
          </w:p>
          <w:p w14:paraId="785490C7" w14:textId="77777777" w:rsidR="002464CF" w:rsidRPr="002464CF" w:rsidRDefault="002464CF" w:rsidP="002464CF">
            <w:pPr>
              <w:numPr>
                <w:ilvl w:val="0"/>
                <w:numId w:val="19"/>
              </w:numPr>
            </w:pPr>
            <w:r w:rsidRPr="002464CF">
              <w:t>Botones con enlace</w:t>
            </w:r>
          </w:p>
          <w:p w14:paraId="5F431E86" w14:textId="77777777" w:rsidR="002464CF" w:rsidRPr="002464CF" w:rsidRDefault="002464CF" w:rsidP="002464CF">
            <w:pPr>
              <w:numPr>
                <w:ilvl w:val="0"/>
                <w:numId w:val="19"/>
              </w:numPr>
            </w:pPr>
            <w:r w:rsidRPr="002464CF">
              <w:t>Diagrama de barras</w:t>
            </w:r>
          </w:p>
          <w:p w14:paraId="2CF6DAD0" w14:textId="77777777" w:rsidR="002464CF" w:rsidRPr="002464CF" w:rsidRDefault="002464CF" w:rsidP="002464CF">
            <w:pPr>
              <w:numPr>
                <w:ilvl w:val="0"/>
                <w:numId w:val="19"/>
              </w:numPr>
            </w:pPr>
            <w:r w:rsidRPr="002464CF">
              <w:t xml:space="preserve">Diagrama de </w:t>
            </w:r>
            <w:proofErr w:type="spellStart"/>
            <w:r w:rsidRPr="002464CF">
              <w:t>linea</w:t>
            </w:r>
            <w:proofErr w:type="spellEnd"/>
            <w:r w:rsidRPr="002464CF"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353921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5DD591E" w14:textId="77777777" w:rsidR="002464CF" w:rsidRPr="002464CF" w:rsidRDefault="002464CF" w:rsidP="002464CF">
            <w:r w:rsidRPr="002464CF">
              <w:t>23/11/2022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7B09B3C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1ED887F8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AE45446" w14:textId="77777777" w:rsidR="002464CF" w:rsidRPr="002464CF" w:rsidRDefault="002464CF" w:rsidP="002464CF">
            <w:r w:rsidRPr="002464CF">
              <w:t>24/11/2022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481E635" w14:textId="77777777" w:rsidR="002464CF" w:rsidRPr="002464CF" w:rsidRDefault="002464CF" w:rsidP="002464CF">
            <w:r w:rsidRPr="002464CF">
              <w:t>Se corrigen varios errores que han surgido los días anteriores con ayuda de los profesores.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66964DB" w14:textId="77777777" w:rsidR="002464CF" w:rsidRPr="002464CF" w:rsidRDefault="002464CF" w:rsidP="002464CF">
            <w:r w:rsidRPr="002464CF">
              <w:t>Errores en bucles, elementos de la GUI, …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44F0B15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769298E" w14:textId="77777777" w:rsidR="002464CF" w:rsidRPr="002464CF" w:rsidRDefault="002464CF" w:rsidP="002464CF">
            <w:r w:rsidRPr="002464CF">
              <w:t>24/11/2022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86BE90E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300BE63A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3E4EC50" w14:textId="77777777" w:rsidR="002464CF" w:rsidRPr="002464CF" w:rsidRDefault="002464CF" w:rsidP="002464CF">
            <w:r w:rsidRPr="002464CF">
              <w:t>29/11/2022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4AB43F" w14:textId="77777777" w:rsidR="002464CF" w:rsidRPr="002464CF" w:rsidRDefault="002464CF" w:rsidP="002464CF">
            <w:r w:rsidRPr="002464CF">
              <w:t>Realización de la maquetación e implementación de elementos de la GUI en todas las pantallas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CF1A00A" w14:textId="77777777" w:rsidR="002464CF" w:rsidRPr="002464CF" w:rsidRDefault="002464CF" w:rsidP="002464CF">
            <w:r w:rsidRPr="002464CF">
              <w:t xml:space="preserve">Se pretende terminar el </w:t>
            </w:r>
            <w:proofErr w:type="spellStart"/>
            <w:r w:rsidRPr="002464CF">
              <w:t>layout</w:t>
            </w:r>
            <w:proofErr w:type="spellEnd"/>
            <w:r w:rsidRPr="002464CF">
              <w:t xml:space="preserve"> del total de pantallas, además de incorporar los elementos de la GUI correspondientes a cada una de ellas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C958098" w14:textId="77777777" w:rsidR="002464CF" w:rsidRPr="002464CF" w:rsidRDefault="002464CF" w:rsidP="002464CF">
            <w:r w:rsidRPr="002464CF">
              <w:t>Durante este proceso, me doy cuenta de que hay elementos que se me complican, por lo que voy a tener que pedir ayuda al profesor.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E72FC58" w14:textId="77777777" w:rsidR="002464CF" w:rsidRPr="002464CF" w:rsidRDefault="002464CF" w:rsidP="002464CF">
            <w:r w:rsidRPr="002464CF">
              <w:t>30/11/2022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C478D7F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23260020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38C1589" w14:textId="77777777" w:rsidR="002464CF" w:rsidRPr="002464CF" w:rsidRDefault="002464CF" w:rsidP="002464CF">
            <w:r w:rsidRPr="002464CF">
              <w:t>1/12/2022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0231A23" w14:textId="77777777" w:rsidR="002464CF" w:rsidRPr="002464CF" w:rsidRDefault="002464CF" w:rsidP="002464CF">
            <w:r w:rsidRPr="002464CF">
              <w:t>Se resuelven dudas con el profesor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DAE83BD" w14:textId="77777777" w:rsidR="002464CF" w:rsidRPr="002464CF" w:rsidRDefault="002464CF" w:rsidP="002464CF">
            <w:r w:rsidRPr="002464CF">
              <w:t xml:space="preserve">Se resuelven una </w:t>
            </w:r>
            <w:proofErr w:type="spellStart"/>
            <w:r w:rsidRPr="002464CF">
              <w:t>série</w:t>
            </w:r>
            <w:proofErr w:type="spellEnd"/>
            <w:r w:rsidRPr="002464CF">
              <w:t xml:space="preserve"> de problemas relacionados con los </w:t>
            </w:r>
            <w:r w:rsidRPr="002464CF">
              <w:lastRenderedPageBreak/>
              <w:t>elementos de la GUI y algunas pantallas.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B00A707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3148850" w14:textId="77777777" w:rsidR="002464CF" w:rsidRPr="002464CF" w:rsidRDefault="002464CF" w:rsidP="002464CF">
            <w:r w:rsidRPr="002464CF">
              <w:t>1/12/2022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5BE5DEB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5FFF1CDC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3DF99EE" w14:textId="77777777" w:rsidR="002464CF" w:rsidRPr="002464CF" w:rsidRDefault="002464CF" w:rsidP="002464CF">
            <w:r w:rsidRPr="002464CF">
              <w:t>12/12/2022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20EBD2" w14:textId="77777777" w:rsidR="002464CF" w:rsidRPr="002464CF" w:rsidRDefault="002464CF" w:rsidP="002464CF">
            <w:r w:rsidRPr="002464CF">
              <w:t>Incorporación de más elementos de la GUI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E039F25" w14:textId="77777777" w:rsidR="002464CF" w:rsidRPr="002464CF" w:rsidRDefault="002464CF" w:rsidP="002464CF">
            <w:r w:rsidRPr="002464CF">
              <w:t>Se incorporan más elementos de la GUI y se plantea en el papel la manera de separar los usuarios (hermanos) de los administradores (junta directiva de la hermandad)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BFD2FB3" w14:textId="77777777" w:rsidR="002464CF" w:rsidRPr="002464CF" w:rsidRDefault="002464CF" w:rsidP="002464CF">
            <w:r w:rsidRPr="002464CF">
              <w:t>En este punto, la programación se hace más difícil debido a todo lo que se debe tener en cuenta para poder seguir adelante. Cada vez es más difícil encontrar cómo seguir programando debido a la alta cantidad de código programado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B1BB72C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14F0852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78082CEC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03136A" w14:textId="77777777" w:rsidR="002464CF" w:rsidRPr="002464CF" w:rsidRDefault="002464CF" w:rsidP="002464CF">
            <w:r w:rsidRPr="002464CF">
              <w:t>20/12/2022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60CAE22" w14:textId="77777777" w:rsidR="002464CF" w:rsidRPr="002464CF" w:rsidRDefault="002464CF" w:rsidP="002464CF">
            <w:r w:rsidRPr="002464CF">
              <w:t>Se añaden más pantallas y elementos de la GUI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F814C62" w14:textId="77777777" w:rsidR="002464CF" w:rsidRPr="002464CF" w:rsidRDefault="002464CF" w:rsidP="002464CF">
            <w:r w:rsidRPr="002464CF">
              <w:t>Se añaden pantallas a los apartados de Censo y Contabilidad.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E5C1301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D521189" w14:textId="77777777" w:rsidR="002464CF" w:rsidRPr="002464CF" w:rsidRDefault="002464CF" w:rsidP="002464CF">
            <w:r w:rsidRPr="002464CF">
              <w:t>22/12/2022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779E7F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3DC35BD2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CB0622D" w14:textId="77777777" w:rsidR="002464CF" w:rsidRPr="002464CF" w:rsidRDefault="002464CF" w:rsidP="002464CF">
            <w:r w:rsidRPr="002464CF">
              <w:t>24/12/2022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5B34FB5" w14:textId="77777777" w:rsidR="002464CF" w:rsidRPr="002464CF" w:rsidRDefault="002464CF" w:rsidP="002464CF">
            <w:r w:rsidRPr="002464CF">
              <w:t>Creación de las pantallas de detalle del archivo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B05BA3C" w14:textId="77777777" w:rsidR="002464CF" w:rsidRPr="002464CF" w:rsidRDefault="002464CF" w:rsidP="002464CF">
            <w:r w:rsidRPr="002464CF">
              <w:t>Se crean las pantallas de detalle y añadir elementos al archivo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5C63D5A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12C9051" w14:textId="77777777" w:rsidR="002464CF" w:rsidRPr="002464CF" w:rsidRDefault="002464CF" w:rsidP="002464CF">
            <w:r w:rsidRPr="002464CF">
              <w:t>26/12/2022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5A95F8C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57E4C2DC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A65897" w14:textId="77777777" w:rsidR="002464CF" w:rsidRPr="002464CF" w:rsidRDefault="002464CF" w:rsidP="002464CF">
            <w:r w:rsidRPr="002464CF">
              <w:t>8/1/2023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AA14F68" w14:textId="77777777" w:rsidR="002464CF" w:rsidRPr="002464CF" w:rsidRDefault="002464CF" w:rsidP="002464CF">
            <w:r w:rsidRPr="002464CF">
              <w:t>Elaboración de una lista de los elementos que faltan para completar el prototipo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9700541" w14:textId="77777777" w:rsidR="002464CF" w:rsidRPr="002464CF" w:rsidRDefault="002464CF" w:rsidP="002464CF">
            <w:r w:rsidRPr="002464CF">
              <w:t xml:space="preserve">Se elabora una </w:t>
            </w:r>
            <w:proofErr w:type="spellStart"/>
            <w:r w:rsidRPr="002464CF">
              <w:t>checklist</w:t>
            </w:r>
            <w:proofErr w:type="spellEnd"/>
            <w:r w:rsidRPr="002464CF">
              <w:t xml:space="preserve"> con los elementos que faltan por programar para la entrega del día 16 de enero.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9863222" w14:textId="77777777" w:rsidR="002464CF" w:rsidRPr="002464CF" w:rsidRDefault="002464CF" w:rsidP="002464CF">
            <w:r w:rsidRPr="002464CF">
              <w:t xml:space="preserve">He tenido varios problemas con el ordenador con el que trabajaba, por lo que durante las vacaciones de </w:t>
            </w:r>
            <w:r w:rsidRPr="002464CF">
              <w:lastRenderedPageBreak/>
              <w:t>Navidad no he podido programar, por lo que voy un poco con retraso.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C3DF994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09C5139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704C5488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E1452E0" w14:textId="77777777" w:rsidR="002464CF" w:rsidRPr="002464CF" w:rsidRDefault="002464CF" w:rsidP="002464CF">
            <w:r w:rsidRPr="002464CF">
              <w:t>9/1/2023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CBC5D39" w14:textId="77777777" w:rsidR="002464CF" w:rsidRPr="002464CF" w:rsidRDefault="002464CF" w:rsidP="002464CF">
            <w:r w:rsidRPr="002464CF">
              <w:t>Se completa la pantalla Nuevo Aviso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1514BAC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6D0B19D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3AD3B7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ED8DABD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2A9EDA0B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B53D75F" w14:textId="77777777" w:rsidR="002464CF" w:rsidRPr="002464CF" w:rsidRDefault="002464CF" w:rsidP="002464CF">
            <w:r w:rsidRPr="002464CF">
              <w:t>10/1/2023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A7A3BFE" w14:textId="77777777" w:rsidR="002464CF" w:rsidRPr="002464CF" w:rsidRDefault="002464CF" w:rsidP="002464CF">
            <w:r w:rsidRPr="002464CF">
              <w:t>Se completa la pantalla Nuevo Evento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E5C4900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697B04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A0FF28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D694592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41405088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B1F8FF8" w14:textId="77777777" w:rsidR="002464CF" w:rsidRPr="002464CF" w:rsidRDefault="002464CF" w:rsidP="002464CF">
            <w:r w:rsidRPr="002464CF">
              <w:t>15/1/2023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4E2EADE" w14:textId="77777777" w:rsidR="002464CF" w:rsidRPr="002464CF" w:rsidRDefault="002464CF" w:rsidP="002464CF">
            <w:r w:rsidRPr="002464CF">
              <w:t xml:space="preserve">Se finaliza el </w:t>
            </w:r>
            <w:proofErr w:type="spellStart"/>
            <w:r w:rsidRPr="002464CF">
              <w:t>layout</w:t>
            </w:r>
            <w:proofErr w:type="spellEnd"/>
            <w:r w:rsidRPr="002464CF">
              <w:t xml:space="preserve"> de las pantallas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0593551" w14:textId="77777777" w:rsidR="002464CF" w:rsidRPr="002464CF" w:rsidRDefault="002464CF" w:rsidP="002464CF">
            <w:r w:rsidRPr="002464CF">
              <w:t>Se prepara la aplicación para la revisión de pantallas de día 16/1.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5F4934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788357F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F79084D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419E7F80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B5E5416" w14:textId="77777777" w:rsidR="002464CF" w:rsidRPr="002464CF" w:rsidRDefault="002464CF" w:rsidP="002464CF">
            <w:r w:rsidRPr="002464CF">
              <w:t>19/1/2023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CCCB24C" w14:textId="77777777" w:rsidR="002464CF" w:rsidRPr="002464CF" w:rsidRDefault="002464CF" w:rsidP="002464CF">
            <w:r w:rsidRPr="002464CF">
              <w:t>Segunda reunión online con el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3E0F36F" w14:textId="77777777" w:rsidR="002464CF" w:rsidRPr="002464CF" w:rsidRDefault="002464CF" w:rsidP="002464CF">
            <w:r w:rsidRPr="002464CF">
              <w:t>Me reúno por videoconferencia con el presidente de la Hermandad SCDLS para enseñarle las pantallas acabadas con los elementos de la GUI implementados. </w:t>
            </w:r>
          </w:p>
          <w:p w14:paraId="47E7E3C2" w14:textId="77777777" w:rsidR="002464CF" w:rsidRPr="002464CF" w:rsidRDefault="002464CF" w:rsidP="002464CF">
            <w:r w:rsidRPr="002464CF">
              <w:t>Se proponen unos cuantos retoques.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6195BAD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5DEB94A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C7723A0" w14:textId="77777777" w:rsidR="002464CF" w:rsidRPr="002464CF" w:rsidRDefault="002464CF" w:rsidP="002464CF">
            <w:r w:rsidRPr="002464CF">
              <w:t>A, B, E</w:t>
            </w:r>
          </w:p>
        </w:tc>
      </w:tr>
      <w:tr w:rsidR="002464CF" w:rsidRPr="002464CF" w14:paraId="762DF1AF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88E2B30" w14:textId="77777777" w:rsidR="002464CF" w:rsidRPr="002464CF" w:rsidRDefault="002464CF" w:rsidP="002464CF">
            <w:r w:rsidRPr="002464CF">
              <w:t>19/1/2023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11BBA8A" w14:textId="77777777" w:rsidR="002464CF" w:rsidRPr="002464CF" w:rsidRDefault="002464CF" w:rsidP="002464CF">
            <w:r w:rsidRPr="002464CF">
              <w:t>Diagrama UML de las clases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FCFFB67" w14:textId="77777777" w:rsidR="002464CF" w:rsidRPr="002464CF" w:rsidRDefault="002464CF" w:rsidP="002464CF">
            <w:r w:rsidRPr="002464CF">
              <w:t>Se realiza el diagrama UML con todas las clases de la aplicación.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8EC6BE6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0F40E7C" w14:textId="77777777" w:rsidR="002464CF" w:rsidRPr="002464CF" w:rsidRDefault="002464CF" w:rsidP="002464CF">
            <w:r w:rsidRPr="002464CF">
              <w:t>26/1/2023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DDCAEE2" w14:textId="77777777" w:rsidR="002464CF" w:rsidRPr="002464CF" w:rsidRDefault="002464CF" w:rsidP="002464CF">
            <w:r w:rsidRPr="002464CF">
              <w:t>B, C</w:t>
            </w:r>
          </w:p>
        </w:tc>
      </w:tr>
      <w:tr w:rsidR="002464CF" w:rsidRPr="002464CF" w14:paraId="72B1D754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B9DC1C1" w14:textId="77777777" w:rsidR="002464CF" w:rsidRPr="002464CF" w:rsidRDefault="002464CF" w:rsidP="002464CF">
            <w:r w:rsidRPr="002464CF">
              <w:lastRenderedPageBreak/>
              <w:t>2/2/2023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E1EFAA1" w14:textId="77777777" w:rsidR="002464CF" w:rsidRPr="002464CF" w:rsidRDefault="002464CF" w:rsidP="002464CF">
            <w:r w:rsidRPr="002464CF">
              <w:t>Recogida de información para el modelo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81D373" w14:textId="77777777" w:rsidR="002464CF" w:rsidRPr="002464CF" w:rsidRDefault="002464CF" w:rsidP="002464CF">
            <w:r w:rsidRPr="002464CF">
              <w:t xml:space="preserve">Se inicia la recogida de información para la realización del modelo de datos que se implementará en la </w:t>
            </w:r>
            <w:proofErr w:type="gramStart"/>
            <w:r w:rsidRPr="002464CF">
              <w:t>app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9997E7" w14:textId="77777777" w:rsidR="002464CF" w:rsidRPr="002464CF" w:rsidRDefault="002464CF" w:rsidP="002464CF">
            <w:r w:rsidRPr="002464CF">
              <w:t xml:space="preserve">Se completa un </w:t>
            </w:r>
            <w:proofErr w:type="spellStart"/>
            <w:r w:rsidRPr="002464CF">
              <w:t>excel</w:t>
            </w:r>
            <w:proofErr w:type="spellEnd"/>
            <w:r w:rsidRPr="002464CF">
              <w:t xml:space="preserve"> con información de ejemplo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F654A71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BE59C81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69A98789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B9EA2E2" w14:textId="77777777" w:rsidR="002464CF" w:rsidRPr="002464CF" w:rsidRDefault="002464CF" w:rsidP="002464CF">
            <w:r w:rsidRPr="002464CF">
              <w:t>16/2/2023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FDB8B32" w14:textId="77777777" w:rsidR="002464CF" w:rsidRPr="002464CF" w:rsidRDefault="002464CF" w:rsidP="002464CF">
            <w:r w:rsidRPr="002464CF">
              <w:t>Diagrama entidad-relación del modelo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477E7DD" w14:textId="77777777" w:rsidR="002464CF" w:rsidRPr="002464CF" w:rsidRDefault="002464CF" w:rsidP="002464CF">
            <w:r w:rsidRPr="002464CF">
              <w:t>Se realiza el diagrama entidad-relación para la posterior elaboración de las bases de datos.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706D5F0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C4A2B0F" w14:textId="77777777" w:rsidR="002464CF" w:rsidRPr="002464CF" w:rsidRDefault="002464CF" w:rsidP="002464CF">
            <w:r w:rsidRPr="002464CF">
              <w:t>17/2/2023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462B43E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2FC0A1E2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7C18AE2" w14:textId="77777777" w:rsidR="002464CF" w:rsidRPr="002464CF" w:rsidRDefault="002464CF" w:rsidP="002464CF">
            <w:r w:rsidRPr="002464CF">
              <w:t>23/2/2023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6F9BA19" w14:textId="77777777" w:rsidR="002464CF" w:rsidRPr="002464CF" w:rsidRDefault="002464CF" w:rsidP="002464CF">
            <w:r w:rsidRPr="002464CF">
              <w:t>Diseño del modelo relacional en MYSQL WORKBENCH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5651B2F" w14:textId="77777777" w:rsidR="002464CF" w:rsidRPr="002464CF" w:rsidRDefault="002464CF" w:rsidP="002464CF">
            <w:r w:rsidRPr="002464CF">
              <w:t>Se realiza el modelo relacional de la base de datos que guardará la información de la aplicación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D0CC91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F449F21" w14:textId="77777777" w:rsidR="002464CF" w:rsidRPr="002464CF" w:rsidRDefault="002464CF" w:rsidP="002464CF">
            <w:r w:rsidRPr="002464CF">
              <w:t>1/3/2023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699A7A0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58F196D5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C0F1F24" w14:textId="77777777" w:rsidR="002464CF" w:rsidRPr="002464CF" w:rsidRDefault="002464CF" w:rsidP="002464CF">
            <w:r w:rsidRPr="002464CF">
              <w:t>2/3/2023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B2A58DB" w14:textId="77777777" w:rsidR="002464CF" w:rsidRPr="002464CF" w:rsidRDefault="002464CF" w:rsidP="002464CF">
            <w:r w:rsidRPr="002464CF">
              <w:t>Creación de la base de datos y del archivo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29FACE9" w14:textId="77777777" w:rsidR="002464CF" w:rsidRPr="002464CF" w:rsidRDefault="002464CF" w:rsidP="002464CF">
            <w:r w:rsidRPr="002464CF">
              <w:t xml:space="preserve">Se configura la base de datos con la aplicación MAMP y el </w:t>
            </w:r>
            <w:proofErr w:type="spellStart"/>
            <w:r w:rsidRPr="002464CF">
              <w:t>phpMyAdmin</w:t>
            </w:r>
            <w:proofErr w:type="spellEnd"/>
            <w:r w:rsidRPr="002464CF">
              <w:t xml:space="preserve">, haciendo un forward </w:t>
            </w:r>
            <w:proofErr w:type="spellStart"/>
            <w:r w:rsidRPr="002464CF">
              <w:t>engineering</w:t>
            </w:r>
            <w:proofErr w:type="spellEnd"/>
            <w:r w:rsidRPr="002464CF">
              <w:t xml:space="preserve"> desde el modelo relacional.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2B9614E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CD6AE13" w14:textId="77777777" w:rsidR="002464CF" w:rsidRPr="002464CF" w:rsidRDefault="002464CF" w:rsidP="002464CF">
            <w:r w:rsidRPr="002464CF">
              <w:t>2/3/2023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2E0E659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4EDB8E2B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734538D" w14:textId="77777777" w:rsidR="002464CF" w:rsidRPr="002464CF" w:rsidRDefault="002464CF" w:rsidP="002464CF">
            <w:r w:rsidRPr="002464CF">
              <w:t>9/3/2023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7630D3" w14:textId="77777777" w:rsidR="002464CF" w:rsidRPr="002464CF" w:rsidRDefault="002464CF" w:rsidP="002464CF">
            <w:r w:rsidRPr="002464CF">
              <w:t>INSERTS y SELECTS en tablas aisladas.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A3BD801" w14:textId="77777777" w:rsidR="002464CF" w:rsidRPr="002464CF" w:rsidRDefault="002464CF" w:rsidP="002464CF">
            <w:r w:rsidRPr="002464CF">
              <w:t xml:space="preserve">Se copia el código para hacer </w:t>
            </w:r>
            <w:proofErr w:type="spellStart"/>
            <w:r w:rsidRPr="002464CF">
              <w:t>inserts</w:t>
            </w:r>
            <w:proofErr w:type="spellEnd"/>
            <w:r w:rsidRPr="002464CF">
              <w:t xml:space="preserve"> y </w:t>
            </w:r>
            <w:proofErr w:type="spellStart"/>
            <w:r w:rsidRPr="002464CF">
              <w:t>selects</w:t>
            </w:r>
            <w:proofErr w:type="spellEnd"/>
            <w:r w:rsidRPr="002464CF">
              <w:t xml:space="preserve"> en </w:t>
            </w:r>
            <w:proofErr w:type="spellStart"/>
            <w:r w:rsidRPr="002464CF">
              <w:t>sql</w:t>
            </w:r>
            <w:proofErr w:type="spellEnd"/>
            <w:r w:rsidRPr="002464CF">
              <w:t xml:space="preserve"> y, además, se añade información de prueba.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4DA97E5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1021E02" w14:textId="77777777" w:rsidR="002464CF" w:rsidRPr="002464CF" w:rsidRDefault="002464CF" w:rsidP="002464CF">
            <w:r w:rsidRPr="002464CF">
              <w:t>15/3/2023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460932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32C79EB7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7E9DAA4" w14:textId="77777777" w:rsidR="002464CF" w:rsidRPr="002464CF" w:rsidRDefault="002464CF" w:rsidP="002464CF">
            <w:r w:rsidRPr="002464CF">
              <w:lastRenderedPageBreak/>
              <w:t>16/3/2023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175A94F" w14:textId="77777777" w:rsidR="002464CF" w:rsidRPr="002464CF" w:rsidRDefault="002464CF" w:rsidP="002464CF">
            <w:r w:rsidRPr="002464CF">
              <w:t>Conexión entre la base de datos y la aplicación.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ED0C78" w14:textId="77777777" w:rsidR="002464CF" w:rsidRPr="002464CF" w:rsidRDefault="002464CF" w:rsidP="002464CF">
            <w:r w:rsidRPr="002464CF">
              <w:t>Se conecta la base de datos con el código de Processing.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6045073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E8F4B75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A4E8EC2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4D635F37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F209E3C" w14:textId="77777777" w:rsidR="002464CF" w:rsidRPr="002464CF" w:rsidRDefault="002464CF" w:rsidP="002464CF">
            <w:r w:rsidRPr="002464CF">
              <w:t>23/3/2023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1632FC7" w14:textId="77777777" w:rsidR="002464CF" w:rsidRPr="002464CF" w:rsidRDefault="002464CF" w:rsidP="002464CF">
            <w:r w:rsidRPr="002464CF">
              <w:t>Se hacen los primeros INSERTS y SELECTS en la aplicación.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52C9FD0" w14:textId="77777777" w:rsidR="002464CF" w:rsidRPr="002464CF" w:rsidRDefault="002464CF" w:rsidP="002464CF">
            <w:r w:rsidRPr="002464CF">
              <w:t>Se coge, por ejemplo, la información del censo de hermanos y, además, se completa el INSERT de información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BFBC315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477D246" w14:textId="77777777" w:rsidR="002464CF" w:rsidRPr="002464CF" w:rsidRDefault="002464CF" w:rsidP="002464CF">
            <w:r w:rsidRPr="002464CF">
              <w:t>25/3/2023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3CA9282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3BAD6A04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848A096" w14:textId="77777777" w:rsidR="002464CF" w:rsidRPr="002464CF" w:rsidRDefault="002464CF" w:rsidP="002464CF">
            <w:r w:rsidRPr="002464CF">
              <w:t>30/3/2023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459201" w14:textId="77777777" w:rsidR="002464CF" w:rsidRPr="002464CF" w:rsidRDefault="002464CF" w:rsidP="002464CF">
            <w:r w:rsidRPr="002464CF">
              <w:t>Se completan todos los INSERTS y SELECTS restantes de la aplicación.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8FEFF6A" w14:textId="77777777" w:rsidR="002464CF" w:rsidRPr="002464CF" w:rsidRDefault="002464CF" w:rsidP="002464CF">
            <w:r w:rsidRPr="002464CF">
              <w:t>En este periodo de tiempo, se completa la aplicación, dejándola terminada el 4/4/2023, a falta de pequeños detalles.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99512F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9CC6372" w14:textId="77777777" w:rsidR="002464CF" w:rsidRPr="002464CF" w:rsidRDefault="002464CF" w:rsidP="002464CF">
            <w:r w:rsidRPr="002464CF">
              <w:t>4/4/2023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10FF16A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7CFC2B2D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6C8F49F" w14:textId="77777777" w:rsidR="002464CF" w:rsidRPr="002464CF" w:rsidRDefault="002464CF" w:rsidP="002464CF">
            <w:r w:rsidRPr="002464CF">
              <w:t>11/4/2023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65D3114" w14:textId="77777777" w:rsidR="002464CF" w:rsidRPr="002464CF" w:rsidRDefault="002464CF" w:rsidP="002464CF">
            <w:r w:rsidRPr="002464CF">
              <w:t xml:space="preserve">Se deshabilitan las funciones a las que no tendrán acceso los </w:t>
            </w:r>
            <w:proofErr w:type="spellStart"/>
            <w:r w:rsidRPr="002464CF">
              <w:t>users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030CABF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DECC3E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04E2B9C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EBC547" w14:textId="77777777" w:rsidR="002464CF" w:rsidRPr="002464CF" w:rsidRDefault="002464CF" w:rsidP="002464CF">
            <w:r w:rsidRPr="002464CF">
              <w:t>D</w:t>
            </w:r>
          </w:p>
        </w:tc>
      </w:tr>
      <w:tr w:rsidR="002464CF" w:rsidRPr="002464CF" w14:paraId="2B7CD4AD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115D3F" w14:textId="77777777" w:rsidR="002464CF" w:rsidRPr="002464CF" w:rsidRDefault="002464CF" w:rsidP="002464CF">
            <w:r w:rsidRPr="002464CF">
              <w:t>11/4/2023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333C7D" w14:textId="77777777" w:rsidR="002464CF" w:rsidRPr="002464CF" w:rsidRDefault="002464CF" w:rsidP="002464CF">
            <w:r w:rsidRPr="002464CF">
              <w:t>Evaluación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A451F7" w14:textId="77777777" w:rsidR="002464CF" w:rsidRPr="002464CF" w:rsidRDefault="002464CF" w:rsidP="002464CF">
            <w:r w:rsidRPr="002464CF">
              <w:t>Se comprueba si los criterios de logro establecidos en un principio han sido alcanzados.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E9404E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354C66D" w14:textId="77777777" w:rsidR="002464CF" w:rsidRPr="002464CF" w:rsidRDefault="002464CF" w:rsidP="002464CF">
            <w:r w:rsidRPr="002464CF">
              <w:t>13/4/2023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64D387D" w14:textId="77777777" w:rsidR="002464CF" w:rsidRPr="002464CF" w:rsidRDefault="002464CF" w:rsidP="002464CF">
            <w:r w:rsidRPr="002464CF">
              <w:t>E</w:t>
            </w:r>
          </w:p>
        </w:tc>
      </w:tr>
      <w:tr w:rsidR="002464CF" w:rsidRPr="002464CF" w14:paraId="32F1AC40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EF7AC57" w14:textId="77777777" w:rsidR="002464CF" w:rsidRPr="002464CF" w:rsidRDefault="002464CF" w:rsidP="002464CF">
            <w:r w:rsidRPr="002464CF">
              <w:lastRenderedPageBreak/>
              <w:t>13/4/2023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E9B67FD" w14:textId="77777777" w:rsidR="002464CF" w:rsidRPr="002464CF" w:rsidRDefault="002464CF" w:rsidP="002464CF">
            <w:r w:rsidRPr="002464CF">
              <w:t>Reunión final con el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AF11B6C" w14:textId="77777777" w:rsidR="002464CF" w:rsidRPr="002464CF" w:rsidRDefault="002464CF" w:rsidP="002464CF">
            <w:r w:rsidRPr="002464CF">
              <w:t>Me reúno por videoconferencia con el presidente de la Hermandad del SCDLS para enseñarle la aplicación terminada y preguntarle por su opinión sobre los resultados.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EB5AECA" w14:textId="77777777" w:rsidR="002464CF" w:rsidRPr="002464CF" w:rsidRDefault="002464CF" w:rsidP="002464CF">
            <w:r w:rsidRPr="002464CF">
              <w:t>El cliente ha quedado muy satisfecho con los resultados finales de la aplicación que se ha desarrollado.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FF49D6" w14:textId="77777777" w:rsidR="002464CF" w:rsidRPr="002464CF" w:rsidRDefault="002464CF" w:rsidP="002464C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EC05108" w14:textId="77777777" w:rsidR="002464CF" w:rsidRPr="002464CF" w:rsidRDefault="002464CF" w:rsidP="002464CF">
            <w:r w:rsidRPr="002464CF">
              <w:t>A, B, E</w:t>
            </w:r>
          </w:p>
        </w:tc>
      </w:tr>
      <w:tr w:rsidR="002464CF" w:rsidRPr="002464CF" w14:paraId="7654E611" w14:textId="77777777" w:rsidTr="002464C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C69CEF7" w14:textId="77777777" w:rsidR="002464CF" w:rsidRPr="002464CF" w:rsidRDefault="002464CF" w:rsidP="002464CF">
            <w:r w:rsidRPr="002464CF">
              <w:t>14/4/2023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235D105" w14:textId="77777777" w:rsidR="002464CF" w:rsidRPr="002464CF" w:rsidRDefault="002464CF" w:rsidP="002464CF">
            <w:r w:rsidRPr="002464CF">
              <w:t>Documentación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5A066E2" w14:textId="77777777" w:rsidR="002464CF" w:rsidRPr="002464CF" w:rsidRDefault="002464CF" w:rsidP="002464CF">
            <w:r w:rsidRPr="002464CF">
              <w:t>Realización de</w:t>
            </w:r>
          </w:p>
          <w:p w14:paraId="5597E38A" w14:textId="77777777" w:rsidR="002464CF" w:rsidRPr="002464CF" w:rsidRDefault="002464CF" w:rsidP="002464CF">
            <w:r w:rsidRPr="002464CF">
              <w:t>todos los criterios</w:t>
            </w:r>
          </w:p>
          <w:p w14:paraId="3F010424" w14:textId="77777777" w:rsidR="002464CF" w:rsidRPr="002464CF" w:rsidRDefault="002464CF" w:rsidP="002464CF">
            <w:r w:rsidRPr="002464CF">
              <w:t>y anexos</w:t>
            </w:r>
          </w:p>
          <w:p w14:paraId="2508BF35" w14:textId="77777777" w:rsidR="002464CF" w:rsidRPr="002464CF" w:rsidRDefault="002464CF" w:rsidP="002464CF">
            <w:r w:rsidRPr="002464CF">
              <w:t>necesarios.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B9C1DD5" w14:textId="77777777" w:rsidR="002464CF" w:rsidRPr="002464CF" w:rsidRDefault="002464CF" w:rsidP="002464CF">
            <w:r w:rsidRPr="002464CF">
              <w:t>Se realiza la documentación relativa a los Criterios A, B, C, D y E; a la vez que los Anexos I, II, III, IV, V, VI y VII.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F315C75" w14:textId="77777777" w:rsidR="002464CF" w:rsidRPr="002464CF" w:rsidRDefault="002464CF" w:rsidP="002464CF">
            <w:r w:rsidRPr="002464CF">
              <w:t>16/4/2023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3B4B371" w14:textId="77777777" w:rsidR="002464CF" w:rsidRPr="002464CF" w:rsidRDefault="002464CF" w:rsidP="002464CF">
            <w:r w:rsidRPr="002464CF">
              <w:t>A, B, C, D, E</w:t>
            </w:r>
          </w:p>
        </w:tc>
      </w:tr>
    </w:tbl>
    <w:p w14:paraId="1C1EAD2F" w14:textId="4393C44F" w:rsidR="00027941" w:rsidRPr="002464CF" w:rsidRDefault="00027941" w:rsidP="002464CF">
      <w:pPr>
        <w:rPr>
          <w:rFonts w:ascii="Sacred Valley" w:eastAsiaTheme="minorEastAsia" w:hAnsi="Sacred Valley"/>
          <w:color w:val="5A5A5A" w:themeColor="text1" w:themeTint="A5"/>
          <w:spacing w:val="15"/>
          <w:sz w:val="32"/>
          <w:szCs w:val="32"/>
        </w:rPr>
      </w:pPr>
    </w:p>
    <w:sectPr w:rsidR="00027941" w:rsidRPr="002464CF" w:rsidSect="002464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ne - Narrow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acred Valley">
    <w:panose1 w:val="02000600000000000000"/>
    <w:charset w:val="00"/>
    <w:family w:val="auto"/>
    <w:notTrueType/>
    <w:pitch w:val="variable"/>
    <w:sig w:usb0="00000003" w:usb1="10000000" w:usb2="00000000" w:usb3="00000000" w:csb0="00000001" w:csb1="00000000"/>
  </w:font>
  <w:font w:name="Sono ExtraLight">
    <w:panose1 w:val="020F0009030400000000"/>
    <w:charset w:val="4D"/>
    <w:family w:val="modern"/>
    <w:pitch w:val="fixed"/>
    <w:sig w:usb0="A000007F" w:usb1="0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952"/>
    <w:multiLevelType w:val="multilevel"/>
    <w:tmpl w:val="791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68AE"/>
    <w:multiLevelType w:val="multilevel"/>
    <w:tmpl w:val="57A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84688"/>
    <w:multiLevelType w:val="multilevel"/>
    <w:tmpl w:val="189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137C2"/>
    <w:multiLevelType w:val="hybridMultilevel"/>
    <w:tmpl w:val="B6E2A42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E4B31"/>
    <w:multiLevelType w:val="hybridMultilevel"/>
    <w:tmpl w:val="B2AC0F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04FE"/>
    <w:multiLevelType w:val="multilevel"/>
    <w:tmpl w:val="464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F6E74"/>
    <w:multiLevelType w:val="multilevel"/>
    <w:tmpl w:val="666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55D97"/>
    <w:multiLevelType w:val="hybridMultilevel"/>
    <w:tmpl w:val="EC8A2E34"/>
    <w:lvl w:ilvl="0" w:tplc="D742897E">
      <w:start w:val="1"/>
      <w:numFmt w:val="decimal"/>
      <w:lvlText w:val="%1."/>
      <w:lvlJc w:val="left"/>
      <w:pPr>
        <w:ind w:left="2124" w:hanging="360"/>
      </w:pPr>
      <w:rPr>
        <w:rFonts w:ascii="Lane - Narrow" w:eastAsiaTheme="minorHAnsi" w:hAnsi="Lane - Narrow" w:cstheme="minorBidi"/>
        <w:b w:val="0"/>
        <w:bCs w:val="0"/>
      </w:rPr>
    </w:lvl>
    <w:lvl w:ilvl="1" w:tplc="04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8" w15:restartNumberingAfterBreak="0">
    <w:nsid w:val="3E39578B"/>
    <w:multiLevelType w:val="multilevel"/>
    <w:tmpl w:val="8A2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30FA9"/>
    <w:multiLevelType w:val="multilevel"/>
    <w:tmpl w:val="0FCC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D79C3"/>
    <w:multiLevelType w:val="multilevel"/>
    <w:tmpl w:val="231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2384D"/>
    <w:multiLevelType w:val="hybridMultilevel"/>
    <w:tmpl w:val="EC8A2E3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Lane - Narrow" w:eastAsiaTheme="minorHAnsi" w:hAnsi="Lane - Narrow" w:cstheme="minorBidi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018AA"/>
    <w:multiLevelType w:val="hybridMultilevel"/>
    <w:tmpl w:val="AD702626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4AF2137"/>
    <w:multiLevelType w:val="multilevel"/>
    <w:tmpl w:val="F01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4769A"/>
    <w:multiLevelType w:val="hybridMultilevel"/>
    <w:tmpl w:val="61B27D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864669">
    <w:abstractNumId w:val="2"/>
  </w:num>
  <w:num w:numId="2" w16cid:durableId="1777599105">
    <w:abstractNumId w:val="4"/>
  </w:num>
  <w:num w:numId="3" w16cid:durableId="1611205902">
    <w:abstractNumId w:val="14"/>
  </w:num>
  <w:num w:numId="4" w16cid:durableId="794761385">
    <w:abstractNumId w:val="7"/>
  </w:num>
  <w:num w:numId="5" w16cid:durableId="1966346251">
    <w:abstractNumId w:val="3"/>
  </w:num>
  <w:num w:numId="6" w16cid:durableId="1429735996">
    <w:abstractNumId w:val="12"/>
  </w:num>
  <w:num w:numId="7" w16cid:durableId="677658710">
    <w:abstractNumId w:val="11"/>
  </w:num>
  <w:num w:numId="8" w16cid:durableId="213150544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8383083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5186913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1400507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18640652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53264670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2071151929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212927590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76633926">
    <w:abstractNumId w:val="0"/>
  </w:num>
  <w:num w:numId="17" w16cid:durableId="1775516512">
    <w:abstractNumId w:val="8"/>
  </w:num>
  <w:num w:numId="18" w16cid:durableId="337394411">
    <w:abstractNumId w:val="6"/>
  </w:num>
  <w:num w:numId="19" w16cid:durableId="2104915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CF"/>
    <w:rsid w:val="00027941"/>
    <w:rsid w:val="00053B46"/>
    <w:rsid w:val="000D23D7"/>
    <w:rsid w:val="001B65FA"/>
    <w:rsid w:val="002464CF"/>
    <w:rsid w:val="006C49C3"/>
    <w:rsid w:val="006D74A1"/>
    <w:rsid w:val="006E65CD"/>
    <w:rsid w:val="008B7F69"/>
    <w:rsid w:val="00AE45C1"/>
    <w:rsid w:val="00B01E13"/>
    <w:rsid w:val="00B5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55A8"/>
  <w15:chartTrackingRefBased/>
  <w15:docId w15:val="{1031B28F-17A3-D944-A01E-47B0837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13"/>
    <w:pPr>
      <w:spacing w:line="360" w:lineRule="auto"/>
      <w:jc w:val="both"/>
    </w:pPr>
    <w:rPr>
      <w:rFonts w:ascii="Lane - Narrow" w:hAnsi="Lane -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B540CA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49C3"/>
    <w:pPr>
      <w:contextualSpacing/>
      <w:jc w:val="center"/>
    </w:pPr>
    <w:rPr>
      <w:rFonts w:ascii="Sacred Valley" w:eastAsiaTheme="majorEastAsia" w:hAnsi="Sacred Valley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C3"/>
    <w:rPr>
      <w:rFonts w:ascii="Sacred Valley" w:eastAsiaTheme="majorEastAsia" w:hAnsi="Sacred Valley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9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C49C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B540CA"/>
    <w:rPr>
      <w:rFonts w:ascii="Lane - Narrow" w:eastAsiaTheme="majorEastAsia" w:hAnsi="Lane - Narrow" w:cstheme="majorBidi"/>
      <w:b/>
      <w:bCs/>
      <w:color w:val="000000" w:themeColor="text1"/>
      <w:sz w:val="32"/>
      <w:szCs w:val="32"/>
      <w:u w:val="single"/>
    </w:rPr>
  </w:style>
  <w:style w:type="character" w:styleId="nfasissutil">
    <w:name w:val="Subtle Emphasis"/>
    <w:aliases w:val="Código"/>
    <w:basedOn w:val="Fuentedeprrafopredeter"/>
    <w:uiPriority w:val="19"/>
    <w:qFormat/>
    <w:rsid w:val="006C49C3"/>
    <w:rPr>
      <w:rFonts w:ascii="Sono ExtraLight" w:hAnsi="Sono ExtraLight"/>
      <w:i w:val="0"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B01E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B5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279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2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122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522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scopolgonzalez/Library/Group%20Containers/UBF8T346G9.Office/User%20Content.localized/Templates.localized/AI%20Informa&#769;tica.dotx" TargetMode="Externa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9A89F7-C68C-2746-8509-97E95335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 Informática.dotx</Template>
  <TotalTime>3</TotalTime>
  <Pages>10</Pages>
  <Words>1194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Xisco Pol González</dc:creator>
  <cp:keywords/>
  <dc:description/>
  <cp:lastModifiedBy>9152</cp:lastModifiedBy>
  <cp:revision>1</cp:revision>
  <dcterms:created xsi:type="dcterms:W3CDTF">2023-04-14T14:11:00Z</dcterms:created>
  <dcterms:modified xsi:type="dcterms:W3CDTF">2023-04-14T14:14:00Z</dcterms:modified>
</cp:coreProperties>
</file>