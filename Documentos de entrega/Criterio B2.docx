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B66192" w14:textId="77777777" w:rsidR="006C49C3" w:rsidRDefault="006C49C3" w:rsidP="006C49C3">
      <w:pPr>
        <w:pStyle w:val="Ttulo"/>
      </w:pPr>
    </w:p>
    <w:p w14:paraId="3AC9FC13" w14:textId="77777777" w:rsidR="006C49C3" w:rsidRDefault="006C49C3" w:rsidP="006C49C3">
      <w:pPr>
        <w:pStyle w:val="Ttulo"/>
      </w:pPr>
    </w:p>
    <w:p w14:paraId="71D83D2A" w14:textId="77777777" w:rsidR="006C49C3" w:rsidRDefault="006C49C3" w:rsidP="006C49C3">
      <w:pPr>
        <w:pStyle w:val="Ttulo"/>
      </w:pPr>
    </w:p>
    <w:p w14:paraId="0FAF736A" w14:textId="77777777" w:rsidR="006C49C3" w:rsidRDefault="006C49C3" w:rsidP="006C49C3">
      <w:pPr>
        <w:pStyle w:val="Ttulo"/>
      </w:pPr>
    </w:p>
    <w:p w14:paraId="58EB666C" w14:textId="77777777" w:rsidR="006C49C3" w:rsidRDefault="006C49C3" w:rsidP="006C49C3">
      <w:pPr>
        <w:pStyle w:val="Ttulo"/>
      </w:pPr>
    </w:p>
    <w:p w14:paraId="59C530EC" w14:textId="77777777" w:rsidR="006C49C3" w:rsidRDefault="006C49C3" w:rsidP="006C49C3">
      <w:pPr>
        <w:pStyle w:val="Ttulo"/>
        <w:jc w:val="left"/>
      </w:pPr>
    </w:p>
    <w:p w14:paraId="7CF2B8F4" w14:textId="77777777" w:rsidR="000D23D7" w:rsidRPr="006C49C3" w:rsidRDefault="006C49C3" w:rsidP="006C49C3">
      <w:pPr>
        <w:pStyle w:val="Ttulo"/>
      </w:pPr>
      <w:r w:rsidRPr="006C49C3">
        <w:t>Cristo de la SalApp</w:t>
      </w:r>
    </w:p>
    <w:p w14:paraId="06AE6613" w14:textId="18780041" w:rsidR="006C49C3" w:rsidRDefault="006C49C3" w:rsidP="006C49C3">
      <w:pPr>
        <w:pStyle w:val="Subttulo"/>
        <w:jc w:val="center"/>
        <w:rPr>
          <w:rFonts w:ascii="Sacred Valley" w:hAnsi="Sacred Valley"/>
          <w:i/>
          <w:iCs/>
          <w:sz w:val="32"/>
          <w:szCs w:val="32"/>
        </w:rPr>
      </w:pPr>
      <w:r>
        <w:rPr>
          <w:rFonts w:ascii="Sacred Valley" w:hAnsi="Sacred Valley"/>
          <w:sz w:val="32"/>
          <w:szCs w:val="32"/>
        </w:rPr>
        <w:t xml:space="preserve">Criterio </w:t>
      </w:r>
      <w:r w:rsidR="00160CE1">
        <w:rPr>
          <w:rFonts w:ascii="Sacred Valley" w:hAnsi="Sacred Valley"/>
          <w:sz w:val="32"/>
          <w:szCs w:val="32"/>
        </w:rPr>
        <w:t>B2</w:t>
      </w:r>
      <w:r>
        <w:rPr>
          <w:rFonts w:ascii="Sacred Valley" w:hAnsi="Sacred Valley"/>
          <w:sz w:val="32"/>
          <w:szCs w:val="32"/>
        </w:rPr>
        <w:t xml:space="preserve"> – </w:t>
      </w:r>
      <w:r w:rsidR="00160CE1">
        <w:rPr>
          <w:rFonts w:ascii="Sacred Valley" w:hAnsi="Sacred Valley"/>
          <w:i/>
          <w:iCs/>
          <w:sz w:val="32"/>
          <w:szCs w:val="32"/>
        </w:rPr>
        <w:t>Diseño</w:t>
      </w:r>
    </w:p>
    <w:p w14:paraId="1913A352" w14:textId="648482F1" w:rsidR="006C49C3" w:rsidRDefault="00160CE1" w:rsidP="007D46B9">
      <w:pPr>
        <w:pStyle w:val="Ttulo1"/>
      </w:pPr>
      <w:r w:rsidRPr="00160CE1">
        <w:br w:type="page"/>
      </w:r>
      <w:r w:rsidRPr="00160CE1">
        <w:lastRenderedPageBreak/>
        <w:t>Maquetación</w:t>
      </w:r>
    </w:p>
    <w:p w14:paraId="69091E39" w14:textId="09913424" w:rsidR="00160CE1" w:rsidRDefault="00160CE1" w:rsidP="001A6803">
      <w:pPr>
        <w:pStyle w:val="FOTO"/>
      </w:pPr>
      <w:r>
        <w:rPr>
          <w:noProof/>
        </w:rPr>
        <w:drawing>
          <wp:inline distT="0" distB="0" distL="0" distR="0" wp14:anchorId="2289F30A" wp14:editId="1C9ADF8B">
            <wp:extent cx="5400040" cy="3375025"/>
            <wp:effectExtent l="12700" t="12700" r="10160" b="15875"/>
            <wp:docPr id="1806634487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634487" name="Imagen 1" descr="Interfaz de usuario gráfica&#10;&#10;Descripción generada automáticamente con confianza media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E20325" w14:textId="6F67D413" w:rsidR="00160CE1" w:rsidRDefault="00160CE1" w:rsidP="00160CE1">
      <w:pPr>
        <w:spacing w:line="240" w:lineRule="auto"/>
        <w:jc w:val="center"/>
        <w:rPr>
          <w:sz w:val="20"/>
          <w:szCs w:val="20"/>
        </w:rPr>
      </w:pPr>
      <w:r w:rsidRPr="00160CE1">
        <w:rPr>
          <w:sz w:val="20"/>
          <w:szCs w:val="20"/>
        </w:rPr>
        <w:t>Maquetación de la pantalla base de la ap</w:t>
      </w:r>
      <w:r>
        <w:rPr>
          <w:sz w:val="20"/>
          <w:szCs w:val="20"/>
        </w:rPr>
        <w:t>licación</w:t>
      </w:r>
    </w:p>
    <w:p w14:paraId="16E11D3F" w14:textId="77777777" w:rsidR="00160CE1" w:rsidRDefault="00160CE1" w:rsidP="00160CE1">
      <w:pPr>
        <w:spacing w:line="240" w:lineRule="auto"/>
        <w:jc w:val="center"/>
        <w:rPr>
          <w:sz w:val="20"/>
          <w:szCs w:val="20"/>
        </w:rPr>
      </w:pPr>
    </w:p>
    <w:p w14:paraId="6912775E" w14:textId="30072C8A" w:rsidR="001A6803" w:rsidRDefault="001A6803" w:rsidP="007D46B9">
      <w:pPr>
        <w:pStyle w:val="Ttulo1"/>
        <w:spacing w:line="240" w:lineRule="auto"/>
      </w:pPr>
      <w:r>
        <w:t>Diseño de pantallas</w:t>
      </w:r>
    </w:p>
    <w:p w14:paraId="65EC4325" w14:textId="230B02A5" w:rsidR="001A6803" w:rsidRPr="007D46B9" w:rsidRDefault="001A6803" w:rsidP="007D46B9">
      <w:pPr>
        <w:pStyle w:val="Ttulo2"/>
      </w:pPr>
      <w:r w:rsidRPr="007D46B9">
        <w:t>Wireframes</w:t>
      </w:r>
    </w:p>
    <w:p w14:paraId="0F822E27" w14:textId="0A2504AA" w:rsidR="001A6803" w:rsidRDefault="001A6803" w:rsidP="001A6803">
      <w:pPr>
        <w:pStyle w:val="FOTO"/>
      </w:pPr>
      <w:r w:rsidRPr="001A6803">
        <w:rPr>
          <w:noProof/>
        </w:rPr>
        <w:drawing>
          <wp:inline distT="0" distB="0" distL="0" distR="0" wp14:anchorId="4930B59D" wp14:editId="7726C5E3">
            <wp:extent cx="5400040" cy="2809240"/>
            <wp:effectExtent l="12700" t="12700" r="10160" b="10160"/>
            <wp:docPr id="479386283" name="Imagen 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86283" name="Imagen 2" descr="Interfaz de usuario gráfica&#10;&#10;Descripción generada automá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9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7ECA00" w14:textId="1F8561F9" w:rsidR="001A6803" w:rsidRDefault="001A6803" w:rsidP="001A6803">
      <w:pPr>
        <w:pStyle w:val="Sinespaciado"/>
      </w:pPr>
      <w:r>
        <w:t>Pantallas del administrador</w:t>
      </w:r>
    </w:p>
    <w:p w14:paraId="20EC5520" w14:textId="77777777" w:rsidR="001A6803" w:rsidRPr="001A6803" w:rsidRDefault="001A6803" w:rsidP="001A6803">
      <w:pPr>
        <w:pStyle w:val="Sinespaciado"/>
      </w:pPr>
    </w:p>
    <w:p w14:paraId="404A6CD2" w14:textId="324CFD9D" w:rsidR="001A6803" w:rsidRDefault="001A6803" w:rsidP="001A6803">
      <w:pPr>
        <w:pStyle w:val="FOTO"/>
      </w:pPr>
      <w:r>
        <w:rPr>
          <w:noProof/>
        </w:rPr>
        <w:lastRenderedPageBreak/>
        <w:drawing>
          <wp:inline distT="0" distB="0" distL="0" distR="0" wp14:anchorId="4EAA3D36" wp14:editId="60FF2237">
            <wp:extent cx="5400040" cy="2298065"/>
            <wp:effectExtent l="12700" t="12700" r="10160" b="13335"/>
            <wp:docPr id="834647622" name="Imagen 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647622" name="Imagen 3" descr="Interfaz de usuario gráfica, Aplicación&#10;&#10;Descripción generada automá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88A4F0" w14:textId="72B6260F" w:rsidR="001A6803" w:rsidRDefault="001A6803" w:rsidP="001A6803">
      <w:pPr>
        <w:pStyle w:val="Sinespaciado"/>
      </w:pPr>
      <w:r>
        <w:t>Pantallas de los hermanos</w:t>
      </w:r>
    </w:p>
    <w:p w14:paraId="01463570" w14:textId="77777777" w:rsidR="001A6803" w:rsidRDefault="001A6803" w:rsidP="001A6803">
      <w:pPr>
        <w:pStyle w:val="Sinespaciado"/>
      </w:pPr>
    </w:p>
    <w:p w14:paraId="14F9956D" w14:textId="15C85B5C" w:rsidR="001A6803" w:rsidRDefault="001A6803" w:rsidP="001A6803">
      <w:pPr>
        <w:pStyle w:val="FOTO"/>
      </w:pPr>
      <w:r>
        <w:rPr>
          <w:noProof/>
        </w:rPr>
        <w:drawing>
          <wp:inline distT="0" distB="0" distL="0" distR="0" wp14:anchorId="0836264B" wp14:editId="21A875F6">
            <wp:extent cx="5400040" cy="3817620"/>
            <wp:effectExtent l="12700" t="12700" r="10160" b="17780"/>
            <wp:docPr id="1603272277" name="Imagen 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272277" name="Imagen 4" descr="Interfaz de usuario gráfica&#10;&#10;Descripción generada automá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7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AC8F4B" w14:textId="3D070520" w:rsidR="001A6803" w:rsidRDefault="001A6803" w:rsidP="001A6803">
      <w:pPr>
        <w:pStyle w:val="Sinespaciado"/>
      </w:pPr>
      <w:r>
        <w:t xml:space="preserve">Pantalla de inicio de sesión (admin y </w:t>
      </w:r>
      <w:proofErr w:type="spellStart"/>
      <w:r>
        <w:t>user</w:t>
      </w:r>
      <w:proofErr w:type="spellEnd"/>
      <w:r>
        <w:t>)</w:t>
      </w:r>
    </w:p>
    <w:p w14:paraId="2D5B517A" w14:textId="77777777" w:rsidR="001A6803" w:rsidRDefault="001A6803" w:rsidP="001A6803">
      <w:pPr>
        <w:pStyle w:val="Sinespaciado"/>
      </w:pPr>
    </w:p>
    <w:p w14:paraId="0B4425B1" w14:textId="77777777" w:rsidR="001A6803" w:rsidRDefault="001A6803" w:rsidP="001A6803">
      <w:pPr>
        <w:pStyle w:val="Sinespaciado"/>
      </w:pPr>
    </w:p>
    <w:p w14:paraId="3FD6F153" w14:textId="77777777" w:rsidR="001A6803" w:rsidRDefault="001A6803" w:rsidP="001A6803">
      <w:pPr>
        <w:pStyle w:val="Sinespaciado"/>
      </w:pPr>
    </w:p>
    <w:p w14:paraId="54C2EA9B" w14:textId="0D76A5B8" w:rsidR="001A6803" w:rsidRDefault="001A6803" w:rsidP="001A6803">
      <w:pPr>
        <w:pStyle w:val="FOTO"/>
      </w:pPr>
      <w:r w:rsidRPr="001A6803">
        <w:rPr>
          <w:noProof/>
        </w:rPr>
        <w:lastRenderedPageBreak/>
        <w:drawing>
          <wp:inline distT="0" distB="0" distL="0" distR="0" wp14:anchorId="1BC0408A" wp14:editId="728B8784">
            <wp:extent cx="5400040" cy="3817620"/>
            <wp:effectExtent l="12700" t="12700" r="10160" b="17780"/>
            <wp:docPr id="1481815265" name="Imagen 5" descr="Interfaz de usuario gráfica, Texto, Pizar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815265" name="Imagen 5" descr="Interfaz de usuario gráfica, Texto, Pizarra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7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E1E27C" w14:textId="2A289071" w:rsidR="001A6803" w:rsidRDefault="001A6803" w:rsidP="001A6803">
      <w:pPr>
        <w:pStyle w:val="Sinespaciado"/>
      </w:pPr>
      <w:r>
        <w:t>Pantalla base</w:t>
      </w:r>
    </w:p>
    <w:p w14:paraId="0C59757D" w14:textId="77777777" w:rsidR="001A6803" w:rsidRDefault="001A6803" w:rsidP="001A6803">
      <w:pPr>
        <w:pStyle w:val="Sinespaciado"/>
      </w:pPr>
    </w:p>
    <w:p w14:paraId="27D97128" w14:textId="343689F5" w:rsidR="001A6803" w:rsidRDefault="001A6803" w:rsidP="001A6803">
      <w:pPr>
        <w:pStyle w:val="FOTO"/>
      </w:pPr>
      <w:r w:rsidRPr="001A6803">
        <w:rPr>
          <w:rStyle w:val="Ttulodellibro"/>
          <w:noProof/>
        </w:rPr>
        <w:drawing>
          <wp:inline distT="0" distB="0" distL="0" distR="0" wp14:anchorId="2B575BD7" wp14:editId="6CDBAC93">
            <wp:extent cx="5400040" cy="3817620"/>
            <wp:effectExtent l="12700" t="12700" r="10160" b="17780"/>
            <wp:docPr id="1848559972" name="Imagen 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559972" name="Imagen 6" descr="Interfaz de usuario gráfica, Aplicación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7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CDF6B3" w14:textId="74BA93D5" w:rsidR="001A6803" w:rsidRDefault="001A6803" w:rsidP="001A6803">
      <w:pPr>
        <w:pStyle w:val="Sinespaciado"/>
      </w:pPr>
      <w:r>
        <w:t>Censo (admin)</w:t>
      </w:r>
    </w:p>
    <w:p w14:paraId="352BD911" w14:textId="77777777" w:rsidR="001A6803" w:rsidRDefault="001A6803" w:rsidP="001A6803">
      <w:pPr>
        <w:pStyle w:val="Sinespaciado"/>
      </w:pPr>
    </w:p>
    <w:p w14:paraId="3F4EEFE9" w14:textId="7DB37D84" w:rsidR="001A6803" w:rsidRPr="001A6803" w:rsidRDefault="001A6803" w:rsidP="001A6803">
      <w:pPr>
        <w:pStyle w:val="FOTO"/>
      </w:pPr>
      <w:r>
        <w:rPr>
          <w:noProof/>
        </w:rPr>
        <w:lastRenderedPageBreak/>
        <w:drawing>
          <wp:inline distT="0" distB="0" distL="0" distR="0" wp14:anchorId="69E32F5B" wp14:editId="432F945A">
            <wp:extent cx="5400040" cy="3817620"/>
            <wp:effectExtent l="12700" t="12700" r="10160" b="17780"/>
            <wp:docPr id="112532245" name="Imagen 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32245" name="Imagen 7" descr="Interfaz de usuario gráfica, Texto, Aplicación&#10;&#10;Descripción generada automá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7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9B2562" w14:textId="12A6659A" w:rsidR="001A6803" w:rsidRDefault="001A6803" w:rsidP="001A6803">
      <w:pPr>
        <w:pStyle w:val="Sinespaciado"/>
      </w:pPr>
      <w:r>
        <w:t>Detalle hermano (admin)</w:t>
      </w:r>
    </w:p>
    <w:p w14:paraId="22B68C8D" w14:textId="77777777" w:rsidR="001A6803" w:rsidRDefault="001A6803" w:rsidP="001A6803">
      <w:pPr>
        <w:pStyle w:val="Sinespaciado"/>
      </w:pPr>
    </w:p>
    <w:p w14:paraId="776B6B41" w14:textId="4BD7C68B" w:rsidR="001A6803" w:rsidRDefault="001A6803" w:rsidP="001A6803">
      <w:pPr>
        <w:pStyle w:val="FOTO"/>
      </w:pPr>
      <w:r>
        <w:rPr>
          <w:noProof/>
        </w:rPr>
        <w:drawing>
          <wp:inline distT="0" distB="0" distL="0" distR="0" wp14:anchorId="2FE88F4D" wp14:editId="080255A3">
            <wp:extent cx="5400040" cy="3817620"/>
            <wp:effectExtent l="12700" t="12700" r="10160" b="17780"/>
            <wp:docPr id="1168534021" name="Imagen 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34021" name="Imagen 8" descr="Interfaz de usuario gráfica, Texto, Aplicación&#10;&#10;Descripción generada automá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7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2391C4" w14:textId="749D5081" w:rsidR="001A6803" w:rsidRDefault="001A6803" w:rsidP="001A6803">
      <w:pPr>
        <w:pStyle w:val="Sinespaciado"/>
      </w:pPr>
      <w:r>
        <w:t>Nuevo hermano (admin)</w:t>
      </w:r>
    </w:p>
    <w:p w14:paraId="44FF6B68" w14:textId="77777777" w:rsidR="001A6803" w:rsidRDefault="001A6803" w:rsidP="001A6803">
      <w:pPr>
        <w:pStyle w:val="Sinespaciado"/>
      </w:pPr>
    </w:p>
    <w:p w14:paraId="19BF9E88" w14:textId="5BB42E0C" w:rsidR="001A6803" w:rsidRDefault="001A6803" w:rsidP="001A6803">
      <w:pPr>
        <w:pStyle w:val="FOTO"/>
      </w:pPr>
      <w:r>
        <w:rPr>
          <w:noProof/>
        </w:rPr>
        <w:lastRenderedPageBreak/>
        <w:drawing>
          <wp:inline distT="0" distB="0" distL="0" distR="0" wp14:anchorId="2A576976" wp14:editId="01E86C7F">
            <wp:extent cx="5400040" cy="3817620"/>
            <wp:effectExtent l="12700" t="12700" r="10160" b="17780"/>
            <wp:docPr id="983894574" name="Imagen 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894574" name="Imagen 9" descr="Interfaz de usuario gráfica&#10;&#10;Descripción generada automá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7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B4F4F8" w14:textId="14C8029A" w:rsidR="001A6803" w:rsidRPr="00CC16E2" w:rsidRDefault="001A6803" w:rsidP="00CC16E2">
      <w:pPr>
        <w:pStyle w:val="Sinespaciado"/>
      </w:pPr>
      <w:r w:rsidRPr="00CC16E2">
        <w:t xml:space="preserve">Página principal (admin y </w:t>
      </w:r>
      <w:proofErr w:type="spellStart"/>
      <w:r w:rsidRPr="00CC16E2">
        <w:t>user</w:t>
      </w:r>
      <w:proofErr w:type="spellEnd"/>
      <w:r w:rsidRPr="00CC16E2">
        <w:t>)</w:t>
      </w:r>
    </w:p>
    <w:p w14:paraId="14D61954" w14:textId="77777777" w:rsidR="00CC16E2" w:rsidRDefault="00CC16E2" w:rsidP="001A6803">
      <w:pPr>
        <w:pStyle w:val="Sinespaciado"/>
      </w:pPr>
    </w:p>
    <w:p w14:paraId="49119913" w14:textId="5234CC99" w:rsidR="00CC16E2" w:rsidRDefault="00CC16E2" w:rsidP="00CC16E2">
      <w:pPr>
        <w:pStyle w:val="FOTO"/>
      </w:pPr>
      <w:r>
        <w:rPr>
          <w:noProof/>
        </w:rPr>
        <w:drawing>
          <wp:inline distT="0" distB="0" distL="0" distR="0" wp14:anchorId="4E99D82E" wp14:editId="647F0F67">
            <wp:extent cx="5400040" cy="3817620"/>
            <wp:effectExtent l="12700" t="12700" r="10160" b="17780"/>
            <wp:docPr id="1202970256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970256" name="Imagen 120297025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7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13FE9B" w14:textId="4B8E5F23" w:rsidR="00CC16E2" w:rsidRDefault="00CC16E2" w:rsidP="00CC16E2">
      <w:pPr>
        <w:pStyle w:val="Sinespaciado"/>
      </w:pPr>
      <w:r>
        <w:t xml:space="preserve">Contabilidad (admin y </w:t>
      </w:r>
      <w:proofErr w:type="spellStart"/>
      <w:r>
        <w:t>user</w:t>
      </w:r>
      <w:proofErr w:type="spellEnd"/>
      <w:r>
        <w:t>)</w:t>
      </w:r>
    </w:p>
    <w:p w14:paraId="6E955AC0" w14:textId="7B7E28FD" w:rsidR="00CC16E2" w:rsidRDefault="00CC16E2" w:rsidP="00CC16E2">
      <w:pPr>
        <w:pStyle w:val="FOTO"/>
      </w:pPr>
      <w:r>
        <w:rPr>
          <w:noProof/>
        </w:rPr>
        <w:lastRenderedPageBreak/>
        <w:drawing>
          <wp:inline distT="0" distB="0" distL="0" distR="0" wp14:anchorId="31F768D3" wp14:editId="2FB78D3D">
            <wp:extent cx="5400040" cy="3817620"/>
            <wp:effectExtent l="12700" t="12700" r="10160" b="17780"/>
            <wp:docPr id="964196112" name="Imagen 1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196112" name="Imagen 11" descr="Interfaz de usuario gráfica&#10;&#10;Descripción generada automá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7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E3E477" w14:textId="50D4328B" w:rsidR="00CC16E2" w:rsidRDefault="00CC16E2" w:rsidP="00CC16E2">
      <w:pPr>
        <w:pStyle w:val="Sinespaciado"/>
      </w:pPr>
      <w:r>
        <w:t>Balance de ingresos y gastos (admin)</w:t>
      </w:r>
    </w:p>
    <w:p w14:paraId="2CAB2FC4" w14:textId="77777777" w:rsidR="00CC16E2" w:rsidRDefault="00CC16E2" w:rsidP="00CC16E2">
      <w:pPr>
        <w:pStyle w:val="Sinespaciado"/>
      </w:pPr>
    </w:p>
    <w:p w14:paraId="668C2BEF" w14:textId="748759F7" w:rsidR="00CC16E2" w:rsidRDefault="00CC16E2" w:rsidP="00CC16E2">
      <w:pPr>
        <w:pStyle w:val="FOTO"/>
      </w:pPr>
      <w:r>
        <w:rPr>
          <w:noProof/>
        </w:rPr>
        <w:drawing>
          <wp:inline distT="0" distB="0" distL="0" distR="0" wp14:anchorId="07934767" wp14:editId="1112865A">
            <wp:extent cx="5400040" cy="3817620"/>
            <wp:effectExtent l="12700" t="12700" r="10160" b="17780"/>
            <wp:docPr id="558758245" name="Imagen 12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758245" name="Imagen 12" descr="Texto&#10;&#10;Descripción generada automáticamente con confianza media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7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946887" w14:textId="02A016FA" w:rsidR="00CC16E2" w:rsidRDefault="00CC16E2" w:rsidP="00CC16E2">
      <w:pPr>
        <w:pStyle w:val="Sinespaciado"/>
      </w:pPr>
      <w:r>
        <w:t>Detalle movimientos por tipo (admin)</w:t>
      </w:r>
    </w:p>
    <w:p w14:paraId="16C7D0F2" w14:textId="77777777" w:rsidR="00CC16E2" w:rsidRDefault="00CC16E2" w:rsidP="00CC16E2">
      <w:pPr>
        <w:pStyle w:val="Sinespaciado"/>
      </w:pPr>
    </w:p>
    <w:p w14:paraId="57863E8F" w14:textId="77777777" w:rsidR="00CC16E2" w:rsidRDefault="00CC16E2" w:rsidP="00CC16E2">
      <w:pPr>
        <w:pStyle w:val="Sinespaciado"/>
      </w:pPr>
    </w:p>
    <w:p w14:paraId="3ECB022D" w14:textId="02AC7F9C" w:rsidR="001A6803" w:rsidRDefault="00CC16E2" w:rsidP="00CC16E2">
      <w:pPr>
        <w:pStyle w:val="FOTO"/>
      </w:pPr>
      <w:r>
        <w:rPr>
          <w:noProof/>
        </w:rPr>
        <w:lastRenderedPageBreak/>
        <w:drawing>
          <wp:inline distT="0" distB="0" distL="0" distR="0" wp14:anchorId="2EA83A5F" wp14:editId="752EB7BF">
            <wp:extent cx="5400040" cy="3817620"/>
            <wp:effectExtent l="12700" t="12700" r="10160" b="17780"/>
            <wp:docPr id="298860718" name="Imagen 1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60718" name="Imagen 13" descr="Interfaz de usuario gráfica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7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5CDC54" w14:textId="34FA7DFF" w:rsidR="00CC16E2" w:rsidRDefault="00CC16E2" w:rsidP="001A6803">
      <w:pPr>
        <w:pStyle w:val="Sinespaciado"/>
      </w:pPr>
      <w:r>
        <w:t>Nuevo movimiento (admin)</w:t>
      </w:r>
    </w:p>
    <w:p w14:paraId="58468E6B" w14:textId="77777777" w:rsidR="00CC16E2" w:rsidRDefault="00CC16E2" w:rsidP="001A6803">
      <w:pPr>
        <w:pStyle w:val="Sinespaciado"/>
      </w:pPr>
    </w:p>
    <w:p w14:paraId="16F4C9B7" w14:textId="7E55A619" w:rsidR="00CC16E2" w:rsidRDefault="00CC16E2" w:rsidP="00CC16E2">
      <w:pPr>
        <w:pStyle w:val="FOTO"/>
      </w:pPr>
      <w:r>
        <w:rPr>
          <w:noProof/>
        </w:rPr>
        <w:drawing>
          <wp:inline distT="0" distB="0" distL="0" distR="0" wp14:anchorId="36D1F948" wp14:editId="2FDDCB0F">
            <wp:extent cx="5400040" cy="3817620"/>
            <wp:effectExtent l="12700" t="12700" r="10160" b="17780"/>
            <wp:docPr id="940802726" name="Imagen 1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02726" name="Imagen 14" descr="Interfaz de usuario gráfica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7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6A3B22" w14:textId="78AD9F94" w:rsidR="00CC16E2" w:rsidRDefault="00CC16E2" w:rsidP="001A6803">
      <w:pPr>
        <w:pStyle w:val="Sinespaciado"/>
      </w:pPr>
      <w:r>
        <w:t>Presupuesto (admin)</w:t>
      </w:r>
    </w:p>
    <w:p w14:paraId="3BAA7677" w14:textId="77777777" w:rsidR="00CC16E2" w:rsidRDefault="00CC16E2" w:rsidP="001A6803">
      <w:pPr>
        <w:pStyle w:val="Sinespaciado"/>
      </w:pPr>
    </w:p>
    <w:p w14:paraId="3D607184" w14:textId="4C5FBE5C" w:rsidR="00CC16E2" w:rsidRDefault="00CC16E2" w:rsidP="00CC16E2">
      <w:pPr>
        <w:pStyle w:val="FOTO"/>
      </w:pPr>
      <w:r>
        <w:rPr>
          <w:noProof/>
        </w:rPr>
        <w:lastRenderedPageBreak/>
        <w:drawing>
          <wp:inline distT="0" distB="0" distL="0" distR="0" wp14:anchorId="1016A525" wp14:editId="09E9B74C">
            <wp:extent cx="5400040" cy="3817620"/>
            <wp:effectExtent l="12700" t="12700" r="10160" b="17780"/>
            <wp:docPr id="1692281160" name="Imagen 1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81160" name="Imagen 15" descr="Interfaz de usuario gráfica&#10;&#10;Descripción generada automá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7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7160AE" w14:textId="43347EBE" w:rsidR="00CC16E2" w:rsidRDefault="00CC16E2" w:rsidP="001A6803">
      <w:pPr>
        <w:pStyle w:val="Sinespaciado"/>
      </w:pPr>
      <w:r>
        <w:t>Archivo (admin)</w:t>
      </w:r>
    </w:p>
    <w:p w14:paraId="2040E2FD" w14:textId="77777777" w:rsidR="00CC16E2" w:rsidRDefault="00CC16E2" w:rsidP="001A6803">
      <w:pPr>
        <w:pStyle w:val="Sinespaciado"/>
      </w:pPr>
    </w:p>
    <w:p w14:paraId="5A1EE589" w14:textId="403F4D8D" w:rsidR="00CC16E2" w:rsidRDefault="00CC16E2" w:rsidP="00CC16E2">
      <w:pPr>
        <w:pStyle w:val="FOTO"/>
      </w:pPr>
      <w:r>
        <w:rPr>
          <w:noProof/>
        </w:rPr>
        <w:drawing>
          <wp:inline distT="0" distB="0" distL="0" distR="0" wp14:anchorId="578EEED1" wp14:editId="3D08ECA4">
            <wp:extent cx="5400040" cy="3817620"/>
            <wp:effectExtent l="12700" t="12700" r="10160" b="17780"/>
            <wp:docPr id="909747395" name="Imagen 1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747395" name="Imagen 16" descr="Interfaz de usuario gráfica&#10;&#10;Descripción generada automá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7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F1CC06" w14:textId="3A61D86C" w:rsidR="001A6803" w:rsidRDefault="00CC16E2" w:rsidP="001A6803">
      <w:pPr>
        <w:pStyle w:val="Sinespaciado"/>
      </w:pPr>
      <w:r>
        <w:t xml:space="preserve">Añadir archivo (admin) </w:t>
      </w:r>
    </w:p>
    <w:p w14:paraId="7CD8431E" w14:textId="77777777" w:rsidR="00CC16E2" w:rsidRDefault="00CC16E2" w:rsidP="001A6803">
      <w:pPr>
        <w:pStyle w:val="Sinespaciado"/>
      </w:pPr>
    </w:p>
    <w:p w14:paraId="34C8DDC8" w14:textId="075CC059" w:rsidR="00CC16E2" w:rsidRDefault="00CC16E2" w:rsidP="00CC16E2">
      <w:pPr>
        <w:pStyle w:val="FOTO"/>
      </w:pPr>
      <w:r>
        <w:rPr>
          <w:noProof/>
        </w:rPr>
        <w:lastRenderedPageBreak/>
        <w:drawing>
          <wp:inline distT="0" distB="0" distL="0" distR="0" wp14:anchorId="0C4BC671" wp14:editId="1D172683">
            <wp:extent cx="5400040" cy="3817620"/>
            <wp:effectExtent l="12700" t="12700" r="10160" b="17780"/>
            <wp:docPr id="95820309" name="Imagen 1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0309" name="Imagen 17" descr="Interfaz de usuario gráfica&#10;&#10;Descripción generada automá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7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9DF2B6" w14:textId="5C4025E8" w:rsidR="00CC16E2" w:rsidRDefault="00CC16E2" w:rsidP="001A6803">
      <w:pPr>
        <w:pStyle w:val="Sinespaciado"/>
      </w:pPr>
      <w:r>
        <w:t>Avisos y eventos (admin)</w:t>
      </w:r>
    </w:p>
    <w:p w14:paraId="73CD2F6B" w14:textId="77777777" w:rsidR="00CC16E2" w:rsidRDefault="00CC16E2" w:rsidP="001A6803">
      <w:pPr>
        <w:pStyle w:val="Sinespaciado"/>
      </w:pPr>
    </w:p>
    <w:p w14:paraId="3C8DF8EC" w14:textId="768223EC" w:rsidR="00CC16E2" w:rsidRDefault="00CC16E2" w:rsidP="00CC16E2">
      <w:pPr>
        <w:pStyle w:val="FOTO"/>
      </w:pPr>
      <w:r>
        <w:rPr>
          <w:noProof/>
        </w:rPr>
        <w:drawing>
          <wp:inline distT="0" distB="0" distL="0" distR="0" wp14:anchorId="79A8F949" wp14:editId="3D9057D1">
            <wp:extent cx="5400040" cy="3817620"/>
            <wp:effectExtent l="12700" t="12700" r="10160" b="17780"/>
            <wp:docPr id="2133527593" name="Imagen 1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527593" name="Imagen 18" descr="Interfaz de usuario gráfica, Texto, Aplicación&#10;&#10;Descripción generada automá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7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C09FE4" w14:textId="54D6DD1F" w:rsidR="00CC16E2" w:rsidRDefault="00CC16E2" w:rsidP="001A6803">
      <w:pPr>
        <w:pStyle w:val="Sinespaciado"/>
      </w:pPr>
      <w:r>
        <w:t>Nuevo aviso (admin)</w:t>
      </w:r>
    </w:p>
    <w:p w14:paraId="2A13FFC4" w14:textId="77777777" w:rsidR="00CC16E2" w:rsidRDefault="00CC16E2" w:rsidP="001A6803">
      <w:pPr>
        <w:pStyle w:val="Sinespaciado"/>
      </w:pPr>
    </w:p>
    <w:p w14:paraId="4916E318" w14:textId="32E33CED" w:rsidR="00CC16E2" w:rsidRDefault="00CC16E2" w:rsidP="00CC16E2">
      <w:pPr>
        <w:pStyle w:val="FOTO"/>
      </w:pPr>
      <w:r>
        <w:rPr>
          <w:noProof/>
        </w:rPr>
        <w:lastRenderedPageBreak/>
        <w:drawing>
          <wp:inline distT="0" distB="0" distL="0" distR="0" wp14:anchorId="52A50FC9" wp14:editId="31175CEC">
            <wp:extent cx="5400040" cy="3817620"/>
            <wp:effectExtent l="12700" t="12700" r="10160" b="17780"/>
            <wp:docPr id="546282470" name="Imagen 1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282470" name="Imagen 19" descr="Interfaz de usuario gráfica&#10;&#10;Descripción generada automá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7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471C35" w14:textId="4B4D4B2E" w:rsidR="00CC16E2" w:rsidRDefault="00CC16E2" w:rsidP="001A6803">
      <w:pPr>
        <w:pStyle w:val="Sinespaciado"/>
      </w:pPr>
      <w:r>
        <w:t>Nuevo evento (admin)</w:t>
      </w:r>
    </w:p>
    <w:p w14:paraId="6D8DB8F3" w14:textId="77777777" w:rsidR="00CC16E2" w:rsidRDefault="00CC16E2" w:rsidP="001A6803">
      <w:pPr>
        <w:pStyle w:val="Sinespaciado"/>
      </w:pPr>
    </w:p>
    <w:p w14:paraId="3EFD8532" w14:textId="18531CB7" w:rsidR="00CC16E2" w:rsidRPr="001A6803" w:rsidRDefault="00CC16E2" w:rsidP="00CC16E2">
      <w:pPr>
        <w:pStyle w:val="FOTO"/>
      </w:pPr>
      <w:r>
        <w:rPr>
          <w:noProof/>
        </w:rPr>
        <w:drawing>
          <wp:inline distT="0" distB="0" distL="0" distR="0" wp14:anchorId="4781510D" wp14:editId="0A4C4BC3">
            <wp:extent cx="5400040" cy="3817620"/>
            <wp:effectExtent l="12700" t="12700" r="10160" b="17780"/>
            <wp:docPr id="410104023" name="Imagen 2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04023" name="Imagen 20" descr="Interfaz de usuario gráfica, Aplicación&#10;&#10;Descripción generada automá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7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F2E2AC" w14:textId="48EA632F" w:rsidR="00160CE1" w:rsidRDefault="00CC16E2" w:rsidP="00CC16E2">
      <w:pPr>
        <w:pStyle w:val="Sinespaciado"/>
      </w:pPr>
      <w:r>
        <w:t xml:space="preserve">Enlaces (admin y </w:t>
      </w:r>
      <w:proofErr w:type="spellStart"/>
      <w:r>
        <w:t>user</w:t>
      </w:r>
      <w:proofErr w:type="spellEnd"/>
      <w:r>
        <w:t>)</w:t>
      </w:r>
    </w:p>
    <w:p w14:paraId="5A7A08E5" w14:textId="77777777" w:rsidR="00CC16E2" w:rsidRDefault="00CC16E2" w:rsidP="00CC16E2">
      <w:pPr>
        <w:pStyle w:val="Sinespaciado"/>
      </w:pPr>
    </w:p>
    <w:p w14:paraId="64DA5226" w14:textId="68643678" w:rsidR="001A6803" w:rsidRDefault="00CC16E2" w:rsidP="00CC16E2">
      <w:pPr>
        <w:pStyle w:val="FOTO"/>
      </w:pPr>
      <w:r w:rsidRPr="00CC16E2">
        <w:rPr>
          <w:noProof/>
        </w:rPr>
        <w:lastRenderedPageBreak/>
        <w:drawing>
          <wp:inline distT="0" distB="0" distL="0" distR="0" wp14:anchorId="678A78AD" wp14:editId="3FD9A4FC">
            <wp:extent cx="5400040" cy="3844290"/>
            <wp:effectExtent l="12700" t="12700" r="10160" b="16510"/>
            <wp:docPr id="13144090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0901" name="Imagen 13144090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4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2E6801" w14:textId="0443B955" w:rsidR="00CC16E2" w:rsidRDefault="00CC16E2" w:rsidP="00CC16E2">
      <w:pPr>
        <w:pStyle w:val="Sinespaciado"/>
      </w:pPr>
      <w:r>
        <w:t>Perfil personal (</w:t>
      </w:r>
      <w:proofErr w:type="spellStart"/>
      <w:r>
        <w:t>user</w:t>
      </w:r>
      <w:proofErr w:type="spellEnd"/>
      <w:r>
        <w:t>)</w:t>
      </w:r>
    </w:p>
    <w:p w14:paraId="18A29247" w14:textId="77777777" w:rsidR="00CC16E2" w:rsidRDefault="00CC16E2" w:rsidP="00CC16E2">
      <w:pPr>
        <w:pStyle w:val="Sinespaciado"/>
      </w:pPr>
    </w:p>
    <w:p w14:paraId="37432AB6" w14:textId="5FF14D54" w:rsidR="00CC16E2" w:rsidRDefault="00CC16E2" w:rsidP="00CC16E2">
      <w:pPr>
        <w:pStyle w:val="FOTO"/>
      </w:pPr>
      <w:r>
        <w:rPr>
          <w:noProof/>
        </w:rPr>
        <w:drawing>
          <wp:inline distT="0" distB="0" distL="0" distR="0" wp14:anchorId="47307857" wp14:editId="6E4048C3">
            <wp:extent cx="5400040" cy="3726180"/>
            <wp:effectExtent l="12700" t="12700" r="10160" b="7620"/>
            <wp:docPr id="1178855315" name="Imagen 2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855315" name="Imagen 22" descr="Interfaz de usuario gráfica&#10;&#10;Descripción generada automá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6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3B3815" w14:textId="400ED8F8" w:rsidR="00CC16E2" w:rsidRDefault="00CC16E2" w:rsidP="00CC16E2">
      <w:pPr>
        <w:pStyle w:val="Sinespaciado"/>
      </w:pPr>
      <w:r>
        <w:t>Balance ingresos y gastos (</w:t>
      </w:r>
      <w:proofErr w:type="spellStart"/>
      <w:r>
        <w:t>user</w:t>
      </w:r>
      <w:proofErr w:type="spellEnd"/>
      <w:r>
        <w:t>)</w:t>
      </w:r>
    </w:p>
    <w:p w14:paraId="5257ACB6" w14:textId="77777777" w:rsidR="00CC16E2" w:rsidRDefault="00CC16E2" w:rsidP="00CC16E2">
      <w:pPr>
        <w:pStyle w:val="Sinespaciado"/>
      </w:pPr>
    </w:p>
    <w:p w14:paraId="2244F6C6" w14:textId="65E7F7AC" w:rsidR="00CC16E2" w:rsidRDefault="002F1B65" w:rsidP="002F1B65">
      <w:pPr>
        <w:pStyle w:val="FOTO"/>
      </w:pPr>
      <w:r>
        <w:rPr>
          <w:noProof/>
        </w:rPr>
        <w:lastRenderedPageBreak/>
        <w:drawing>
          <wp:inline distT="0" distB="0" distL="0" distR="0" wp14:anchorId="0F157926" wp14:editId="1CCF7F50">
            <wp:extent cx="5400040" cy="3729990"/>
            <wp:effectExtent l="12700" t="12700" r="10160" b="16510"/>
            <wp:docPr id="2111237455" name="Imagen 2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37455" name="Imagen 23" descr="Interfaz de usuario gráfica&#10;&#10;Descripción generada automáticament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9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5144A5" w14:textId="06647517" w:rsidR="00CC16E2" w:rsidRDefault="002F1B65" w:rsidP="00CC16E2">
      <w:pPr>
        <w:pStyle w:val="Sinespaciado"/>
      </w:pPr>
      <w:r>
        <w:t>Presupuesto (</w:t>
      </w:r>
      <w:proofErr w:type="spellStart"/>
      <w:r>
        <w:t>user</w:t>
      </w:r>
      <w:proofErr w:type="spellEnd"/>
      <w:r>
        <w:t>)</w:t>
      </w:r>
    </w:p>
    <w:p w14:paraId="4D95A466" w14:textId="77777777" w:rsidR="002F1B65" w:rsidRDefault="002F1B65" w:rsidP="00CC16E2">
      <w:pPr>
        <w:pStyle w:val="Sinespaciado"/>
      </w:pPr>
    </w:p>
    <w:p w14:paraId="62447E04" w14:textId="7A6D5C17" w:rsidR="002F1B65" w:rsidRDefault="002F1B65" w:rsidP="002F1B65">
      <w:pPr>
        <w:pStyle w:val="FOTO"/>
      </w:pPr>
      <w:r>
        <w:rPr>
          <w:noProof/>
        </w:rPr>
        <w:drawing>
          <wp:inline distT="0" distB="0" distL="0" distR="0" wp14:anchorId="5072D0EC" wp14:editId="327A6049">
            <wp:extent cx="5400040" cy="3722370"/>
            <wp:effectExtent l="12700" t="12700" r="10160" b="11430"/>
            <wp:docPr id="648667414" name="Imagen 2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67414" name="Imagen 24" descr="Interfaz de usuario gráfica&#10;&#10;Descripción generada automáticament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2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1C13A1" w14:textId="5161825C" w:rsidR="002F1B65" w:rsidRDefault="002F1B65" w:rsidP="002F1B65">
      <w:pPr>
        <w:pStyle w:val="Sinespaciado"/>
      </w:pPr>
      <w:r>
        <w:t>Archivo (</w:t>
      </w:r>
      <w:proofErr w:type="spellStart"/>
      <w:r>
        <w:t>user</w:t>
      </w:r>
      <w:proofErr w:type="spellEnd"/>
      <w:r>
        <w:t>)</w:t>
      </w:r>
    </w:p>
    <w:p w14:paraId="48232926" w14:textId="77777777" w:rsidR="002F1B65" w:rsidRDefault="002F1B65" w:rsidP="002F1B65">
      <w:pPr>
        <w:pStyle w:val="Sinespaciado"/>
      </w:pPr>
    </w:p>
    <w:p w14:paraId="63D6DF6B" w14:textId="6C0E635C" w:rsidR="002F1B65" w:rsidRDefault="002F1B65" w:rsidP="002F1B65">
      <w:pPr>
        <w:pStyle w:val="FOTO"/>
      </w:pPr>
      <w:r>
        <w:rPr>
          <w:noProof/>
        </w:rPr>
        <w:lastRenderedPageBreak/>
        <w:drawing>
          <wp:inline distT="0" distB="0" distL="0" distR="0" wp14:anchorId="7F06BA07" wp14:editId="4EE806A8">
            <wp:extent cx="5400040" cy="3743325"/>
            <wp:effectExtent l="12700" t="12700" r="10160" b="15875"/>
            <wp:docPr id="1772718103" name="Imagen 2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718103" name="Imagen 25" descr="Interfaz de usuario gráfica&#10;&#10;Descripción generada automá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3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8FB855" w14:textId="6850AD3E" w:rsidR="002F1B65" w:rsidRDefault="002F1B65" w:rsidP="002F1B65">
      <w:pPr>
        <w:pStyle w:val="Sinespaciado"/>
      </w:pPr>
      <w:r>
        <w:t>Avisos y eventos (</w:t>
      </w:r>
      <w:proofErr w:type="spellStart"/>
      <w:r>
        <w:t>user</w:t>
      </w:r>
      <w:proofErr w:type="spellEnd"/>
      <w:r>
        <w:t>)</w:t>
      </w:r>
    </w:p>
    <w:p w14:paraId="48014E44" w14:textId="77777777" w:rsidR="002F1B65" w:rsidRDefault="002F1B65" w:rsidP="002F1B65">
      <w:pPr>
        <w:pStyle w:val="Sinespaciado"/>
      </w:pPr>
    </w:p>
    <w:p w14:paraId="0D2022A0" w14:textId="77777777" w:rsidR="002F1B65" w:rsidRDefault="002F1B65" w:rsidP="002F1B65">
      <w:pPr>
        <w:pStyle w:val="Sinespaciado"/>
      </w:pPr>
    </w:p>
    <w:p w14:paraId="16D86FC7" w14:textId="3F208AAD" w:rsidR="002F1B65" w:rsidRDefault="002F1B65" w:rsidP="002F1B65">
      <w:pPr>
        <w:pStyle w:val="FOTO"/>
      </w:pPr>
      <w:r>
        <w:rPr>
          <w:noProof/>
        </w:rPr>
        <w:drawing>
          <wp:inline distT="0" distB="0" distL="0" distR="0" wp14:anchorId="5E74F293" wp14:editId="696ABDB1">
            <wp:extent cx="5400040" cy="3747135"/>
            <wp:effectExtent l="12700" t="12700" r="10160" b="12065"/>
            <wp:docPr id="151863139" name="Imagen 2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63139" name="Imagen 26" descr="Interfaz de usuario gráfica, Texto, Aplicación&#10;&#10;Descripción generada automáticament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7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BEE634" w14:textId="72E61632" w:rsidR="002F1B65" w:rsidRDefault="002F1B65" w:rsidP="002F1B65">
      <w:pPr>
        <w:pStyle w:val="FOTO"/>
      </w:pPr>
      <w:r>
        <w:t>Detalle aviso (</w:t>
      </w:r>
      <w:proofErr w:type="spellStart"/>
      <w:r>
        <w:t>user</w:t>
      </w:r>
      <w:proofErr w:type="spellEnd"/>
      <w:r>
        <w:t>)</w:t>
      </w:r>
    </w:p>
    <w:p w14:paraId="7A233F88" w14:textId="147A7278" w:rsidR="002F1B65" w:rsidRDefault="002F1B65" w:rsidP="002F1B65">
      <w:pPr>
        <w:pStyle w:val="FOTO"/>
      </w:pPr>
      <w:r w:rsidRPr="002F1B65">
        <w:rPr>
          <w:noProof/>
        </w:rPr>
        <w:lastRenderedPageBreak/>
        <w:drawing>
          <wp:inline distT="0" distB="0" distL="0" distR="0" wp14:anchorId="388631B9" wp14:editId="0EA9B880">
            <wp:extent cx="5400040" cy="3712845"/>
            <wp:effectExtent l="12700" t="12700" r="10160" b="8255"/>
            <wp:docPr id="369930806" name="Imagen 2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930806" name="Imagen 27" descr="Interfaz de usuario gráfica, Texto, Aplicación&#10;&#10;Descripción generada automá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2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4516FC" w14:textId="77777777" w:rsidR="00697561" w:rsidRDefault="002F1B65" w:rsidP="00697561">
      <w:pPr>
        <w:pStyle w:val="FOTO"/>
      </w:pPr>
      <w:r>
        <w:t>Detalle evento (</w:t>
      </w:r>
      <w:proofErr w:type="spellStart"/>
      <w:r>
        <w:t>user</w:t>
      </w:r>
      <w:proofErr w:type="spellEnd"/>
      <w:r>
        <w:t>)</w:t>
      </w:r>
    </w:p>
    <w:p w14:paraId="54FC1739" w14:textId="224B0D32" w:rsidR="00697561" w:rsidRPr="00697561" w:rsidRDefault="00697561" w:rsidP="007D46B9">
      <w:pPr>
        <w:pStyle w:val="Ttulo2"/>
      </w:pPr>
      <w:r>
        <w:lastRenderedPageBreak/>
        <w:t>Pantallas finales</w:t>
      </w:r>
    </w:p>
    <w:p w14:paraId="55EE3106" w14:textId="4E09F1DC" w:rsidR="002F1B65" w:rsidRDefault="00697561" w:rsidP="00697561">
      <w:pPr>
        <w:pStyle w:val="FOTO"/>
        <w:spacing w:line="480" w:lineRule="auto"/>
      </w:pPr>
      <w:r>
        <w:rPr>
          <w:noProof/>
        </w:rPr>
        <w:drawing>
          <wp:inline distT="0" distB="0" distL="0" distR="0" wp14:anchorId="30E17871" wp14:editId="7025CA70">
            <wp:extent cx="5400040" cy="3383280"/>
            <wp:effectExtent l="0" t="0" r="0" b="0"/>
            <wp:docPr id="253878235" name="Imagen 2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878235" name="Imagen 28" descr="Interfaz de usuario gráfica&#10;&#10;Descripción generada automáticament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5FF8A1" wp14:editId="676BAC01">
            <wp:extent cx="5400040" cy="3383280"/>
            <wp:effectExtent l="0" t="0" r="0" b="0"/>
            <wp:docPr id="722826776" name="Imagen 2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26776" name="Imagen 29" descr="Interfaz de usuario gráfica, Aplicación&#10;&#10;Descripción generada automá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BB4786" wp14:editId="061D3104">
            <wp:extent cx="5400040" cy="3383280"/>
            <wp:effectExtent l="0" t="0" r="0" b="0"/>
            <wp:docPr id="1852023519" name="Imagen 30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023519" name="Imagen 30" descr="Interfaz de usuario gráfica, Sitio web&#10;&#10;Descripción generada automá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F477BE" wp14:editId="28EE1C7A">
            <wp:extent cx="5400040" cy="3383280"/>
            <wp:effectExtent l="0" t="0" r="0" b="0"/>
            <wp:docPr id="1713766990" name="Imagen 31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66990" name="Imagen 31" descr="Tabla&#10;&#10;Descripción generada automáticamente con confianza media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588585" wp14:editId="51C74CBC">
            <wp:extent cx="5400040" cy="3383280"/>
            <wp:effectExtent l="0" t="0" r="0" b="0"/>
            <wp:docPr id="1714524330" name="Imagen 3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524330" name="Imagen 32" descr="Interfaz de usuario gráfica&#10;&#10;Descripción generada automá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3BBAA4" wp14:editId="65D7AF06">
            <wp:extent cx="5400040" cy="3383280"/>
            <wp:effectExtent l="0" t="0" r="0" b="0"/>
            <wp:docPr id="388755820" name="Imagen 3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755820" name="Imagen 33" descr="Interfaz de usuario gráfica, Aplicación&#10;&#10;Descripción generada automáticament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CE442C" wp14:editId="1E625425">
            <wp:extent cx="5400040" cy="3383280"/>
            <wp:effectExtent l="0" t="0" r="0" b="0"/>
            <wp:docPr id="2035251251" name="Imagen 34" descr="Gráf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51251" name="Imagen 34" descr="Gráfico&#10;&#10;Descripción generada automáticamente con confianza media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6CE3CC" wp14:editId="3D42D68D">
            <wp:extent cx="5400040" cy="3383280"/>
            <wp:effectExtent l="0" t="0" r="0" b="0"/>
            <wp:docPr id="673770942" name="Imagen 35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70942" name="Imagen 35" descr="Tabla&#10;&#10;Descripción generada automáticament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1ED208" wp14:editId="482DA129">
            <wp:extent cx="5400040" cy="3383280"/>
            <wp:effectExtent l="0" t="0" r="0" b="0"/>
            <wp:docPr id="1800714198" name="Imagen 3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714198" name="Imagen 36" descr="Interfaz de usuario gráfica&#10;&#10;Descripción generada automáticament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A02993" wp14:editId="198C75BE">
            <wp:extent cx="5400040" cy="3383280"/>
            <wp:effectExtent l="0" t="0" r="0" b="0"/>
            <wp:docPr id="2137434715" name="Imagen 3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434715" name="Imagen 37" descr="Interfaz de usuario gráfica&#10;&#10;Descripción generada automáticament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877146" wp14:editId="3C8DB751">
            <wp:extent cx="5400040" cy="3383280"/>
            <wp:effectExtent l="0" t="0" r="0" b="0"/>
            <wp:docPr id="1895964965" name="Imagen 38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964965" name="Imagen 38" descr="Interfaz de usuario gráfica, Sitio web&#10;&#10;Descripción generada automáticament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143168" wp14:editId="23BE683B">
            <wp:extent cx="5400040" cy="3383280"/>
            <wp:effectExtent l="0" t="0" r="0" b="0"/>
            <wp:docPr id="1428671045" name="Imagen 39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671045" name="Imagen 39" descr="Tabla&#10;&#10;Descripción generada automáticament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3B5320" wp14:editId="5AB1760D">
            <wp:extent cx="5400040" cy="3383280"/>
            <wp:effectExtent l="0" t="0" r="0" b="0"/>
            <wp:docPr id="1339583767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583767" name="Imagen 1339583767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01C00E" wp14:editId="650AA9A9">
            <wp:extent cx="5400040" cy="3383280"/>
            <wp:effectExtent l="0" t="0" r="0" b="0"/>
            <wp:docPr id="290777587" name="Imagen 4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777587" name="Imagen 41" descr="Interfaz de usuario gráfica, Sitio web&#10;&#10;Descripción generada automáticament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81C7DB" wp14:editId="651BA989">
            <wp:extent cx="5400040" cy="3383280"/>
            <wp:effectExtent l="0" t="0" r="0" b="0"/>
            <wp:docPr id="818665833" name="Imagen 42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665833" name="Imagen 42" descr="Interfaz de usuario gráfica, Sitio web&#10;&#10;Descripción generada automáticament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05A16C" wp14:editId="7143D13F">
            <wp:extent cx="5400040" cy="3383280"/>
            <wp:effectExtent l="0" t="0" r="0" b="0"/>
            <wp:docPr id="60419665" name="Imagen 4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19665" name="Imagen 43" descr="Interfaz de usuario gráfica, Aplicación&#10;&#10;Descripción generada automáticament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2AFE4C" wp14:editId="51BF4DFB">
            <wp:extent cx="5400040" cy="3383280"/>
            <wp:effectExtent l="0" t="0" r="0" b="0"/>
            <wp:docPr id="1445810249" name="Imagen 4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810249" name="Imagen 44" descr="Interfaz de usuario gráfica&#10;&#10;Descripción generada automáticamente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D71EA8" wp14:editId="331F65D5">
            <wp:extent cx="5400040" cy="3383280"/>
            <wp:effectExtent l="0" t="0" r="0" b="0"/>
            <wp:docPr id="1262043783" name="Imagen 4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043783" name="Imagen 45" descr="Interfaz de usuario gráfica, Texto, Aplicación&#10;&#10;Descripción generada automáticament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FB9158" wp14:editId="56927970">
            <wp:extent cx="5400040" cy="3383280"/>
            <wp:effectExtent l="0" t="0" r="0" b="0"/>
            <wp:docPr id="591583413" name="Imagen 4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583413" name="Imagen 46" descr="Interfaz de usuario gráfica, Aplicación&#10;&#10;Descripción generada automáticamente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27FFA8" wp14:editId="4C49AE74">
            <wp:extent cx="5400040" cy="3383280"/>
            <wp:effectExtent l="0" t="0" r="0" b="0"/>
            <wp:docPr id="1791998854" name="Imagen 4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998854" name="Imagen 47" descr="Interfaz de usuario gráfica, Texto, Aplicación&#10;&#10;Descripción generada automáticament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B31F29" wp14:editId="1638934E">
            <wp:extent cx="5400040" cy="3383280"/>
            <wp:effectExtent l="0" t="0" r="0" b="0"/>
            <wp:docPr id="1613475802" name="Imagen 4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475802" name="Imagen 48" descr="Interfaz de usuario gráfica&#10;&#10;Descripción generada automáticament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700633" wp14:editId="54975294">
            <wp:extent cx="5400040" cy="3383280"/>
            <wp:effectExtent l="0" t="0" r="0" b="0"/>
            <wp:docPr id="1140576376" name="Imagen 49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76376" name="Imagen 49" descr="Interfaz de usuario gráfica, Sitio web&#10;&#10;Descripción generada automáticament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EAAF1D" wp14:editId="4C47E922">
            <wp:extent cx="5400040" cy="3383280"/>
            <wp:effectExtent l="0" t="0" r="0" b="0"/>
            <wp:docPr id="842174157" name="Imagen 5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174157" name="Imagen 50" descr="Interfaz de usuario gráfica&#10;&#10;Descripción generada automáticamente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1C1061" wp14:editId="049FCDB8">
            <wp:extent cx="5400040" cy="3383280"/>
            <wp:effectExtent l="0" t="0" r="0" b="0"/>
            <wp:docPr id="1863578300" name="Imagen 5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578300" name="Imagen 51" descr="Tabla&#10;&#10;Descripción generada automáticamente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7EC49" w14:textId="77777777" w:rsidR="00697561" w:rsidRDefault="00697561" w:rsidP="007D46B9">
      <w:pPr>
        <w:pStyle w:val="Ttulo1"/>
      </w:pPr>
      <w:r>
        <w:lastRenderedPageBreak/>
        <w:t>Mapa de navegación</w:t>
      </w:r>
    </w:p>
    <w:p w14:paraId="6841E15E" w14:textId="72FD3EA6" w:rsidR="002F1B65" w:rsidRDefault="00697561" w:rsidP="007D46B9">
      <w:pPr>
        <w:pStyle w:val="FOTO"/>
      </w:pPr>
      <w:r w:rsidRPr="007D46B9">
        <w:rPr>
          <w:noProof/>
        </w:rPr>
        <w:drawing>
          <wp:inline distT="0" distB="0" distL="0" distR="0" wp14:anchorId="6937C7C9" wp14:editId="0C0B08CA">
            <wp:extent cx="5095197" cy="2004853"/>
            <wp:effectExtent l="12700" t="12700" r="10795" b="14605"/>
            <wp:docPr id="1353167616" name="Imagen 5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167616" name="Imagen 52" descr="Diagrama&#10;&#10;Descripción generada automáticamente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0516" cy="21761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76E79C" w14:textId="77777777" w:rsidR="007D46B9" w:rsidRDefault="007D46B9" w:rsidP="007D46B9">
      <w:pPr>
        <w:pStyle w:val="FOTO"/>
        <w:jc w:val="both"/>
      </w:pPr>
    </w:p>
    <w:p w14:paraId="2C3A3E0A" w14:textId="1D1D5BC6" w:rsidR="007D46B9" w:rsidRDefault="007D46B9" w:rsidP="007D46B9">
      <w:pPr>
        <w:pStyle w:val="Ttulo1"/>
        <w:spacing w:line="360" w:lineRule="auto"/>
      </w:pPr>
      <w:r>
        <w:t>Elementos multimedia</w:t>
      </w:r>
    </w:p>
    <w:p w14:paraId="65F191D4" w14:textId="292DD84B" w:rsidR="007D46B9" w:rsidRDefault="007D46B9" w:rsidP="007D46B9">
      <w:pPr>
        <w:pStyle w:val="FOTO"/>
      </w:pPr>
      <w:r>
        <w:t>Paleta de colores</w:t>
      </w:r>
      <w:r>
        <w:rPr>
          <w:noProof/>
        </w:rPr>
        <w:drawing>
          <wp:inline distT="0" distB="0" distL="0" distR="0" wp14:anchorId="33337239" wp14:editId="096B4A09">
            <wp:extent cx="5399201" cy="4018327"/>
            <wp:effectExtent l="0" t="0" r="0" b="0"/>
            <wp:docPr id="1241660062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660062" name="Imagen 1241660062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5973" cy="406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46B9">
        <w:rPr>
          <w:noProof/>
        </w:rPr>
        <w:lastRenderedPageBreak/>
        <w:drawing>
          <wp:inline distT="0" distB="0" distL="0" distR="0" wp14:anchorId="48ABF862" wp14:editId="5739D04C">
            <wp:extent cx="5147708" cy="3188866"/>
            <wp:effectExtent l="0" t="0" r="0" b="0"/>
            <wp:docPr id="975774837" name="Imagen 54" descr="Forma, Cuadra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774837" name="Imagen 54" descr="Forma, Cuadrado&#10;&#10;Descripción generada automáticamente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590" cy="334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46B9">
        <w:rPr>
          <w:noProof/>
        </w:rPr>
        <w:drawing>
          <wp:inline distT="0" distB="0" distL="0" distR="0" wp14:anchorId="0D93CACE" wp14:editId="6E5C569E">
            <wp:extent cx="5400040" cy="3398520"/>
            <wp:effectExtent l="0" t="0" r="0" b="5080"/>
            <wp:docPr id="1978913456" name="Imagen 55" descr="Gráfico, Gráfico de rectángulo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913456" name="Imagen 55" descr="Gráfico, Gráfico de rectángulos&#10;&#10;Descripción generada automáticamente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37542" w14:textId="77777777" w:rsidR="00D66990" w:rsidRDefault="00D66990">
      <w:pPr>
        <w:spacing w:line="240" w:lineRule="auto"/>
        <w:jc w:val="left"/>
        <w:rPr>
          <w:rFonts w:eastAsiaTheme="majorEastAsia" w:cstheme="majorBidi"/>
          <w:b/>
          <w:bCs/>
          <w:color w:val="000000" w:themeColor="text1"/>
          <w:sz w:val="28"/>
          <w:szCs w:val="28"/>
          <w:u w:val="single"/>
        </w:rPr>
      </w:pPr>
      <w:r>
        <w:br w:type="page"/>
      </w:r>
    </w:p>
    <w:p w14:paraId="2E188501" w14:textId="09F0DE0E" w:rsidR="007D46B9" w:rsidRDefault="007D46B9" w:rsidP="007D46B9">
      <w:pPr>
        <w:pStyle w:val="Ttulo2"/>
      </w:pPr>
      <w:r>
        <w:lastRenderedPageBreak/>
        <w:t>Tipografías</w:t>
      </w:r>
    </w:p>
    <w:p w14:paraId="74E82C1A" w14:textId="45622247" w:rsidR="00D66990" w:rsidRPr="00D66990" w:rsidRDefault="00D66990" w:rsidP="00D66990">
      <w:pPr>
        <w:pStyle w:val="Prrafodelista"/>
        <w:numPr>
          <w:ilvl w:val="0"/>
          <w:numId w:val="19"/>
        </w:numPr>
      </w:pPr>
      <w:r>
        <w:t>La Estroma</w:t>
      </w:r>
    </w:p>
    <w:p w14:paraId="59134ECC" w14:textId="1DCAE082" w:rsidR="007D46B9" w:rsidRDefault="00D66990" w:rsidP="00D66990">
      <w:pPr>
        <w:jc w:val="center"/>
      </w:pPr>
      <w:r>
        <w:rPr>
          <w:noProof/>
        </w:rPr>
        <w:drawing>
          <wp:inline distT="0" distB="0" distL="0" distR="0" wp14:anchorId="0B138D5B" wp14:editId="6CE6665A">
            <wp:extent cx="3960524" cy="3571283"/>
            <wp:effectExtent l="0" t="0" r="1905" b="0"/>
            <wp:docPr id="203448062" name="Imagen 5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48062" name="Imagen 57" descr="Texto&#10;&#10;Descripción generada automáticamente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9417" cy="360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BD6DD" w14:textId="77777777" w:rsidR="00D66990" w:rsidRDefault="00D66990" w:rsidP="00D66990">
      <w:pPr>
        <w:jc w:val="center"/>
      </w:pPr>
    </w:p>
    <w:p w14:paraId="0E1C867B" w14:textId="07AADC6F" w:rsidR="00D66990" w:rsidRDefault="00D66990" w:rsidP="00D66990">
      <w:pPr>
        <w:pStyle w:val="Prrafodelista"/>
        <w:numPr>
          <w:ilvl w:val="0"/>
          <w:numId w:val="18"/>
        </w:numPr>
      </w:pPr>
      <w:proofErr w:type="spellStart"/>
      <w:r>
        <w:t>Lanenar</w:t>
      </w:r>
      <w:proofErr w:type="spellEnd"/>
      <w:r>
        <w:t xml:space="preserve"> </w:t>
      </w:r>
    </w:p>
    <w:p w14:paraId="1AF9E65C" w14:textId="677E74CF" w:rsidR="00D66990" w:rsidRDefault="00D66990" w:rsidP="00D66990">
      <w:pPr>
        <w:jc w:val="center"/>
      </w:pPr>
      <w:r>
        <w:rPr>
          <w:noProof/>
        </w:rPr>
        <w:drawing>
          <wp:inline distT="0" distB="0" distL="0" distR="0" wp14:anchorId="79A3CF04" wp14:editId="47BE3830">
            <wp:extent cx="3960000" cy="3495256"/>
            <wp:effectExtent l="0" t="0" r="2540" b="0"/>
            <wp:docPr id="1985399800" name="Imagen 5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99800" name="Imagen 58" descr="Texto&#10;&#10;Descripción generada automáticamente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49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1B509" w14:textId="77777777" w:rsidR="00D66990" w:rsidRDefault="00D66990" w:rsidP="00D66990">
      <w:pPr>
        <w:jc w:val="center"/>
      </w:pPr>
    </w:p>
    <w:p w14:paraId="76EE5DBD" w14:textId="62CB7EF7" w:rsidR="00D66990" w:rsidRDefault="00D66990" w:rsidP="00D66990">
      <w:pPr>
        <w:pStyle w:val="Prrafodelista"/>
        <w:numPr>
          <w:ilvl w:val="0"/>
          <w:numId w:val="18"/>
        </w:numPr>
      </w:pPr>
      <w:proofErr w:type="spellStart"/>
      <w:r>
        <w:lastRenderedPageBreak/>
        <w:t>Sacred</w:t>
      </w:r>
      <w:proofErr w:type="spellEnd"/>
      <w:r>
        <w:t xml:space="preserve"> Valley</w:t>
      </w:r>
    </w:p>
    <w:p w14:paraId="35DC470D" w14:textId="15BD255E" w:rsidR="00D66990" w:rsidRDefault="00D66990" w:rsidP="00D66990">
      <w:pPr>
        <w:jc w:val="center"/>
      </w:pPr>
      <w:r>
        <w:rPr>
          <w:noProof/>
        </w:rPr>
        <w:drawing>
          <wp:inline distT="0" distB="0" distL="0" distR="0" wp14:anchorId="144F4E7C" wp14:editId="7D66229A">
            <wp:extent cx="3960000" cy="4280810"/>
            <wp:effectExtent l="0" t="0" r="2540" b="0"/>
            <wp:docPr id="213203591" name="Imagen 59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03591" name="Imagen 59" descr="Texto&#10;&#10;Descripción generada automáticamente con confianza media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428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67226" w14:textId="77777777" w:rsidR="00D66990" w:rsidRDefault="00D66990" w:rsidP="00D66990">
      <w:pPr>
        <w:jc w:val="center"/>
      </w:pPr>
    </w:p>
    <w:p w14:paraId="14FA4A94" w14:textId="16C997FB" w:rsidR="00D66990" w:rsidRDefault="00D66990" w:rsidP="00D66990">
      <w:pPr>
        <w:pStyle w:val="Prrafodelista"/>
        <w:numPr>
          <w:ilvl w:val="0"/>
          <w:numId w:val="18"/>
        </w:numPr>
      </w:pPr>
      <w:proofErr w:type="spellStart"/>
      <w:r>
        <w:t>Sono</w:t>
      </w:r>
      <w:proofErr w:type="spellEnd"/>
      <w:r>
        <w:t xml:space="preserve"> - </w:t>
      </w:r>
      <w:proofErr w:type="spellStart"/>
      <w:r>
        <w:t>ExtraLight</w:t>
      </w:r>
      <w:proofErr w:type="spellEnd"/>
    </w:p>
    <w:p w14:paraId="0C119DE6" w14:textId="710EE502" w:rsidR="00D66990" w:rsidRDefault="00D66990" w:rsidP="00D66990">
      <w:pPr>
        <w:jc w:val="center"/>
      </w:pPr>
      <w:r>
        <w:rPr>
          <w:noProof/>
        </w:rPr>
        <w:drawing>
          <wp:inline distT="0" distB="0" distL="0" distR="0" wp14:anchorId="63746AAC" wp14:editId="5B1AEF2C">
            <wp:extent cx="3960000" cy="3376216"/>
            <wp:effectExtent l="0" t="0" r="2540" b="2540"/>
            <wp:docPr id="616439305" name="Imagen 6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39305" name="Imagen 60" descr="Texto&#10;&#10;Descripción generada automáticamente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37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241BF" w14:textId="77777777" w:rsidR="00F74514" w:rsidRDefault="00F74514" w:rsidP="00D66990">
      <w:pPr>
        <w:jc w:val="center"/>
      </w:pPr>
    </w:p>
    <w:p w14:paraId="6187121E" w14:textId="77777777" w:rsidR="00F74514" w:rsidRPr="007D46B9" w:rsidRDefault="00F74514" w:rsidP="00F74514">
      <w:pPr>
        <w:pStyle w:val="Ttulo2"/>
      </w:pPr>
      <w:r>
        <w:lastRenderedPageBreak/>
        <w:t>Imágenes</w:t>
      </w:r>
    </w:p>
    <w:tbl>
      <w:tblPr>
        <w:tblStyle w:val="Tablaconcuadrcula"/>
        <w:tblW w:w="0" w:type="auto"/>
        <w:shd w:val="clear" w:color="auto" w:fill="D9D9D9" w:themeFill="background1" w:themeFillShade="D9"/>
        <w:tblLayout w:type="fixed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F74514" w:rsidRPr="00F74514" w14:paraId="36CCE6C0" w14:textId="77777777" w:rsidTr="00F74514">
        <w:trPr>
          <w:trHeight w:val="300"/>
        </w:trPr>
        <w:tc>
          <w:tcPr>
            <w:tcW w:w="2831" w:type="dxa"/>
            <w:shd w:val="clear" w:color="auto" w:fill="D9D9D9" w:themeFill="background1" w:themeFillShade="D9"/>
          </w:tcPr>
          <w:p w14:paraId="256EA17F" w14:textId="5862DB0A" w:rsidR="00F74514" w:rsidRPr="00F74514" w:rsidRDefault="00F74514" w:rsidP="00F74514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6379E76C" wp14:editId="1EBBEB21">
                  <wp:extent cx="1660525" cy="1660525"/>
                  <wp:effectExtent l="0" t="0" r="0" b="0"/>
                  <wp:docPr id="1418217195" name="Imagen 4" descr="Icono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8217195" name="Imagen 4" descr="Icono&#10;&#10;Descripción generada automáticamente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0525" cy="166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shd w:val="clear" w:color="auto" w:fill="D9D9D9" w:themeFill="background1" w:themeFillShade="D9"/>
          </w:tcPr>
          <w:p w14:paraId="20364D72" w14:textId="24522169" w:rsidR="00F74514" w:rsidRPr="00F74514" w:rsidRDefault="00F74514" w:rsidP="00F74514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7DD87F59" wp14:editId="362E27A0">
                  <wp:extent cx="1660525" cy="1660525"/>
                  <wp:effectExtent l="0" t="0" r="3175" b="0"/>
                  <wp:docPr id="379040054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9040054" name="Imagen 379040054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0525" cy="166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2" w:type="dxa"/>
            <w:shd w:val="clear" w:color="auto" w:fill="D9D9D9" w:themeFill="background1" w:themeFillShade="D9"/>
          </w:tcPr>
          <w:p w14:paraId="5E45CCC1" w14:textId="4632E8C9" w:rsidR="00F74514" w:rsidRPr="00F74514" w:rsidRDefault="00F74514" w:rsidP="00F74514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2A193552" wp14:editId="54C9377B">
                  <wp:extent cx="1661160" cy="1661160"/>
                  <wp:effectExtent l="0" t="0" r="2540" b="0"/>
                  <wp:docPr id="1674626818" name="Imagen 6" descr="Icono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4626818" name="Imagen 6" descr="Icono&#10;&#10;Descripción generada automáticamente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661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4514" w:rsidRPr="00F74514" w14:paraId="0D3AAA64" w14:textId="77777777" w:rsidTr="00F74514">
        <w:trPr>
          <w:trHeight w:val="300"/>
        </w:trPr>
        <w:tc>
          <w:tcPr>
            <w:tcW w:w="2831" w:type="dxa"/>
            <w:shd w:val="clear" w:color="auto" w:fill="D9D9D9" w:themeFill="background1" w:themeFillShade="D9"/>
          </w:tcPr>
          <w:p w14:paraId="6DBD1708" w14:textId="3F3FF1EB" w:rsidR="00F74514" w:rsidRPr="00F74514" w:rsidRDefault="00F74514" w:rsidP="00F74514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13309EE3" wp14:editId="0814C51C">
                  <wp:extent cx="1660525" cy="1660525"/>
                  <wp:effectExtent l="0" t="0" r="3175" b="3175"/>
                  <wp:docPr id="1095993394" name="Imagen 7" descr="Icono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5993394" name="Imagen 7" descr="Icono&#10;&#10;Descripción generada automáticamente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0525" cy="166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shd w:val="clear" w:color="auto" w:fill="D9D9D9" w:themeFill="background1" w:themeFillShade="D9"/>
          </w:tcPr>
          <w:p w14:paraId="0A299275" w14:textId="6B25E890" w:rsidR="00F74514" w:rsidRPr="00F74514" w:rsidRDefault="00F74514" w:rsidP="00F74514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2857D553" wp14:editId="2343FF3F">
                  <wp:extent cx="1660525" cy="1660525"/>
                  <wp:effectExtent l="0" t="0" r="3175" b="3175"/>
                  <wp:docPr id="1278467166" name="Imagen 8" descr="Icono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8467166" name="Imagen 8" descr="Icono&#10;&#10;Descripción generada automáticamente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0525" cy="166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2" w:type="dxa"/>
            <w:shd w:val="clear" w:color="auto" w:fill="D9D9D9" w:themeFill="background1" w:themeFillShade="D9"/>
          </w:tcPr>
          <w:p w14:paraId="77E4526A" w14:textId="3D796AC6" w:rsidR="00F74514" w:rsidRPr="00F74514" w:rsidRDefault="00F74514" w:rsidP="00F74514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76021195" wp14:editId="55B3E1AC">
                  <wp:extent cx="1661160" cy="1661160"/>
                  <wp:effectExtent l="0" t="0" r="0" b="2540"/>
                  <wp:docPr id="1418045488" name="Imagen 9" descr="Icono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8045488" name="Imagen 9" descr="Icono&#10;&#10;Descripción generada automáticamente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661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4514" w:rsidRPr="00F74514" w14:paraId="3CFE74D8" w14:textId="77777777" w:rsidTr="00F74514">
        <w:trPr>
          <w:trHeight w:val="300"/>
        </w:trPr>
        <w:tc>
          <w:tcPr>
            <w:tcW w:w="283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1EA777CD" w14:textId="37BAA095" w:rsidR="00F74514" w:rsidRPr="00F74514" w:rsidRDefault="00F74514" w:rsidP="00F74514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0DAF426F" wp14:editId="77034237">
                  <wp:extent cx="1660525" cy="1679575"/>
                  <wp:effectExtent l="0" t="0" r="0" b="0"/>
                  <wp:docPr id="2011985980" name="Imagen 10" descr="Un dibujo de una persona&#10;&#10;Descripción generada automáticamente con confianza baj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985980" name="Imagen 10" descr="Un dibujo de una persona&#10;&#10;Descripción generada automáticamente con confianza baja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0525" cy="167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19ABB32A" w14:textId="0D397E7C" w:rsidR="00F74514" w:rsidRPr="00F74514" w:rsidRDefault="00F74514" w:rsidP="00F74514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71B620BA" wp14:editId="1283CC87">
                  <wp:extent cx="1660525" cy="1660525"/>
                  <wp:effectExtent l="0" t="0" r="3175" b="3175"/>
                  <wp:docPr id="871720894" name="Imagen 11" descr="Forma&#10;&#10;Descripción generada automáticamente con confianza m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1720894" name="Imagen 11" descr="Forma&#10;&#10;Descripción generada automáticamente con confianza media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0525" cy="166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2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6B0514DE" w14:textId="380A1AA2" w:rsidR="00F74514" w:rsidRPr="00F74514" w:rsidRDefault="00F74514" w:rsidP="00F74514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76AC80B4" wp14:editId="5EA03393">
                  <wp:extent cx="1661160" cy="1661160"/>
                  <wp:effectExtent l="0" t="0" r="2540" b="2540"/>
                  <wp:docPr id="2087859437" name="Imagen 12" descr="Forma&#10;&#10;Descripción generada automáticamente con confianza baj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7859437" name="Imagen 12" descr="Forma&#10;&#10;Descripción generada automáticamente con confianza baja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661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4514" w:rsidRPr="00F74514" w14:paraId="63B11F3A" w14:textId="77777777" w:rsidTr="00F74514">
        <w:trPr>
          <w:trHeight w:val="300"/>
        </w:trPr>
        <w:tc>
          <w:tcPr>
            <w:tcW w:w="283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08D56767" w14:textId="47351D4F" w:rsidR="00F74514" w:rsidRPr="00F74514" w:rsidRDefault="00F74514" w:rsidP="00F74514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5BB23AA9" wp14:editId="7BA86CF8">
                  <wp:extent cx="1660525" cy="2345690"/>
                  <wp:effectExtent l="0" t="0" r="3175" b="3810"/>
                  <wp:docPr id="1484668361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4668361" name="Imagen 1484668361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0525" cy="2345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7DEC813A" w14:textId="164C6CCC" w:rsidR="00F74514" w:rsidRPr="00F74514" w:rsidRDefault="00F74514" w:rsidP="00F74514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0CF6826A" wp14:editId="3A60B538">
                  <wp:extent cx="1660525" cy="2722245"/>
                  <wp:effectExtent l="0" t="0" r="3175" b="0"/>
                  <wp:docPr id="1566684271" name="Imagen 14" descr="Imagen que contiene interior, edificio, reloj, montado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6684271" name="Imagen 14" descr="Imagen que contiene interior, edificio, reloj, montado&#10;&#10;Descripción generada automáticamente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0525" cy="2722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2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752691B7" w14:textId="558CB389" w:rsidR="00F74514" w:rsidRPr="00F74514" w:rsidRDefault="00F74514" w:rsidP="00F74514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11D07427" wp14:editId="03D208E3">
                  <wp:extent cx="1661160" cy="2376805"/>
                  <wp:effectExtent l="0" t="0" r="2540" b="0"/>
                  <wp:docPr id="1512231294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2231294" name="Imagen 1512231294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2376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4514" w:rsidRPr="00F74514" w14:paraId="286A4114" w14:textId="77777777" w:rsidTr="00F74514">
        <w:trPr>
          <w:trHeight w:val="300"/>
        </w:trPr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9D9D9" w:themeFill="background1" w:themeFillShade="D9"/>
          </w:tcPr>
          <w:p w14:paraId="1D07D6C1" w14:textId="77777777" w:rsidR="00F74514" w:rsidRPr="00F74514" w:rsidRDefault="00F74514" w:rsidP="00F74514">
            <w:pPr>
              <w:spacing w:line="240" w:lineRule="auto"/>
            </w:pPr>
          </w:p>
        </w:tc>
        <w:tc>
          <w:tcPr>
            <w:tcW w:w="28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9D9D9" w:themeFill="background1" w:themeFillShade="D9"/>
          </w:tcPr>
          <w:p w14:paraId="50C6660E" w14:textId="647E6B8C" w:rsidR="00F74514" w:rsidRPr="00F74514" w:rsidRDefault="00F74514" w:rsidP="00F74514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60F0C9CD" wp14:editId="585C36B0">
                  <wp:extent cx="1660525" cy="2214245"/>
                  <wp:effectExtent l="0" t="0" r="3175" b="0"/>
                  <wp:docPr id="875736955" name="Imagen 16" descr="Imagen que contiene interior, edificio, espejo, cuarto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5736955" name="Imagen 16" descr="Imagen que contiene interior, edificio, espejo, cuarto&#10;&#10;Descripción generada automáticamente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0525" cy="2214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66460CE9" w14:textId="77777777" w:rsidR="00F74514" w:rsidRPr="00F74514" w:rsidRDefault="00F74514" w:rsidP="00F74514">
            <w:pPr>
              <w:spacing w:line="240" w:lineRule="auto"/>
            </w:pPr>
          </w:p>
        </w:tc>
      </w:tr>
    </w:tbl>
    <w:p w14:paraId="74283E78" w14:textId="0CF9ADA4" w:rsidR="00F74514" w:rsidRPr="007D46B9" w:rsidRDefault="00F74514" w:rsidP="00F74514">
      <w:pPr>
        <w:pStyle w:val="Ttulo2"/>
      </w:pPr>
    </w:p>
    <w:sectPr w:rsidR="00F74514" w:rsidRPr="007D46B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ane - Narrow">
    <w:panose1 w:val="02000506020000020004"/>
    <w:charset w:val="00"/>
    <w:family w:val="auto"/>
    <w:pitch w:val="variable"/>
    <w:sig w:usb0="8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Sacred Valley">
    <w:panose1 w:val="02000600000000000000"/>
    <w:charset w:val="00"/>
    <w:family w:val="auto"/>
    <w:notTrueType/>
    <w:pitch w:val="variable"/>
    <w:sig w:usb0="00000003" w:usb1="10000000" w:usb2="00000000" w:usb3="00000000" w:csb0="00000001" w:csb1="00000000"/>
  </w:font>
  <w:font w:name="Sono ExtraLight">
    <w:panose1 w:val="020F0009030400000000"/>
    <w:charset w:val="4D"/>
    <w:family w:val="modern"/>
    <w:pitch w:val="fixed"/>
    <w:sig w:usb0="A000007F" w:usb1="0000207B" w:usb2="00000000" w:usb3="00000000" w:csb0="0000019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C7EC5"/>
    <w:multiLevelType w:val="hybridMultilevel"/>
    <w:tmpl w:val="4B50B1C0"/>
    <w:lvl w:ilvl="0" w:tplc="8F24D6BA">
      <w:start w:val="2"/>
      <w:numFmt w:val="bullet"/>
      <w:lvlText w:val="-"/>
      <w:lvlJc w:val="left"/>
      <w:pPr>
        <w:ind w:left="720" w:hanging="360"/>
      </w:pPr>
      <w:rPr>
        <w:rFonts w:ascii="Lane - Narrow" w:eastAsiaTheme="minorHAnsi" w:hAnsi="Lane - Narrow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2D68AE"/>
    <w:multiLevelType w:val="multilevel"/>
    <w:tmpl w:val="57AE12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BF5319"/>
    <w:multiLevelType w:val="hybridMultilevel"/>
    <w:tmpl w:val="5ADE739E"/>
    <w:lvl w:ilvl="0" w:tplc="C76872D8">
      <w:start w:val="1"/>
      <w:numFmt w:val="lowerLetter"/>
      <w:lvlText w:val="%1."/>
      <w:lvlJc w:val="left"/>
      <w:pPr>
        <w:ind w:left="1440" w:hanging="360"/>
      </w:pPr>
      <w:rPr>
        <w:sz w:val="28"/>
        <w:szCs w:val="28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D84688"/>
    <w:multiLevelType w:val="multilevel"/>
    <w:tmpl w:val="18942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EA137C2"/>
    <w:multiLevelType w:val="hybridMultilevel"/>
    <w:tmpl w:val="B6E2A42E"/>
    <w:lvl w:ilvl="0" w:tplc="0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DEE4B31"/>
    <w:multiLevelType w:val="hybridMultilevel"/>
    <w:tmpl w:val="B2AC0F7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7B7369B"/>
    <w:multiLevelType w:val="hybridMultilevel"/>
    <w:tmpl w:val="7F88E888"/>
    <w:lvl w:ilvl="0" w:tplc="7EB2059C">
      <w:start w:val="2"/>
      <w:numFmt w:val="bullet"/>
      <w:lvlText w:val="-"/>
      <w:lvlJc w:val="left"/>
      <w:pPr>
        <w:ind w:left="720" w:hanging="360"/>
      </w:pPr>
      <w:rPr>
        <w:rFonts w:ascii="Lane - Narrow" w:eastAsiaTheme="minorHAnsi" w:hAnsi="Lane - Narrow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455D97"/>
    <w:multiLevelType w:val="hybridMultilevel"/>
    <w:tmpl w:val="EC8A2E34"/>
    <w:lvl w:ilvl="0" w:tplc="D742897E">
      <w:start w:val="1"/>
      <w:numFmt w:val="decimal"/>
      <w:lvlText w:val="%1."/>
      <w:lvlJc w:val="left"/>
      <w:pPr>
        <w:ind w:left="2124" w:hanging="360"/>
      </w:pPr>
      <w:rPr>
        <w:rFonts w:ascii="Lane - Narrow" w:eastAsiaTheme="minorHAnsi" w:hAnsi="Lane - Narrow" w:cstheme="minorBidi"/>
        <w:b w:val="0"/>
        <w:bCs w:val="0"/>
      </w:rPr>
    </w:lvl>
    <w:lvl w:ilvl="1" w:tplc="040A0003">
      <w:start w:val="1"/>
      <w:numFmt w:val="bullet"/>
      <w:lvlText w:val="o"/>
      <w:lvlJc w:val="left"/>
      <w:pPr>
        <w:ind w:left="2844" w:hanging="360"/>
      </w:pPr>
      <w:rPr>
        <w:rFonts w:ascii="Courier New" w:hAnsi="Courier New" w:cs="Courier New" w:hint="default"/>
      </w:rPr>
    </w:lvl>
    <w:lvl w:ilvl="2" w:tplc="040A0005">
      <w:start w:val="1"/>
      <w:numFmt w:val="bullet"/>
      <w:lvlText w:val=""/>
      <w:lvlJc w:val="left"/>
      <w:pPr>
        <w:ind w:left="3564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4284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5004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5724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6444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7164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7884" w:hanging="360"/>
      </w:pPr>
      <w:rPr>
        <w:rFonts w:ascii="Wingdings" w:hAnsi="Wingdings" w:hint="default"/>
      </w:rPr>
    </w:lvl>
  </w:abstractNum>
  <w:abstractNum w:abstractNumId="8" w15:restartNumberingAfterBreak="0">
    <w:nsid w:val="3FCE09F7"/>
    <w:multiLevelType w:val="hybridMultilevel"/>
    <w:tmpl w:val="473A1116"/>
    <w:lvl w:ilvl="0" w:tplc="FCF868C2">
      <w:start w:val="1"/>
      <w:numFmt w:val="decimal"/>
      <w:lvlText w:val="%1."/>
      <w:lvlJc w:val="left"/>
      <w:pPr>
        <w:ind w:left="720" w:hanging="360"/>
      </w:pPr>
      <w:rPr>
        <w:rFonts w:eastAsiaTheme="majorEastAsia" w:hint="default"/>
        <w:color w:val="000000" w:themeColor="text1"/>
      </w:rPr>
    </w:lvl>
    <w:lvl w:ilvl="1" w:tplc="C76872D8">
      <w:start w:val="1"/>
      <w:numFmt w:val="lowerLetter"/>
      <w:lvlText w:val="%2."/>
      <w:lvlJc w:val="left"/>
      <w:pPr>
        <w:ind w:left="1440" w:hanging="360"/>
      </w:pPr>
      <w:rPr>
        <w:sz w:val="28"/>
        <w:szCs w:val="28"/>
      </w:r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8730FA9"/>
    <w:multiLevelType w:val="multilevel"/>
    <w:tmpl w:val="0FCC51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87D79C3"/>
    <w:multiLevelType w:val="multilevel"/>
    <w:tmpl w:val="23189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A02384D"/>
    <w:multiLevelType w:val="hybridMultilevel"/>
    <w:tmpl w:val="EC8A2E34"/>
    <w:lvl w:ilvl="0" w:tplc="FFFFFFFF">
      <w:start w:val="1"/>
      <w:numFmt w:val="decimal"/>
      <w:lvlText w:val="%1."/>
      <w:lvlJc w:val="left"/>
      <w:pPr>
        <w:ind w:left="360" w:hanging="360"/>
      </w:pPr>
      <w:rPr>
        <w:rFonts w:ascii="Lane - Narrow" w:eastAsiaTheme="minorHAnsi" w:hAnsi="Lane - Narrow" w:cstheme="minorBidi"/>
        <w:b w:val="0"/>
        <w:bCs w:val="0"/>
      </w:rPr>
    </w:lvl>
    <w:lvl w:ilvl="1" w:tplc="FFFFFFFF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5C6018AA"/>
    <w:multiLevelType w:val="hybridMultilevel"/>
    <w:tmpl w:val="AD702626"/>
    <w:lvl w:ilvl="0" w:tplc="04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74AF2137"/>
    <w:multiLevelType w:val="multilevel"/>
    <w:tmpl w:val="F0102D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D34769A"/>
    <w:multiLevelType w:val="hybridMultilevel"/>
    <w:tmpl w:val="61B27D5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40864669">
    <w:abstractNumId w:val="3"/>
  </w:num>
  <w:num w:numId="2" w16cid:durableId="1777599105">
    <w:abstractNumId w:val="5"/>
  </w:num>
  <w:num w:numId="3" w16cid:durableId="1611205902">
    <w:abstractNumId w:val="14"/>
  </w:num>
  <w:num w:numId="4" w16cid:durableId="794761385">
    <w:abstractNumId w:val="7"/>
  </w:num>
  <w:num w:numId="5" w16cid:durableId="1966346251">
    <w:abstractNumId w:val="4"/>
  </w:num>
  <w:num w:numId="6" w16cid:durableId="1429735996">
    <w:abstractNumId w:val="12"/>
  </w:num>
  <w:num w:numId="7" w16cid:durableId="677658710">
    <w:abstractNumId w:val="11"/>
  </w:num>
  <w:num w:numId="8" w16cid:durableId="2131505446">
    <w:abstractNumId w:val="13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9" w16cid:durableId="1838308388">
    <w:abstractNumId w:val="1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10" w16cid:durableId="1518691310">
    <w:abstractNumId w:val="9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11" w16cid:durableId="214005078">
    <w:abstractNumId w:val="10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12" w16cid:durableId="1186406521">
    <w:abstractNumId w:val="10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13" w16cid:durableId="1532646702">
    <w:abstractNumId w:val="10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14" w16cid:durableId="2071151929">
    <w:abstractNumId w:val="10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15" w16cid:durableId="2129275908">
    <w:abstractNumId w:val="10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16" w16cid:durableId="1087118163">
    <w:abstractNumId w:val="8"/>
  </w:num>
  <w:num w:numId="17" w16cid:durableId="842669331">
    <w:abstractNumId w:val="2"/>
  </w:num>
  <w:num w:numId="18" w16cid:durableId="1126504193">
    <w:abstractNumId w:val="0"/>
  </w:num>
  <w:num w:numId="19" w16cid:durableId="164489160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303"/>
  <w:proofState w:spelling="clean" w:grammar="clean"/>
  <w:attachedTemplate r:id="rId1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0CE1"/>
    <w:rsid w:val="00027941"/>
    <w:rsid w:val="00035ABE"/>
    <w:rsid w:val="00053B46"/>
    <w:rsid w:val="000D23D7"/>
    <w:rsid w:val="00160CE1"/>
    <w:rsid w:val="001A6803"/>
    <w:rsid w:val="001B65FA"/>
    <w:rsid w:val="002F1B65"/>
    <w:rsid w:val="00697561"/>
    <w:rsid w:val="006C49C3"/>
    <w:rsid w:val="006D74A1"/>
    <w:rsid w:val="006E65CD"/>
    <w:rsid w:val="006F52BA"/>
    <w:rsid w:val="007D46B9"/>
    <w:rsid w:val="008B7F69"/>
    <w:rsid w:val="00AE45C1"/>
    <w:rsid w:val="00B01E13"/>
    <w:rsid w:val="00B540CA"/>
    <w:rsid w:val="00C530A9"/>
    <w:rsid w:val="00CC16E2"/>
    <w:rsid w:val="00D66990"/>
    <w:rsid w:val="00F745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C8652E"/>
  <w15:docId w15:val="{B062215D-510E-A248-8DE9-E558F3534E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01E13"/>
    <w:pPr>
      <w:spacing w:line="360" w:lineRule="auto"/>
      <w:jc w:val="both"/>
    </w:pPr>
    <w:rPr>
      <w:rFonts w:ascii="Lane - Narrow" w:hAnsi="Lane - Narrow"/>
    </w:rPr>
  </w:style>
  <w:style w:type="paragraph" w:styleId="Ttulo1">
    <w:name w:val="heading 1"/>
    <w:basedOn w:val="Normal"/>
    <w:next w:val="Normal"/>
    <w:link w:val="Ttulo1Car"/>
    <w:uiPriority w:val="9"/>
    <w:qFormat/>
    <w:rsid w:val="007D46B9"/>
    <w:pPr>
      <w:keepNext/>
      <w:keepLines/>
      <w:spacing w:before="240" w:line="480" w:lineRule="auto"/>
      <w:outlineLvl w:val="0"/>
    </w:pPr>
    <w:rPr>
      <w:rFonts w:eastAsiaTheme="majorEastAsia" w:cstheme="majorBidi"/>
      <w:b/>
      <w:bCs/>
      <w:color w:val="000000" w:themeColor="text1"/>
      <w:sz w:val="36"/>
      <w:szCs w:val="36"/>
      <w:u w:val="single"/>
    </w:rPr>
  </w:style>
  <w:style w:type="paragraph" w:styleId="Ttulo2">
    <w:name w:val="heading 2"/>
    <w:basedOn w:val="Ttulo1"/>
    <w:next w:val="Normal"/>
    <w:link w:val="Ttulo2Car"/>
    <w:uiPriority w:val="9"/>
    <w:unhideWhenUsed/>
    <w:qFormat/>
    <w:rsid w:val="007D46B9"/>
    <w:pPr>
      <w:jc w:val="center"/>
      <w:outlineLvl w:val="1"/>
    </w:pPr>
    <w:rPr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6C49C3"/>
    <w:pPr>
      <w:contextualSpacing/>
      <w:jc w:val="center"/>
    </w:pPr>
    <w:rPr>
      <w:rFonts w:ascii="Sacred Valley" w:eastAsiaTheme="majorEastAsia" w:hAnsi="Sacred Valley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6C49C3"/>
    <w:rPr>
      <w:rFonts w:ascii="Sacred Valley" w:eastAsiaTheme="majorEastAsia" w:hAnsi="Sacred Valley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6C49C3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tuloCar">
    <w:name w:val="Subtítulo Car"/>
    <w:basedOn w:val="Fuentedeprrafopredeter"/>
    <w:link w:val="Subttulo"/>
    <w:uiPriority w:val="11"/>
    <w:rsid w:val="006C49C3"/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Ttulo1Car">
    <w:name w:val="Título 1 Car"/>
    <w:basedOn w:val="Fuentedeprrafopredeter"/>
    <w:link w:val="Ttulo1"/>
    <w:uiPriority w:val="9"/>
    <w:rsid w:val="007D46B9"/>
    <w:rPr>
      <w:rFonts w:ascii="Lane - Narrow" w:eastAsiaTheme="majorEastAsia" w:hAnsi="Lane - Narrow" w:cstheme="majorBidi"/>
      <w:b/>
      <w:bCs/>
      <w:color w:val="000000" w:themeColor="text1"/>
      <w:sz w:val="36"/>
      <w:szCs w:val="36"/>
      <w:u w:val="single"/>
    </w:rPr>
  </w:style>
  <w:style w:type="character" w:styleId="nfasissutil">
    <w:name w:val="Subtle Emphasis"/>
    <w:aliases w:val="Código"/>
    <w:basedOn w:val="Fuentedeprrafopredeter"/>
    <w:uiPriority w:val="19"/>
    <w:qFormat/>
    <w:rsid w:val="006C49C3"/>
    <w:rPr>
      <w:rFonts w:ascii="Sono ExtraLight" w:hAnsi="Sono ExtraLight"/>
      <w:i w:val="0"/>
      <w:iCs/>
      <w:color w:val="404040" w:themeColor="text1" w:themeTint="BF"/>
    </w:rPr>
  </w:style>
  <w:style w:type="paragraph" w:styleId="NormalWeb">
    <w:name w:val="Normal (Web)"/>
    <w:basedOn w:val="Normal"/>
    <w:uiPriority w:val="99"/>
    <w:semiHidden/>
    <w:unhideWhenUsed/>
    <w:rsid w:val="00B01E13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kern w:val="0"/>
      <w:lang w:eastAsia="es-ES_tradnl"/>
      <w14:ligatures w14:val="none"/>
    </w:rPr>
  </w:style>
  <w:style w:type="table" w:styleId="Tablaconcuadrcula">
    <w:name w:val="Table Grid"/>
    <w:basedOn w:val="Tablanormal"/>
    <w:uiPriority w:val="39"/>
    <w:rsid w:val="00B540C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semiHidden/>
    <w:unhideWhenUsed/>
    <w:rsid w:val="00027941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027941"/>
    <w:pPr>
      <w:ind w:left="720"/>
      <w:contextualSpacing/>
    </w:pPr>
  </w:style>
  <w:style w:type="paragraph" w:styleId="Descripcin">
    <w:name w:val="caption"/>
    <w:basedOn w:val="Normal"/>
    <w:next w:val="Normal"/>
    <w:uiPriority w:val="35"/>
    <w:unhideWhenUsed/>
    <w:qFormat/>
    <w:rsid w:val="00160CE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Sinespaciado">
    <w:name w:val="No Spacing"/>
    <w:aliases w:val="Pie de imágen"/>
    <w:uiPriority w:val="1"/>
    <w:qFormat/>
    <w:rsid w:val="001A6803"/>
    <w:pPr>
      <w:jc w:val="center"/>
    </w:pPr>
    <w:rPr>
      <w:rFonts w:ascii="Lane - Narrow" w:hAnsi="Lane - Narrow"/>
      <w:sz w:val="20"/>
    </w:rPr>
  </w:style>
  <w:style w:type="character" w:styleId="Ttulodellibro">
    <w:name w:val="Book Title"/>
    <w:basedOn w:val="Fuentedeprrafopredeter"/>
    <w:uiPriority w:val="33"/>
    <w:qFormat/>
    <w:rsid w:val="001A6803"/>
    <w:rPr>
      <w:b/>
      <w:bCs/>
      <w:i/>
      <w:iCs/>
      <w:spacing w:val="5"/>
    </w:rPr>
  </w:style>
  <w:style w:type="paragraph" w:customStyle="1" w:styleId="FOTO">
    <w:name w:val="FOTO"/>
    <w:basedOn w:val="Sinespaciado"/>
    <w:qFormat/>
    <w:rsid w:val="001A6803"/>
    <w:pPr>
      <w:spacing w:line="360" w:lineRule="auto"/>
    </w:pPr>
  </w:style>
  <w:style w:type="character" w:customStyle="1" w:styleId="Ttulo2Car">
    <w:name w:val="Título 2 Car"/>
    <w:basedOn w:val="Fuentedeprrafopredeter"/>
    <w:link w:val="Ttulo2"/>
    <w:uiPriority w:val="9"/>
    <w:rsid w:val="007D46B9"/>
    <w:rPr>
      <w:rFonts w:ascii="Lane - Narrow" w:eastAsiaTheme="majorEastAsia" w:hAnsi="Lane - Narrow" w:cstheme="majorBidi"/>
      <w:b/>
      <w:bCs/>
      <w:color w:val="000000" w:themeColor="text1"/>
      <w:sz w:val="28"/>
      <w:szCs w:val="28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32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7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8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1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33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6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2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75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49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jpe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jp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jp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jpe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xiscopolgonzalez/Library/Group%20Containers/UBF8T346G9.Office/User%20Content.localized/Templates.localized/AI%20Informa&#769;tica.dotx" TargetMode="External"/></Relationships>
</file>

<file path=word/theme/theme1.xml><?xml version="1.0" encoding="utf-8"?>
<a:theme xmlns:a="http://schemas.openxmlformats.org/drawingml/2006/main" name="Tema de Office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B9A89F7-C68C-2746-8509-97E953359A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AI Informática.dotx</Template>
  <TotalTime>2</TotalTime>
  <Pages>33</Pages>
  <Words>167</Words>
  <Characters>920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Xisco Pol González</dc:creator>
  <cp:keywords/>
  <dc:description/>
  <cp:lastModifiedBy>9152</cp:lastModifiedBy>
  <cp:revision>3</cp:revision>
  <dcterms:created xsi:type="dcterms:W3CDTF">2023-04-14T22:50:00Z</dcterms:created>
  <dcterms:modified xsi:type="dcterms:W3CDTF">2023-04-14T22:58:00Z</dcterms:modified>
</cp:coreProperties>
</file>