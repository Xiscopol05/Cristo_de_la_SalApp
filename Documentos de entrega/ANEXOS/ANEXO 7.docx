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581E" w14:textId="77777777" w:rsidR="006C49C3" w:rsidRDefault="006C49C3" w:rsidP="000F694A">
      <w:pPr>
        <w:pStyle w:val="Ttulo"/>
      </w:pPr>
    </w:p>
    <w:p w14:paraId="73B73217" w14:textId="77777777" w:rsidR="006C49C3" w:rsidRDefault="006C49C3" w:rsidP="000F694A">
      <w:pPr>
        <w:pStyle w:val="Ttulo"/>
      </w:pPr>
    </w:p>
    <w:p w14:paraId="5609893A" w14:textId="77777777" w:rsidR="006C49C3" w:rsidRDefault="006C49C3" w:rsidP="000F694A">
      <w:pPr>
        <w:pStyle w:val="Ttulo"/>
      </w:pPr>
    </w:p>
    <w:p w14:paraId="46E24D10" w14:textId="77777777" w:rsidR="006C49C3" w:rsidRDefault="006C49C3" w:rsidP="000F694A">
      <w:pPr>
        <w:pStyle w:val="Ttulo"/>
      </w:pPr>
    </w:p>
    <w:p w14:paraId="72B3343A" w14:textId="77777777" w:rsidR="006C49C3" w:rsidRDefault="006C49C3" w:rsidP="000F694A">
      <w:pPr>
        <w:pStyle w:val="Ttulo"/>
      </w:pPr>
    </w:p>
    <w:p w14:paraId="5FE797F8" w14:textId="77777777" w:rsidR="006C49C3" w:rsidRDefault="006C49C3" w:rsidP="000F694A">
      <w:pPr>
        <w:pStyle w:val="Ttulo"/>
        <w:jc w:val="left"/>
      </w:pPr>
    </w:p>
    <w:p w14:paraId="52BDEB85" w14:textId="77777777" w:rsidR="000D23D7" w:rsidRPr="006C49C3" w:rsidRDefault="006C49C3" w:rsidP="000F694A">
      <w:pPr>
        <w:pStyle w:val="Ttulo"/>
      </w:pPr>
      <w:r w:rsidRPr="006C49C3">
        <w:t>Cristo de la SalApp</w:t>
      </w:r>
    </w:p>
    <w:p w14:paraId="5B0132C5" w14:textId="7BBD8C86" w:rsidR="006C49C3" w:rsidRDefault="006C49C3" w:rsidP="000F694A">
      <w:pPr>
        <w:pStyle w:val="Subttulo"/>
        <w:jc w:val="center"/>
        <w:rPr>
          <w:rFonts w:ascii="Sacred Valley" w:hAnsi="Sacred Valley"/>
          <w:i/>
          <w:iCs/>
          <w:sz w:val="32"/>
          <w:szCs w:val="32"/>
        </w:rPr>
      </w:pPr>
      <w:r>
        <w:rPr>
          <w:rFonts w:ascii="Sacred Valley" w:hAnsi="Sacred Valley"/>
          <w:sz w:val="32"/>
          <w:szCs w:val="32"/>
        </w:rPr>
        <w:t xml:space="preserve">Criterio </w:t>
      </w:r>
      <w:r w:rsidR="007C5292">
        <w:rPr>
          <w:rFonts w:ascii="Sacred Valley" w:hAnsi="Sacred Valley"/>
          <w:sz w:val="32"/>
          <w:szCs w:val="32"/>
        </w:rPr>
        <w:t>C</w:t>
      </w:r>
      <w:r>
        <w:rPr>
          <w:rFonts w:ascii="Sacred Valley" w:hAnsi="Sacred Valley"/>
          <w:sz w:val="32"/>
          <w:szCs w:val="32"/>
        </w:rPr>
        <w:t xml:space="preserve"> – </w:t>
      </w:r>
      <w:r w:rsidR="007C5292">
        <w:rPr>
          <w:rFonts w:ascii="Sacred Valley" w:hAnsi="Sacred Valley"/>
          <w:i/>
          <w:iCs/>
          <w:sz w:val="32"/>
          <w:szCs w:val="32"/>
        </w:rPr>
        <w:t>Desarrollo</w:t>
      </w:r>
    </w:p>
    <w:p w14:paraId="58058728" w14:textId="081CF5AE" w:rsidR="006C49C3" w:rsidRPr="009D1973" w:rsidRDefault="006C49C3" w:rsidP="000F694A">
      <w:pPr>
        <w:jc w:val="left"/>
        <w:rPr>
          <w:rStyle w:val="nfasissutil"/>
          <w:b/>
          <w:bCs/>
          <w:sz w:val="28"/>
          <w:szCs w:val="28"/>
        </w:rPr>
      </w:pPr>
      <w:r w:rsidRPr="009D1973">
        <w:rPr>
          <w:rFonts w:ascii="Courier New" w:hAnsi="Courier New" w:cs="Courier New"/>
          <w:b/>
          <w:bCs/>
          <w:i/>
          <w:iCs/>
          <w:sz w:val="36"/>
          <w:szCs w:val="36"/>
        </w:rPr>
        <w:br w:type="page"/>
      </w:r>
      <w:r w:rsidR="004E6B1A" w:rsidRPr="009D1973">
        <w:rPr>
          <w:rStyle w:val="nfasissutil"/>
          <w:b/>
          <w:bCs/>
          <w:sz w:val="28"/>
          <w:szCs w:val="28"/>
        </w:rPr>
        <w:lastRenderedPageBreak/>
        <w:t xml:space="preserve"> </w:t>
      </w:r>
      <w:r w:rsidR="004E6B1A" w:rsidRPr="009D1973">
        <w:rPr>
          <w:rStyle w:val="nfasissutil"/>
          <w:b/>
          <w:bCs/>
          <w:sz w:val="28"/>
          <w:szCs w:val="28"/>
        </w:rPr>
        <w:t>Cristo_de_la_SalApp</w:t>
      </w:r>
    </w:p>
    <w:p w14:paraId="2C3F594E" w14:textId="77777777" w:rsidR="004E6B1A" w:rsidRDefault="004E6B1A" w:rsidP="000F694A">
      <w:pPr>
        <w:spacing w:line="240" w:lineRule="auto"/>
        <w:jc w:val="left"/>
        <w:rPr>
          <w:rStyle w:val="nfasissutil"/>
          <w:b/>
          <w:bCs/>
          <w:sz w:val="28"/>
          <w:szCs w:val="28"/>
        </w:rPr>
      </w:pPr>
    </w:p>
    <w:p w14:paraId="1C717815" w14:textId="77777777" w:rsidR="004E6B1A" w:rsidRPr="004E6B1A" w:rsidRDefault="004E6B1A" w:rsidP="000F694A">
      <w:pPr>
        <w:spacing w:line="240" w:lineRule="auto"/>
        <w:jc w:val="left"/>
        <w:rPr>
          <w:rStyle w:val="nfasissutil"/>
        </w:rPr>
      </w:pPr>
      <w:r w:rsidRPr="004E6B1A">
        <w:rPr>
          <w:rStyle w:val="nfasissutil"/>
        </w:rPr>
        <w:t>// Librería de MySQL i Processing</w:t>
      </w:r>
    </w:p>
    <w:p w14:paraId="481885A3" w14:textId="77777777" w:rsidR="004E6B1A" w:rsidRPr="004E6B1A" w:rsidRDefault="004E6B1A" w:rsidP="000F694A">
      <w:pPr>
        <w:spacing w:line="240" w:lineRule="auto"/>
        <w:jc w:val="left"/>
        <w:rPr>
          <w:rStyle w:val="nfasissutil"/>
        </w:rPr>
      </w:pPr>
      <w:r w:rsidRPr="004E6B1A">
        <w:rPr>
          <w:rStyle w:val="nfasissutil"/>
        </w:rPr>
        <w:t>import de.</w:t>
      </w:r>
      <w:r w:rsidRPr="009D1973">
        <w:rPr>
          <w:rStyle w:val="nfasissutil"/>
        </w:rPr>
        <w:t>bezier</w:t>
      </w:r>
      <w:r w:rsidRPr="004E6B1A">
        <w:rPr>
          <w:rStyle w:val="nfasissutil"/>
        </w:rPr>
        <w:t>.data.sql.*;</w:t>
      </w:r>
    </w:p>
    <w:p w14:paraId="6FCB870B" w14:textId="77777777" w:rsidR="004E6B1A" w:rsidRPr="004E6B1A" w:rsidRDefault="004E6B1A" w:rsidP="000F694A">
      <w:pPr>
        <w:spacing w:line="240" w:lineRule="auto"/>
        <w:jc w:val="left"/>
        <w:rPr>
          <w:rStyle w:val="nfasissutil"/>
        </w:rPr>
      </w:pPr>
      <w:r w:rsidRPr="004E6B1A">
        <w:rPr>
          <w:rStyle w:val="nfasissutil"/>
        </w:rPr>
        <w:t>import java.util.Random;</w:t>
      </w:r>
    </w:p>
    <w:p w14:paraId="6E08A01D" w14:textId="77777777" w:rsidR="004E6B1A" w:rsidRPr="004E6B1A" w:rsidRDefault="004E6B1A" w:rsidP="000F694A">
      <w:pPr>
        <w:spacing w:line="240" w:lineRule="auto"/>
        <w:jc w:val="left"/>
        <w:rPr>
          <w:rStyle w:val="nfasissutil"/>
        </w:rPr>
      </w:pPr>
    </w:p>
    <w:p w14:paraId="5BF360C2" w14:textId="77777777" w:rsidR="004E6B1A" w:rsidRPr="004E6B1A" w:rsidRDefault="004E6B1A" w:rsidP="000F694A">
      <w:pPr>
        <w:spacing w:line="240" w:lineRule="auto"/>
        <w:jc w:val="left"/>
        <w:rPr>
          <w:rStyle w:val="nfasissutil"/>
        </w:rPr>
      </w:pPr>
    </w:p>
    <w:p w14:paraId="22D3E5CB" w14:textId="77777777" w:rsidR="004E6B1A" w:rsidRPr="004E6B1A" w:rsidRDefault="004E6B1A" w:rsidP="000F694A">
      <w:pPr>
        <w:spacing w:line="240" w:lineRule="auto"/>
        <w:jc w:val="left"/>
        <w:rPr>
          <w:rStyle w:val="nfasissutil"/>
        </w:rPr>
      </w:pPr>
      <w:r w:rsidRPr="004E6B1A">
        <w:rPr>
          <w:rStyle w:val="nfasissutil"/>
        </w:rPr>
        <w:t>//enumeración de las pantallas de la aplicación</w:t>
      </w:r>
    </w:p>
    <w:p w14:paraId="36236521" w14:textId="77777777" w:rsidR="004E6B1A" w:rsidRPr="004E6B1A" w:rsidRDefault="004E6B1A" w:rsidP="000F694A">
      <w:pPr>
        <w:spacing w:line="240" w:lineRule="auto"/>
        <w:jc w:val="left"/>
        <w:rPr>
          <w:rStyle w:val="nfasissutil"/>
        </w:rPr>
      </w:pPr>
      <w:r w:rsidRPr="004E6B1A">
        <w:rPr>
          <w:rStyle w:val="nfasissutil"/>
        </w:rPr>
        <w:t>enum PANTALLA {</w:t>
      </w:r>
    </w:p>
    <w:p w14:paraId="3D5A742F" w14:textId="03BFE392" w:rsidR="004E6B1A" w:rsidRPr="004E6B1A" w:rsidRDefault="004E6B1A" w:rsidP="000F694A">
      <w:pPr>
        <w:spacing w:line="240" w:lineRule="auto"/>
        <w:jc w:val="left"/>
        <w:rPr>
          <w:rStyle w:val="nfasissutil"/>
        </w:rPr>
      </w:pPr>
      <w:r w:rsidRPr="004E6B1A">
        <w:rPr>
          <w:rStyle w:val="nfasissutil"/>
        </w:rPr>
        <w:t xml:space="preserve">  INICIO, PRINCIPAL, CENSO, CONTABILIDAD, ARCHIVO, AVISOS,</w:t>
      </w:r>
      <w:r>
        <w:rPr>
          <w:rStyle w:val="nfasissutil"/>
        </w:rPr>
        <w:t xml:space="preserve"> </w:t>
      </w:r>
      <w:r w:rsidRPr="004E6B1A">
        <w:rPr>
          <w:rStyle w:val="nfasissutil"/>
        </w:rPr>
        <w:t>ENLACES, CENSO_DETALLE, CENSO_NUEVOHERMANO,</w:t>
      </w:r>
      <w:r>
        <w:rPr>
          <w:rStyle w:val="nfasissutil"/>
        </w:rPr>
        <w:t xml:space="preserve"> </w:t>
      </w:r>
      <w:r w:rsidRPr="004E6B1A">
        <w:rPr>
          <w:rStyle w:val="nfasissutil"/>
        </w:rPr>
        <w:t>CONTABILIDAD_BALANCE, CONTABILIDAD_PRESUPUESTO,</w:t>
      </w:r>
      <w:r>
        <w:rPr>
          <w:rStyle w:val="nfasissutil"/>
        </w:rPr>
        <w:t xml:space="preserve"> </w:t>
      </w:r>
      <w:r w:rsidRPr="004E6B1A">
        <w:rPr>
          <w:rStyle w:val="nfasissutil"/>
        </w:rPr>
        <w:t>CONTABILIDAD_AÑADIRCONCEPTO, CONTABILIDAD_DETALLEBALANCE,</w:t>
      </w:r>
      <w:r>
        <w:rPr>
          <w:rStyle w:val="nfasissutil"/>
        </w:rPr>
        <w:t xml:space="preserve"> </w:t>
      </w:r>
      <w:r w:rsidRPr="004E6B1A">
        <w:rPr>
          <w:rStyle w:val="nfasissutil"/>
        </w:rPr>
        <w:t>CONTABILIDAD_DETALLEMOVIMIENTO, ARCHIVO_NUEVO,</w:t>
      </w:r>
      <w:r>
        <w:rPr>
          <w:rStyle w:val="nfasissutil"/>
        </w:rPr>
        <w:t xml:space="preserve"> </w:t>
      </w:r>
      <w:r w:rsidRPr="004E6B1A">
        <w:rPr>
          <w:rStyle w:val="nfasissutil"/>
        </w:rPr>
        <w:t>ARCHIVO_DETALLE, AVISOS_NUEVOAVISO, AVISOS_NUEVOEVENTO</w:t>
      </w:r>
      <w:r>
        <w:rPr>
          <w:rStyle w:val="nfasissutil"/>
        </w:rPr>
        <w:t xml:space="preserve">, </w:t>
      </w:r>
      <w:r w:rsidRPr="004E6B1A">
        <w:rPr>
          <w:rStyle w:val="nfasissutil"/>
        </w:rPr>
        <w:t>AVISOS_DETALLEAVISO, AVISOS_DETALLEEVENTO;</w:t>
      </w:r>
    </w:p>
    <w:p w14:paraId="522800AC" w14:textId="77777777" w:rsidR="004E6B1A" w:rsidRPr="004E6B1A" w:rsidRDefault="004E6B1A" w:rsidP="000F694A">
      <w:pPr>
        <w:spacing w:line="240" w:lineRule="auto"/>
        <w:jc w:val="left"/>
        <w:rPr>
          <w:rStyle w:val="nfasissutil"/>
        </w:rPr>
      </w:pPr>
      <w:r w:rsidRPr="004E6B1A">
        <w:rPr>
          <w:rStyle w:val="nfasissutil"/>
        </w:rPr>
        <w:t>};</w:t>
      </w:r>
    </w:p>
    <w:p w14:paraId="63AE98E7" w14:textId="77777777" w:rsidR="004E6B1A" w:rsidRPr="004E6B1A" w:rsidRDefault="004E6B1A" w:rsidP="000F694A">
      <w:pPr>
        <w:spacing w:line="240" w:lineRule="auto"/>
        <w:jc w:val="left"/>
        <w:rPr>
          <w:rStyle w:val="nfasissutil"/>
        </w:rPr>
      </w:pPr>
    </w:p>
    <w:p w14:paraId="3C2CCEA1" w14:textId="77777777" w:rsidR="004E6B1A" w:rsidRPr="004E6B1A" w:rsidRDefault="004E6B1A" w:rsidP="000F694A">
      <w:pPr>
        <w:spacing w:line="240" w:lineRule="auto"/>
        <w:jc w:val="left"/>
        <w:rPr>
          <w:rStyle w:val="nfasissutil"/>
        </w:rPr>
      </w:pPr>
      <w:r w:rsidRPr="004E6B1A">
        <w:rPr>
          <w:rStyle w:val="nfasissutil"/>
        </w:rPr>
        <w:t>///Pantalla actual</w:t>
      </w:r>
    </w:p>
    <w:p w14:paraId="1DFFC1DE" w14:textId="77777777" w:rsidR="004E6B1A" w:rsidRPr="004E6B1A" w:rsidRDefault="004E6B1A" w:rsidP="000F694A">
      <w:pPr>
        <w:spacing w:line="240" w:lineRule="auto"/>
        <w:jc w:val="left"/>
        <w:rPr>
          <w:rStyle w:val="nfasissutil"/>
        </w:rPr>
      </w:pPr>
      <w:r w:rsidRPr="004E6B1A">
        <w:rPr>
          <w:rStyle w:val="nfasissutil"/>
        </w:rPr>
        <w:t>PANTALLA pantalla =PANTALLA.INICIO;</w:t>
      </w:r>
    </w:p>
    <w:p w14:paraId="77BD3125" w14:textId="77777777" w:rsidR="004E6B1A" w:rsidRPr="004E6B1A" w:rsidRDefault="004E6B1A" w:rsidP="000F694A">
      <w:pPr>
        <w:spacing w:line="240" w:lineRule="auto"/>
        <w:jc w:val="left"/>
        <w:rPr>
          <w:rStyle w:val="nfasissutil"/>
        </w:rPr>
      </w:pPr>
    </w:p>
    <w:p w14:paraId="30134DEE" w14:textId="77777777" w:rsidR="004E6B1A" w:rsidRPr="004E6B1A" w:rsidRDefault="004E6B1A" w:rsidP="000F694A">
      <w:pPr>
        <w:spacing w:line="240" w:lineRule="auto"/>
        <w:jc w:val="left"/>
        <w:rPr>
          <w:rStyle w:val="nfasissutil"/>
        </w:rPr>
      </w:pPr>
      <w:r w:rsidRPr="004E6B1A">
        <w:rPr>
          <w:rStyle w:val="nfasissutil"/>
        </w:rPr>
        <w:t>boolean logged= false;</w:t>
      </w:r>
    </w:p>
    <w:p w14:paraId="6FA1761B" w14:textId="77777777" w:rsidR="004E6B1A" w:rsidRPr="004E6B1A" w:rsidRDefault="004E6B1A" w:rsidP="000F694A">
      <w:pPr>
        <w:spacing w:line="240" w:lineRule="auto"/>
        <w:jc w:val="left"/>
        <w:rPr>
          <w:rStyle w:val="nfasissutil"/>
        </w:rPr>
      </w:pPr>
    </w:p>
    <w:p w14:paraId="203CD110" w14:textId="77777777" w:rsidR="004E6B1A" w:rsidRPr="004E6B1A" w:rsidRDefault="004E6B1A" w:rsidP="000F694A">
      <w:pPr>
        <w:spacing w:line="240" w:lineRule="auto"/>
        <w:jc w:val="left"/>
        <w:rPr>
          <w:rStyle w:val="nfasissutil"/>
        </w:rPr>
      </w:pPr>
      <w:r w:rsidRPr="004E6B1A">
        <w:rPr>
          <w:rStyle w:val="nfasissutil"/>
        </w:rPr>
        <w:t>String userNameAdmin = "admin";</w:t>
      </w:r>
    </w:p>
    <w:p w14:paraId="582D11FA" w14:textId="77777777" w:rsidR="004E6B1A" w:rsidRPr="004E6B1A" w:rsidRDefault="004E6B1A" w:rsidP="000F694A">
      <w:pPr>
        <w:spacing w:line="240" w:lineRule="auto"/>
        <w:jc w:val="left"/>
        <w:rPr>
          <w:rStyle w:val="nfasissutil"/>
        </w:rPr>
      </w:pPr>
      <w:r w:rsidRPr="004E6B1A">
        <w:rPr>
          <w:rStyle w:val="nfasissutil"/>
        </w:rPr>
        <w:t>String userNameUser = "user";</w:t>
      </w:r>
    </w:p>
    <w:p w14:paraId="54178261" w14:textId="77777777" w:rsidR="004E6B1A" w:rsidRPr="004E6B1A" w:rsidRDefault="004E6B1A" w:rsidP="000F694A">
      <w:pPr>
        <w:spacing w:line="240" w:lineRule="auto"/>
        <w:jc w:val="left"/>
        <w:rPr>
          <w:rStyle w:val="nfasissutil"/>
        </w:rPr>
      </w:pPr>
      <w:r w:rsidRPr="004E6B1A">
        <w:rPr>
          <w:rStyle w:val="nfasissutil"/>
        </w:rPr>
        <w:t>String currentUserId;</w:t>
      </w:r>
    </w:p>
    <w:p w14:paraId="24F1A5EC" w14:textId="77777777" w:rsidR="004E6B1A" w:rsidRPr="004E6B1A" w:rsidRDefault="004E6B1A" w:rsidP="000F694A">
      <w:pPr>
        <w:spacing w:line="240" w:lineRule="auto"/>
        <w:jc w:val="left"/>
        <w:rPr>
          <w:rStyle w:val="nfasissutil"/>
        </w:rPr>
      </w:pPr>
    </w:p>
    <w:p w14:paraId="65770AAD" w14:textId="77777777" w:rsidR="004E6B1A" w:rsidRPr="004E6B1A" w:rsidRDefault="004E6B1A" w:rsidP="000F694A">
      <w:pPr>
        <w:spacing w:line="240" w:lineRule="auto"/>
        <w:jc w:val="left"/>
        <w:rPr>
          <w:rStyle w:val="nfasissutil"/>
        </w:rPr>
      </w:pPr>
      <w:r w:rsidRPr="004E6B1A">
        <w:rPr>
          <w:rStyle w:val="nfasissutil"/>
        </w:rPr>
        <w:t>boolean admin= true;</w:t>
      </w:r>
    </w:p>
    <w:p w14:paraId="22E174AD" w14:textId="77777777" w:rsidR="004E6B1A" w:rsidRPr="004E6B1A" w:rsidRDefault="004E6B1A" w:rsidP="000F694A">
      <w:pPr>
        <w:spacing w:line="240" w:lineRule="auto"/>
        <w:jc w:val="left"/>
        <w:rPr>
          <w:rStyle w:val="nfasissutil"/>
        </w:rPr>
      </w:pPr>
      <w:r w:rsidRPr="004E6B1A">
        <w:rPr>
          <w:rStyle w:val="nfasissutil"/>
        </w:rPr>
        <w:t>float estadoDeCuentas;</w:t>
      </w:r>
    </w:p>
    <w:p w14:paraId="3E45E4EB" w14:textId="77777777" w:rsidR="004E6B1A" w:rsidRPr="004E6B1A" w:rsidRDefault="004E6B1A" w:rsidP="000F694A">
      <w:pPr>
        <w:spacing w:line="240" w:lineRule="auto"/>
        <w:jc w:val="left"/>
        <w:rPr>
          <w:rStyle w:val="nfasissutil"/>
        </w:rPr>
      </w:pPr>
      <w:r w:rsidRPr="004E6B1A">
        <w:rPr>
          <w:rStyle w:val="nfasissutil"/>
        </w:rPr>
        <w:t>String recibo;</w:t>
      </w:r>
    </w:p>
    <w:p w14:paraId="1A6BDD92" w14:textId="77777777" w:rsidR="004E6B1A" w:rsidRPr="004E6B1A" w:rsidRDefault="004E6B1A" w:rsidP="000F694A">
      <w:pPr>
        <w:spacing w:line="240" w:lineRule="auto"/>
        <w:jc w:val="left"/>
        <w:rPr>
          <w:rStyle w:val="nfasissutil"/>
        </w:rPr>
      </w:pPr>
    </w:p>
    <w:p w14:paraId="371FE77B" w14:textId="77777777" w:rsidR="004E6B1A" w:rsidRPr="004E6B1A" w:rsidRDefault="004E6B1A" w:rsidP="000F694A">
      <w:pPr>
        <w:spacing w:line="240" w:lineRule="auto"/>
        <w:jc w:val="left"/>
        <w:rPr>
          <w:rStyle w:val="nfasissutil"/>
        </w:rPr>
      </w:pPr>
      <w:r w:rsidRPr="004E6B1A">
        <w:rPr>
          <w:rStyle w:val="nfasissutil"/>
        </w:rPr>
        <w:t>int lastKeyCodePressed;</w:t>
      </w:r>
    </w:p>
    <w:p w14:paraId="5E00316C" w14:textId="77777777" w:rsidR="004E6B1A" w:rsidRPr="004E6B1A" w:rsidRDefault="004E6B1A" w:rsidP="000F694A">
      <w:pPr>
        <w:spacing w:line="240" w:lineRule="auto"/>
        <w:jc w:val="left"/>
        <w:rPr>
          <w:rStyle w:val="nfasissutil"/>
        </w:rPr>
      </w:pPr>
    </w:p>
    <w:p w14:paraId="4874F0F9" w14:textId="77777777" w:rsidR="004E6B1A" w:rsidRPr="004E6B1A" w:rsidRDefault="004E6B1A" w:rsidP="000F694A">
      <w:pPr>
        <w:spacing w:line="240" w:lineRule="auto"/>
        <w:jc w:val="left"/>
        <w:rPr>
          <w:rStyle w:val="nfasissutil"/>
        </w:rPr>
      </w:pPr>
    </w:p>
    <w:p w14:paraId="494D5A25" w14:textId="77777777" w:rsidR="004E6B1A" w:rsidRPr="004E6B1A" w:rsidRDefault="004E6B1A" w:rsidP="000F694A">
      <w:pPr>
        <w:spacing w:line="240" w:lineRule="auto"/>
        <w:jc w:val="left"/>
        <w:rPr>
          <w:rStyle w:val="nfasissutil"/>
        </w:rPr>
      </w:pPr>
      <w:r w:rsidRPr="004E6B1A">
        <w:rPr>
          <w:rStyle w:val="nfasissutil"/>
        </w:rPr>
        <w:t>void setup() {</w:t>
      </w:r>
    </w:p>
    <w:p w14:paraId="3788278A" w14:textId="77777777" w:rsidR="004E6B1A" w:rsidRPr="004E6B1A" w:rsidRDefault="004E6B1A" w:rsidP="000F694A">
      <w:pPr>
        <w:spacing w:line="240" w:lineRule="auto"/>
        <w:jc w:val="left"/>
        <w:rPr>
          <w:rStyle w:val="nfasissutil"/>
        </w:rPr>
      </w:pPr>
      <w:r w:rsidRPr="004E6B1A">
        <w:rPr>
          <w:rStyle w:val="nfasissutil"/>
        </w:rPr>
        <w:t xml:space="preserve">  size(1280, 800);</w:t>
      </w:r>
    </w:p>
    <w:p w14:paraId="7D61BAC3" w14:textId="77777777" w:rsidR="004E6B1A" w:rsidRPr="004E6B1A" w:rsidRDefault="004E6B1A" w:rsidP="000F694A">
      <w:pPr>
        <w:spacing w:line="240" w:lineRule="auto"/>
        <w:jc w:val="left"/>
        <w:rPr>
          <w:rStyle w:val="nfasissutil"/>
        </w:rPr>
      </w:pPr>
      <w:r w:rsidRPr="004E6B1A">
        <w:rPr>
          <w:rStyle w:val="nfasissutil"/>
        </w:rPr>
        <w:t xml:space="preserve">  connexionBBDD();</w:t>
      </w:r>
    </w:p>
    <w:p w14:paraId="2946BEAE" w14:textId="77777777" w:rsidR="004E6B1A" w:rsidRPr="004E6B1A" w:rsidRDefault="004E6B1A" w:rsidP="000F694A">
      <w:pPr>
        <w:spacing w:line="240" w:lineRule="auto"/>
        <w:jc w:val="left"/>
        <w:rPr>
          <w:rStyle w:val="nfasissutil"/>
        </w:rPr>
      </w:pPr>
      <w:r w:rsidRPr="004E6B1A">
        <w:rPr>
          <w:rStyle w:val="nfasissutil"/>
        </w:rPr>
        <w:t xml:space="preserve">  setColors();</w:t>
      </w:r>
    </w:p>
    <w:p w14:paraId="1A0DEC29" w14:textId="77777777" w:rsidR="004E6B1A" w:rsidRPr="004E6B1A" w:rsidRDefault="004E6B1A" w:rsidP="000F694A">
      <w:pPr>
        <w:spacing w:line="240" w:lineRule="auto"/>
        <w:jc w:val="left"/>
        <w:rPr>
          <w:rStyle w:val="nfasissutil"/>
        </w:rPr>
      </w:pPr>
      <w:r w:rsidRPr="004E6B1A">
        <w:rPr>
          <w:rStyle w:val="nfasissutil"/>
        </w:rPr>
        <w:t xml:space="preserve">  setFonts();</w:t>
      </w:r>
    </w:p>
    <w:p w14:paraId="2329974B" w14:textId="77777777" w:rsidR="004E6B1A" w:rsidRPr="004E6B1A" w:rsidRDefault="004E6B1A" w:rsidP="000F694A">
      <w:pPr>
        <w:spacing w:line="240" w:lineRule="auto"/>
        <w:jc w:val="left"/>
        <w:rPr>
          <w:rStyle w:val="nfasissutil"/>
        </w:rPr>
      </w:pPr>
      <w:r w:rsidRPr="004E6B1A">
        <w:rPr>
          <w:rStyle w:val="nfasissutil"/>
        </w:rPr>
        <w:t xml:space="preserve">  setMedias();</w:t>
      </w:r>
    </w:p>
    <w:p w14:paraId="0D9DED25" w14:textId="77777777" w:rsidR="004E6B1A" w:rsidRPr="004E6B1A" w:rsidRDefault="004E6B1A" w:rsidP="000F694A">
      <w:pPr>
        <w:spacing w:line="240" w:lineRule="auto"/>
        <w:jc w:val="left"/>
        <w:rPr>
          <w:rStyle w:val="nfasissutil"/>
        </w:rPr>
      </w:pPr>
      <w:r w:rsidRPr="004E6B1A">
        <w:rPr>
          <w:rStyle w:val="nfasissutil"/>
        </w:rPr>
        <w:t xml:space="preserve">  setGUI();</w:t>
      </w:r>
    </w:p>
    <w:p w14:paraId="7E9F5032" w14:textId="77777777" w:rsidR="004E6B1A" w:rsidRPr="004E6B1A" w:rsidRDefault="004E6B1A" w:rsidP="000F694A">
      <w:pPr>
        <w:spacing w:line="240" w:lineRule="auto"/>
        <w:jc w:val="left"/>
        <w:rPr>
          <w:rStyle w:val="nfasissutil"/>
        </w:rPr>
      </w:pPr>
    </w:p>
    <w:p w14:paraId="40D4915D" w14:textId="77777777" w:rsidR="004E6B1A" w:rsidRPr="004E6B1A" w:rsidRDefault="004E6B1A" w:rsidP="000F694A">
      <w:pPr>
        <w:spacing w:line="240" w:lineRule="auto"/>
        <w:jc w:val="left"/>
        <w:rPr>
          <w:rStyle w:val="nfasissutil"/>
        </w:rPr>
      </w:pPr>
      <w:r w:rsidRPr="004E6B1A">
        <w:rPr>
          <w:rStyle w:val="nfasissutil"/>
        </w:rPr>
        <w:t xml:space="preserve">  desktop = Desktop.getDesktop();</w:t>
      </w:r>
    </w:p>
    <w:p w14:paraId="35D978B9" w14:textId="77777777" w:rsidR="004E6B1A" w:rsidRPr="004E6B1A" w:rsidRDefault="004E6B1A" w:rsidP="000F694A">
      <w:pPr>
        <w:spacing w:line="240" w:lineRule="auto"/>
        <w:jc w:val="left"/>
        <w:rPr>
          <w:rStyle w:val="nfasissutil"/>
        </w:rPr>
      </w:pPr>
      <w:r w:rsidRPr="004E6B1A">
        <w:rPr>
          <w:rStyle w:val="nfasissutil"/>
        </w:rPr>
        <w:t>}</w:t>
      </w:r>
    </w:p>
    <w:p w14:paraId="72F9262C" w14:textId="77777777" w:rsidR="004E6B1A" w:rsidRPr="004E6B1A" w:rsidRDefault="004E6B1A" w:rsidP="000F694A">
      <w:pPr>
        <w:spacing w:line="240" w:lineRule="auto"/>
        <w:jc w:val="left"/>
        <w:rPr>
          <w:rStyle w:val="nfasissutil"/>
        </w:rPr>
      </w:pPr>
    </w:p>
    <w:p w14:paraId="5B3A6570" w14:textId="77777777" w:rsidR="004E6B1A" w:rsidRPr="004E6B1A" w:rsidRDefault="004E6B1A" w:rsidP="000F694A">
      <w:pPr>
        <w:spacing w:line="240" w:lineRule="auto"/>
        <w:jc w:val="left"/>
        <w:rPr>
          <w:rStyle w:val="nfasissutil"/>
        </w:rPr>
      </w:pPr>
      <w:r w:rsidRPr="004E6B1A">
        <w:rPr>
          <w:rStyle w:val="nfasissutil"/>
        </w:rPr>
        <w:t>void draw() {</w:t>
      </w:r>
    </w:p>
    <w:p w14:paraId="6A52527A" w14:textId="77777777" w:rsidR="004E6B1A" w:rsidRPr="004E6B1A" w:rsidRDefault="004E6B1A" w:rsidP="000F694A">
      <w:pPr>
        <w:spacing w:line="240" w:lineRule="auto"/>
        <w:jc w:val="left"/>
        <w:rPr>
          <w:rStyle w:val="nfasissutil"/>
        </w:rPr>
      </w:pPr>
      <w:r w:rsidRPr="004E6B1A">
        <w:rPr>
          <w:rStyle w:val="nfasissutil"/>
        </w:rPr>
        <w:t xml:space="preserve">  //Establece una configuración por defecto</w:t>
      </w:r>
    </w:p>
    <w:p w14:paraId="7332F586" w14:textId="77777777" w:rsidR="004E6B1A" w:rsidRPr="004E6B1A" w:rsidRDefault="004E6B1A" w:rsidP="000F694A">
      <w:pPr>
        <w:spacing w:line="240" w:lineRule="auto"/>
        <w:jc w:val="left"/>
        <w:rPr>
          <w:rStyle w:val="nfasissutil"/>
        </w:rPr>
      </w:pPr>
      <w:r w:rsidRPr="004E6B1A">
        <w:rPr>
          <w:rStyle w:val="nfasissutil"/>
        </w:rPr>
        <w:t xml:space="preserve">  textAlign(LEFT);</w:t>
      </w:r>
    </w:p>
    <w:p w14:paraId="05020268" w14:textId="77777777" w:rsidR="004E6B1A" w:rsidRPr="004E6B1A" w:rsidRDefault="004E6B1A" w:rsidP="000F694A">
      <w:pPr>
        <w:spacing w:line="240" w:lineRule="auto"/>
        <w:jc w:val="left"/>
        <w:rPr>
          <w:rStyle w:val="nfasissutil"/>
        </w:rPr>
      </w:pPr>
      <w:r w:rsidRPr="004E6B1A">
        <w:rPr>
          <w:rStyle w:val="nfasissutil"/>
        </w:rPr>
        <w:t xml:space="preserve">  fill(0);</w:t>
      </w:r>
    </w:p>
    <w:p w14:paraId="3922F279" w14:textId="77777777" w:rsidR="004E6B1A" w:rsidRPr="004E6B1A" w:rsidRDefault="004E6B1A" w:rsidP="000F694A">
      <w:pPr>
        <w:spacing w:line="240" w:lineRule="auto"/>
        <w:jc w:val="left"/>
        <w:rPr>
          <w:rStyle w:val="nfasissutil"/>
        </w:rPr>
      </w:pPr>
      <w:r w:rsidRPr="004E6B1A">
        <w:rPr>
          <w:rStyle w:val="nfasissutil"/>
        </w:rPr>
        <w:t xml:space="preserve">  textFont(getFontAt(4));</w:t>
      </w:r>
    </w:p>
    <w:p w14:paraId="0CBCE99F" w14:textId="77777777" w:rsidR="004E6B1A" w:rsidRPr="004E6B1A" w:rsidRDefault="004E6B1A" w:rsidP="000F694A">
      <w:pPr>
        <w:spacing w:line="240" w:lineRule="auto"/>
        <w:jc w:val="left"/>
        <w:rPr>
          <w:rStyle w:val="nfasissutil"/>
        </w:rPr>
      </w:pPr>
    </w:p>
    <w:p w14:paraId="465B2E2F" w14:textId="77777777" w:rsidR="004E6B1A" w:rsidRPr="004E6B1A" w:rsidRDefault="004E6B1A" w:rsidP="000F694A">
      <w:pPr>
        <w:spacing w:line="240" w:lineRule="auto"/>
        <w:jc w:val="left"/>
        <w:rPr>
          <w:rStyle w:val="nfasissutil"/>
        </w:rPr>
      </w:pPr>
    </w:p>
    <w:p w14:paraId="3307AE78" w14:textId="77777777" w:rsidR="004E6B1A" w:rsidRPr="004E6B1A" w:rsidRDefault="004E6B1A" w:rsidP="000F694A">
      <w:pPr>
        <w:spacing w:line="240" w:lineRule="auto"/>
        <w:jc w:val="left"/>
        <w:rPr>
          <w:rStyle w:val="nfasissutil"/>
        </w:rPr>
      </w:pPr>
      <w:r w:rsidRPr="004E6B1A">
        <w:rPr>
          <w:rStyle w:val="nfasissutil"/>
        </w:rPr>
        <w:t xml:space="preserve">  // Dibuja la pantalla correspondiente</w:t>
      </w:r>
    </w:p>
    <w:p w14:paraId="48BD12ED" w14:textId="77777777" w:rsidR="004E6B1A" w:rsidRPr="004E6B1A" w:rsidRDefault="004E6B1A" w:rsidP="000F694A">
      <w:pPr>
        <w:spacing w:line="240" w:lineRule="auto"/>
        <w:jc w:val="left"/>
        <w:rPr>
          <w:rStyle w:val="nfasissutil"/>
        </w:rPr>
      </w:pPr>
      <w:r w:rsidRPr="004E6B1A">
        <w:rPr>
          <w:rStyle w:val="nfasissutil"/>
        </w:rPr>
        <w:t xml:space="preserve">  switch(pantalla) {</w:t>
      </w:r>
    </w:p>
    <w:p w14:paraId="188BE611" w14:textId="77777777" w:rsidR="004E6B1A" w:rsidRPr="004E6B1A" w:rsidRDefault="004E6B1A" w:rsidP="000F694A">
      <w:pPr>
        <w:spacing w:line="240" w:lineRule="auto"/>
        <w:jc w:val="left"/>
        <w:rPr>
          <w:rStyle w:val="nfasissutil"/>
        </w:rPr>
      </w:pPr>
      <w:r w:rsidRPr="004E6B1A">
        <w:rPr>
          <w:rStyle w:val="nfasissutil"/>
        </w:rPr>
        <w:t xml:space="preserve">  case INICIO:</w:t>
      </w:r>
    </w:p>
    <w:p w14:paraId="4A05D718" w14:textId="77777777" w:rsidR="004E6B1A" w:rsidRPr="004E6B1A" w:rsidRDefault="004E6B1A" w:rsidP="000F694A">
      <w:pPr>
        <w:spacing w:line="240" w:lineRule="auto"/>
        <w:jc w:val="left"/>
        <w:rPr>
          <w:rStyle w:val="nfasissutil"/>
        </w:rPr>
      </w:pPr>
      <w:r w:rsidRPr="004E6B1A">
        <w:rPr>
          <w:rStyle w:val="nfasissutil"/>
        </w:rPr>
        <w:t xml:space="preserve">    dibujaPantallaInicio();</w:t>
      </w:r>
    </w:p>
    <w:p w14:paraId="5D19810B" w14:textId="77777777" w:rsidR="004E6B1A" w:rsidRPr="004E6B1A" w:rsidRDefault="004E6B1A" w:rsidP="000F694A">
      <w:pPr>
        <w:spacing w:line="240" w:lineRule="auto"/>
        <w:jc w:val="left"/>
        <w:rPr>
          <w:rStyle w:val="nfasissutil"/>
        </w:rPr>
      </w:pPr>
      <w:r w:rsidRPr="004E6B1A">
        <w:rPr>
          <w:rStyle w:val="nfasissutil"/>
        </w:rPr>
        <w:t xml:space="preserve">    break;</w:t>
      </w:r>
    </w:p>
    <w:p w14:paraId="36786E38" w14:textId="77777777" w:rsidR="004E6B1A" w:rsidRPr="004E6B1A" w:rsidRDefault="004E6B1A" w:rsidP="000F694A">
      <w:pPr>
        <w:spacing w:line="240" w:lineRule="auto"/>
        <w:jc w:val="left"/>
        <w:rPr>
          <w:rStyle w:val="nfasissutil"/>
        </w:rPr>
      </w:pPr>
      <w:r w:rsidRPr="004E6B1A">
        <w:rPr>
          <w:rStyle w:val="nfasissutil"/>
        </w:rPr>
        <w:t xml:space="preserve">  case PRINCIPAL:</w:t>
      </w:r>
    </w:p>
    <w:p w14:paraId="45293169" w14:textId="77777777" w:rsidR="004E6B1A" w:rsidRPr="004E6B1A" w:rsidRDefault="004E6B1A" w:rsidP="000F694A">
      <w:pPr>
        <w:spacing w:line="240" w:lineRule="auto"/>
        <w:jc w:val="left"/>
        <w:rPr>
          <w:rStyle w:val="nfasissutil"/>
        </w:rPr>
      </w:pPr>
      <w:r w:rsidRPr="004E6B1A">
        <w:rPr>
          <w:rStyle w:val="nfasissutil"/>
        </w:rPr>
        <w:t xml:space="preserve">    dibujaPantallaPrincipal();</w:t>
      </w:r>
    </w:p>
    <w:p w14:paraId="58596588" w14:textId="77777777" w:rsidR="004E6B1A" w:rsidRPr="004E6B1A" w:rsidRDefault="004E6B1A" w:rsidP="000F694A">
      <w:pPr>
        <w:spacing w:line="240" w:lineRule="auto"/>
        <w:jc w:val="left"/>
        <w:rPr>
          <w:rStyle w:val="nfasissutil"/>
        </w:rPr>
      </w:pPr>
      <w:r w:rsidRPr="004E6B1A">
        <w:rPr>
          <w:rStyle w:val="nfasissutil"/>
        </w:rPr>
        <w:t xml:space="preserve">    break;</w:t>
      </w:r>
    </w:p>
    <w:p w14:paraId="7898EAD2" w14:textId="77777777" w:rsidR="004E6B1A" w:rsidRPr="004E6B1A" w:rsidRDefault="004E6B1A" w:rsidP="000F694A">
      <w:pPr>
        <w:spacing w:line="240" w:lineRule="auto"/>
        <w:jc w:val="left"/>
        <w:rPr>
          <w:rStyle w:val="nfasissutil"/>
        </w:rPr>
      </w:pPr>
      <w:r w:rsidRPr="004E6B1A">
        <w:rPr>
          <w:rStyle w:val="nfasissutil"/>
        </w:rPr>
        <w:t xml:space="preserve">  case CENSO:</w:t>
      </w:r>
    </w:p>
    <w:p w14:paraId="1D756105" w14:textId="77777777" w:rsidR="004E6B1A" w:rsidRPr="004E6B1A" w:rsidRDefault="004E6B1A" w:rsidP="000F694A">
      <w:pPr>
        <w:spacing w:line="240" w:lineRule="auto"/>
        <w:jc w:val="left"/>
        <w:rPr>
          <w:rStyle w:val="nfasissutil"/>
        </w:rPr>
      </w:pPr>
      <w:r w:rsidRPr="004E6B1A">
        <w:rPr>
          <w:rStyle w:val="nfasissutil"/>
        </w:rPr>
        <w:t xml:space="preserve">    dibujaPantallaCenso();</w:t>
      </w:r>
    </w:p>
    <w:p w14:paraId="3B17B17E" w14:textId="77777777" w:rsidR="004E6B1A" w:rsidRPr="004E6B1A" w:rsidRDefault="004E6B1A" w:rsidP="000F694A">
      <w:pPr>
        <w:spacing w:line="240" w:lineRule="auto"/>
        <w:jc w:val="left"/>
        <w:rPr>
          <w:rStyle w:val="nfasissutil"/>
        </w:rPr>
      </w:pPr>
      <w:r w:rsidRPr="004E6B1A">
        <w:rPr>
          <w:rStyle w:val="nfasissutil"/>
        </w:rPr>
        <w:t xml:space="preserve">    break;</w:t>
      </w:r>
    </w:p>
    <w:p w14:paraId="1700FCDA" w14:textId="77777777" w:rsidR="004E6B1A" w:rsidRPr="004E6B1A" w:rsidRDefault="004E6B1A" w:rsidP="000F694A">
      <w:pPr>
        <w:spacing w:line="240" w:lineRule="auto"/>
        <w:jc w:val="left"/>
        <w:rPr>
          <w:rStyle w:val="nfasissutil"/>
        </w:rPr>
      </w:pPr>
      <w:r w:rsidRPr="004E6B1A">
        <w:rPr>
          <w:rStyle w:val="nfasissutil"/>
        </w:rPr>
        <w:t xml:space="preserve">  case CONTABILIDAD:</w:t>
      </w:r>
    </w:p>
    <w:p w14:paraId="1BF0F504" w14:textId="77777777" w:rsidR="004E6B1A" w:rsidRPr="004E6B1A" w:rsidRDefault="004E6B1A" w:rsidP="000F694A">
      <w:pPr>
        <w:spacing w:line="240" w:lineRule="auto"/>
        <w:jc w:val="left"/>
        <w:rPr>
          <w:rStyle w:val="nfasissutil"/>
        </w:rPr>
      </w:pPr>
      <w:r w:rsidRPr="004E6B1A">
        <w:rPr>
          <w:rStyle w:val="nfasissutil"/>
        </w:rPr>
        <w:t xml:space="preserve">    dibujaPantallaContabilidad();</w:t>
      </w:r>
    </w:p>
    <w:p w14:paraId="05F44850" w14:textId="77777777" w:rsidR="004E6B1A" w:rsidRPr="004E6B1A" w:rsidRDefault="004E6B1A" w:rsidP="000F694A">
      <w:pPr>
        <w:spacing w:line="240" w:lineRule="auto"/>
        <w:jc w:val="left"/>
        <w:rPr>
          <w:rStyle w:val="nfasissutil"/>
        </w:rPr>
      </w:pPr>
      <w:r w:rsidRPr="004E6B1A">
        <w:rPr>
          <w:rStyle w:val="nfasissutil"/>
        </w:rPr>
        <w:t xml:space="preserve">    break;</w:t>
      </w:r>
    </w:p>
    <w:p w14:paraId="0786DED6" w14:textId="77777777" w:rsidR="004E6B1A" w:rsidRPr="004E6B1A" w:rsidRDefault="004E6B1A" w:rsidP="000F694A">
      <w:pPr>
        <w:spacing w:line="240" w:lineRule="auto"/>
        <w:jc w:val="left"/>
        <w:rPr>
          <w:rStyle w:val="nfasissutil"/>
        </w:rPr>
      </w:pPr>
      <w:r w:rsidRPr="004E6B1A">
        <w:rPr>
          <w:rStyle w:val="nfasissutil"/>
        </w:rPr>
        <w:t xml:space="preserve">  case ARCHIVO:</w:t>
      </w:r>
    </w:p>
    <w:p w14:paraId="5C1F6CF1" w14:textId="77777777" w:rsidR="004E6B1A" w:rsidRPr="004E6B1A" w:rsidRDefault="004E6B1A" w:rsidP="000F694A">
      <w:pPr>
        <w:spacing w:line="240" w:lineRule="auto"/>
        <w:jc w:val="left"/>
        <w:rPr>
          <w:rStyle w:val="nfasissutil"/>
        </w:rPr>
      </w:pPr>
      <w:r w:rsidRPr="004E6B1A">
        <w:rPr>
          <w:rStyle w:val="nfasissutil"/>
        </w:rPr>
        <w:t xml:space="preserve">    dibujaPantallaArchivo();</w:t>
      </w:r>
    </w:p>
    <w:p w14:paraId="3CA3320B" w14:textId="77777777" w:rsidR="004E6B1A" w:rsidRPr="004E6B1A" w:rsidRDefault="004E6B1A" w:rsidP="000F694A">
      <w:pPr>
        <w:spacing w:line="240" w:lineRule="auto"/>
        <w:jc w:val="left"/>
        <w:rPr>
          <w:rStyle w:val="nfasissutil"/>
        </w:rPr>
      </w:pPr>
      <w:r w:rsidRPr="004E6B1A">
        <w:rPr>
          <w:rStyle w:val="nfasissutil"/>
        </w:rPr>
        <w:t xml:space="preserve">    break;</w:t>
      </w:r>
    </w:p>
    <w:p w14:paraId="5BC39754" w14:textId="77777777" w:rsidR="004E6B1A" w:rsidRPr="004E6B1A" w:rsidRDefault="004E6B1A" w:rsidP="000F694A">
      <w:pPr>
        <w:spacing w:line="240" w:lineRule="auto"/>
        <w:jc w:val="left"/>
        <w:rPr>
          <w:rStyle w:val="nfasissutil"/>
        </w:rPr>
      </w:pPr>
      <w:r w:rsidRPr="004E6B1A">
        <w:rPr>
          <w:rStyle w:val="nfasissutil"/>
        </w:rPr>
        <w:t xml:space="preserve">  case AVISOS:</w:t>
      </w:r>
    </w:p>
    <w:p w14:paraId="7991485B" w14:textId="77777777" w:rsidR="004E6B1A" w:rsidRPr="004E6B1A" w:rsidRDefault="004E6B1A" w:rsidP="000F694A">
      <w:pPr>
        <w:spacing w:line="240" w:lineRule="auto"/>
        <w:jc w:val="left"/>
        <w:rPr>
          <w:rStyle w:val="nfasissutil"/>
        </w:rPr>
      </w:pPr>
      <w:r w:rsidRPr="004E6B1A">
        <w:rPr>
          <w:rStyle w:val="nfasissutil"/>
        </w:rPr>
        <w:t xml:space="preserve">    dibujaPantallaAvisos();</w:t>
      </w:r>
    </w:p>
    <w:p w14:paraId="5591B8E7" w14:textId="77777777" w:rsidR="004E6B1A" w:rsidRPr="004E6B1A" w:rsidRDefault="004E6B1A" w:rsidP="000F694A">
      <w:pPr>
        <w:spacing w:line="240" w:lineRule="auto"/>
        <w:jc w:val="left"/>
        <w:rPr>
          <w:rStyle w:val="nfasissutil"/>
        </w:rPr>
      </w:pPr>
      <w:r w:rsidRPr="004E6B1A">
        <w:rPr>
          <w:rStyle w:val="nfasissutil"/>
        </w:rPr>
        <w:t xml:space="preserve">    break;</w:t>
      </w:r>
    </w:p>
    <w:p w14:paraId="526F5AD8" w14:textId="77777777" w:rsidR="004E6B1A" w:rsidRPr="004E6B1A" w:rsidRDefault="004E6B1A" w:rsidP="000F694A">
      <w:pPr>
        <w:spacing w:line="240" w:lineRule="auto"/>
        <w:jc w:val="left"/>
        <w:rPr>
          <w:rStyle w:val="nfasissutil"/>
        </w:rPr>
      </w:pPr>
      <w:r w:rsidRPr="004E6B1A">
        <w:rPr>
          <w:rStyle w:val="nfasissutil"/>
        </w:rPr>
        <w:t xml:space="preserve">  case ENLACES:</w:t>
      </w:r>
    </w:p>
    <w:p w14:paraId="14FD0403" w14:textId="77777777" w:rsidR="004E6B1A" w:rsidRPr="004E6B1A" w:rsidRDefault="004E6B1A" w:rsidP="000F694A">
      <w:pPr>
        <w:spacing w:line="240" w:lineRule="auto"/>
        <w:jc w:val="left"/>
        <w:rPr>
          <w:rStyle w:val="nfasissutil"/>
        </w:rPr>
      </w:pPr>
      <w:r w:rsidRPr="004E6B1A">
        <w:rPr>
          <w:rStyle w:val="nfasissutil"/>
        </w:rPr>
        <w:t xml:space="preserve">    dibujaPantallaEnlaces();</w:t>
      </w:r>
    </w:p>
    <w:p w14:paraId="498F9E03" w14:textId="77777777" w:rsidR="004E6B1A" w:rsidRPr="004E6B1A" w:rsidRDefault="004E6B1A" w:rsidP="000F694A">
      <w:pPr>
        <w:spacing w:line="240" w:lineRule="auto"/>
        <w:jc w:val="left"/>
        <w:rPr>
          <w:rStyle w:val="nfasissutil"/>
        </w:rPr>
      </w:pPr>
      <w:r w:rsidRPr="004E6B1A">
        <w:rPr>
          <w:rStyle w:val="nfasissutil"/>
        </w:rPr>
        <w:t xml:space="preserve">    break;</w:t>
      </w:r>
    </w:p>
    <w:p w14:paraId="25ADB867" w14:textId="77777777" w:rsidR="004E6B1A" w:rsidRPr="004E6B1A" w:rsidRDefault="004E6B1A" w:rsidP="000F694A">
      <w:pPr>
        <w:spacing w:line="240" w:lineRule="auto"/>
        <w:jc w:val="left"/>
        <w:rPr>
          <w:rStyle w:val="nfasissutil"/>
        </w:rPr>
      </w:pPr>
      <w:r w:rsidRPr="004E6B1A">
        <w:rPr>
          <w:rStyle w:val="nfasissutil"/>
        </w:rPr>
        <w:t xml:space="preserve">  case CENSO_DETALLE:</w:t>
      </w:r>
    </w:p>
    <w:p w14:paraId="1487FCB2" w14:textId="77777777" w:rsidR="004E6B1A" w:rsidRPr="004E6B1A" w:rsidRDefault="004E6B1A" w:rsidP="000F694A">
      <w:pPr>
        <w:spacing w:line="240" w:lineRule="auto"/>
        <w:jc w:val="left"/>
        <w:rPr>
          <w:rStyle w:val="nfasissutil"/>
        </w:rPr>
      </w:pPr>
      <w:r w:rsidRPr="004E6B1A">
        <w:rPr>
          <w:rStyle w:val="nfasissutil"/>
        </w:rPr>
        <w:t xml:space="preserve">    dibujaPantallaCensoDetalle();</w:t>
      </w:r>
    </w:p>
    <w:p w14:paraId="3FF5F1C2" w14:textId="77777777" w:rsidR="004E6B1A" w:rsidRPr="004E6B1A" w:rsidRDefault="004E6B1A" w:rsidP="000F694A">
      <w:pPr>
        <w:spacing w:line="240" w:lineRule="auto"/>
        <w:jc w:val="left"/>
        <w:rPr>
          <w:rStyle w:val="nfasissutil"/>
        </w:rPr>
      </w:pPr>
      <w:r w:rsidRPr="004E6B1A">
        <w:rPr>
          <w:rStyle w:val="nfasissutil"/>
        </w:rPr>
        <w:t xml:space="preserve">    break;</w:t>
      </w:r>
    </w:p>
    <w:p w14:paraId="5948890D" w14:textId="77777777" w:rsidR="004E6B1A" w:rsidRPr="004E6B1A" w:rsidRDefault="004E6B1A" w:rsidP="000F694A">
      <w:pPr>
        <w:spacing w:line="240" w:lineRule="auto"/>
        <w:jc w:val="left"/>
        <w:rPr>
          <w:rStyle w:val="nfasissutil"/>
        </w:rPr>
      </w:pPr>
      <w:r w:rsidRPr="004E6B1A">
        <w:rPr>
          <w:rStyle w:val="nfasissutil"/>
        </w:rPr>
        <w:t xml:space="preserve">  case CENSO_NUEVOHERMANO:</w:t>
      </w:r>
    </w:p>
    <w:p w14:paraId="4EBE8EF0" w14:textId="77777777" w:rsidR="004E6B1A" w:rsidRPr="004E6B1A" w:rsidRDefault="004E6B1A" w:rsidP="000F694A">
      <w:pPr>
        <w:spacing w:line="240" w:lineRule="auto"/>
        <w:jc w:val="left"/>
        <w:rPr>
          <w:rStyle w:val="nfasissutil"/>
        </w:rPr>
      </w:pPr>
      <w:r w:rsidRPr="004E6B1A">
        <w:rPr>
          <w:rStyle w:val="nfasissutil"/>
        </w:rPr>
        <w:t xml:space="preserve">    dibujaPantallaCensoNuevoHermano();</w:t>
      </w:r>
    </w:p>
    <w:p w14:paraId="7F7E7782" w14:textId="77777777" w:rsidR="004E6B1A" w:rsidRPr="004E6B1A" w:rsidRDefault="004E6B1A" w:rsidP="000F694A">
      <w:pPr>
        <w:spacing w:line="240" w:lineRule="auto"/>
        <w:jc w:val="left"/>
        <w:rPr>
          <w:rStyle w:val="nfasissutil"/>
        </w:rPr>
      </w:pPr>
      <w:r w:rsidRPr="004E6B1A">
        <w:rPr>
          <w:rStyle w:val="nfasissutil"/>
        </w:rPr>
        <w:t xml:space="preserve">    break;</w:t>
      </w:r>
    </w:p>
    <w:p w14:paraId="31BBACC4" w14:textId="77777777" w:rsidR="004E6B1A" w:rsidRPr="004E6B1A" w:rsidRDefault="004E6B1A" w:rsidP="000F694A">
      <w:pPr>
        <w:spacing w:line="240" w:lineRule="auto"/>
        <w:jc w:val="left"/>
        <w:rPr>
          <w:rStyle w:val="nfasissutil"/>
        </w:rPr>
      </w:pPr>
      <w:r w:rsidRPr="004E6B1A">
        <w:rPr>
          <w:rStyle w:val="nfasissutil"/>
        </w:rPr>
        <w:t xml:space="preserve">  case CONTABILIDAD_BALANCE:</w:t>
      </w:r>
    </w:p>
    <w:p w14:paraId="07DF9C78" w14:textId="77777777" w:rsidR="004E6B1A" w:rsidRPr="004E6B1A" w:rsidRDefault="004E6B1A" w:rsidP="000F694A">
      <w:pPr>
        <w:spacing w:line="240" w:lineRule="auto"/>
        <w:jc w:val="left"/>
        <w:rPr>
          <w:rStyle w:val="nfasissutil"/>
        </w:rPr>
      </w:pPr>
      <w:r w:rsidRPr="004E6B1A">
        <w:rPr>
          <w:rStyle w:val="nfasissutil"/>
        </w:rPr>
        <w:t xml:space="preserve">    dibujaPantallaContabilidadBalance();</w:t>
      </w:r>
    </w:p>
    <w:p w14:paraId="28826317" w14:textId="77777777" w:rsidR="004E6B1A" w:rsidRPr="004E6B1A" w:rsidRDefault="004E6B1A" w:rsidP="000F694A">
      <w:pPr>
        <w:spacing w:line="240" w:lineRule="auto"/>
        <w:jc w:val="left"/>
        <w:rPr>
          <w:rStyle w:val="nfasissutil"/>
        </w:rPr>
      </w:pPr>
      <w:r w:rsidRPr="004E6B1A">
        <w:rPr>
          <w:rStyle w:val="nfasissutil"/>
        </w:rPr>
        <w:t xml:space="preserve">    break;</w:t>
      </w:r>
    </w:p>
    <w:p w14:paraId="2D202560" w14:textId="77777777" w:rsidR="004E6B1A" w:rsidRPr="004E6B1A" w:rsidRDefault="004E6B1A" w:rsidP="000F694A">
      <w:pPr>
        <w:spacing w:line="240" w:lineRule="auto"/>
        <w:jc w:val="left"/>
        <w:rPr>
          <w:rStyle w:val="nfasissutil"/>
        </w:rPr>
      </w:pPr>
      <w:r w:rsidRPr="004E6B1A">
        <w:rPr>
          <w:rStyle w:val="nfasissutil"/>
        </w:rPr>
        <w:t xml:space="preserve">  case CONTABILIDAD_PRESUPUESTO:</w:t>
      </w:r>
    </w:p>
    <w:p w14:paraId="45469A4F" w14:textId="77777777" w:rsidR="004E6B1A" w:rsidRPr="004E6B1A" w:rsidRDefault="004E6B1A" w:rsidP="000F694A">
      <w:pPr>
        <w:spacing w:line="240" w:lineRule="auto"/>
        <w:jc w:val="left"/>
        <w:rPr>
          <w:rStyle w:val="nfasissutil"/>
        </w:rPr>
      </w:pPr>
      <w:r w:rsidRPr="004E6B1A">
        <w:rPr>
          <w:rStyle w:val="nfasissutil"/>
        </w:rPr>
        <w:t xml:space="preserve">    dibujaPantallaContabilidadPresupuesto();</w:t>
      </w:r>
    </w:p>
    <w:p w14:paraId="409A98A6" w14:textId="77777777" w:rsidR="004E6B1A" w:rsidRPr="004E6B1A" w:rsidRDefault="004E6B1A" w:rsidP="000F694A">
      <w:pPr>
        <w:spacing w:line="240" w:lineRule="auto"/>
        <w:jc w:val="left"/>
        <w:rPr>
          <w:rStyle w:val="nfasissutil"/>
        </w:rPr>
      </w:pPr>
      <w:r w:rsidRPr="004E6B1A">
        <w:rPr>
          <w:rStyle w:val="nfasissutil"/>
        </w:rPr>
        <w:t xml:space="preserve">    break;</w:t>
      </w:r>
    </w:p>
    <w:p w14:paraId="05DEEAE1" w14:textId="77777777" w:rsidR="004E6B1A" w:rsidRPr="004E6B1A" w:rsidRDefault="004E6B1A" w:rsidP="000F694A">
      <w:pPr>
        <w:spacing w:line="240" w:lineRule="auto"/>
        <w:jc w:val="left"/>
        <w:rPr>
          <w:rStyle w:val="nfasissutil"/>
        </w:rPr>
      </w:pPr>
      <w:r w:rsidRPr="004E6B1A">
        <w:rPr>
          <w:rStyle w:val="nfasissutil"/>
        </w:rPr>
        <w:t xml:space="preserve">  case CONTABILIDAD_AÑADIRCONCEPTO:</w:t>
      </w:r>
    </w:p>
    <w:p w14:paraId="53E573A8" w14:textId="77777777" w:rsidR="004E6B1A" w:rsidRPr="004E6B1A" w:rsidRDefault="004E6B1A" w:rsidP="000F694A">
      <w:pPr>
        <w:spacing w:line="240" w:lineRule="auto"/>
        <w:jc w:val="left"/>
        <w:rPr>
          <w:rStyle w:val="nfasissutil"/>
        </w:rPr>
      </w:pPr>
      <w:r w:rsidRPr="004E6B1A">
        <w:rPr>
          <w:rStyle w:val="nfasissutil"/>
        </w:rPr>
        <w:t xml:space="preserve">    dibujaPantallaContabilidadAñadirConcepto();</w:t>
      </w:r>
    </w:p>
    <w:p w14:paraId="2492DD88" w14:textId="77777777" w:rsidR="004E6B1A" w:rsidRPr="004E6B1A" w:rsidRDefault="004E6B1A" w:rsidP="000F694A">
      <w:pPr>
        <w:spacing w:line="240" w:lineRule="auto"/>
        <w:jc w:val="left"/>
        <w:rPr>
          <w:rStyle w:val="nfasissutil"/>
        </w:rPr>
      </w:pPr>
      <w:r w:rsidRPr="004E6B1A">
        <w:rPr>
          <w:rStyle w:val="nfasissutil"/>
        </w:rPr>
        <w:t xml:space="preserve">    break;</w:t>
      </w:r>
    </w:p>
    <w:p w14:paraId="31497AA8" w14:textId="77777777" w:rsidR="004E6B1A" w:rsidRPr="004E6B1A" w:rsidRDefault="004E6B1A" w:rsidP="000F694A">
      <w:pPr>
        <w:spacing w:line="240" w:lineRule="auto"/>
        <w:jc w:val="left"/>
        <w:rPr>
          <w:rStyle w:val="nfasissutil"/>
        </w:rPr>
      </w:pPr>
      <w:r w:rsidRPr="004E6B1A">
        <w:rPr>
          <w:rStyle w:val="nfasissutil"/>
        </w:rPr>
        <w:t xml:space="preserve">  case CONTABILIDAD_DETALLEBALANCE:</w:t>
      </w:r>
    </w:p>
    <w:p w14:paraId="6AF3471C" w14:textId="77777777" w:rsidR="004E6B1A" w:rsidRPr="004E6B1A" w:rsidRDefault="004E6B1A" w:rsidP="000F694A">
      <w:pPr>
        <w:spacing w:line="240" w:lineRule="auto"/>
        <w:jc w:val="left"/>
        <w:rPr>
          <w:rStyle w:val="nfasissutil"/>
        </w:rPr>
      </w:pPr>
      <w:r w:rsidRPr="004E6B1A">
        <w:rPr>
          <w:rStyle w:val="nfasissutil"/>
        </w:rPr>
        <w:t xml:space="preserve">    dibujaPantallaContabilidadDetalleBalance();</w:t>
      </w:r>
    </w:p>
    <w:p w14:paraId="11FBF356" w14:textId="77777777" w:rsidR="004E6B1A" w:rsidRPr="004E6B1A" w:rsidRDefault="004E6B1A" w:rsidP="000F694A">
      <w:pPr>
        <w:spacing w:line="240" w:lineRule="auto"/>
        <w:jc w:val="left"/>
        <w:rPr>
          <w:rStyle w:val="nfasissutil"/>
        </w:rPr>
      </w:pPr>
      <w:r w:rsidRPr="004E6B1A">
        <w:rPr>
          <w:rStyle w:val="nfasissutil"/>
        </w:rPr>
        <w:t xml:space="preserve">    break;</w:t>
      </w:r>
    </w:p>
    <w:p w14:paraId="09B2EEF4" w14:textId="77777777" w:rsidR="004E6B1A" w:rsidRPr="004E6B1A" w:rsidRDefault="004E6B1A" w:rsidP="000F694A">
      <w:pPr>
        <w:spacing w:line="240" w:lineRule="auto"/>
        <w:jc w:val="left"/>
        <w:rPr>
          <w:rStyle w:val="nfasissutil"/>
        </w:rPr>
      </w:pPr>
      <w:r w:rsidRPr="004E6B1A">
        <w:rPr>
          <w:rStyle w:val="nfasissutil"/>
        </w:rPr>
        <w:t xml:space="preserve">  case CONTABILIDAD_DETALLEMOVIMIENTO:</w:t>
      </w:r>
    </w:p>
    <w:p w14:paraId="3085CFC6" w14:textId="77777777" w:rsidR="004E6B1A" w:rsidRPr="004E6B1A" w:rsidRDefault="004E6B1A" w:rsidP="000F694A">
      <w:pPr>
        <w:spacing w:line="240" w:lineRule="auto"/>
        <w:jc w:val="left"/>
        <w:rPr>
          <w:rStyle w:val="nfasissutil"/>
        </w:rPr>
      </w:pPr>
      <w:r w:rsidRPr="004E6B1A">
        <w:rPr>
          <w:rStyle w:val="nfasissutil"/>
        </w:rPr>
        <w:t xml:space="preserve">    dibujaPantallaContabilidadDetalleMovimiento();</w:t>
      </w:r>
    </w:p>
    <w:p w14:paraId="18809D33" w14:textId="77777777" w:rsidR="004E6B1A" w:rsidRPr="004E6B1A" w:rsidRDefault="004E6B1A" w:rsidP="000F694A">
      <w:pPr>
        <w:spacing w:line="240" w:lineRule="auto"/>
        <w:jc w:val="left"/>
        <w:rPr>
          <w:rStyle w:val="nfasissutil"/>
        </w:rPr>
      </w:pPr>
      <w:r w:rsidRPr="004E6B1A">
        <w:rPr>
          <w:rStyle w:val="nfasissutil"/>
        </w:rPr>
        <w:t xml:space="preserve">    break;</w:t>
      </w:r>
    </w:p>
    <w:p w14:paraId="191B5ED5" w14:textId="77777777" w:rsidR="004E6B1A" w:rsidRPr="004E6B1A" w:rsidRDefault="004E6B1A" w:rsidP="000F694A">
      <w:pPr>
        <w:spacing w:line="240" w:lineRule="auto"/>
        <w:jc w:val="left"/>
        <w:rPr>
          <w:rStyle w:val="nfasissutil"/>
        </w:rPr>
      </w:pPr>
      <w:r w:rsidRPr="004E6B1A">
        <w:rPr>
          <w:rStyle w:val="nfasissutil"/>
        </w:rPr>
        <w:t xml:space="preserve">  case ARCHIVO_NUEVO:</w:t>
      </w:r>
    </w:p>
    <w:p w14:paraId="4A11D8C9" w14:textId="77777777" w:rsidR="004E6B1A" w:rsidRPr="004E6B1A" w:rsidRDefault="004E6B1A" w:rsidP="000F694A">
      <w:pPr>
        <w:spacing w:line="240" w:lineRule="auto"/>
        <w:jc w:val="left"/>
        <w:rPr>
          <w:rStyle w:val="nfasissutil"/>
        </w:rPr>
      </w:pPr>
      <w:r w:rsidRPr="004E6B1A">
        <w:rPr>
          <w:rStyle w:val="nfasissutil"/>
        </w:rPr>
        <w:t xml:space="preserve">    dibujaPantallaArchivoNuevo();</w:t>
      </w:r>
    </w:p>
    <w:p w14:paraId="29B674D5" w14:textId="77777777" w:rsidR="004E6B1A" w:rsidRPr="004E6B1A" w:rsidRDefault="004E6B1A" w:rsidP="000F694A">
      <w:pPr>
        <w:spacing w:line="240" w:lineRule="auto"/>
        <w:jc w:val="left"/>
        <w:rPr>
          <w:rStyle w:val="nfasissutil"/>
        </w:rPr>
      </w:pPr>
      <w:r w:rsidRPr="004E6B1A">
        <w:rPr>
          <w:rStyle w:val="nfasissutil"/>
        </w:rPr>
        <w:t xml:space="preserve">    break;</w:t>
      </w:r>
    </w:p>
    <w:p w14:paraId="57ACD2BD" w14:textId="77777777" w:rsidR="004E6B1A" w:rsidRPr="004E6B1A" w:rsidRDefault="004E6B1A" w:rsidP="000F694A">
      <w:pPr>
        <w:spacing w:line="240" w:lineRule="auto"/>
        <w:jc w:val="left"/>
        <w:rPr>
          <w:rStyle w:val="nfasissutil"/>
        </w:rPr>
      </w:pPr>
      <w:r w:rsidRPr="004E6B1A">
        <w:rPr>
          <w:rStyle w:val="nfasissutil"/>
        </w:rPr>
        <w:t xml:space="preserve">  case ARCHIVO_DETALLE:</w:t>
      </w:r>
    </w:p>
    <w:p w14:paraId="1C1D81D1" w14:textId="77777777" w:rsidR="004E6B1A" w:rsidRPr="004E6B1A" w:rsidRDefault="004E6B1A" w:rsidP="000F694A">
      <w:pPr>
        <w:spacing w:line="240" w:lineRule="auto"/>
        <w:jc w:val="left"/>
        <w:rPr>
          <w:rStyle w:val="nfasissutil"/>
        </w:rPr>
      </w:pPr>
      <w:r w:rsidRPr="004E6B1A">
        <w:rPr>
          <w:rStyle w:val="nfasissutil"/>
        </w:rPr>
        <w:t xml:space="preserve">    dibujaPantallaArchivoDetalle();</w:t>
      </w:r>
    </w:p>
    <w:p w14:paraId="3309EAA5" w14:textId="77777777" w:rsidR="004E6B1A" w:rsidRPr="004E6B1A" w:rsidRDefault="004E6B1A" w:rsidP="000F694A">
      <w:pPr>
        <w:spacing w:line="240" w:lineRule="auto"/>
        <w:jc w:val="left"/>
        <w:rPr>
          <w:rStyle w:val="nfasissutil"/>
        </w:rPr>
      </w:pPr>
      <w:r w:rsidRPr="004E6B1A">
        <w:rPr>
          <w:rStyle w:val="nfasissutil"/>
        </w:rPr>
        <w:lastRenderedPageBreak/>
        <w:t xml:space="preserve">    break;</w:t>
      </w:r>
    </w:p>
    <w:p w14:paraId="1E7B8CDE" w14:textId="77777777" w:rsidR="004E6B1A" w:rsidRPr="004E6B1A" w:rsidRDefault="004E6B1A" w:rsidP="000F694A">
      <w:pPr>
        <w:spacing w:line="240" w:lineRule="auto"/>
        <w:jc w:val="left"/>
        <w:rPr>
          <w:rStyle w:val="nfasissutil"/>
        </w:rPr>
      </w:pPr>
      <w:r w:rsidRPr="004E6B1A">
        <w:rPr>
          <w:rStyle w:val="nfasissutil"/>
        </w:rPr>
        <w:t xml:space="preserve">  case AVISOS_NUEVOAVISO:</w:t>
      </w:r>
    </w:p>
    <w:p w14:paraId="04D7DAB9" w14:textId="77777777" w:rsidR="004E6B1A" w:rsidRPr="004E6B1A" w:rsidRDefault="004E6B1A" w:rsidP="000F694A">
      <w:pPr>
        <w:spacing w:line="240" w:lineRule="auto"/>
        <w:jc w:val="left"/>
        <w:rPr>
          <w:rStyle w:val="nfasissutil"/>
        </w:rPr>
      </w:pPr>
      <w:r w:rsidRPr="004E6B1A">
        <w:rPr>
          <w:rStyle w:val="nfasissutil"/>
        </w:rPr>
        <w:t xml:space="preserve">    dibujaPantallaAvisosNuevoAviso();</w:t>
      </w:r>
    </w:p>
    <w:p w14:paraId="67EE95EA" w14:textId="77777777" w:rsidR="004E6B1A" w:rsidRPr="004E6B1A" w:rsidRDefault="004E6B1A" w:rsidP="000F694A">
      <w:pPr>
        <w:spacing w:line="240" w:lineRule="auto"/>
        <w:jc w:val="left"/>
        <w:rPr>
          <w:rStyle w:val="nfasissutil"/>
        </w:rPr>
      </w:pPr>
      <w:r w:rsidRPr="004E6B1A">
        <w:rPr>
          <w:rStyle w:val="nfasissutil"/>
        </w:rPr>
        <w:t xml:space="preserve">    break;</w:t>
      </w:r>
    </w:p>
    <w:p w14:paraId="46FA2061" w14:textId="77777777" w:rsidR="004E6B1A" w:rsidRPr="004E6B1A" w:rsidRDefault="004E6B1A" w:rsidP="000F694A">
      <w:pPr>
        <w:spacing w:line="240" w:lineRule="auto"/>
        <w:jc w:val="left"/>
        <w:rPr>
          <w:rStyle w:val="nfasissutil"/>
        </w:rPr>
      </w:pPr>
      <w:r w:rsidRPr="004E6B1A">
        <w:rPr>
          <w:rStyle w:val="nfasissutil"/>
        </w:rPr>
        <w:t xml:space="preserve">  case AVISOS_NUEVOEVENTO:</w:t>
      </w:r>
    </w:p>
    <w:p w14:paraId="04B8F213" w14:textId="77777777" w:rsidR="004E6B1A" w:rsidRPr="004E6B1A" w:rsidRDefault="004E6B1A" w:rsidP="000F694A">
      <w:pPr>
        <w:spacing w:line="240" w:lineRule="auto"/>
        <w:jc w:val="left"/>
        <w:rPr>
          <w:rStyle w:val="nfasissutil"/>
        </w:rPr>
      </w:pPr>
      <w:r w:rsidRPr="004E6B1A">
        <w:rPr>
          <w:rStyle w:val="nfasissutil"/>
        </w:rPr>
        <w:t xml:space="preserve">    dibujaPantallaAvisosNuevoEvento();</w:t>
      </w:r>
    </w:p>
    <w:p w14:paraId="462B654B" w14:textId="77777777" w:rsidR="004E6B1A" w:rsidRPr="004E6B1A" w:rsidRDefault="004E6B1A" w:rsidP="000F694A">
      <w:pPr>
        <w:spacing w:line="240" w:lineRule="auto"/>
        <w:jc w:val="left"/>
        <w:rPr>
          <w:rStyle w:val="nfasissutil"/>
        </w:rPr>
      </w:pPr>
      <w:r w:rsidRPr="004E6B1A">
        <w:rPr>
          <w:rStyle w:val="nfasissutil"/>
        </w:rPr>
        <w:t xml:space="preserve">    break;</w:t>
      </w:r>
    </w:p>
    <w:p w14:paraId="09D9D666" w14:textId="77777777" w:rsidR="004E6B1A" w:rsidRPr="004E6B1A" w:rsidRDefault="004E6B1A" w:rsidP="000F694A">
      <w:pPr>
        <w:spacing w:line="240" w:lineRule="auto"/>
        <w:jc w:val="left"/>
        <w:rPr>
          <w:rStyle w:val="nfasissutil"/>
        </w:rPr>
      </w:pPr>
      <w:r w:rsidRPr="004E6B1A">
        <w:rPr>
          <w:rStyle w:val="nfasissutil"/>
        </w:rPr>
        <w:t xml:space="preserve">  case AVISOS_DETALLEAVISO:</w:t>
      </w:r>
    </w:p>
    <w:p w14:paraId="0502CCF7" w14:textId="77777777" w:rsidR="004E6B1A" w:rsidRPr="004E6B1A" w:rsidRDefault="004E6B1A" w:rsidP="000F694A">
      <w:pPr>
        <w:spacing w:line="240" w:lineRule="auto"/>
        <w:jc w:val="left"/>
        <w:rPr>
          <w:rStyle w:val="nfasissutil"/>
        </w:rPr>
      </w:pPr>
      <w:r w:rsidRPr="004E6B1A">
        <w:rPr>
          <w:rStyle w:val="nfasissutil"/>
        </w:rPr>
        <w:t xml:space="preserve">    dibujaPantallaAvisosDetalleAviso();</w:t>
      </w:r>
    </w:p>
    <w:p w14:paraId="577DE543" w14:textId="77777777" w:rsidR="004E6B1A" w:rsidRPr="004E6B1A" w:rsidRDefault="004E6B1A" w:rsidP="000F694A">
      <w:pPr>
        <w:spacing w:line="240" w:lineRule="auto"/>
        <w:jc w:val="left"/>
        <w:rPr>
          <w:rStyle w:val="nfasissutil"/>
        </w:rPr>
      </w:pPr>
      <w:r w:rsidRPr="004E6B1A">
        <w:rPr>
          <w:rStyle w:val="nfasissutil"/>
        </w:rPr>
        <w:t xml:space="preserve">    break;</w:t>
      </w:r>
    </w:p>
    <w:p w14:paraId="13D12AC3" w14:textId="77777777" w:rsidR="004E6B1A" w:rsidRPr="004E6B1A" w:rsidRDefault="004E6B1A" w:rsidP="000F694A">
      <w:pPr>
        <w:spacing w:line="240" w:lineRule="auto"/>
        <w:jc w:val="left"/>
        <w:rPr>
          <w:rStyle w:val="nfasissutil"/>
        </w:rPr>
      </w:pPr>
      <w:r w:rsidRPr="004E6B1A">
        <w:rPr>
          <w:rStyle w:val="nfasissutil"/>
        </w:rPr>
        <w:t xml:space="preserve">  case AVISOS_DETALLEEVENTO:</w:t>
      </w:r>
    </w:p>
    <w:p w14:paraId="5A623223" w14:textId="77777777" w:rsidR="004E6B1A" w:rsidRPr="004E6B1A" w:rsidRDefault="004E6B1A" w:rsidP="000F694A">
      <w:pPr>
        <w:spacing w:line="240" w:lineRule="auto"/>
        <w:jc w:val="left"/>
        <w:rPr>
          <w:rStyle w:val="nfasissutil"/>
        </w:rPr>
      </w:pPr>
      <w:r w:rsidRPr="004E6B1A">
        <w:rPr>
          <w:rStyle w:val="nfasissutil"/>
        </w:rPr>
        <w:t xml:space="preserve">    dibujaPantallaAvisosDetalleEvento();</w:t>
      </w:r>
    </w:p>
    <w:p w14:paraId="042A4482" w14:textId="77777777" w:rsidR="004E6B1A" w:rsidRPr="004E6B1A" w:rsidRDefault="004E6B1A" w:rsidP="000F694A">
      <w:pPr>
        <w:spacing w:line="240" w:lineRule="auto"/>
        <w:jc w:val="left"/>
        <w:rPr>
          <w:rStyle w:val="nfasissutil"/>
        </w:rPr>
      </w:pPr>
      <w:r w:rsidRPr="004E6B1A">
        <w:rPr>
          <w:rStyle w:val="nfasissutil"/>
        </w:rPr>
        <w:t xml:space="preserve">    break;</w:t>
      </w:r>
    </w:p>
    <w:p w14:paraId="6492CFE5" w14:textId="77777777" w:rsidR="004E6B1A" w:rsidRPr="004E6B1A" w:rsidRDefault="004E6B1A" w:rsidP="000F694A">
      <w:pPr>
        <w:spacing w:line="240" w:lineRule="auto"/>
        <w:jc w:val="left"/>
        <w:rPr>
          <w:rStyle w:val="nfasissutil"/>
        </w:rPr>
      </w:pPr>
      <w:r w:rsidRPr="004E6B1A">
        <w:rPr>
          <w:rStyle w:val="nfasissutil"/>
        </w:rPr>
        <w:t xml:space="preserve">  }</w:t>
      </w:r>
    </w:p>
    <w:p w14:paraId="6F3E6585" w14:textId="77777777" w:rsidR="004E6B1A" w:rsidRPr="004E6B1A" w:rsidRDefault="004E6B1A" w:rsidP="000F694A">
      <w:pPr>
        <w:spacing w:line="240" w:lineRule="auto"/>
        <w:jc w:val="left"/>
        <w:rPr>
          <w:rStyle w:val="nfasissutil"/>
        </w:rPr>
      </w:pPr>
    </w:p>
    <w:p w14:paraId="47C99DA5" w14:textId="77777777" w:rsidR="004E6B1A" w:rsidRPr="004E6B1A" w:rsidRDefault="004E6B1A" w:rsidP="000F694A">
      <w:pPr>
        <w:spacing w:line="240" w:lineRule="auto"/>
        <w:jc w:val="left"/>
        <w:rPr>
          <w:rStyle w:val="nfasissutil"/>
        </w:rPr>
      </w:pPr>
      <w:r w:rsidRPr="004E6B1A">
        <w:rPr>
          <w:rStyle w:val="nfasissutil"/>
        </w:rPr>
        <w:t xml:space="preserve">  updateCursor();   // Modifica la apariencia del cursor</w:t>
      </w:r>
    </w:p>
    <w:p w14:paraId="1CB1A660" w14:textId="77777777" w:rsidR="004E6B1A" w:rsidRPr="004E6B1A" w:rsidRDefault="004E6B1A" w:rsidP="000F694A">
      <w:pPr>
        <w:spacing w:line="240" w:lineRule="auto"/>
        <w:jc w:val="left"/>
        <w:rPr>
          <w:rStyle w:val="nfasissutil"/>
        </w:rPr>
      </w:pPr>
      <w:r w:rsidRPr="004E6B1A">
        <w:rPr>
          <w:rStyle w:val="nfasissutil"/>
        </w:rPr>
        <w:t>}</w:t>
      </w:r>
    </w:p>
    <w:p w14:paraId="664865C6" w14:textId="77777777" w:rsidR="004E6B1A" w:rsidRPr="004E6B1A" w:rsidRDefault="004E6B1A" w:rsidP="000F694A">
      <w:pPr>
        <w:spacing w:line="240" w:lineRule="auto"/>
        <w:jc w:val="left"/>
        <w:rPr>
          <w:rStyle w:val="nfasissutil"/>
        </w:rPr>
      </w:pPr>
      <w:r w:rsidRPr="004E6B1A">
        <w:rPr>
          <w:rStyle w:val="nfasissutil"/>
        </w:rPr>
        <w:t>// Comprova si el login és correcte</w:t>
      </w:r>
    </w:p>
    <w:p w14:paraId="02753FEA" w14:textId="77777777" w:rsidR="004E6B1A" w:rsidRPr="004E6B1A" w:rsidRDefault="004E6B1A" w:rsidP="000F694A">
      <w:pPr>
        <w:spacing w:line="240" w:lineRule="auto"/>
        <w:jc w:val="left"/>
        <w:rPr>
          <w:rStyle w:val="nfasissutil"/>
        </w:rPr>
      </w:pPr>
      <w:r w:rsidRPr="004E6B1A">
        <w:rPr>
          <w:rStyle w:val="nfasissutil"/>
        </w:rPr>
        <w:t>boolean comprovaLogin() {</w:t>
      </w:r>
    </w:p>
    <w:p w14:paraId="6721A575" w14:textId="77777777" w:rsidR="004E6B1A" w:rsidRPr="004E6B1A" w:rsidRDefault="004E6B1A" w:rsidP="000F694A">
      <w:pPr>
        <w:spacing w:line="240" w:lineRule="auto"/>
        <w:jc w:val="left"/>
        <w:rPr>
          <w:rStyle w:val="nfasissutil"/>
        </w:rPr>
      </w:pPr>
      <w:r w:rsidRPr="004E6B1A">
        <w:rPr>
          <w:rStyle w:val="nfasissutil"/>
        </w:rPr>
        <w:t xml:space="preserve">  return isValidated(userText.getValue(), passText.getValue() );</w:t>
      </w:r>
    </w:p>
    <w:p w14:paraId="10D57537" w14:textId="77777777" w:rsidR="004E6B1A" w:rsidRPr="004E6B1A" w:rsidRDefault="004E6B1A" w:rsidP="000F694A">
      <w:pPr>
        <w:spacing w:line="240" w:lineRule="auto"/>
        <w:jc w:val="left"/>
        <w:rPr>
          <w:rStyle w:val="nfasissutil"/>
        </w:rPr>
      </w:pPr>
      <w:r w:rsidRPr="004E6B1A">
        <w:rPr>
          <w:rStyle w:val="nfasissutil"/>
        </w:rPr>
        <w:t>}</w:t>
      </w:r>
    </w:p>
    <w:p w14:paraId="67FE8530" w14:textId="77777777" w:rsidR="004E6B1A" w:rsidRPr="004E6B1A" w:rsidRDefault="004E6B1A" w:rsidP="000F694A">
      <w:pPr>
        <w:spacing w:line="240" w:lineRule="auto"/>
        <w:jc w:val="left"/>
        <w:rPr>
          <w:rStyle w:val="nfasissutil"/>
        </w:rPr>
      </w:pPr>
    </w:p>
    <w:p w14:paraId="2A4863D9" w14:textId="77777777" w:rsidR="004E6B1A" w:rsidRPr="004E6B1A" w:rsidRDefault="004E6B1A" w:rsidP="000F694A">
      <w:pPr>
        <w:spacing w:line="240" w:lineRule="auto"/>
        <w:jc w:val="left"/>
        <w:rPr>
          <w:rStyle w:val="nfasissutil"/>
        </w:rPr>
      </w:pPr>
      <w:r w:rsidRPr="004E6B1A">
        <w:rPr>
          <w:rStyle w:val="nfasissutil"/>
        </w:rPr>
        <w:t>boolean comprovaAdmin() {</w:t>
      </w:r>
    </w:p>
    <w:p w14:paraId="362B3467" w14:textId="77777777" w:rsidR="004E6B1A" w:rsidRPr="004E6B1A" w:rsidRDefault="004E6B1A" w:rsidP="000F694A">
      <w:pPr>
        <w:spacing w:line="240" w:lineRule="auto"/>
        <w:jc w:val="left"/>
        <w:rPr>
          <w:rStyle w:val="nfasissutil"/>
        </w:rPr>
      </w:pPr>
      <w:r w:rsidRPr="004E6B1A">
        <w:rPr>
          <w:rStyle w:val="nfasissutil"/>
        </w:rPr>
        <w:t xml:space="preserve">  return isAdmin(userText.getValue());</w:t>
      </w:r>
    </w:p>
    <w:p w14:paraId="18473C57" w14:textId="32863294" w:rsidR="004E6B1A" w:rsidRDefault="004E6B1A" w:rsidP="000F694A">
      <w:pPr>
        <w:spacing w:line="240" w:lineRule="auto"/>
        <w:jc w:val="left"/>
        <w:rPr>
          <w:rStyle w:val="nfasissutil"/>
        </w:rPr>
      </w:pPr>
      <w:r w:rsidRPr="004E6B1A">
        <w:rPr>
          <w:rStyle w:val="nfasissutil"/>
        </w:rPr>
        <w:t>}</w:t>
      </w:r>
    </w:p>
    <w:p w14:paraId="1D266FB3" w14:textId="77777777" w:rsidR="009D1973" w:rsidRDefault="009D1973" w:rsidP="000F694A">
      <w:pPr>
        <w:spacing w:line="240" w:lineRule="auto"/>
        <w:jc w:val="left"/>
        <w:rPr>
          <w:rStyle w:val="nfasissutil"/>
        </w:rPr>
      </w:pPr>
    </w:p>
    <w:p w14:paraId="3098A6E6" w14:textId="7188D468" w:rsidR="009D1973" w:rsidRDefault="009D1973" w:rsidP="000F694A">
      <w:pPr>
        <w:spacing w:line="240" w:lineRule="auto"/>
        <w:jc w:val="left"/>
        <w:rPr>
          <w:rStyle w:val="nfasissutil"/>
          <w:b/>
          <w:bCs/>
        </w:rPr>
      </w:pPr>
      <w:r>
        <w:rPr>
          <w:rStyle w:val="nfasissutil"/>
          <w:b/>
          <w:bCs/>
        </w:rPr>
        <w:t>BarsDiagram</w:t>
      </w:r>
    </w:p>
    <w:p w14:paraId="05FBC8FA" w14:textId="77777777" w:rsidR="009D1973" w:rsidRDefault="009D1973" w:rsidP="000F694A">
      <w:pPr>
        <w:spacing w:line="240" w:lineRule="auto"/>
        <w:jc w:val="left"/>
        <w:rPr>
          <w:rStyle w:val="nfasissutil"/>
          <w:b/>
          <w:bCs/>
        </w:rPr>
      </w:pPr>
    </w:p>
    <w:p w14:paraId="4FE197A7" w14:textId="77777777" w:rsidR="009D1973" w:rsidRPr="009D1973" w:rsidRDefault="009D1973" w:rsidP="000F694A">
      <w:pPr>
        <w:spacing w:line="240" w:lineRule="auto"/>
        <w:jc w:val="left"/>
        <w:rPr>
          <w:rStyle w:val="nfasissutil"/>
        </w:rPr>
      </w:pPr>
    </w:p>
    <w:p w14:paraId="1C83C04E" w14:textId="77777777" w:rsidR="009D1973" w:rsidRPr="009D1973" w:rsidRDefault="009D1973" w:rsidP="000F694A">
      <w:pPr>
        <w:spacing w:line="240" w:lineRule="auto"/>
        <w:jc w:val="left"/>
        <w:rPr>
          <w:rStyle w:val="nfasissutil"/>
          <w:lang w:val="es-ES"/>
        </w:rPr>
      </w:pPr>
      <w:r w:rsidRPr="009D1973">
        <w:rPr>
          <w:rStyle w:val="nfasissutil"/>
          <w:lang w:val="es-ES"/>
        </w:rPr>
        <w:t>class BarsDiagram {</w:t>
      </w:r>
    </w:p>
    <w:p w14:paraId="057533A0" w14:textId="77777777" w:rsidR="009D1973" w:rsidRPr="009D1973" w:rsidRDefault="009D1973" w:rsidP="000F694A">
      <w:pPr>
        <w:spacing w:line="240" w:lineRule="auto"/>
        <w:jc w:val="left"/>
        <w:rPr>
          <w:rStyle w:val="nfasissutil"/>
          <w:lang w:val="es-ES"/>
        </w:rPr>
      </w:pPr>
    </w:p>
    <w:p w14:paraId="7C4A38F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Dimensiones del diagrama de Barras</w:t>
      </w:r>
    </w:p>
    <w:p w14:paraId="4677821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float x, y, w, h;</w:t>
      </w:r>
    </w:p>
    <w:p w14:paraId="71C78972" w14:textId="77777777" w:rsidR="009D1973" w:rsidRPr="009D1973" w:rsidRDefault="009D1973" w:rsidP="000F694A">
      <w:pPr>
        <w:spacing w:line="240" w:lineRule="auto"/>
        <w:jc w:val="left"/>
        <w:rPr>
          <w:rStyle w:val="nfasissutil"/>
          <w:lang w:val="es-ES"/>
        </w:rPr>
      </w:pPr>
    </w:p>
    <w:p w14:paraId="0EF0BE5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Información del diagrama (textos, valores y colores)</w:t>
      </w:r>
    </w:p>
    <w:p w14:paraId="44C401FA"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String[] texts;</w:t>
      </w:r>
    </w:p>
    <w:p w14:paraId="2E8CA7E4" w14:textId="77777777" w:rsidR="009D1973" w:rsidRPr="009D1973" w:rsidRDefault="009D1973" w:rsidP="000F694A">
      <w:pPr>
        <w:spacing w:line="240" w:lineRule="auto"/>
        <w:jc w:val="left"/>
        <w:rPr>
          <w:rStyle w:val="nfasissutil"/>
        </w:rPr>
      </w:pPr>
      <w:r w:rsidRPr="009D1973">
        <w:rPr>
          <w:rStyle w:val="nfasissutil"/>
        </w:rPr>
        <w:t xml:space="preserve">  float[] values;</w:t>
      </w:r>
    </w:p>
    <w:p w14:paraId="6511A806" w14:textId="77777777" w:rsidR="009D1973" w:rsidRPr="009D1973" w:rsidRDefault="009D1973" w:rsidP="000F694A">
      <w:pPr>
        <w:spacing w:line="240" w:lineRule="auto"/>
        <w:jc w:val="left"/>
        <w:rPr>
          <w:rStyle w:val="nfasissutil"/>
        </w:rPr>
      </w:pPr>
      <w:r w:rsidRPr="009D1973">
        <w:rPr>
          <w:rStyle w:val="nfasissutil"/>
        </w:rPr>
        <w:t xml:space="preserve">  float[] percentages;</w:t>
      </w:r>
    </w:p>
    <w:p w14:paraId="7167D1F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color[] colors;</w:t>
      </w:r>
    </w:p>
    <w:p w14:paraId="36EF884A" w14:textId="77777777" w:rsidR="009D1973" w:rsidRPr="009D1973" w:rsidRDefault="009D1973" w:rsidP="000F694A">
      <w:pPr>
        <w:spacing w:line="240" w:lineRule="auto"/>
        <w:jc w:val="left"/>
        <w:rPr>
          <w:rStyle w:val="nfasissutil"/>
          <w:lang w:val="es-ES"/>
        </w:rPr>
      </w:pPr>
    </w:p>
    <w:p w14:paraId="1E4C4D5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Suma total de los valores</w:t>
      </w:r>
    </w:p>
    <w:p w14:paraId="703F9689"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float total;</w:t>
      </w:r>
    </w:p>
    <w:p w14:paraId="527EEBBF" w14:textId="77777777" w:rsidR="009D1973" w:rsidRPr="009D1973" w:rsidRDefault="009D1973" w:rsidP="000F694A">
      <w:pPr>
        <w:spacing w:line="240" w:lineRule="auto"/>
        <w:jc w:val="left"/>
        <w:rPr>
          <w:rStyle w:val="nfasissutil"/>
        </w:rPr>
      </w:pPr>
    </w:p>
    <w:p w14:paraId="6A26E077" w14:textId="77777777" w:rsidR="009D1973" w:rsidRPr="009D1973" w:rsidRDefault="009D1973" w:rsidP="000F694A">
      <w:pPr>
        <w:spacing w:line="240" w:lineRule="auto"/>
        <w:jc w:val="left"/>
        <w:rPr>
          <w:rStyle w:val="nfasissutil"/>
        </w:rPr>
      </w:pPr>
      <w:r w:rsidRPr="009D1973">
        <w:rPr>
          <w:rStyle w:val="nfasissutil"/>
        </w:rPr>
        <w:t xml:space="preserve">  // Constructor</w:t>
      </w:r>
    </w:p>
    <w:p w14:paraId="707E2C84" w14:textId="77777777" w:rsidR="009D1973" w:rsidRPr="009D1973" w:rsidRDefault="009D1973" w:rsidP="000F694A">
      <w:pPr>
        <w:spacing w:line="240" w:lineRule="auto"/>
        <w:jc w:val="left"/>
        <w:rPr>
          <w:rStyle w:val="nfasissutil"/>
        </w:rPr>
      </w:pPr>
    </w:p>
    <w:p w14:paraId="337EA463" w14:textId="77777777" w:rsidR="009D1973" w:rsidRPr="009D1973" w:rsidRDefault="009D1973" w:rsidP="000F694A">
      <w:pPr>
        <w:spacing w:line="240" w:lineRule="auto"/>
        <w:jc w:val="left"/>
        <w:rPr>
          <w:rStyle w:val="nfasissutil"/>
        </w:rPr>
      </w:pPr>
      <w:r w:rsidRPr="009D1973">
        <w:rPr>
          <w:rStyle w:val="nfasissutil"/>
        </w:rPr>
        <w:t xml:space="preserve">  BarsDiagram(float x, float y, float w, float h) {</w:t>
      </w:r>
    </w:p>
    <w:p w14:paraId="1C753B1D" w14:textId="77777777" w:rsidR="009D1973" w:rsidRPr="009D1973" w:rsidRDefault="009D1973" w:rsidP="000F694A">
      <w:pPr>
        <w:spacing w:line="240" w:lineRule="auto"/>
        <w:jc w:val="left"/>
        <w:rPr>
          <w:rStyle w:val="nfasissutil"/>
        </w:rPr>
      </w:pPr>
      <w:r w:rsidRPr="009D1973">
        <w:rPr>
          <w:rStyle w:val="nfasissutil"/>
        </w:rPr>
        <w:t xml:space="preserve">    this.x = x;</w:t>
      </w:r>
    </w:p>
    <w:p w14:paraId="58699682" w14:textId="77777777" w:rsidR="009D1973" w:rsidRPr="009D1973" w:rsidRDefault="009D1973" w:rsidP="000F694A">
      <w:pPr>
        <w:spacing w:line="240" w:lineRule="auto"/>
        <w:jc w:val="left"/>
        <w:rPr>
          <w:rStyle w:val="nfasissutil"/>
        </w:rPr>
      </w:pPr>
      <w:r w:rsidRPr="009D1973">
        <w:rPr>
          <w:rStyle w:val="nfasissutil"/>
        </w:rPr>
        <w:t xml:space="preserve">    this.y = y;</w:t>
      </w:r>
    </w:p>
    <w:p w14:paraId="65BFE44C" w14:textId="77777777" w:rsidR="009D1973" w:rsidRPr="009D1973" w:rsidRDefault="009D1973" w:rsidP="000F694A">
      <w:pPr>
        <w:spacing w:line="240" w:lineRule="auto"/>
        <w:jc w:val="left"/>
        <w:rPr>
          <w:rStyle w:val="nfasissutil"/>
        </w:rPr>
      </w:pPr>
      <w:r w:rsidRPr="009D1973">
        <w:rPr>
          <w:rStyle w:val="nfasissutil"/>
        </w:rPr>
        <w:t xml:space="preserve">    this.w = w;</w:t>
      </w:r>
    </w:p>
    <w:p w14:paraId="0DA6271B" w14:textId="77777777" w:rsidR="009D1973" w:rsidRPr="009D1973" w:rsidRDefault="009D1973" w:rsidP="000F694A">
      <w:pPr>
        <w:spacing w:line="240" w:lineRule="auto"/>
        <w:jc w:val="left"/>
        <w:rPr>
          <w:rStyle w:val="nfasissutil"/>
        </w:rPr>
      </w:pPr>
      <w:r w:rsidRPr="009D1973">
        <w:rPr>
          <w:rStyle w:val="nfasissutil"/>
        </w:rPr>
        <w:t xml:space="preserve">    this.h = h;</w:t>
      </w:r>
    </w:p>
    <w:p w14:paraId="3A36F513" w14:textId="77777777" w:rsidR="009D1973" w:rsidRPr="009D1973" w:rsidRDefault="009D1973" w:rsidP="000F694A">
      <w:pPr>
        <w:spacing w:line="240" w:lineRule="auto"/>
        <w:jc w:val="left"/>
        <w:rPr>
          <w:rStyle w:val="nfasissutil"/>
        </w:rPr>
      </w:pPr>
      <w:r w:rsidRPr="009D1973">
        <w:rPr>
          <w:rStyle w:val="nfasissutil"/>
        </w:rPr>
        <w:lastRenderedPageBreak/>
        <w:t xml:space="preserve">  }</w:t>
      </w:r>
    </w:p>
    <w:p w14:paraId="6964B191" w14:textId="77777777" w:rsidR="009D1973" w:rsidRPr="009D1973" w:rsidRDefault="009D1973" w:rsidP="000F694A">
      <w:pPr>
        <w:spacing w:line="240" w:lineRule="auto"/>
        <w:jc w:val="left"/>
        <w:rPr>
          <w:rStyle w:val="nfasissutil"/>
        </w:rPr>
      </w:pPr>
    </w:p>
    <w:p w14:paraId="56FCF572" w14:textId="77777777" w:rsidR="009D1973" w:rsidRPr="009D1973" w:rsidRDefault="009D1973" w:rsidP="000F694A">
      <w:pPr>
        <w:spacing w:line="240" w:lineRule="auto"/>
        <w:jc w:val="left"/>
        <w:rPr>
          <w:rStyle w:val="nfasissutil"/>
        </w:rPr>
      </w:pPr>
      <w:r w:rsidRPr="009D1973">
        <w:rPr>
          <w:rStyle w:val="nfasissutil"/>
        </w:rPr>
        <w:t xml:space="preserve">  // Setters</w:t>
      </w:r>
    </w:p>
    <w:p w14:paraId="4160F439" w14:textId="77777777" w:rsidR="009D1973" w:rsidRPr="009D1973" w:rsidRDefault="009D1973" w:rsidP="000F694A">
      <w:pPr>
        <w:spacing w:line="240" w:lineRule="auto"/>
        <w:jc w:val="left"/>
        <w:rPr>
          <w:rStyle w:val="nfasissutil"/>
        </w:rPr>
      </w:pPr>
    </w:p>
    <w:p w14:paraId="3F86186E" w14:textId="77777777" w:rsidR="009D1973" w:rsidRPr="009D1973" w:rsidRDefault="009D1973" w:rsidP="000F694A">
      <w:pPr>
        <w:spacing w:line="240" w:lineRule="auto"/>
        <w:jc w:val="left"/>
        <w:rPr>
          <w:rStyle w:val="nfasissutil"/>
        </w:rPr>
      </w:pPr>
      <w:r w:rsidRPr="009D1973">
        <w:rPr>
          <w:rStyle w:val="nfasissutil"/>
        </w:rPr>
        <w:t xml:space="preserve">  void setTexts(String[] t) {</w:t>
      </w:r>
    </w:p>
    <w:p w14:paraId="1664191E" w14:textId="77777777" w:rsidR="009D1973" w:rsidRPr="009D1973" w:rsidRDefault="009D1973" w:rsidP="000F694A">
      <w:pPr>
        <w:spacing w:line="240" w:lineRule="auto"/>
        <w:jc w:val="left"/>
        <w:rPr>
          <w:rStyle w:val="nfasissutil"/>
        </w:rPr>
      </w:pPr>
      <w:r w:rsidRPr="009D1973">
        <w:rPr>
          <w:rStyle w:val="nfasissutil"/>
        </w:rPr>
        <w:t xml:space="preserve">    this.texts = t;</w:t>
      </w:r>
    </w:p>
    <w:p w14:paraId="19244F9E" w14:textId="77777777" w:rsidR="009D1973" w:rsidRPr="009D1973" w:rsidRDefault="009D1973" w:rsidP="000F694A">
      <w:pPr>
        <w:spacing w:line="240" w:lineRule="auto"/>
        <w:jc w:val="left"/>
        <w:rPr>
          <w:rStyle w:val="nfasissutil"/>
        </w:rPr>
      </w:pPr>
      <w:r w:rsidRPr="009D1973">
        <w:rPr>
          <w:rStyle w:val="nfasissutil"/>
        </w:rPr>
        <w:t xml:space="preserve">  }</w:t>
      </w:r>
    </w:p>
    <w:p w14:paraId="210F3153" w14:textId="77777777" w:rsidR="009D1973" w:rsidRPr="009D1973" w:rsidRDefault="009D1973" w:rsidP="000F694A">
      <w:pPr>
        <w:spacing w:line="240" w:lineRule="auto"/>
        <w:jc w:val="left"/>
        <w:rPr>
          <w:rStyle w:val="nfasissutil"/>
        </w:rPr>
      </w:pPr>
    </w:p>
    <w:p w14:paraId="5EE3F738" w14:textId="77777777" w:rsidR="009D1973" w:rsidRPr="009D1973" w:rsidRDefault="009D1973" w:rsidP="000F694A">
      <w:pPr>
        <w:spacing w:line="240" w:lineRule="auto"/>
        <w:jc w:val="left"/>
        <w:rPr>
          <w:rStyle w:val="nfasissutil"/>
        </w:rPr>
      </w:pPr>
      <w:r w:rsidRPr="009D1973">
        <w:rPr>
          <w:rStyle w:val="nfasissutil"/>
        </w:rPr>
        <w:t xml:space="preserve">  void setValues(float[] v) {</w:t>
      </w:r>
    </w:p>
    <w:p w14:paraId="6A9016C7" w14:textId="77777777" w:rsidR="009D1973" w:rsidRPr="009D1973" w:rsidRDefault="009D1973" w:rsidP="000F694A">
      <w:pPr>
        <w:spacing w:line="240" w:lineRule="auto"/>
        <w:jc w:val="left"/>
        <w:rPr>
          <w:rStyle w:val="nfasissutil"/>
        </w:rPr>
      </w:pPr>
      <w:r w:rsidRPr="009D1973">
        <w:rPr>
          <w:rStyle w:val="nfasissutil"/>
        </w:rPr>
        <w:t xml:space="preserve">    this.values = v;</w:t>
      </w:r>
    </w:p>
    <w:p w14:paraId="34C6BEAA" w14:textId="77777777" w:rsidR="009D1973" w:rsidRPr="009D1973" w:rsidRDefault="009D1973" w:rsidP="000F694A">
      <w:pPr>
        <w:spacing w:line="240" w:lineRule="auto"/>
        <w:jc w:val="left"/>
        <w:rPr>
          <w:rStyle w:val="nfasissutil"/>
        </w:rPr>
      </w:pPr>
      <w:r w:rsidRPr="009D1973">
        <w:rPr>
          <w:rStyle w:val="nfasissutil"/>
        </w:rPr>
        <w:t xml:space="preserve">    this.total = 0;</w:t>
      </w:r>
    </w:p>
    <w:p w14:paraId="478D4897" w14:textId="77777777" w:rsidR="009D1973" w:rsidRPr="009D1973" w:rsidRDefault="009D1973" w:rsidP="000F694A">
      <w:pPr>
        <w:spacing w:line="240" w:lineRule="auto"/>
        <w:jc w:val="left"/>
        <w:rPr>
          <w:rStyle w:val="nfasissutil"/>
        </w:rPr>
      </w:pPr>
      <w:r w:rsidRPr="009D1973">
        <w:rPr>
          <w:rStyle w:val="nfasissutil"/>
        </w:rPr>
        <w:t xml:space="preserve">    for (int i=0; i&lt;values.length; i++) {</w:t>
      </w:r>
    </w:p>
    <w:p w14:paraId="1226919D" w14:textId="77777777" w:rsidR="009D1973" w:rsidRPr="009D1973" w:rsidRDefault="009D1973" w:rsidP="000F694A">
      <w:pPr>
        <w:spacing w:line="240" w:lineRule="auto"/>
        <w:jc w:val="left"/>
        <w:rPr>
          <w:rStyle w:val="nfasissutil"/>
        </w:rPr>
      </w:pPr>
      <w:r w:rsidRPr="009D1973">
        <w:rPr>
          <w:rStyle w:val="nfasissutil"/>
        </w:rPr>
        <w:t xml:space="preserve">      this.total += this.values[i];</w:t>
      </w:r>
    </w:p>
    <w:p w14:paraId="6CACF5D2" w14:textId="77777777" w:rsidR="009D1973" w:rsidRPr="009D1973" w:rsidRDefault="009D1973" w:rsidP="000F694A">
      <w:pPr>
        <w:spacing w:line="240" w:lineRule="auto"/>
        <w:jc w:val="left"/>
        <w:rPr>
          <w:rStyle w:val="nfasissutil"/>
        </w:rPr>
      </w:pPr>
      <w:r w:rsidRPr="009D1973">
        <w:rPr>
          <w:rStyle w:val="nfasissutil"/>
        </w:rPr>
        <w:t xml:space="preserve">    }</w:t>
      </w:r>
    </w:p>
    <w:p w14:paraId="425F6590" w14:textId="77777777" w:rsidR="009D1973" w:rsidRPr="009D1973" w:rsidRDefault="009D1973" w:rsidP="000F694A">
      <w:pPr>
        <w:spacing w:line="240" w:lineRule="auto"/>
        <w:jc w:val="left"/>
        <w:rPr>
          <w:rStyle w:val="nfasissutil"/>
        </w:rPr>
      </w:pPr>
    </w:p>
    <w:p w14:paraId="60C80AEB" w14:textId="77777777" w:rsidR="009D1973" w:rsidRPr="009D1973" w:rsidRDefault="009D1973" w:rsidP="000F694A">
      <w:pPr>
        <w:spacing w:line="240" w:lineRule="auto"/>
        <w:jc w:val="left"/>
        <w:rPr>
          <w:rStyle w:val="nfasissutil"/>
        </w:rPr>
      </w:pPr>
      <w:r w:rsidRPr="009D1973">
        <w:rPr>
          <w:rStyle w:val="nfasissutil"/>
        </w:rPr>
        <w:t xml:space="preserve">    this.percentages = new float[values.length];</w:t>
      </w:r>
    </w:p>
    <w:p w14:paraId="7557CFC1" w14:textId="77777777" w:rsidR="009D1973" w:rsidRPr="009D1973" w:rsidRDefault="009D1973" w:rsidP="000F694A">
      <w:pPr>
        <w:spacing w:line="240" w:lineRule="auto"/>
        <w:jc w:val="left"/>
        <w:rPr>
          <w:rStyle w:val="nfasissutil"/>
        </w:rPr>
      </w:pPr>
      <w:r w:rsidRPr="009D1973">
        <w:rPr>
          <w:rStyle w:val="nfasissutil"/>
        </w:rPr>
        <w:t xml:space="preserve">    for (int i=0; i&lt;percentages.length; i++) {</w:t>
      </w:r>
    </w:p>
    <w:p w14:paraId="44CA1F04" w14:textId="77777777" w:rsidR="009D1973" w:rsidRPr="009D1973" w:rsidRDefault="009D1973" w:rsidP="000F694A">
      <w:pPr>
        <w:spacing w:line="240" w:lineRule="auto"/>
        <w:jc w:val="left"/>
        <w:rPr>
          <w:rStyle w:val="nfasissutil"/>
        </w:rPr>
      </w:pPr>
      <w:r w:rsidRPr="009D1973">
        <w:rPr>
          <w:rStyle w:val="nfasissutil"/>
        </w:rPr>
        <w:t xml:space="preserve">      this.percentages[i] = (this.values[i] / this.total)*100;</w:t>
      </w:r>
    </w:p>
    <w:p w14:paraId="1914B8B1" w14:textId="77777777" w:rsidR="009D1973" w:rsidRPr="009D1973" w:rsidRDefault="009D1973" w:rsidP="000F694A">
      <w:pPr>
        <w:spacing w:line="240" w:lineRule="auto"/>
        <w:jc w:val="left"/>
        <w:rPr>
          <w:rStyle w:val="nfasissutil"/>
        </w:rPr>
      </w:pPr>
      <w:r w:rsidRPr="009D1973">
        <w:rPr>
          <w:rStyle w:val="nfasissutil"/>
        </w:rPr>
        <w:t xml:space="preserve">    }</w:t>
      </w:r>
    </w:p>
    <w:p w14:paraId="4AFE28C7" w14:textId="77777777" w:rsidR="009D1973" w:rsidRPr="009D1973" w:rsidRDefault="009D1973" w:rsidP="000F694A">
      <w:pPr>
        <w:spacing w:line="240" w:lineRule="auto"/>
        <w:jc w:val="left"/>
        <w:rPr>
          <w:rStyle w:val="nfasissutil"/>
        </w:rPr>
      </w:pPr>
      <w:r w:rsidRPr="009D1973">
        <w:rPr>
          <w:rStyle w:val="nfasissutil"/>
        </w:rPr>
        <w:t xml:space="preserve">  }</w:t>
      </w:r>
    </w:p>
    <w:p w14:paraId="136F4944" w14:textId="77777777" w:rsidR="009D1973" w:rsidRPr="009D1973" w:rsidRDefault="009D1973" w:rsidP="000F694A">
      <w:pPr>
        <w:spacing w:line="240" w:lineRule="auto"/>
        <w:jc w:val="left"/>
        <w:rPr>
          <w:rStyle w:val="nfasissutil"/>
        </w:rPr>
      </w:pPr>
    </w:p>
    <w:p w14:paraId="2F5A698E" w14:textId="77777777" w:rsidR="009D1973" w:rsidRPr="009D1973" w:rsidRDefault="009D1973" w:rsidP="000F694A">
      <w:pPr>
        <w:spacing w:line="240" w:lineRule="auto"/>
        <w:jc w:val="left"/>
        <w:rPr>
          <w:rStyle w:val="nfasissutil"/>
        </w:rPr>
      </w:pPr>
      <w:r w:rsidRPr="009D1973">
        <w:rPr>
          <w:rStyle w:val="nfasissutil"/>
        </w:rPr>
        <w:t xml:space="preserve">  void setColors(color[] c) {</w:t>
      </w:r>
    </w:p>
    <w:p w14:paraId="3A903ABD" w14:textId="77777777" w:rsidR="009D1973" w:rsidRPr="009D1973" w:rsidRDefault="009D1973" w:rsidP="000F694A">
      <w:pPr>
        <w:spacing w:line="240" w:lineRule="auto"/>
        <w:jc w:val="left"/>
        <w:rPr>
          <w:rStyle w:val="nfasissutil"/>
        </w:rPr>
      </w:pPr>
      <w:r w:rsidRPr="009D1973">
        <w:rPr>
          <w:rStyle w:val="nfasissutil"/>
        </w:rPr>
        <w:t xml:space="preserve">    this.colors = c;</w:t>
      </w:r>
    </w:p>
    <w:p w14:paraId="4A2A2972"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w:t>
      </w:r>
    </w:p>
    <w:p w14:paraId="4E84CA83" w14:textId="77777777" w:rsidR="009D1973" w:rsidRPr="009D1973" w:rsidRDefault="009D1973" w:rsidP="000F694A">
      <w:pPr>
        <w:spacing w:line="240" w:lineRule="auto"/>
        <w:jc w:val="left"/>
        <w:rPr>
          <w:rStyle w:val="nfasissutil"/>
          <w:lang w:val="es-ES"/>
        </w:rPr>
      </w:pPr>
    </w:p>
    <w:p w14:paraId="5759E41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Dibuja el Diagrama de Sectores</w:t>
      </w:r>
    </w:p>
    <w:p w14:paraId="2E906B20" w14:textId="77777777" w:rsidR="009D1973" w:rsidRPr="009D1973" w:rsidRDefault="009D1973" w:rsidP="000F694A">
      <w:pPr>
        <w:spacing w:line="240" w:lineRule="auto"/>
        <w:jc w:val="left"/>
        <w:rPr>
          <w:rStyle w:val="nfasissutil"/>
          <w:lang w:val="es-ES"/>
        </w:rPr>
      </w:pPr>
    </w:p>
    <w:p w14:paraId="756A6E8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void display() {</w:t>
      </w:r>
    </w:p>
    <w:p w14:paraId="0F1E60CC"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pushStyle();</w:t>
      </w:r>
    </w:p>
    <w:p w14:paraId="1B74376C" w14:textId="77777777" w:rsidR="009D1973" w:rsidRPr="009D1973" w:rsidRDefault="009D1973" w:rsidP="000F694A">
      <w:pPr>
        <w:spacing w:line="240" w:lineRule="auto"/>
        <w:jc w:val="left"/>
        <w:rPr>
          <w:rStyle w:val="nfasissutil"/>
        </w:rPr>
      </w:pPr>
    </w:p>
    <w:p w14:paraId="547EDE62" w14:textId="77777777" w:rsidR="009D1973" w:rsidRPr="009D1973" w:rsidRDefault="009D1973" w:rsidP="000F694A">
      <w:pPr>
        <w:spacing w:line="240" w:lineRule="auto"/>
        <w:jc w:val="left"/>
        <w:rPr>
          <w:rStyle w:val="nfasissutil"/>
        </w:rPr>
      </w:pPr>
      <w:r w:rsidRPr="009D1973">
        <w:rPr>
          <w:rStyle w:val="nfasissutil"/>
        </w:rPr>
        <w:t xml:space="preserve">    float widthBar = w / (float) this.values.length;</w:t>
      </w:r>
    </w:p>
    <w:p w14:paraId="22263FA1" w14:textId="77777777" w:rsidR="009D1973" w:rsidRPr="009D1973" w:rsidRDefault="009D1973" w:rsidP="000F694A">
      <w:pPr>
        <w:spacing w:line="240" w:lineRule="auto"/>
        <w:jc w:val="left"/>
        <w:rPr>
          <w:rStyle w:val="nfasissutil"/>
        </w:rPr>
      </w:pPr>
    </w:p>
    <w:p w14:paraId="3063B7CA" w14:textId="77777777" w:rsidR="009D1973" w:rsidRPr="009D1973" w:rsidRDefault="009D1973" w:rsidP="000F694A">
      <w:pPr>
        <w:spacing w:line="240" w:lineRule="auto"/>
        <w:jc w:val="left"/>
        <w:rPr>
          <w:rStyle w:val="nfasissutil"/>
        </w:rPr>
      </w:pPr>
      <w:r w:rsidRPr="009D1973">
        <w:rPr>
          <w:rStyle w:val="nfasissutil"/>
        </w:rPr>
        <w:t xml:space="preserve">    for (int i=0; i&lt;this.values.length; i++) {</w:t>
      </w:r>
    </w:p>
    <w:p w14:paraId="7C8E91FA" w14:textId="77777777" w:rsidR="009D1973" w:rsidRPr="009D1973" w:rsidRDefault="009D1973" w:rsidP="000F694A">
      <w:pPr>
        <w:spacing w:line="240" w:lineRule="auto"/>
        <w:jc w:val="left"/>
        <w:rPr>
          <w:rStyle w:val="nfasissutil"/>
        </w:rPr>
      </w:pPr>
    </w:p>
    <w:p w14:paraId="04831C9C" w14:textId="77777777" w:rsidR="009D1973" w:rsidRPr="009D1973" w:rsidRDefault="009D1973" w:rsidP="000F694A">
      <w:pPr>
        <w:spacing w:line="240" w:lineRule="auto"/>
        <w:jc w:val="left"/>
        <w:rPr>
          <w:rStyle w:val="nfasissutil"/>
        </w:rPr>
      </w:pPr>
      <w:r w:rsidRPr="009D1973">
        <w:rPr>
          <w:rStyle w:val="nfasissutil"/>
        </w:rPr>
        <w:t xml:space="preserve">      float barValue = (this.values[i] / this.total)*h;</w:t>
      </w:r>
    </w:p>
    <w:p w14:paraId="34ED38A8" w14:textId="77777777" w:rsidR="009D1973" w:rsidRPr="009D1973" w:rsidRDefault="009D1973" w:rsidP="000F694A">
      <w:pPr>
        <w:spacing w:line="240" w:lineRule="auto"/>
        <w:jc w:val="left"/>
        <w:rPr>
          <w:rStyle w:val="nfasissutil"/>
        </w:rPr>
      </w:pPr>
      <w:r w:rsidRPr="009D1973">
        <w:rPr>
          <w:rStyle w:val="nfasissutil"/>
        </w:rPr>
        <w:t xml:space="preserve">      float xBar = this.x + widthBar*i;</w:t>
      </w:r>
    </w:p>
    <w:p w14:paraId="0BA3506A" w14:textId="77777777" w:rsidR="009D1973" w:rsidRPr="009D1973" w:rsidRDefault="009D1973" w:rsidP="000F694A">
      <w:pPr>
        <w:spacing w:line="240" w:lineRule="auto"/>
        <w:jc w:val="left"/>
        <w:rPr>
          <w:rStyle w:val="nfasissutil"/>
        </w:rPr>
      </w:pPr>
    </w:p>
    <w:p w14:paraId="13509BA6" w14:textId="77777777" w:rsidR="009D1973" w:rsidRPr="009D1973" w:rsidRDefault="009D1973" w:rsidP="000F694A">
      <w:pPr>
        <w:spacing w:line="240" w:lineRule="auto"/>
        <w:jc w:val="left"/>
        <w:rPr>
          <w:rStyle w:val="nfasissutil"/>
        </w:rPr>
      </w:pPr>
      <w:r w:rsidRPr="009D1973">
        <w:rPr>
          <w:rStyle w:val="nfasissutil"/>
        </w:rPr>
        <w:t xml:space="preserve">      fill(colors[i]);</w:t>
      </w:r>
    </w:p>
    <w:p w14:paraId="166FD812" w14:textId="77777777" w:rsidR="009D1973" w:rsidRPr="009D1973" w:rsidRDefault="009D1973" w:rsidP="000F694A">
      <w:pPr>
        <w:spacing w:line="240" w:lineRule="auto"/>
        <w:jc w:val="left"/>
        <w:rPr>
          <w:rStyle w:val="nfasissutil"/>
        </w:rPr>
      </w:pPr>
      <w:r w:rsidRPr="009D1973">
        <w:rPr>
          <w:rStyle w:val="nfasissutil"/>
        </w:rPr>
        <w:t xml:space="preserve">      stroke(0);</w:t>
      </w:r>
    </w:p>
    <w:p w14:paraId="5BC0D6D2" w14:textId="77777777" w:rsidR="009D1973" w:rsidRPr="009D1973" w:rsidRDefault="009D1973" w:rsidP="000F694A">
      <w:pPr>
        <w:spacing w:line="240" w:lineRule="auto"/>
        <w:jc w:val="left"/>
        <w:rPr>
          <w:rStyle w:val="nfasissutil"/>
        </w:rPr>
      </w:pPr>
      <w:r w:rsidRPr="009D1973">
        <w:rPr>
          <w:rStyle w:val="nfasissutil"/>
        </w:rPr>
        <w:t xml:space="preserve">      strokeWeight(5);</w:t>
      </w:r>
    </w:p>
    <w:p w14:paraId="0FFE1D8B" w14:textId="77777777" w:rsidR="009D1973" w:rsidRPr="009D1973" w:rsidRDefault="009D1973" w:rsidP="000F694A">
      <w:pPr>
        <w:spacing w:line="240" w:lineRule="auto"/>
        <w:jc w:val="left"/>
        <w:rPr>
          <w:rStyle w:val="nfasissutil"/>
        </w:rPr>
      </w:pPr>
      <w:r w:rsidRPr="009D1973">
        <w:rPr>
          <w:rStyle w:val="nfasissutil"/>
        </w:rPr>
        <w:t xml:space="preserve">      rect(xBar, this.y + this.h - barValue, widthBar, barValue);</w:t>
      </w:r>
    </w:p>
    <w:p w14:paraId="22C01C83" w14:textId="77777777" w:rsidR="009D1973" w:rsidRPr="009D1973" w:rsidRDefault="009D1973" w:rsidP="000F694A">
      <w:pPr>
        <w:spacing w:line="240" w:lineRule="auto"/>
        <w:jc w:val="left"/>
        <w:rPr>
          <w:rStyle w:val="nfasissutil"/>
        </w:rPr>
      </w:pPr>
    </w:p>
    <w:p w14:paraId="3F129E37" w14:textId="77777777" w:rsidR="009D1973" w:rsidRPr="009D1973" w:rsidRDefault="009D1973" w:rsidP="000F694A">
      <w:pPr>
        <w:spacing w:line="240" w:lineRule="auto"/>
        <w:jc w:val="left"/>
        <w:rPr>
          <w:rStyle w:val="nfasissutil"/>
        </w:rPr>
      </w:pPr>
      <w:r w:rsidRPr="009D1973">
        <w:rPr>
          <w:rStyle w:val="nfasissutil"/>
        </w:rPr>
        <w:t xml:space="preserve">      float textX = xBar + widthBar/2;</w:t>
      </w:r>
    </w:p>
    <w:p w14:paraId="484C688A" w14:textId="77777777" w:rsidR="009D1973" w:rsidRPr="009D1973" w:rsidRDefault="009D1973" w:rsidP="000F694A">
      <w:pPr>
        <w:spacing w:line="240" w:lineRule="auto"/>
        <w:jc w:val="left"/>
        <w:rPr>
          <w:rStyle w:val="nfasissutil"/>
        </w:rPr>
      </w:pPr>
      <w:r w:rsidRPr="009D1973">
        <w:rPr>
          <w:rStyle w:val="nfasissutil"/>
        </w:rPr>
        <w:t xml:space="preserve">      float textY = this.y + this.h + 50;</w:t>
      </w:r>
    </w:p>
    <w:p w14:paraId="365357B1" w14:textId="77777777" w:rsidR="009D1973" w:rsidRPr="009D1973" w:rsidRDefault="009D1973" w:rsidP="000F694A">
      <w:pPr>
        <w:spacing w:line="240" w:lineRule="auto"/>
        <w:jc w:val="left"/>
        <w:rPr>
          <w:rStyle w:val="nfasissutil"/>
        </w:rPr>
      </w:pPr>
      <w:r w:rsidRPr="009D1973">
        <w:rPr>
          <w:rStyle w:val="nfasissutil"/>
        </w:rPr>
        <w:t xml:space="preserve">      fill(0);</w:t>
      </w:r>
    </w:p>
    <w:p w14:paraId="3657E7CF" w14:textId="77777777" w:rsidR="009D1973" w:rsidRPr="009D1973" w:rsidRDefault="009D1973" w:rsidP="000F694A">
      <w:pPr>
        <w:spacing w:line="240" w:lineRule="auto"/>
        <w:jc w:val="left"/>
        <w:rPr>
          <w:rStyle w:val="nfasissutil"/>
        </w:rPr>
      </w:pPr>
      <w:r w:rsidRPr="009D1973">
        <w:rPr>
          <w:rStyle w:val="nfasissutil"/>
        </w:rPr>
        <w:t xml:space="preserve">      textAlign(CENTER);</w:t>
      </w:r>
    </w:p>
    <w:p w14:paraId="6564C71D"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66379859" w14:textId="77777777" w:rsidR="009D1973" w:rsidRPr="009D1973" w:rsidRDefault="009D1973" w:rsidP="000F694A">
      <w:pPr>
        <w:spacing w:line="240" w:lineRule="auto"/>
        <w:jc w:val="left"/>
        <w:rPr>
          <w:rStyle w:val="nfasissutil"/>
        </w:rPr>
      </w:pPr>
      <w:r w:rsidRPr="009D1973">
        <w:rPr>
          <w:rStyle w:val="nfasissutil"/>
        </w:rPr>
        <w:t xml:space="preserve">      text(this.texts[i], textX, textY);</w:t>
      </w:r>
    </w:p>
    <w:p w14:paraId="7DDC6EFC" w14:textId="77777777" w:rsidR="009D1973" w:rsidRPr="009D1973" w:rsidRDefault="009D1973" w:rsidP="000F694A">
      <w:pPr>
        <w:spacing w:line="240" w:lineRule="auto"/>
        <w:jc w:val="left"/>
        <w:rPr>
          <w:rStyle w:val="nfasissutil"/>
        </w:rPr>
      </w:pPr>
    </w:p>
    <w:p w14:paraId="0C9AC5E4" w14:textId="77777777" w:rsidR="009D1973" w:rsidRPr="009D1973" w:rsidRDefault="009D1973" w:rsidP="000F694A">
      <w:pPr>
        <w:spacing w:line="240" w:lineRule="auto"/>
        <w:jc w:val="left"/>
        <w:rPr>
          <w:rStyle w:val="nfasissutil"/>
        </w:rPr>
      </w:pPr>
      <w:r w:rsidRPr="009D1973">
        <w:rPr>
          <w:rStyle w:val="nfasissutil"/>
        </w:rPr>
        <w:lastRenderedPageBreak/>
        <w:t xml:space="preserve">      float percX = xBar + widthBar/2;</w:t>
      </w:r>
    </w:p>
    <w:p w14:paraId="28A6778C" w14:textId="77777777" w:rsidR="009D1973" w:rsidRPr="009D1973" w:rsidRDefault="009D1973" w:rsidP="000F694A">
      <w:pPr>
        <w:spacing w:line="240" w:lineRule="auto"/>
        <w:jc w:val="left"/>
        <w:rPr>
          <w:rStyle w:val="nfasissutil"/>
        </w:rPr>
      </w:pPr>
      <w:r w:rsidRPr="009D1973">
        <w:rPr>
          <w:rStyle w:val="nfasissutil"/>
        </w:rPr>
        <w:t xml:space="preserve">      float percY = this.y + this.h - barValue - 50;</w:t>
      </w:r>
    </w:p>
    <w:p w14:paraId="154506C9" w14:textId="77777777" w:rsidR="009D1973" w:rsidRPr="009D1973" w:rsidRDefault="009D1973" w:rsidP="000F694A">
      <w:pPr>
        <w:spacing w:line="240" w:lineRule="auto"/>
        <w:jc w:val="left"/>
        <w:rPr>
          <w:rStyle w:val="nfasissutil"/>
        </w:rPr>
      </w:pPr>
      <w:r w:rsidRPr="009D1973">
        <w:rPr>
          <w:rStyle w:val="nfasissutil"/>
        </w:rPr>
        <w:t xml:space="preserve">      String percentage = nf(this.percentages[i], 2, 2);</w:t>
      </w:r>
    </w:p>
    <w:p w14:paraId="14220718" w14:textId="77777777" w:rsidR="009D1973" w:rsidRPr="009D1973" w:rsidRDefault="009D1973" w:rsidP="000F694A">
      <w:pPr>
        <w:spacing w:line="240" w:lineRule="auto"/>
        <w:jc w:val="left"/>
        <w:rPr>
          <w:rStyle w:val="nfasissutil"/>
        </w:rPr>
      </w:pPr>
      <w:r w:rsidRPr="009D1973">
        <w:rPr>
          <w:rStyle w:val="nfasissutil"/>
        </w:rPr>
        <w:t xml:space="preserve">      fill(0);</w:t>
      </w:r>
    </w:p>
    <w:p w14:paraId="7876CE6D" w14:textId="77777777" w:rsidR="009D1973" w:rsidRPr="009D1973" w:rsidRDefault="009D1973" w:rsidP="000F694A">
      <w:pPr>
        <w:spacing w:line="240" w:lineRule="auto"/>
        <w:jc w:val="left"/>
        <w:rPr>
          <w:rStyle w:val="nfasissutil"/>
        </w:rPr>
      </w:pPr>
      <w:r w:rsidRPr="009D1973">
        <w:rPr>
          <w:rStyle w:val="nfasissutil"/>
        </w:rPr>
        <w:t xml:space="preserve">      textAlign(CENTER);</w:t>
      </w:r>
    </w:p>
    <w:p w14:paraId="00DA19F9" w14:textId="77777777" w:rsidR="009D1973" w:rsidRPr="009D1973" w:rsidRDefault="009D1973" w:rsidP="000F694A">
      <w:pPr>
        <w:spacing w:line="240" w:lineRule="auto"/>
        <w:jc w:val="left"/>
        <w:rPr>
          <w:rStyle w:val="nfasissutil"/>
        </w:rPr>
      </w:pPr>
      <w:r w:rsidRPr="009D1973">
        <w:rPr>
          <w:rStyle w:val="nfasissutil"/>
        </w:rPr>
        <w:t xml:space="preserve">      textSize(18);</w:t>
      </w:r>
    </w:p>
    <w:p w14:paraId="4A230800" w14:textId="77777777" w:rsidR="009D1973" w:rsidRPr="009D1973" w:rsidRDefault="009D1973" w:rsidP="000F694A">
      <w:pPr>
        <w:spacing w:line="240" w:lineRule="auto"/>
        <w:jc w:val="left"/>
        <w:rPr>
          <w:rStyle w:val="nfasissutil"/>
        </w:rPr>
      </w:pPr>
      <w:r w:rsidRPr="009D1973">
        <w:rPr>
          <w:rStyle w:val="nfasissutil"/>
        </w:rPr>
        <w:t xml:space="preserve">      text(percentage+"%", percX, percY);</w:t>
      </w:r>
    </w:p>
    <w:p w14:paraId="3CF6B7BA" w14:textId="77777777" w:rsidR="009D1973" w:rsidRPr="009D1973" w:rsidRDefault="009D1973" w:rsidP="000F694A">
      <w:pPr>
        <w:spacing w:line="240" w:lineRule="auto"/>
        <w:jc w:val="left"/>
        <w:rPr>
          <w:rStyle w:val="nfasissutil"/>
        </w:rPr>
      </w:pPr>
    </w:p>
    <w:p w14:paraId="5FF323B3"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0DAD6EA9" w14:textId="77777777" w:rsidR="009D1973" w:rsidRPr="009D1973" w:rsidRDefault="009D1973" w:rsidP="000F694A">
      <w:pPr>
        <w:spacing w:line="240" w:lineRule="auto"/>
        <w:jc w:val="left"/>
        <w:rPr>
          <w:rStyle w:val="nfasissutil"/>
        </w:rPr>
      </w:pPr>
      <w:r w:rsidRPr="009D1973">
        <w:rPr>
          <w:rStyle w:val="nfasissutil"/>
        </w:rPr>
        <w:t xml:space="preserve">      text((int)this.values[i], percX, percY - 30);</w:t>
      </w:r>
    </w:p>
    <w:p w14:paraId="517AFAB2" w14:textId="77777777" w:rsidR="009D1973" w:rsidRPr="009D1973" w:rsidRDefault="009D1973" w:rsidP="000F694A">
      <w:pPr>
        <w:spacing w:line="240" w:lineRule="auto"/>
        <w:jc w:val="left"/>
        <w:rPr>
          <w:rStyle w:val="nfasissutil"/>
        </w:rPr>
      </w:pPr>
      <w:r w:rsidRPr="009D1973">
        <w:rPr>
          <w:rStyle w:val="nfasissutil"/>
        </w:rPr>
        <w:t xml:space="preserve">    }</w:t>
      </w:r>
    </w:p>
    <w:p w14:paraId="75F06C6E"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237CBC23" w14:textId="77777777" w:rsidR="009D1973" w:rsidRPr="009D1973" w:rsidRDefault="009D1973" w:rsidP="000F694A">
      <w:pPr>
        <w:spacing w:line="240" w:lineRule="auto"/>
        <w:jc w:val="left"/>
        <w:rPr>
          <w:rStyle w:val="nfasissutil"/>
        </w:rPr>
      </w:pPr>
      <w:r w:rsidRPr="009D1973">
        <w:rPr>
          <w:rStyle w:val="nfasissutil"/>
        </w:rPr>
        <w:t xml:space="preserve">  }</w:t>
      </w:r>
    </w:p>
    <w:p w14:paraId="3C21DC91" w14:textId="034A4E14" w:rsidR="009D1973" w:rsidRDefault="009D1973" w:rsidP="000F694A">
      <w:pPr>
        <w:spacing w:line="240" w:lineRule="auto"/>
        <w:jc w:val="left"/>
        <w:rPr>
          <w:rStyle w:val="nfasissutil"/>
        </w:rPr>
      </w:pPr>
      <w:r w:rsidRPr="009D1973">
        <w:rPr>
          <w:rStyle w:val="nfasissutil"/>
        </w:rPr>
        <w:t>}</w:t>
      </w:r>
    </w:p>
    <w:p w14:paraId="68E83F2B" w14:textId="77777777" w:rsidR="009D1973" w:rsidRDefault="009D1973" w:rsidP="000F694A">
      <w:pPr>
        <w:spacing w:line="240" w:lineRule="auto"/>
        <w:jc w:val="left"/>
        <w:rPr>
          <w:rStyle w:val="nfasissutil"/>
        </w:rPr>
      </w:pPr>
    </w:p>
    <w:p w14:paraId="263B9E3A" w14:textId="6B0A592B" w:rsidR="009D1973" w:rsidRDefault="009D1973" w:rsidP="000F694A">
      <w:pPr>
        <w:spacing w:line="240" w:lineRule="auto"/>
        <w:jc w:val="left"/>
        <w:rPr>
          <w:rStyle w:val="nfasissutil"/>
          <w:b/>
          <w:bCs/>
        </w:rPr>
      </w:pPr>
      <w:r>
        <w:rPr>
          <w:rStyle w:val="nfasissutil"/>
          <w:b/>
          <w:bCs/>
        </w:rPr>
        <w:t>Button</w:t>
      </w:r>
    </w:p>
    <w:p w14:paraId="6528B467" w14:textId="77777777" w:rsidR="009D1973" w:rsidRDefault="009D1973" w:rsidP="000F694A">
      <w:pPr>
        <w:spacing w:line="240" w:lineRule="auto"/>
        <w:jc w:val="left"/>
        <w:rPr>
          <w:rStyle w:val="nfasissutil"/>
          <w:b/>
          <w:bCs/>
        </w:rPr>
      </w:pPr>
    </w:p>
    <w:p w14:paraId="313C6EF7" w14:textId="77777777" w:rsidR="009D1973" w:rsidRPr="009D1973" w:rsidRDefault="009D1973" w:rsidP="000F694A">
      <w:pPr>
        <w:spacing w:line="240" w:lineRule="auto"/>
        <w:jc w:val="left"/>
        <w:rPr>
          <w:rStyle w:val="nfasissutil"/>
        </w:rPr>
      </w:pPr>
      <w:r w:rsidRPr="009D1973">
        <w:rPr>
          <w:rStyle w:val="nfasissutil"/>
        </w:rPr>
        <w:t>// Clase Botón</w:t>
      </w:r>
    </w:p>
    <w:p w14:paraId="7679B55F" w14:textId="77777777" w:rsidR="009D1973" w:rsidRPr="009D1973" w:rsidRDefault="009D1973" w:rsidP="000F694A">
      <w:pPr>
        <w:spacing w:line="240" w:lineRule="auto"/>
        <w:jc w:val="left"/>
        <w:rPr>
          <w:rStyle w:val="nfasissutil"/>
        </w:rPr>
      </w:pPr>
    </w:p>
    <w:p w14:paraId="362FEDD5" w14:textId="77777777" w:rsidR="009D1973" w:rsidRPr="009D1973" w:rsidRDefault="009D1973" w:rsidP="000F694A">
      <w:pPr>
        <w:spacing w:line="240" w:lineRule="auto"/>
        <w:jc w:val="left"/>
        <w:rPr>
          <w:rStyle w:val="nfasissutil"/>
        </w:rPr>
      </w:pPr>
      <w:r w:rsidRPr="009D1973">
        <w:rPr>
          <w:rStyle w:val="nfasissutil"/>
        </w:rPr>
        <w:t>public class Button {</w:t>
      </w:r>
    </w:p>
    <w:p w14:paraId="67C3C2A4" w14:textId="77777777" w:rsidR="009D1973" w:rsidRPr="009D1973" w:rsidRDefault="009D1973" w:rsidP="000F694A">
      <w:pPr>
        <w:spacing w:line="240" w:lineRule="auto"/>
        <w:jc w:val="left"/>
        <w:rPr>
          <w:rStyle w:val="nfasissutil"/>
        </w:rPr>
      </w:pPr>
    </w:p>
    <w:p w14:paraId="5C0F0B9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propiedades de los botones</w:t>
      </w:r>
    </w:p>
    <w:p w14:paraId="483D271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float x, y, w, h;  // posición y dimensión</w:t>
      </w:r>
    </w:p>
    <w:p w14:paraId="6D110813" w14:textId="77777777" w:rsidR="009D1973" w:rsidRPr="009D1973" w:rsidRDefault="009D1973" w:rsidP="000F694A">
      <w:pPr>
        <w:spacing w:line="240" w:lineRule="auto"/>
        <w:jc w:val="left"/>
        <w:rPr>
          <w:rStyle w:val="nfasissutil"/>
          <w:lang w:val="es-ES"/>
        </w:rPr>
      </w:pPr>
    </w:p>
    <w:p w14:paraId="416FAAA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Colores de contorno, fill, activo i desactivado</w:t>
      </w:r>
    </w:p>
    <w:p w14:paraId="73F1A15A"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color fillColor, strokeColor;</w:t>
      </w:r>
    </w:p>
    <w:p w14:paraId="17C7E2BF" w14:textId="77777777" w:rsidR="009D1973" w:rsidRPr="009D1973" w:rsidRDefault="009D1973" w:rsidP="000F694A">
      <w:pPr>
        <w:spacing w:line="240" w:lineRule="auto"/>
        <w:jc w:val="left"/>
        <w:rPr>
          <w:rStyle w:val="nfasissutil"/>
        </w:rPr>
      </w:pPr>
      <w:r w:rsidRPr="009D1973">
        <w:rPr>
          <w:rStyle w:val="nfasissutil"/>
        </w:rPr>
        <w:t xml:space="preserve">  color fillColorOver;</w:t>
      </w:r>
    </w:p>
    <w:p w14:paraId="6A528656" w14:textId="77777777" w:rsidR="009D1973" w:rsidRPr="009D1973" w:rsidRDefault="009D1973" w:rsidP="000F694A">
      <w:pPr>
        <w:spacing w:line="240" w:lineRule="auto"/>
        <w:jc w:val="left"/>
        <w:rPr>
          <w:rStyle w:val="nfasissutil"/>
        </w:rPr>
      </w:pPr>
    </w:p>
    <w:p w14:paraId="7AF87FFC" w14:textId="77777777" w:rsidR="009D1973" w:rsidRPr="009D1973" w:rsidRDefault="009D1973" w:rsidP="000F694A">
      <w:pPr>
        <w:spacing w:line="240" w:lineRule="auto"/>
        <w:jc w:val="left"/>
        <w:rPr>
          <w:rStyle w:val="nfasissutil"/>
        </w:rPr>
      </w:pPr>
      <w:r w:rsidRPr="009D1973">
        <w:rPr>
          <w:rStyle w:val="nfasissutil"/>
        </w:rPr>
        <w:t xml:space="preserve">  String textBoton;  // Texto</w:t>
      </w:r>
    </w:p>
    <w:p w14:paraId="2A52D238" w14:textId="77777777" w:rsidR="009D1973" w:rsidRPr="009D1973" w:rsidRDefault="009D1973" w:rsidP="000F694A">
      <w:pPr>
        <w:spacing w:line="240" w:lineRule="auto"/>
        <w:jc w:val="left"/>
        <w:rPr>
          <w:rStyle w:val="nfasissutil"/>
        </w:rPr>
      </w:pPr>
      <w:r w:rsidRPr="009D1973">
        <w:rPr>
          <w:rStyle w:val="nfasissutil"/>
        </w:rPr>
        <w:t xml:space="preserve">  boolean enabled;  // Habilitado / deshabilitado</w:t>
      </w:r>
    </w:p>
    <w:p w14:paraId="465788EF" w14:textId="77777777" w:rsidR="009D1973" w:rsidRPr="009D1973" w:rsidRDefault="009D1973" w:rsidP="000F694A">
      <w:pPr>
        <w:spacing w:line="240" w:lineRule="auto"/>
        <w:jc w:val="left"/>
        <w:rPr>
          <w:rStyle w:val="nfasissutil"/>
        </w:rPr>
      </w:pPr>
    </w:p>
    <w:p w14:paraId="272D0374" w14:textId="77777777" w:rsidR="009D1973" w:rsidRPr="009D1973" w:rsidRDefault="009D1973" w:rsidP="000F694A">
      <w:pPr>
        <w:spacing w:line="240" w:lineRule="auto"/>
        <w:jc w:val="left"/>
        <w:rPr>
          <w:rStyle w:val="nfasissutil"/>
        </w:rPr>
      </w:pPr>
      <w:r w:rsidRPr="009D1973">
        <w:rPr>
          <w:rStyle w:val="nfasissutil"/>
        </w:rPr>
        <w:t xml:space="preserve">  int tf=4; // text font</w:t>
      </w:r>
    </w:p>
    <w:p w14:paraId="04EA4FB0" w14:textId="77777777" w:rsidR="009D1973" w:rsidRPr="009D1973" w:rsidRDefault="009D1973" w:rsidP="000F694A">
      <w:pPr>
        <w:spacing w:line="240" w:lineRule="auto"/>
        <w:jc w:val="left"/>
        <w:rPr>
          <w:rStyle w:val="nfasissutil"/>
        </w:rPr>
      </w:pPr>
    </w:p>
    <w:p w14:paraId="2BFFBE8C" w14:textId="77777777" w:rsidR="009D1973" w:rsidRPr="009D1973" w:rsidRDefault="009D1973" w:rsidP="000F694A">
      <w:pPr>
        <w:spacing w:line="240" w:lineRule="auto"/>
        <w:jc w:val="left"/>
        <w:rPr>
          <w:rStyle w:val="nfasissutil"/>
        </w:rPr>
      </w:pPr>
      <w:r w:rsidRPr="009D1973">
        <w:rPr>
          <w:rStyle w:val="nfasissutil"/>
        </w:rPr>
        <w:t xml:space="preserve">  //Constructor</w:t>
      </w:r>
    </w:p>
    <w:p w14:paraId="0D3DCFC3" w14:textId="77777777" w:rsidR="009D1973" w:rsidRPr="009D1973" w:rsidRDefault="009D1973" w:rsidP="000F694A">
      <w:pPr>
        <w:spacing w:line="240" w:lineRule="auto"/>
        <w:jc w:val="left"/>
        <w:rPr>
          <w:rStyle w:val="nfasissutil"/>
        </w:rPr>
      </w:pPr>
      <w:r w:rsidRPr="009D1973">
        <w:rPr>
          <w:rStyle w:val="nfasissutil"/>
        </w:rPr>
        <w:t xml:space="preserve">  Button(String text, float x, float y, float w, float h) {</w:t>
      </w:r>
    </w:p>
    <w:p w14:paraId="17582995" w14:textId="77777777" w:rsidR="009D1973" w:rsidRPr="009D1973" w:rsidRDefault="009D1973" w:rsidP="000F694A">
      <w:pPr>
        <w:spacing w:line="240" w:lineRule="auto"/>
        <w:jc w:val="left"/>
        <w:rPr>
          <w:rStyle w:val="nfasissutil"/>
        </w:rPr>
      </w:pPr>
      <w:r w:rsidRPr="009D1973">
        <w:rPr>
          <w:rStyle w:val="nfasissutil"/>
        </w:rPr>
        <w:t xml:space="preserve">    this.textBoton = text;</w:t>
      </w:r>
    </w:p>
    <w:p w14:paraId="2C400662" w14:textId="77777777" w:rsidR="009D1973" w:rsidRPr="009D1973" w:rsidRDefault="009D1973" w:rsidP="000F694A">
      <w:pPr>
        <w:spacing w:line="240" w:lineRule="auto"/>
        <w:jc w:val="left"/>
        <w:rPr>
          <w:rStyle w:val="nfasissutil"/>
        </w:rPr>
      </w:pPr>
      <w:r w:rsidRPr="009D1973">
        <w:rPr>
          <w:rStyle w:val="nfasissutil"/>
        </w:rPr>
        <w:t xml:space="preserve">    this.x = x;</w:t>
      </w:r>
    </w:p>
    <w:p w14:paraId="2F419B7E" w14:textId="77777777" w:rsidR="009D1973" w:rsidRPr="009D1973" w:rsidRDefault="009D1973" w:rsidP="000F694A">
      <w:pPr>
        <w:spacing w:line="240" w:lineRule="auto"/>
        <w:jc w:val="left"/>
        <w:rPr>
          <w:rStyle w:val="nfasissutil"/>
        </w:rPr>
      </w:pPr>
      <w:r w:rsidRPr="009D1973">
        <w:rPr>
          <w:rStyle w:val="nfasissutil"/>
        </w:rPr>
        <w:t xml:space="preserve">    this.y = y;</w:t>
      </w:r>
    </w:p>
    <w:p w14:paraId="02F70BF7" w14:textId="77777777" w:rsidR="009D1973" w:rsidRPr="009D1973" w:rsidRDefault="009D1973" w:rsidP="000F694A">
      <w:pPr>
        <w:spacing w:line="240" w:lineRule="auto"/>
        <w:jc w:val="left"/>
        <w:rPr>
          <w:rStyle w:val="nfasissutil"/>
        </w:rPr>
      </w:pPr>
      <w:r w:rsidRPr="009D1973">
        <w:rPr>
          <w:rStyle w:val="nfasissutil"/>
        </w:rPr>
        <w:t xml:space="preserve">    this.w = w;</w:t>
      </w:r>
    </w:p>
    <w:p w14:paraId="5A92B861" w14:textId="77777777" w:rsidR="009D1973" w:rsidRPr="009D1973" w:rsidRDefault="009D1973" w:rsidP="000F694A">
      <w:pPr>
        <w:spacing w:line="240" w:lineRule="auto"/>
        <w:jc w:val="left"/>
        <w:rPr>
          <w:rStyle w:val="nfasissutil"/>
        </w:rPr>
      </w:pPr>
      <w:r w:rsidRPr="009D1973">
        <w:rPr>
          <w:rStyle w:val="nfasissutil"/>
        </w:rPr>
        <w:t xml:space="preserve">    this.h = h;</w:t>
      </w:r>
    </w:p>
    <w:p w14:paraId="49B83D2D" w14:textId="77777777" w:rsidR="009D1973" w:rsidRPr="009D1973" w:rsidRDefault="009D1973" w:rsidP="000F694A">
      <w:pPr>
        <w:spacing w:line="240" w:lineRule="auto"/>
        <w:jc w:val="left"/>
        <w:rPr>
          <w:rStyle w:val="nfasissutil"/>
        </w:rPr>
      </w:pPr>
      <w:r w:rsidRPr="009D1973">
        <w:rPr>
          <w:rStyle w:val="nfasissutil"/>
        </w:rPr>
        <w:t xml:space="preserve">    this.enabled = true;</w:t>
      </w:r>
    </w:p>
    <w:p w14:paraId="3C0FD352" w14:textId="77777777" w:rsidR="009D1973" w:rsidRPr="009D1973" w:rsidRDefault="009D1973" w:rsidP="000F694A">
      <w:pPr>
        <w:spacing w:line="240" w:lineRule="auto"/>
        <w:jc w:val="left"/>
        <w:rPr>
          <w:rStyle w:val="nfasissutil"/>
        </w:rPr>
      </w:pPr>
      <w:r w:rsidRPr="009D1973">
        <w:rPr>
          <w:rStyle w:val="nfasissutil"/>
        </w:rPr>
        <w:t xml:space="preserve">    fillColor = color(getColorAt(1));</w:t>
      </w:r>
    </w:p>
    <w:p w14:paraId="462AC0D0" w14:textId="77777777" w:rsidR="009D1973" w:rsidRPr="009D1973" w:rsidRDefault="009D1973" w:rsidP="000F694A">
      <w:pPr>
        <w:spacing w:line="240" w:lineRule="auto"/>
        <w:jc w:val="left"/>
        <w:rPr>
          <w:rStyle w:val="nfasissutil"/>
        </w:rPr>
      </w:pPr>
      <w:r w:rsidRPr="009D1973">
        <w:rPr>
          <w:rStyle w:val="nfasissutil"/>
        </w:rPr>
        <w:t xml:space="preserve">    fillColorOver = color(getColorAt(0));</w:t>
      </w:r>
    </w:p>
    <w:p w14:paraId="7133C519" w14:textId="77777777" w:rsidR="009D1973" w:rsidRPr="009D1973" w:rsidRDefault="009D1973" w:rsidP="000F694A">
      <w:pPr>
        <w:spacing w:line="240" w:lineRule="auto"/>
        <w:jc w:val="left"/>
        <w:rPr>
          <w:rStyle w:val="nfasissutil"/>
        </w:rPr>
      </w:pPr>
      <w:r w:rsidRPr="009D1973">
        <w:rPr>
          <w:rStyle w:val="nfasissutil"/>
        </w:rPr>
        <w:t xml:space="preserve">    strokeColor = color(0);</w:t>
      </w:r>
    </w:p>
    <w:p w14:paraId="6A1D529B" w14:textId="77777777" w:rsidR="009D1973" w:rsidRPr="009D1973" w:rsidRDefault="009D1973" w:rsidP="000F694A">
      <w:pPr>
        <w:spacing w:line="240" w:lineRule="auto"/>
        <w:jc w:val="left"/>
        <w:rPr>
          <w:rStyle w:val="nfasissutil"/>
        </w:rPr>
      </w:pPr>
      <w:r w:rsidRPr="009D1973">
        <w:rPr>
          <w:rStyle w:val="nfasissutil"/>
        </w:rPr>
        <w:t xml:space="preserve">  }</w:t>
      </w:r>
    </w:p>
    <w:p w14:paraId="01F6EE56" w14:textId="77777777" w:rsidR="009D1973" w:rsidRPr="009D1973" w:rsidRDefault="009D1973" w:rsidP="000F694A">
      <w:pPr>
        <w:spacing w:line="240" w:lineRule="auto"/>
        <w:jc w:val="left"/>
        <w:rPr>
          <w:rStyle w:val="nfasissutil"/>
        </w:rPr>
      </w:pPr>
    </w:p>
    <w:p w14:paraId="79220D8A" w14:textId="77777777" w:rsidR="009D1973" w:rsidRPr="009D1973" w:rsidRDefault="009D1973" w:rsidP="000F694A">
      <w:pPr>
        <w:spacing w:line="240" w:lineRule="auto"/>
        <w:jc w:val="left"/>
        <w:rPr>
          <w:rStyle w:val="nfasissutil"/>
        </w:rPr>
      </w:pPr>
      <w:r w:rsidRPr="009D1973">
        <w:rPr>
          <w:rStyle w:val="nfasissutil"/>
        </w:rPr>
        <w:t xml:space="preserve">  // Setters</w:t>
      </w:r>
    </w:p>
    <w:p w14:paraId="2A6E5F19" w14:textId="77777777" w:rsidR="009D1973" w:rsidRPr="009D1973" w:rsidRDefault="009D1973" w:rsidP="000F694A">
      <w:pPr>
        <w:spacing w:line="240" w:lineRule="auto"/>
        <w:jc w:val="left"/>
        <w:rPr>
          <w:rStyle w:val="nfasissutil"/>
        </w:rPr>
      </w:pPr>
    </w:p>
    <w:p w14:paraId="67430524" w14:textId="77777777" w:rsidR="009D1973" w:rsidRPr="009D1973" w:rsidRDefault="009D1973" w:rsidP="000F694A">
      <w:pPr>
        <w:spacing w:line="240" w:lineRule="auto"/>
        <w:jc w:val="left"/>
        <w:rPr>
          <w:rStyle w:val="nfasissutil"/>
        </w:rPr>
      </w:pPr>
      <w:r w:rsidRPr="009D1973">
        <w:rPr>
          <w:rStyle w:val="nfasissutil"/>
        </w:rPr>
        <w:t xml:space="preserve">  void setEnabled(boolean b) {</w:t>
      </w:r>
    </w:p>
    <w:p w14:paraId="112925B9" w14:textId="77777777" w:rsidR="009D1973" w:rsidRPr="009D1973" w:rsidRDefault="009D1973" w:rsidP="000F694A">
      <w:pPr>
        <w:spacing w:line="240" w:lineRule="auto"/>
        <w:jc w:val="left"/>
        <w:rPr>
          <w:rStyle w:val="nfasissutil"/>
        </w:rPr>
      </w:pPr>
      <w:r w:rsidRPr="009D1973">
        <w:rPr>
          <w:rStyle w:val="nfasissutil"/>
        </w:rPr>
        <w:t xml:space="preserve">    this.enabled = b;</w:t>
      </w:r>
    </w:p>
    <w:p w14:paraId="7298F668" w14:textId="77777777" w:rsidR="009D1973" w:rsidRPr="009D1973" w:rsidRDefault="009D1973" w:rsidP="000F694A">
      <w:pPr>
        <w:spacing w:line="240" w:lineRule="auto"/>
        <w:jc w:val="left"/>
        <w:rPr>
          <w:rStyle w:val="nfasissutil"/>
        </w:rPr>
      </w:pPr>
      <w:r w:rsidRPr="009D1973">
        <w:rPr>
          <w:rStyle w:val="nfasissutil"/>
        </w:rPr>
        <w:t xml:space="preserve">  }</w:t>
      </w:r>
    </w:p>
    <w:p w14:paraId="7131E991" w14:textId="77777777" w:rsidR="009D1973" w:rsidRPr="009D1973" w:rsidRDefault="009D1973" w:rsidP="000F694A">
      <w:pPr>
        <w:spacing w:line="240" w:lineRule="auto"/>
        <w:jc w:val="left"/>
        <w:rPr>
          <w:rStyle w:val="nfasissutil"/>
        </w:rPr>
      </w:pPr>
    </w:p>
    <w:p w14:paraId="22DA4E32" w14:textId="77777777" w:rsidR="009D1973" w:rsidRPr="009D1973" w:rsidRDefault="009D1973" w:rsidP="000F694A">
      <w:pPr>
        <w:spacing w:line="240" w:lineRule="auto"/>
        <w:jc w:val="left"/>
        <w:rPr>
          <w:rStyle w:val="nfasissutil"/>
        </w:rPr>
      </w:pPr>
      <w:r w:rsidRPr="009D1973">
        <w:rPr>
          <w:rStyle w:val="nfasissutil"/>
        </w:rPr>
        <w:t xml:space="preserve">  void setTextFont(int i) {</w:t>
      </w:r>
    </w:p>
    <w:p w14:paraId="2BF6AB02"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this.tf= i;</w:t>
      </w:r>
    </w:p>
    <w:p w14:paraId="310B333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15B85D09" w14:textId="77777777" w:rsidR="009D1973" w:rsidRPr="009D1973" w:rsidRDefault="009D1973" w:rsidP="000F694A">
      <w:pPr>
        <w:spacing w:line="240" w:lineRule="auto"/>
        <w:jc w:val="left"/>
        <w:rPr>
          <w:rStyle w:val="nfasissutil"/>
          <w:lang w:val="es-ES"/>
        </w:rPr>
      </w:pPr>
    </w:p>
    <w:p w14:paraId="5CD5E18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Dibujar el botón</w:t>
      </w:r>
    </w:p>
    <w:p w14:paraId="14391DC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display() {</w:t>
      </w:r>
    </w:p>
    <w:p w14:paraId="6E3753AC"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5B91D02A" w14:textId="77777777" w:rsidR="009D1973" w:rsidRPr="009D1973" w:rsidRDefault="009D1973" w:rsidP="000F694A">
      <w:pPr>
        <w:spacing w:line="240" w:lineRule="auto"/>
        <w:jc w:val="left"/>
        <w:rPr>
          <w:rStyle w:val="nfasissutil"/>
        </w:rPr>
      </w:pPr>
      <w:r w:rsidRPr="009D1973">
        <w:rPr>
          <w:rStyle w:val="nfasissutil"/>
        </w:rPr>
        <w:t xml:space="preserve">    if (mouseOverButton()) {</w:t>
      </w:r>
    </w:p>
    <w:p w14:paraId="03EBBDA5"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fill(fillColorOver);      // Color cuando el mouse está encima</w:t>
      </w:r>
    </w:p>
    <w:p w14:paraId="05D70304"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 else {</w:t>
      </w:r>
    </w:p>
    <w:p w14:paraId="249B5A0A" w14:textId="77777777" w:rsidR="009D1973" w:rsidRPr="009D1973" w:rsidRDefault="009D1973" w:rsidP="000F694A">
      <w:pPr>
        <w:spacing w:line="240" w:lineRule="auto"/>
        <w:jc w:val="left"/>
        <w:rPr>
          <w:rStyle w:val="nfasissutil"/>
        </w:rPr>
      </w:pPr>
      <w:r w:rsidRPr="009D1973">
        <w:rPr>
          <w:rStyle w:val="nfasissutil"/>
        </w:rPr>
        <w:t xml:space="preserve">      fill(fillColor);          // Color activo sin mouse</w:t>
      </w:r>
    </w:p>
    <w:p w14:paraId="76DA0433" w14:textId="77777777" w:rsidR="009D1973" w:rsidRPr="009D1973" w:rsidRDefault="009D1973" w:rsidP="000F694A">
      <w:pPr>
        <w:spacing w:line="240" w:lineRule="auto"/>
        <w:jc w:val="left"/>
        <w:rPr>
          <w:rStyle w:val="nfasissutil"/>
        </w:rPr>
      </w:pPr>
      <w:r w:rsidRPr="009D1973">
        <w:rPr>
          <w:rStyle w:val="nfasissutil"/>
        </w:rPr>
        <w:t xml:space="preserve">    }</w:t>
      </w:r>
    </w:p>
    <w:p w14:paraId="24E01F2D" w14:textId="77777777" w:rsidR="009D1973" w:rsidRPr="009D1973" w:rsidRDefault="009D1973" w:rsidP="000F694A">
      <w:pPr>
        <w:spacing w:line="240" w:lineRule="auto"/>
        <w:jc w:val="left"/>
        <w:rPr>
          <w:rStyle w:val="nfasissutil"/>
        </w:rPr>
      </w:pPr>
      <w:r w:rsidRPr="009D1973">
        <w:rPr>
          <w:rStyle w:val="nfasissutil"/>
        </w:rPr>
        <w:t xml:space="preserve">    stroke(strokeColor);</w:t>
      </w:r>
    </w:p>
    <w:p w14:paraId="4518C48F" w14:textId="77777777" w:rsidR="009D1973" w:rsidRPr="009D1973" w:rsidRDefault="009D1973" w:rsidP="000F694A">
      <w:pPr>
        <w:spacing w:line="240" w:lineRule="auto"/>
        <w:jc w:val="left"/>
        <w:rPr>
          <w:rStyle w:val="nfasissutil"/>
        </w:rPr>
      </w:pPr>
      <w:r w:rsidRPr="009D1973">
        <w:rPr>
          <w:rStyle w:val="nfasissutil"/>
        </w:rPr>
        <w:t xml:space="preserve">    strokeWeight(1);        //Color i grosor del contorno</w:t>
      </w:r>
    </w:p>
    <w:p w14:paraId="6239792A" w14:textId="77777777" w:rsidR="009D1973" w:rsidRPr="009D1973" w:rsidRDefault="009D1973" w:rsidP="000F694A">
      <w:pPr>
        <w:spacing w:line="240" w:lineRule="auto"/>
        <w:jc w:val="left"/>
        <w:rPr>
          <w:rStyle w:val="nfasissutil"/>
        </w:rPr>
      </w:pPr>
      <w:r w:rsidRPr="009D1973">
        <w:rPr>
          <w:rStyle w:val="nfasissutil"/>
        </w:rPr>
        <w:t xml:space="preserve">    rect(this.x, this.y, this.w, this.h, 10);    // Rectangulo del botón</w:t>
      </w:r>
    </w:p>
    <w:p w14:paraId="51EA2A95" w14:textId="77777777" w:rsidR="009D1973" w:rsidRPr="009D1973" w:rsidRDefault="009D1973" w:rsidP="000F694A">
      <w:pPr>
        <w:spacing w:line="240" w:lineRule="auto"/>
        <w:jc w:val="left"/>
        <w:rPr>
          <w:rStyle w:val="nfasissutil"/>
        </w:rPr>
      </w:pPr>
    </w:p>
    <w:p w14:paraId="1F70664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Texto (color, alineación i tamaño)</w:t>
      </w:r>
    </w:p>
    <w:p w14:paraId="36117F7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fill(255);</w:t>
      </w:r>
    </w:p>
    <w:p w14:paraId="585332B2" w14:textId="77777777" w:rsidR="009D1973" w:rsidRPr="009D1973" w:rsidRDefault="009D1973" w:rsidP="000F694A">
      <w:pPr>
        <w:spacing w:line="240" w:lineRule="auto"/>
        <w:jc w:val="left"/>
        <w:rPr>
          <w:rStyle w:val="nfasissutil"/>
        </w:rPr>
      </w:pPr>
      <w:r w:rsidRPr="009D1973">
        <w:rPr>
          <w:rStyle w:val="nfasissutil"/>
        </w:rPr>
        <w:t xml:space="preserve">    textAlign(CENTER);</w:t>
      </w:r>
    </w:p>
    <w:p w14:paraId="0ACCC14A" w14:textId="77777777" w:rsidR="009D1973" w:rsidRPr="009D1973" w:rsidRDefault="009D1973" w:rsidP="000F694A">
      <w:pPr>
        <w:spacing w:line="240" w:lineRule="auto"/>
        <w:jc w:val="left"/>
        <w:rPr>
          <w:rStyle w:val="nfasissutil"/>
        </w:rPr>
      </w:pPr>
      <w:r w:rsidRPr="009D1973">
        <w:rPr>
          <w:rStyle w:val="nfasissutil"/>
        </w:rPr>
        <w:t xml:space="preserve">    textFont(getFontAt(tf));</w:t>
      </w:r>
    </w:p>
    <w:p w14:paraId="6C1FF990" w14:textId="77777777" w:rsidR="009D1973" w:rsidRPr="009D1973" w:rsidRDefault="009D1973" w:rsidP="000F694A">
      <w:pPr>
        <w:spacing w:line="240" w:lineRule="auto"/>
        <w:jc w:val="left"/>
        <w:rPr>
          <w:rStyle w:val="nfasissutil"/>
        </w:rPr>
      </w:pPr>
      <w:r w:rsidRPr="009D1973">
        <w:rPr>
          <w:rStyle w:val="nfasissutil"/>
        </w:rPr>
        <w:t xml:space="preserve">    text(textBoton, this.x + this.w/2, this.y + this.h/2+5);</w:t>
      </w:r>
    </w:p>
    <w:p w14:paraId="21B606A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popStyle();</w:t>
      </w:r>
    </w:p>
    <w:p w14:paraId="5F2AA39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1D3A18B" w14:textId="77777777" w:rsidR="009D1973" w:rsidRPr="009D1973" w:rsidRDefault="009D1973" w:rsidP="000F694A">
      <w:pPr>
        <w:spacing w:line="240" w:lineRule="auto"/>
        <w:jc w:val="left"/>
        <w:rPr>
          <w:rStyle w:val="nfasissutil"/>
          <w:lang w:val="es-ES"/>
        </w:rPr>
      </w:pPr>
    </w:p>
    <w:p w14:paraId="2EE90D5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Indica si el cursor está sobre el botón</w:t>
      </w:r>
    </w:p>
    <w:p w14:paraId="3DB287A6"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boolean mouseOverButton() {</w:t>
      </w:r>
    </w:p>
    <w:p w14:paraId="050AB424" w14:textId="77777777" w:rsidR="009D1973" w:rsidRPr="009D1973" w:rsidRDefault="009D1973" w:rsidP="000F694A">
      <w:pPr>
        <w:spacing w:line="240" w:lineRule="auto"/>
        <w:jc w:val="left"/>
        <w:rPr>
          <w:rStyle w:val="nfasissutil"/>
        </w:rPr>
      </w:pPr>
      <w:r w:rsidRPr="009D1973">
        <w:rPr>
          <w:rStyle w:val="nfasissutil"/>
        </w:rPr>
        <w:t xml:space="preserve">    return (mouseX &gt;= this.x) &amp;&amp;</w:t>
      </w:r>
    </w:p>
    <w:p w14:paraId="06AD6B79" w14:textId="77777777" w:rsidR="009D1973" w:rsidRPr="009D1973" w:rsidRDefault="009D1973" w:rsidP="000F694A">
      <w:pPr>
        <w:spacing w:line="240" w:lineRule="auto"/>
        <w:jc w:val="left"/>
        <w:rPr>
          <w:rStyle w:val="nfasissutil"/>
        </w:rPr>
      </w:pPr>
      <w:r w:rsidRPr="009D1973">
        <w:rPr>
          <w:rStyle w:val="nfasissutil"/>
        </w:rPr>
        <w:t xml:space="preserve">      (mouseX&lt;=this.x + this.w) &amp;&amp;</w:t>
      </w:r>
    </w:p>
    <w:p w14:paraId="4600C2BE" w14:textId="77777777" w:rsidR="009D1973" w:rsidRPr="009D1973" w:rsidRDefault="009D1973" w:rsidP="000F694A">
      <w:pPr>
        <w:spacing w:line="240" w:lineRule="auto"/>
        <w:jc w:val="left"/>
        <w:rPr>
          <w:rStyle w:val="nfasissutil"/>
        </w:rPr>
      </w:pPr>
      <w:r w:rsidRPr="009D1973">
        <w:rPr>
          <w:rStyle w:val="nfasissutil"/>
        </w:rPr>
        <w:t xml:space="preserve">      (mouseY&gt;= this.y) &amp;&amp;</w:t>
      </w:r>
    </w:p>
    <w:p w14:paraId="263BDF4C" w14:textId="77777777" w:rsidR="009D1973" w:rsidRPr="009D1973" w:rsidRDefault="009D1973" w:rsidP="000F694A">
      <w:pPr>
        <w:spacing w:line="240" w:lineRule="auto"/>
        <w:jc w:val="left"/>
        <w:rPr>
          <w:rStyle w:val="nfasissutil"/>
        </w:rPr>
      </w:pPr>
      <w:r w:rsidRPr="009D1973">
        <w:rPr>
          <w:rStyle w:val="nfasissutil"/>
        </w:rPr>
        <w:t xml:space="preserve">      (mouseY&lt;= this.y + this.h);</w:t>
      </w:r>
    </w:p>
    <w:p w14:paraId="61F22C24" w14:textId="77777777" w:rsidR="009D1973" w:rsidRPr="009D1973" w:rsidRDefault="009D1973" w:rsidP="000F694A">
      <w:pPr>
        <w:spacing w:line="240" w:lineRule="auto"/>
        <w:jc w:val="left"/>
        <w:rPr>
          <w:rStyle w:val="nfasissutil"/>
        </w:rPr>
      </w:pPr>
      <w:r w:rsidRPr="009D1973">
        <w:rPr>
          <w:rStyle w:val="nfasissutil"/>
        </w:rPr>
        <w:t xml:space="preserve">  }</w:t>
      </w:r>
    </w:p>
    <w:p w14:paraId="6DE424F2" w14:textId="22945080" w:rsidR="009D1973" w:rsidRDefault="009D1973" w:rsidP="000F694A">
      <w:pPr>
        <w:spacing w:line="240" w:lineRule="auto"/>
        <w:jc w:val="left"/>
        <w:rPr>
          <w:rStyle w:val="nfasissutil"/>
        </w:rPr>
      </w:pPr>
      <w:r w:rsidRPr="009D1973">
        <w:rPr>
          <w:rStyle w:val="nfasissutil"/>
        </w:rPr>
        <w:t>}</w:t>
      </w:r>
    </w:p>
    <w:p w14:paraId="07426EE6" w14:textId="77777777" w:rsidR="009D1973" w:rsidRDefault="009D1973" w:rsidP="000F694A">
      <w:pPr>
        <w:spacing w:line="240" w:lineRule="auto"/>
        <w:jc w:val="left"/>
        <w:rPr>
          <w:rStyle w:val="nfasissutil"/>
        </w:rPr>
      </w:pPr>
    </w:p>
    <w:p w14:paraId="4EDF3FD3" w14:textId="0F6EC563" w:rsidR="009D1973" w:rsidRDefault="009D1973" w:rsidP="000F694A">
      <w:pPr>
        <w:spacing w:line="240" w:lineRule="auto"/>
        <w:jc w:val="left"/>
        <w:rPr>
          <w:rStyle w:val="nfasissutil"/>
          <w:b/>
          <w:bCs/>
        </w:rPr>
      </w:pPr>
      <w:r>
        <w:rPr>
          <w:rStyle w:val="nfasissutil"/>
          <w:b/>
          <w:bCs/>
        </w:rPr>
        <w:t>CalendariPlus</w:t>
      </w:r>
    </w:p>
    <w:p w14:paraId="6B893B07" w14:textId="77777777" w:rsidR="009D1973" w:rsidRDefault="009D1973" w:rsidP="000F694A">
      <w:pPr>
        <w:spacing w:line="240" w:lineRule="auto"/>
        <w:jc w:val="left"/>
        <w:rPr>
          <w:rStyle w:val="nfasissutil"/>
          <w:b/>
          <w:bCs/>
        </w:rPr>
      </w:pPr>
    </w:p>
    <w:p w14:paraId="01B99759" w14:textId="77777777" w:rsidR="009D1973" w:rsidRPr="009D1973" w:rsidRDefault="009D1973" w:rsidP="000F694A">
      <w:pPr>
        <w:spacing w:line="240" w:lineRule="auto"/>
        <w:jc w:val="left"/>
        <w:rPr>
          <w:rStyle w:val="nfasissutil"/>
        </w:rPr>
      </w:pPr>
      <w:r w:rsidRPr="009D1973">
        <w:rPr>
          <w:rStyle w:val="nfasissutil"/>
        </w:rPr>
        <w:t>import java.util.Calendar;</w:t>
      </w:r>
    </w:p>
    <w:p w14:paraId="47EFD047" w14:textId="77777777" w:rsidR="009D1973" w:rsidRPr="009D1973" w:rsidRDefault="009D1973" w:rsidP="000F694A">
      <w:pPr>
        <w:spacing w:line="240" w:lineRule="auto"/>
        <w:jc w:val="left"/>
        <w:rPr>
          <w:rStyle w:val="nfasissutil"/>
        </w:rPr>
      </w:pPr>
    </w:p>
    <w:p w14:paraId="56160E4F" w14:textId="77777777" w:rsidR="009D1973" w:rsidRPr="009D1973" w:rsidRDefault="009D1973" w:rsidP="000F694A">
      <w:pPr>
        <w:spacing w:line="240" w:lineRule="auto"/>
        <w:jc w:val="left"/>
        <w:rPr>
          <w:rStyle w:val="nfasissutil"/>
        </w:rPr>
      </w:pPr>
      <w:r w:rsidRPr="009D1973">
        <w:rPr>
          <w:rStyle w:val="nfasissutil"/>
        </w:rPr>
        <w:t>class CalendariPlus {</w:t>
      </w:r>
    </w:p>
    <w:p w14:paraId="272FC75D" w14:textId="77777777" w:rsidR="009D1973" w:rsidRPr="009D1973" w:rsidRDefault="009D1973" w:rsidP="000F694A">
      <w:pPr>
        <w:spacing w:line="240" w:lineRule="auto"/>
        <w:jc w:val="left"/>
        <w:rPr>
          <w:rStyle w:val="nfasissutil"/>
        </w:rPr>
      </w:pPr>
    </w:p>
    <w:p w14:paraId="6F000C61"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Textos representativos de los meses</w:t>
      </w:r>
    </w:p>
    <w:p w14:paraId="6FE7DE0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months = {"Jan", "Feb", "Mar", "Apr", "May", "Jun",</w:t>
      </w:r>
    </w:p>
    <w:p w14:paraId="2D3D5E87"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"Jul", "Aug", "Sep", "Oct", "Nov", "Dec"};</w:t>
      </w:r>
    </w:p>
    <w:p w14:paraId="26602C7F" w14:textId="77777777" w:rsidR="009D1973" w:rsidRPr="009D1973" w:rsidRDefault="009D1973" w:rsidP="000F694A">
      <w:pPr>
        <w:spacing w:line="240" w:lineRule="auto"/>
        <w:jc w:val="left"/>
        <w:rPr>
          <w:rStyle w:val="nfasissutil"/>
        </w:rPr>
      </w:pPr>
    </w:p>
    <w:p w14:paraId="5297DA9A"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Información del calendario</w:t>
      </w:r>
    </w:p>
    <w:p w14:paraId="26AA375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int año, mes, dia;</w:t>
      </w:r>
    </w:p>
    <w:p w14:paraId="6B18CB15"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int numDaysMonth, numDaysPrevMonth;</w:t>
      </w:r>
    </w:p>
    <w:p w14:paraId="3133C85C" w14:textId="77777777" w:rsidR="009D1973" w:rsidRPr="009D1973" w:rsidRDefault="009D1973" w:rsidP="000F694A">
      <w:pPr>
        <w:spacing w:line="240" w:lineRule="auto"/>
        <w:jc w:val="left"/>
        <w:rPr>
          <w:rStyle w:val="nfasissutil"/>
        </w:rPr>
      </w:pPr>
      <w:r w:rsidRPr="009D1973">
        <w:rPr>
          <w:rStyle w:val="nfasissutil"/>
        </w:rPr>
        <w:lastRenderedPageBreak/>
        <w:t xml:space="preserve">  int dayOfWeek, firstDay;</w:t>
      </w:r>
    </w:p>
    <w:p w14:paraId="2A9A4245" w14:textId="77777777" w:rsidR="009D1973" w:rsidRPr="009D1973" w:rsidRDefault="009D1973" w:rsidP="000F694A">
      <w:pPr>
        <w:spacing w:line="240" w:lineRule="auto"/>
        <w:jc w:val="left"/>
        <w:rPr>
          <w:rStyle w:val="nfasissutil"/>
        </w:rPr>
      </w:pPr>
    </w:p>
    <w:p w14:paraId="7AED2A87"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fecha seleccionada</w:t>
      </w:r>
    </w:p>
    <w:p w14:paraId="7785789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boolean dateSelected = false;</w:t>
      </w:r>
    </w:p>
    <w:p w14:paraId="567073A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int selectedDay=0, selectedMonth=0, selectedYear=0;</w:t>
      </w:r>
    </w:p>
    <w:p w14:paraId="3311A110" w14:textId="77777777" w:rsidR="009D1973" w:rsidRPr="009D1973" w:rsidRDefault="009D1973" w:rsidP="000F694A">
      <w:pPr>
        <w:spacing w:line="240" w:lineRule="auto"/>
        <w:jc w:val="left"/>
        <w:rPr>
          <w:rStyle w:val="nfasissutil"/>
          <w:lang w:val="es-ES"/>
        </w:rPr>
      </w:pPr>
    </w:p>
    <w:p w14:paraId="465CC30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Calendario actual, y del mes anterior</w:t>
      </w:r>
    </w:p>
    <w:p w14:paraId="6FB2795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Calendar cal, cPrev;</w:t>
      </w:r>
    </w:p>
    <w:p w14:paraId="2CE61FB4" w14:textId="77777777" w:rsidR="009D1973" w:rsidRPr="009D1973" w:rsidRDefault="009D1973" w:rsidP="000F694A">
      <w:pPr>
        <w:spacing w:line="240" w:lineRule="auto"/>
        <w:jc w:val="left"/>
        <w:rPr>
          <w:rStyle w:val="nfasissutil"/>
          <w:lang w:val="es-ES"/>
        </w:rPr>
      </w:pPr>
    </w:p>
    <w:p w14:paraId="135B044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Botones del calendario</w:t>
      </w:r>
    </w:p>
    <w:p w14:paraId="25BEC625"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DayButton[] buttons;</w:t>
      </w:r>
    </w:p>
    <w:p w14:paraId="22C44A71" w14:textId="77777777" w:rsidR="009D1973" w:rsidRPr="009D1973" w:rsidRDefault="009D1973" w:rsidP="000F694A">
      <w:pPr>
        <w:spacing w:line="240" w:lineRule="auto"/>
        <w:jc w:val="left"/>
        <w:rPr>
          <w:rStyle w:val="nfasissutil"/>
        </w:rPr>
      </w:pPr>
      <w:r w:rsidRPr="009D1973">
        <w:rPr>
          <w:rStyle w:val="nfasissutil"/>
        </w:rPr>
        <w:t xml:space="preserve">  Button bNext, bPrev, bOK;</w:t>
      </w:r>
    </w:p>
    <w:p w14:paraId="5F689216" w14:textId="77777777" w:rsidR="009D1973" w:rsidRPr="009D1973" w:rsidRDefault="009D1973" w:rsidP="000F694A">
      <w:pPr>
        <w:spacing w:line="240" w:lineRule="auto"/>
        <w:jc w:val="left"/>
        <w:rPr>
          <w:rStyle w:val="nfasissutil"/>
        </w:rPr>
      </w:pPr>
    </w:p>
    <w:p w14:paraId="49B9494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Dimensiones del calendario</w:t>
      </w:r>
    </w:p>
    <w:p w14:paraId="643E241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int x, y, w, h;</w:t>
      </w:r>
    </w:p>
    <w:p w14:paraId="3EFAFEF0" w14:textId="77777777" w:rsidR="009D1973" w:rsidRPr="009D1973" w:rsidRDefault="009D1973" w:rsidP="000F694A">
      <w:pPr>
        <w:spacing w:line="240" w:lineRule="auto"/>
        <w:jc w:val="left"/>
        <w:rPr>
          <w:rStyle w:val="nfasissutil"/>
          <w:lang w:val="es-ES"/>
        </w:rPr>
      </w:pPr>
    </w:p>
    <w:p w14:paraId="3E1317B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Visibilidad del calendario</w:t>
      </w:r>
    </w:p>
    <w:p w14:paraId="7D81180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boolean visible = false;</w:t>
      </w:r>
    </w:p>
    <w:p w14:paraId="5C848562" w14:textId="77777777" w:rsidR="009D1973" w:rsidRPr="009D1973" w:rsidRDefault="009D1973" w:rsidP="000F694A">
      <w:pPr>
        <w:spacing w:line="240" w:lineRule="auto"/>
        <w:jc w:val="left"/>
        <w:rPr>
          <w:rStyle w:val="nfasissutil"/>
          <w:lang w:val="es-ES"/>
        </w:rPr>
      </w:pPr>
    </w:p>
    <w:p w14:paraId="62FDF8B6" w14:textId="77777777" w:rsidR="009D1973" w:rsidRPr="009D1973" w:rsidRDefault="009D1973" w:rsidP="000F694A">
      <w:pPr>
        <w:spacing w:line="240" w:lineRule="auto"/>
        <w:jc w:val="left"/>
        <w:rPr>
          <w:rStyle w:val="nfasissutil"/>
          <w:lang w:val="es-ES"/>
        </w:rPr>
      </w:pPr>
    </w:p>
    <w:p w14:paraId="443B3E7A"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 Constructor</w:t>
      </w:r>
    </w:p>
    <w:p w14:paraId="2FD8986D" w14:textId="77777777" w:rsidR="009D1973" w:rsidRPr="009D1973" w:rsidRDefault="009D1973" w:rsidP="000F694A">
      <w:pPr>
        <w:spacing w:line="240" w:lineRule="auto"/>
        <w:jc w:val="left"/>
        <w:rPr>
          <w:rStyle w:val="nfasissutil"/>
        </w:rPr>
      </w:pPr>
      <w:r w:rsidRPr="009D1973">
        <w:rPr>
          <w:rStyle w:val="nfasissutil"/>
        </w:rPr>
        <w:t xml:space="preserve">  CalendariPlus(int x, int y, int w, int h) {</w:t>
      </w:r>
    </w:p>
    <w:p w14:paraId="235C59BA" w14:textId="77777777" w:rsidR="009D1973" w:rsidRPr="009D1973" w:rsidRDefault="009D1973" w:rsidP="000F694A">
      <w:pPr>
        <w:spacing w:line="240" w:lineRule="auto"/>
        <w:jc w:val="left"/>
        <w:rPr>
          <w:rStyle w:val="nfasissutil"/>
        </w:rPr>
      </w:pPr>
    </w:p>
    <w:p w14:paraId="28EAFD07" w14:textId="77777777" w:rsidR="009D1973" w:rsidRPr="009D1973" w:rsidRDefault="009D1973" w:rsidP="000F694A">
      <w:pPr>
        <w:spacing w:line="240" w:lineRule="auto"/>
        <w:jc w:val="left"/>
        <w:rPr>
          <w:rStyle w:val="nfasissutil"/>
        </w:rPr>
      </w:pPr>
    </w:p>
    <w:p w14:paraId="59F9C1D2" w14:textId="77777777" w:rsidR="009D1973" w:rsidRPr="009D1973" w:rsidRDefault="009D1973" w:rsidP="000F694A">
      <w:pPr>
        <w:spacing w:line="240" w:lineRule="auto"/>
        <w:jc w:val="left"/>
        <w:rPr>
          <w:rStyle w:val="nfasissutil"/>
        </w:rPr>
      </w:pPr>
      <w:r w:rsidRPr="009D1973">
        <w:rPr>
          <w:rStyle w:val="nfasissutil"/>
        </w:rPr>
        <w:t xml:space="preserve">    this.buttons = new DayButton[37];</w:t>
      </w:r>
    </w:p>
    <w:p w14:paraId="5D8D6BAE" w14:textId="77777777" w:rsidR="009D1973" w:rsidRPr="009D1973" w:rsidRDefault="009D1973" w:rsidP="000F694A">
      <w:pPr>
        <w:spacing w:line="240" w:lineRule="auto"/>
        <w:jc w:val="left"/>
        <w:rPr>
          <w:rStyle w:val="nfasissutil"/>
        </w:rPr>
      </w:pPr>
    </w:p>
    <w:p w14:paraId="1568DC9D" w14:textId="77777777" w:rsidR="009D1973" w:rsidRPr="009D1973" w:rsidRDefault="009D1973" w:rsidP="000F694A">
      <w:pPr>
        <w:spacing w:line="240" w:lineRule="auto"/>
        <w:jc w:val="left"/>
        <w:rPr>
          <w:rStyle w:val="nfasissutil"/>
        </w:rPr>
      </w:pPr>
      <w:r w:rsidRPr="009D1973">
        <w:rPr>
          <w:rStyle w:val="nfasissutil"/>
        </w:rPr>
        <w:t xml:space="preserve">    this.cal = Calendar.getInstance();</w:t>
      </w:r>
    </w:p>
    <w:p w14:paraId="72E423D0" w14:textId="77777777" w:rsidR="009D1973" w:rsidRPr="009D1973" w:rsidRDefault="009D1973" w:rsidP="000F694A">
      <w:pPr>
        <w:spacing w:line="240" w:lineRule="auto"/>
        <w:jc w:val="left"/>
        <w:rPr>
          <w:rStyle w:val="nfasissutil"/>
        </w:rPr>
      </w:pPr>
      <w:r w:rsidRPr="009D1973">
        <w:rPr>
          <w:rStyle w:val="nfasissutil"/>
        </w:rPr>
        <w:t xml:space="preserve">    cal.set(Calendar.DAY_OF_MONTH, 1);</w:t>
      </w:r>
    </w:p>
    <w:p w14:paraId="353EC5EB" w14:textId="77777777" w:rsidR="009D1973" w:rsidRPr="009D1973" w:rsidRDefault="009D1973" w:rsidP="000F694A">
      <w:pPr>
        <w:spacing w:line="240" w:lineRule="auto"/>
        <w:jc w:val="left"/>
        <w:rPr>
          <w:rStyle w:val="nfasissutil"/>
        </w:rPr>
      </w:pPr>
    </w:p>
    <w:p w14:paraId="443B9CD1" w14:textId="77777777" w:rsidR="009D1973" w:rsidRPr="009D1973" w:rsidRDefault="009D1973" w:rsidP="000F694A">
      <w:pPr>
        <w:spacing w:line="240" w:lineRule="auto"/>
        <w:jc w:val="left"/>
        <w:rPr>
          <w:rStyle w:val="nfasissutil"/>
        </w:rPr>
      </w:pPr>
      <w:r w:rsidRPr="009D1973">
        <w:rPr>
          <w:rStyle w:val="nfasissutil"/>
        </w:rPr>
        <w:t xml:space="preserve">    this.año = cal.get(Calendar.YEAR);</w:t>
      </w:r>
    </w:p>
    <w:p w14:paraId="3DFBCC9A" w14:textId="77777777" w:rsidR="009D1973" w:rsidRPr="009D1973" w:rsidRDefault="009D1973" w:rsidP="000F694A">
      <w:pPr>
        <w:spacing w:line="240" w:lineRule="auto"/>
        <w:jc w:val="left"/>
        <w:rPr>
          <w:rStyle w:val="nfasissutil"/>
        </w:rPr>
      </w:pPr>
      <w:r w:rsidRPr="009D1973">
        <w:rPr>
          <w:rStyle w:val="nfasissutil"/>
        </w:rPr>
        <w:t xml:space="preserve">    this.mes = cal.get(Calendar.MONTH) + 1;</w:t>
      </w:r>
    </w:p>
    <w:p w14:paraId="7FE4FF24" w14:textId="77777777" w:rsidR="009D1973" w:rsidRPr="009D1973" w:rsidRDefault="009D1973" w:rsidP="000F694A">
      <w:pPr>
        <w:spacing w:line="240" w:lineRule="auto"/>
        <w:jc w:val="left"/>
        <w:rPr>
          <w:rStyle w:val="nfasissutil"/>
        </w:rPr>
      </w:pPr>
      <w:r w:rsidRPr="009D1973">
        <w:rPr>
          <w:rStyle w:val="nfasissutil"/>
        </w:rPr>
        <w:t xml:space="preserve">    this.dia = cal.get(Calendar.DATE);</w:t>
      </w:r>
    </w:p>
    <w:p w14:paraId="0F1D080F" w14:textId="77777777" w:rsidR="009D1973" w:rsidRPr="009D1973" w:rsidRDefault="009D1973" w:rsidP="000F694A">
      <w:pPr>
        <w:spacing w:line="240" w:lineRule="auto"/>
        <w:jc w:val="left"/>
        <w:rPr>
          <w:rStyle w:val="nfasissutil"/>
        </w:rPr>
      </w:pPr>
    </w:p>
    <w:p w14:paraId="67CAE437" w14:textId="77777777" w:rsidR="009D1973" w:rsidRPr="009D1973" w:rsidRDefault="009D1973" w:rsidP="000F694A">
      <w:pPr>
        <w:spacing w:line="240" w:lineRule="auto"/>
        <w:jc w:val="left"/>
        <w:rPr>
          <w:rStyle w:val="nfasissutil"/>
        </w:rPr>
      </w:pPr>
      <w:r w:rsidRPr="009D1973">
        <w:rPr>
          <w:rStyle w:val="nfasissutil"/>
        </w:rPr>
        <w:t xml:space="preserve">    this.numDaysMonth = cal.getActualMaximum(Calendar.DAY_OF_MONTH);</w:t>
      </w:r>
    </w:p>
    <w:p w14:paraId="6DA1F7BB" w14:textId="77777777" w:rsidR="009D1973" w:rsidRPr="009D1973" w:rsidRDefault="009D1973" w:rsidP="000F694A">
      <w:pPr>
        <w:spacing w:line="240" w:lineRule="auto"/>
        <w:jc w:val="left"/>
        <w:rPr>
          <w:rStyle w:val="nfasissutil"/>
        </w:rPr>
      </w:pPr>
    </w:p>
    <w:p w14:paraId="79A9B465" w14:textId="77777777" w:rsidR="009D1973" w:rsidRPr="009D1973" w:rsidRDefault="009D1973" w:rsidP="000F694A">
      <w:pPr>
        <w:spacing w:line="240" w:lineRule="auto"/>
        <w:jc w:val="left"/>
        <w:rPr>
          <w:rStyle w:val="nfasissutil"/>
        </w:rPr>
      </w:pPr>
      <w:r w:rsidRPr="009D1973">
        <w:rPr>
          <w:rStyle w:val="nfasissutil"/>
        </w:rPr>
        <w:t xml:space="preserve">    this.dayOfWeek = cal.get(Calendar.DAY_OF_WEEK);</w:t>
      </w:r>
    </w:p>
    <w:p w14:paraId="7E7A8372" w14:textId="77777777" w:rsidR="009D1973" w:rsidRPr="009D1973" w:rsidRDefault="009D1973" w:rsidP="000F694A">
      <w:pPr>
        <w:spacing w:line="240" w:lineRule="auto"/>
        <w:jc w:val="left"/>
        <w:rPr>
          <w:rStyle w:val="nfasissutil"/>
        </w:rPr>
      </w:pPr>
      <w:r w:rsidRPr="009D1973">
        <w:rPr>
          <w:rStyle w:val="nfasissutil"/>
        </w:rPr>
        <w:t xml:space="preserve">    if (dayOfWeek==Calendar.SUNDAY) {</w:t>
      </w:r>
    </w:p>
    <w:p w14:paraId="3D1196E3" w14:textId="77777777" w:rsidR="009D1973" w:rsidRPr="009D1973" w:rsidRDefault="009D1973" w:rsidP="000F694A">
      <w:pPr>
        <w:spacing w:line="240" w:lineRule="auto"/>
        <w:jc w:val="left"/>
        <w:rPr>
          <w:rStyle w:val="nfasissutil"/>
        </w:rPr>
      </w:pPr>
      <w:r w:rsidRPr="009D1973">
        <w:rPr>
          <w:rStyle w:val="nfasissutil"/>
        </w:rPr>
        <w:t xml:space="preserve">      this.dayOfWeek = 6;</w:t>
      </w:r>
    </w:p>
    <w:p w14:paraId="66D660A6" w14:textId="77777777" w:rsidR="009D1973" w:rsidRPr="009D1973" w:rsidRDefault="009D1973" w:rsidP="000F694A">
      <w:pPr>
        <w:spacing w:line="240" w:lineRule="auto"/>
        <w:jc w:val="left"/>
        <w:rPr>
          <w:rStyle w:val="nfasissutil"/>
        </w:rPr>
      </w:pPr>
      <w:r w:rsidRPr="009D1973">
        <w:rPr>
          <w:rStyle w:val="nfasissutil"/>
        </w:rPr>
        <w:t xml:space="preserve">    } else {</w:t>
      </w:r>
    </w:p>
    <w:p w14:paraId="4946A682" w14:textId="77777777" w:rsidR="009D1973" w:rsidRPr="009D1973" w:rsidRDefault="009D1973" w:rsidP="000F694A">
      <w:pPr>
        <w:spacing w:line="240" w:lineRule="auto"/>
        <w:jc w:val="left"/>
        <w:rPr>
          <w:rStyle w:val="nfasissutil"/>
        </w:rPr>
      </w:pPr>
      <w:r w:rsidRPr="009D1973">
        <w:rPr>
          <w:rStyle w:val="nfasissutil"/>
        </w:rPr>
        <w:t xml:space="preserve">      this.dayOfWeek  = this.dayOfWeek - 2;</w:t>
      </w:r>
    </w:p>
    <w:p w14:paraId="366E99C6" w14:textId="77777777" w:rsidR="009D1973" w:rsidRPr="009D1973" w:rsidRDefault="009D1973" w:rsidP="000F694A">
      <w:pPr>
        <w:spacing w:line="240" w:lineRule="auto"/>
        <w:jc w:val="left"/>
        <w:rPr>
          <w:rStyle w:val="nfasissutil"/>
        </w:rPr>
      </w:pPr>
      <w:r w:rsidRPr="009D1973">
        <w:rPr>
          <w:rStyle w:val="nfasissutil"/>
        </w:rPr>
        <w:t xml:space="preserve">    }</w:t>
      </w:r>
    </w:p>
    <w:p w14:paraId="4C0E24E2" w14:textId="77777777" w:rsidR="009D1973" w:rsidRPr="009D1973" w:rsidRDefault="009D1973" w:rsidP="000F694A">
      <w:pPr>
        <w:spacing w:line="240" w:lineRule="auto"/>
        <w:jc w:val="left"/>
        <w:rPr>
          <w:rStyle w:val="nfasissutil"/>
        </w:rPr>
      </w:pPr>
    </w:p>
    <w:p w14:paraId="55A9D7C7" w14:textId="77777777" w:rsidR="009D1973" w:rsidRPr="009D1973" w:rsidRDefault="009D1973" w:rsidP="000F694A">
      <w:pPr>
        <w:spacing w:line="240" w:lineRule="auto"/>
        <w:jc w:val="left"/>
        <w:rPr>
          <w:rStyle w:val="nfasissutil"/>
        </w:rPr>
      </w:pPr>
      <w:r w:rsidRPr="009D1973">
        <w:rPr>
          <w:rStyle w:val="nfasissutil"/>
        </w:rPr>
        <w:t xml:space="preserve">    cal.set(Calendar.DAY_OF_WEEK, cal.getFirstDayOfWeek());</w:t>
      </w:r>
    </w:p>
    <w:p w14:paraId="6FC7D9C9" w14:textId="77777777" w:rsidR="009D1973" w:rsidRPr="009D1973" w:rsidRDefault="009D1973" w:rsidP="000F694A">
      <w:pPr>
        <w:spacing w:line="240" w:lineRule="auto"/>
        <w:jc w:val="left"/>
        <w:rPr>
          <w:rStyle w:val="nfasissutil"/>
        </w:rPr>
      </w:pPr>
      <w:r w:rsidRPr="009D1973">
        <w:rPr>
          <w:rStyle w:val="nfasissutil"/>
        </w:rPr>
        <w:t xml:space="preserve">    this.firstDay = cal.get(Calendar.DATE);</w:t>
      </w:r>
    </w:p>
    <w:p w14:paraId="60FAF4D2" w14:textId="77777777" w:rsidR="009D1973" w:rsidRPr="009D1973" w:rsidRDefault="009D1973" w:rsidP="000F694A">
      <w:pPr>
        <w:spacing w:line="240" w:lineRule="auto"/>
        <w:jc w:val="left"/>
        <w:rPr>
          <w:rStyle w:val="nfasissutil"/>
        </w:rPr>
      </w:pPr>
    </w:p>
    <w:p w14:paraId="168EFF6C" w14:textId="77777777" w:rsidR="009D1973" w:rsidRPr="009D1973" w:rsidRDefault="009D1973" w:rsidP="000F694A">
      <w:pPr>
        <w:spacing w:line="240" w:lineRule="auto"/>
        <w:jc w:val="left"/>
        <w:rPr>
          <w:rStyle w:val="nfasissutil"/>
        </w:rPr>
      </w:pPr>
      <w:r w:rsidRPr="009D1973">
        <w:rPr>
          <w:rStyle w:val="nfasissutil"/>
        </w:rPr>
        <w:t xml:space="preserve">    cPrev = Calendar.getInstance();</w:t>
      </w:r>
    </w:p>
    <w:p w14:paraId="06E991A1" w14:textId="77777777" w:rsidR="009D1973" w:rsidRPr="009D1973" w:rsidRDefault="009D1973" w:rsidP="000F694A">
      <w:pPr>
        <w:spacing w:line="240" w:lineRule="auto"/>
        <w:jc w:val="left"/>
        <w:rPr>
          <w:rStyle w:val="nfasissutil"/>
        </w:rPr>
      </w:pPr>
      <w:r w:rsidRPr="009D1973">
        <w:rPr>
          <w:rStyle w:val="nfasissutil"/>
        </w:rPr>
        <w:t xml:space="preserve">    setPrevCalendar(1, this.mes-2, this.año);</w:t>
      </w:r>
    </w:p>
    <w:p w14:paraId="4984743A" w14:textId="77777777" w:rsidR="009D1973" w:rsidRPr="009D1973" w:rsidRDefault="009D1973" w:rsidP="000F694A">
      <w:pPr>
        <w:spacing w:line="240" w:lineRule="auto"/>
        <w:jc w:val="left"/>
        <w:rPr>
          <w:rStyle w:val="nfasissutil"/>
        </w:rPr>
      </w:pPr>
    </w:p>
    <w:p w14:paraId="796BAB62" w14:textId="77777777" w:rsidR="009D1973" w:rsidRPr="009D1973" w:rsidRDefault="009D1973" w:rsidP="000F694A">
      <w:pPr>
        <w:spacing w:line="240" w:lineRule="auto"/>
        <w:jc w:val="left"/>
        <w:rPr>
          <w:rStyle w:val="nfasissutil"/>
        </w:rPr>
      </w:pPr>
      <w:r w:rsidRPr="009D1973">
        <w:rPr>
          <w:rStyle w:val="nfasissutil"/>
        </w:rPr>
        <w:t xml:space="preserve">    this.numDaysPrevMonth = cPrev.getActualMaximum(Calendar.DAY_OF_MONTH);</w:t>
      </w:r>
    </w:p>
    <w:p w14:paraId="329AD865" w14:textId="77777777" w:rsidR="009D1973" w:rsidRPr="009D1973" w:rsidRDefault="009D1973" w:rsidP="000F694A">
      <w:pPr>
        <w:spacing w:line="240" w:lineRule="auto"/>
        <w:jc w:val="left"/>
        <w:rPr>
          <w:rStyle w:val="nfasissutil"/>
        </w:rPr>
      </w:pPr>
    </w:p>
    <w:p w14:paraId="796C7607" w14:textId="77777777" w:rsidR="009D1973" w:rsidRPr="009D1973" w:rsidRDefault="009D1973" w:rsidP="000F694A">
      <w:pPr>
        <w:spacing w:line="240" w:lineRule="auto"/>
        <w:jc w:val="left"/>
        <w:rPr>
          <w:rStyle w:val="nfasissutil"/>
        </w:rPr>
      </w:pPr>
      <w:r w:rsidRPr="009D1973">
        <w:rPr>
          <w:rStyle w:val="nfasissutil"/>
        </w:rPr>
        <w:t xml:space="preserve">    this.x = x;</w:t>
      </w:r>
    </w:p>
    <w:p w14:paraId="50F8D47E" w14:textId="77777777" w:rsidR="009D1973" w:rsidRPr="009D1973" w:rsidRDefault="009D1973" w:rsidP="000F694A">
      <w:pPr>
        <w:spacing w:line="240" w:lineRule="auto"/>
        <w:jc w:val="left"/>
        <w:rPr>
          <w:rStyle w:val="nfasissutil"/>
        </w:rPr>
      </w:pPr>
      <w:r w:rsidRPr="009D1973">
        <w:rPr>
          <w:rStyle w:val="nfasissutil"/>
        </w:rPr>
        <w:t xml:space="preserve">    this.y = y;</w:t>
      </w:r>
    </w:p>
    <w:p w14:paraId="74FCB99E" w14:textId="77777777" w:rsidR="009D1973" w:rsidRPr="009D1973" w:rsidRDefault="009D1973" w:rsidP="000F694A">
      <w:pPr>
        <w:spacing w:line="240" w:lineRule="auto"/>
        <w:jc w:val="left"/>
        <w:rPr>
          <w:rStyle w:val="nfasissutil"/>
        </w:rPr>
      </w:pPr>
      <w:r w:rsidRPr="009D1973">
        <w:rPr>
          <w:rStyle w:val="nfasissutil"/>
        </w:rPr>
        <w:t xml:space="preserve">    this.w = w;</w:t>
      </w:r>
    </w:p>
    <w:p w14:paraId="1E69C60E" w14:textId="77777777" w:rsidR="009D1973" w:rsidRPr="009D1973" w:rsidRDefault="009D1973" w:rsidP="000F694A">
      <w:pPr>
        <w:spacing w:line="240" w:lineRule="auto"/>
        <w:jc w:val="left"/>
        <w:rPr>
          <w:rStyle w:val="nfasissutil"/>
        </w:rPr>
      </w:pPr>
      <w:r w:rsidRPr="009D1973">
        <w:rPr>
          <w:rStyle w:val="nfasissutil"/>
        </w:rPr>
        <w:t xml:space="preserve">    this.h = h;</w:t>
      </w:r>
    </w:p>
    <w:p w14:paraId="5ADFD10A"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createCalendar(x, y, w, h);</w:t>
      </w:r>
    </w:p>
    <w:p w14:paraId="5763512F" w14:textId="77777777" w:rsidR="009D1973" w:rsidRPr="009D1973" w:rsidRDefault="009D1973" w:rsidP="000F694A">
      <w:pPr>
        <w:spacing w:line="240" w:lineRule="auto"/>
        <w:jc w:val="left"/>
        <w:rPr>
          <w:rStyle w:val="nfasissutil"/>
          <w:lang w:val="es-ES"/>
        </w:rPr>
      </w:pPr>
    </w:p>
    <w:p w14:paraId="182E6F2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bNext = new Button("Siguiente", x+ w/3, y -70, 100, 50);</w:t>
      </w:r>
    </w:p>
    <w:p w14:paraId="486A5D3E" w14:textId="77777777" w:rsidR="009D1973" w:rsidRPr="009D1973" w:rsidRDefault="009D1973" w:rsidP="000F694A">
      <w:pPr>
        <w:spacing w:line="240" w:lineRule="auto"/>
        <w:jc w:val="left"/>
        <w:rPr>
          <w:rStyle w:val="nfasissutil"/>
        </w:rPr>
      </w:pPr>
      <w:r w:rsidRPr="009D1973">
        <w:rPr>
          <w:rStyle w:val="nfasissutil"/>
        </w:rPr>
        <w:t xml:space="preserve">    bPrev = new Button("Anterior", x+w/3+100, y - 70, 100, 50);</w:t>
      </w:r>
    </w:p>
    <w:p w14:paraId="3387F0F6" w14:textId="77777777" w:rsidR="009D1973" w:rsidRPr="009D1973" w:rsidRDefault="009D1973" w:rsidP="000F694A">
      <w:pPr>
        <w:spacing w:line="240" w:lineRule="auto"/>
        <w:jc w:val="left"/>
        <w:rPr>
          <w:rStyle w:val="nfasissutil"/>
        </w:rPr>
      </w:pPr>
      <w:r w:rsidRPr="009D1973">
        <w:rPr>
          <w:rStyle w:val="nfasissutil"/>
        </w:rPr>
        <w:t xml:space="preserve">    bOK   = new Button("OK", x+w/3+200, y - 70, 50, 50);</w:t>
      </w:r>
    </w:p>
    <w:p w14:paraId="0133D441" w14:textId="77777777" w:rsidR="009D1973" w:rsidRPr="009D1973" w:rsidRDefault="009D1973" w:rsidP="000F694A">
      <w:pPr>
        <w:spacing w:line="240" w:lineRule="auto"/>
        <w:jc w:val="left"/>
        <w:rPr>
          <w:rStyle w:val="nfasissutil"/>
        </w:rPr>
      </w:pPr>
      <w:r w:rsidRPr="009D1973">
        <w:rPr>
          <w:rStyle w:val="nfasissutil"/>
        </w:rPr>
        <w:t xml:space="preserve">  }</w:t>
      </w:r>
    </w:p>
    <w:p w14:paraId="3C626EA5" w14:textId="77777777" w:rsidR="009D1973" w:rsidRPr="009D1973" w:rsidRDefault="009D1973" w:rsidP="000F694A">
      <w:pPr>
        <w:spacing w:line="240" w:lineRule="auto"/>
        <w:jc w:val="left"/>
        <w:rPr>
          <w:rStyle w:val="nfasissutil"/>
        </w:rPr>
      </w:pPr>
    </w:p>
    <w:p w14:paraId="273B9027" w14:textId="77777777" w:rsidR="009D1973" w:rsidRPr="009D1973" w:rsidRDefault="009D1973" w:rsidP="000F694A">
      <w:pPr>
        <w:spacing w:line="240" w:lineRule="auto"/>
        <w:jc w:val="left"/>
        <w:rPr>
          <w:rStyle w:val="nfasissutil"/>
        </w:rPr>
      </w:pPr>
      <w:r w:rsidRPr="009D1973">
        <w:rPr>
          <w:rStyle w:val="nfasissutil"/>
        </w:rPr>
        <w:t xml:space="preserve">  // Setters</w:t>
      </w:r>
    </w:p>
    <w:p w14:paraId="3315EFCD" w14:textId="77777777" w:rsidR="009D1973" w:rsidRPr="009D1973" w:rsidRDefault="009D1973" w:rsidP="000F694A">
      <w:pPr>
        <w:spacing w:line="240" w:lineRule="auto"/>
        <w:jc w:val="left"/>
        <w:rPr>
          <w:rStyle w:val="nfasissutil"/>
        </w:rPr>
      </w:pPr>
    </w:p>
    <w:p w14:paraId="6B9D57D2" w14:textId="77777777" w:rsidR="009D1973" w:rsidRPr="009D1973" w:rsidRDefault="009D1973" w:rsidP="000F694A">
      <w:pPr>
        <w:spacing w:line="240" w:lineRule="auto"/>
        <w:jc w:val="left"/>
        <w:rPr>
          <w:rStyle w:val="nfasissutil"/>
        </w:rPr>
      </w:pPr>
      <w:r w:rsidRPr="009D1973">
        <w:rPr>
          <w:rStyle w:val="nfasissutil"/>
        </w:rPr>
        <w:t xml:space="preserve">  void setCalendar(int d, int m, int y) {</w:t>
      </w:r>
    </w:p>
    <w:p w14:paraId="0E3F1704" w14:textId="77777777" w:rsidR="009D1973" w:rsidRPr="009D1973" w:rsidRDefault="009D1973" w:rsidP="000F694A">
      <w:pPr>
        <w:spacing w:line="240" w:lineRule="auto"/>
        <w:jc w:val="left"/>
        <w:rPr>
          <w:rStyle w:val="nfasissutil"/>
        </w:rPr>
      </w:pPr>
      <w:r w:rsidRPr="009D1973">
        <w:rPr>
          <w:rStyle w:val="nfasissutil"/>
        </w:rPr>
        <w:t xml:space="preserve">    cal.set(Calendar.YEAR, y);</w:t>
      </w:r>
    </w:p>
    <w:p w14:paraId="2562B485" w14:textId="77777777" w:rsidR="009D1973" w:rsidRPr="009D1973" w:rsidRDefault="009D1973" w:rsidP="000F694A">
      <w:pPr>
        <w:spacing w:line="240" w:lineRule="auto"/>
        <w:jc w:val="left"/>
        <w:rPr>
          <w:rStyle w:val="nfasissutil"/>
        </w:rPr>
      </w:pPr>
      <w:r w:rsidRPr="009D1973">
        <w:rPr>
          <w:rStyle w:val="nfasissutil"/>
        </w:rPr>
        <w:t xml:space="preserve">    cal.set(Calendar.MONTH, m);</w:t>
      </w:r>
    </w:p>
    <w:p w14:paraId="56B41168" w14:textId="77777777" w:rsidR="009D1973" w:rsidRPr="009D1973" w:rsidRDefault="009D1973" w:rsidP="000F694A">
      <w:pPr>
        <w:spacing w:line="240" w:lineRule="auto"/>
        <w:jc w:val="left"/>
        <w:rPr>
          <w:rStyle w:val="nfasissutil"/>
        </w:rPr>
      </w:pPr>
      <w:r w:rsidRPr="009D1973">
        <w:rPr>
          <w:rStyle w:val="nfasissutil"/>
        </w:rPr>
        <w:t xml:space="preserve">    cal.set(Calendar.DATE, d);</w:t>
      </w:r>
    </w:p>
    <w:p w14:paraId="550C9A5F" w14:textId="77777777" w:rsidR="009D1973" w:rsidRPr="009D1973" w:rsidRDefault="009D1973" w:rsidP="000F694A">
      <w:pPr>
        <w:spacing w:line="240" w:lineRule="auto"/>
        <w:jc w:val="left"/>
        <w:rPr>
          <w:rStyle w:val="nfasissutil"/>
        </w:rPr>
      </w:pPr>
      <w:r w:rsidRPr="009D1973">
        <w:rPr>
          <w:rStyle w:val="nfasissutil"/>
        </w:rPr>
        <w:t xml:space="preserve">  }</w:t>
      </w:r>
    </w:p>
    <w:p w14:paraId="5F8B1550" w14:textId="77777777" w:rsidR="009D1973" w:rsidRPr="009D1973" w:rsidRDefault="009D1973" w:rsidP="000F694A">
      <w:pPr>
        <w:spacing w:line="240" w:lineRule="auto"/>
        <w:jc w:val="left"/>
        <w:rPr>
          <w:rStyle w:val="nfasissutil"/>
        </w:rPr>
      </w:pPr>
    </w:p>
    <w:p w14:paraId="75BD7FFE" w14:textId="77777777" w:rsidR="009D1973" w:rsidRPr="009D1973" w:rsidRDefault="009D1973" w:rsidP="000F694A">
      <w:pPr>
        <w:spacing w:line="240" w:lineRule="auto"/>
        <w:jc w:val="left"/>
        <w:rPr>
          <w:rStyle w:val="nfasissutil"/>
        </w:rPr>
      </w:pPr>
      <w:r w:rsidRPr="009D1973">
        <w:rPr>
          <w:rStyle w:val="nfasissutil"/>
        </w:rPr>
        <w:t xml:space="preserve">  void setPrevCalendar(int d, int m, int y) {</w:t>
      </w:r>
    </w:p>
    <w:p w14:paraId="01E41CA0" w14:textId="77777777" w:rsidR="009D1973" w:rsidRPr="009D1973" w:rsidRDefault="009D1973" w:rsidP="000F694A">
      <w:pPr>
        <w:spacing w:line="240" w:lineRule="auto"/>
        <w:jc w:val="left"/>
        <w:rPr>
          <w:rStyle w:val="nfasissutil"/>
        </w:rPr>
      </w:pPr>
      <w:r w:rsidRPr="009D1973">
        <w:rPr>
          <w:rStyle w:val="nfasissutil"/>
        </w:rPr>
        <w:t xml:space="preserve">    cPrev.set(Calendar.YEAR, y);</w:t>
      </w:r>
    </w:p>
    <w:p w14:paraId="272AE897" w14:textId="77777777" w:rsidR="009D1973" w:rsidRPr="009D1973" w:rsidRDefault="009D1973" w:rsidP="000F694A">
      <w:pPr>
        <w:spacing w:line="240" w:lineRule="auto"/>
        <w:jc w:val="left"/>
        <w:rPr>
          <w:rStyle w:val="nfasissutil"/>
        </w:rPr>
      </w:pPr>
      <w:r w:rsidRPr="009D1973">
        <w:rPr>
          <w:rStyle w:val="nfasissutil"/>
        </w:rPr>
        <w:t xml:space="preserve">    cPrev.set(Calendar.MONTH, m);</w:t>
      </w:r>
    </w:p>
    <w:p w14:paraId="3429A0C1" w14:textId="77777777" w:rsidR="009D1973" w:rsidRPr="009D1973" w:rsidRDefault="009D1973" w:rsidP="000F694A">
      <w:pPr>
        <w:spacing w:line="240" w:lineRule="auto"/>
        <w:jc w:val="left"/>
        <w:rPr>
          <w:rStyle w:val="nfasissutil"/>
        </w:rPr>
      </w:pPr>
      <w:r w:rsidRPr="009D1973">
        <w:rPr>
          <w:rStyle w:val="nfasissutil"/>
        </w:rPr>
        <w:t xml:space="preserve">    cPrev.set(Calendar.DATE, d);</w:t>
      </w:r>
    </w:p>
    <w:p w14:paraId="3C08E9ED" w14:textId="77777777" w:rsidR="009D1973" w:rsidRPr="009D1973" w:rsidRDefault="009D1973" w:rsidP="000F694A">
      <w:pPr>
        <w:spacing w:line="240" w:lineRule="auto"/>
        <w:jc w:val="left"/>
        <w:rPr>
          <w:rStyle w:val="nfasissutil"/>
        </w:rPr>
      </w:pPr>
      <w:r w:rsidRPr="009D1973">
        <w:rPr>
          <w:rStyle w:val="nfasissutil"/>
        </w:rPr>
        <w:t xml:space="preserve">  }</w:t>
      </w:r>
    </w:p>
    <w:p w14:paraId="3D02EC75" w14:textId="77777777" w:rsidR="009D1973" w:rsidRPr="009D1973" w:rsidRDefault="009D1973" w:rsidP="000F694A">
      <w:pPr>
        <w:spacing w:line="240" w:lineRule="auto"/>
        <w:jc w:val="left"/>
        <w:rPr>
          <w:rStyle w:val="nfasissutil"/>
        </w:rPr>
      </w:pPr>
    </w:p>
    <w:p w14:paraId="343629A8" w14:textId="77777777" w:rsidR="009D1973" w:rsidRPr="009D1973" w:rsidRDefault="009D1973" w:rsidP="000F694A">
      <w:pPr>
        <w:spacing w:line="240" w:lineRule="auto"/>
        <w:jc w:val="left"/>
        <w:rPr>
          <w:rStyle w:val="nfasissutil"/>
        </w:rPr>
      </w:pPr>
      <w:r w:rsidRPr="009D1973">
        <w:rPr>
          <w:rStyle w:val="nfasissutil"/>
        </w:rPr>
        <w:t xml:space="preserve">  void setSelectedDate(int d, int m, int y) {</w:t>
      </w:r>
    </w:p>
    <w:p w14:paraId="1CE8F41D" w14:textId="77777777" w:rsidR="009D1973" w:rsidRPr="009D1973" w:rsidRDefault="009D1973" w:rsidP="000F694A">
      <w:pPr>
        <w:spacing w:line="240" w:lineRule="auto"/>
        <w:jc w:val="left"/>
        <w:rPr>
          <w:rStyle w:val="nfasissutil"/>
        </w:rPr>
      </w:pPr>
      <w:r w:rsidRPr="009D1973">
        <w:rPr>
          <w:rStyle w:val="nfasissutil"/>
        </w:rPr>
        <w:t xml:space="preserve">    this.selectedDay = d;</w:t>
      </w:r>
    </w:p>
    <w:p w14:paraId="2FE9CD76" w14:textId="77777777" w:rsidR="009D1973" w:rsidRPr="009D1973" w:rsidRDefault="009D1973" w:rsidP="000F694A">
      <w:pPr>
        <w:spacing w:line="240" w:lineRule="auto"/>
        <w:jc w:val="left"/>
        <w:rPr>
          <w:rStyle w:val="nfasissutil"/>
        </w:rPr>
      </w:pPr>
      <w:r w:rsidRPr="009D1973">
        <w:rPr>
          <w:rStyle w:val="nfasissutil"/>
        </w:rPr>
        <w:t xml:space="preserve">    this.selectedMonth = m;</w:t>
      </w:r>
    </w:p>
    <w:p w14:paraId="377BE1F0"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this.selectedYear = y;</w:t>
      </w:r>
    </w:p>
    <w:p w14:paraId="2697854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1DE02359" w14:textId="77777777" w:rsidR="009D1973" w:rsidRPr="009D1973" w:rsidRDefault="009D1973" w:rsidP="000F694A">
      <w:pPr>
        <w:spacing w:line="240" w:lineRule="auto"/>
        <w:jc w:val="left"/>
        <w:rPr>
          <w:rStyle w:val="nfasissutil"/>
          <w:lang w:val="es-ES"/>
        </w:rPr>
      </w:pPr>
    </w:p>
    <w:p w14:paraId="3AB8D62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Va un mes atrás en el calendario</w:t>
      </w:r>
    </w:p>
    <w:p w14:paraId="5FFCD20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prevMonth() {</w:t>
      </w:r>
    </w:p>
    <w:p w14:paraId="0111A53F" w14:textId="77777777" w:rsidR="009D1973" w:rsidRPr="009D1973" w:rsidRDefault="009D1973" w:rsidP="000F694A">
      <w:pPr>
        <w:spacing w:line="240" w:lineRule="auto"/>
        <w:jc w:val="left"/>
        <w:rPr>
          <w:rStyle w:val="nfasissutil"/>
        </w:rPr>
      </w:pPr>
    </w:p>
    <w:p w14:paraId="1CFD016F" w14:textId="77777777" w:rsidR="009D1973" w:rsidRPr="009D1973" w:rsidRDefault="009D1973" w:rsidP="000F694A">
      <w:pPr>
        <w:spacing w:line="240" w:lineRule="auto"/>
        <w:jc w:val="left"/>
        <w:rPr>
          <w:rStyle w:val="nfasissutil"/>
        </w:rPr>
      </w:pPr>
      <w:r w:rsidRPr="009D1973">
        <w:rPr>
          <w:rStyle w:val="nfasissutil"/>
        </w:rPr>
        <w:t xml:space="preserve">    this.buttons = new DayButton[37];</w:t>
      </w:r>
    </w:p>
    <w:p w14:paraId="312CC4DC" w14:textId="77777777" w:rsidR="009D1973" w:rsidRPr="009D1973" w:rsidRDefault="009D1973" w:rsidP="000F694A">
      <w:pPr>
        <w:spacing w:line="240" w:lineRule="auto"/>
        <w:jc w:val="left"/>
        <w:rPr>
          <w:rStyle w:val="nfasissutil"/>
        </w:rPr>
      </w:pPr>
    </w:p>
    <w:p w14:paraId="1D89007B" w14:textId="77777777" w:rsidR="009D1973" w:rsidRPr="009D1973" w:rsidRDefault="009D1973" w:rsidP="000F694A">
      <w:pPr>
        <w:spacing w:line="240" w:lineRule="auto"/>
        <w:jc w:val="left"/>
        <w:rPr>
          <w:rStyle w:val="nfasissutil"/>
        </w:rPr>
      </w:pPr>
      <w:r w:rsidRPr="009D1973">
        <w:rPr>
          <w:rStyle w:val="nfasissutil"/>
        </w:rPr>
        <w:t xml:space="preserve">    this.mes --;</w:t>
      </w:r>
    </w:p>
    <w:p w14:paraId="2BE434A1" w14:textId="77777777" w:rsidR="009D1973" w:rsidRPr="009D1973" w:rsidRDefault="009D1973" w:rsidP="000F694A">
      <w:pPr>
        <w:spacing w:line="240" w:lineRule="auto"/>
        <w:jc w:val="left"/>
        <w:rPr>
          <w:rStyle w:val="nfasissutil"/>
        </w:rPr>
      </w:pPr>
      <w:r w:rsidRPr="009D1973">
        <w:rPr>
          <w:rStyle w:val="nfasissutil"/>
        </w:rPr>
        <w:t xml:space="preserve">    if (this.mes==0) {</w:t>
      </w:r>
    </w:p>
    <w:p w14:paraId="6CC3E0AF" w14:textId="77777777" w:rsidR="009D1973" w:rsidRPr="009D1973" w:rsidRDefault="009D1973" w:rsidP="000F694A">
      <w:pPr>
        <w:spacing w:line="240" w:lineRule="auto"/>
        <w:jc w:val="left"/>
        <w:rPr>
          <w:rStyle w:val="nfasissutil"/>
        </w:rPr>
      </w:pPr>
      <w:r w:rsidRPr="009D1973">
        <w:rPr>
          <w:rStyle w:val="nfasissutil"/>
        </w:rPr>
        <w:t xml:space="preserve">      this.mes = 12;</w:t>
      </w:r>
    </w:p>
    <w:p w14:paraId="318F9A1D" w14:textId="77777777" w:rsidR="009D1973" w:rsidRPr="009D1973" w:rsidRDefault="009D1973" w:rsidP="000F694A">
      <w:pPr>
        <w:spacing w:line="240" w:lineRule="auto"/>
        <w:jc w:val="left"/>
        <w:rPr>
          <w:rStyle w:val="nfasissutil"/>
        </w:rPr>
      </w:pPr>
      <w:r w:rsidRPr="009D1973">
        <w:rPr>
          <w:rStyle w:val="nfasissutil"/>
        </w:rPr>
        <w:t xml:space="preserve">      this.año--;</w:t>
      </w:r>
    </w:p>
    <w:p w14:paraId="6D18286B" w14:textId="77777777" w:rsidR="009D1973" w:rsidRPr="009D1973" w:rsidRDefault="009D1973" w:rsidP="000F694A">
      <w:pPr>
        <w:spacing w:line="240" w:lineRule="auto"/>
        <w:jc w:val="left"/>
        <w:rPr>
          <w:rStyle w:val="nfasissutil"/>
        </w:rPr>
      </w:pPr>
      <w:r w:rsidRPr="009D1973">
        <w:rPr>
          <w:rStyle w:val="nfasissutil"/>
        </w:rPr>
        <w:t xml:space="preserve">    }</w:t>
      </w:r>
    </w:p>
    <w:p w14:paraId="52D38190" w14:textId="77777777" w:rsidR="009D1973" w:rsidRPr="009D1973" w:rsidRDefault="009D1973" w:rsidP="000F694A">
      <w:pPr>
        <w:spacing w:line="240" w:lineRule="auto"/>
        <w:jc w:val="left"/>
        <w:rPr>
          <w:rStyle w:val="nfasissutil"/>
        </w:rPr>
      </w:pPr>
      <w:r w:rsidRPr="009D1973">
        <w:rPr>
          <w:rStyle w:val="nfasissutil"/>
        </w:rPr>
        <w:t xml:space="preserve">    setCalendar(this.dia, this.mes -1, this.año);</w:t>
      </w:r>
    </w:p>
    <w:p w14:paraId="171E5259" w14:textId="77777777" w:rsidR="009D1973" w:rsidRPr="009D1973" w:rsidRDefault="009D1973" w:rsidP="000F694A">
      <w:pPr>
        <w:spacing w:line="240" w:lineRule="auto"/>
        <w:jc w:val="left"/>
        <w:rPr>
          <w:rStyle w:val="nfasissutil"/>
        </w:rPr>
      </w:pPr>
    </w:p>
    <w:p w14:paraId="0149DC6E" w14:textId="77777777" w:rsidR="009D1973" w:rsidRPr="009D1973" w:rsidRDefault="009D1973" w:rsidP="000F694A">
      <w:pPr>
        <w:spacing w:line="240" w:lineRule="auto"/>
        <w:jc w:val="left"/>
        <w:rPr>
          <w:rStyle w:val="nfasissutil"/>
        </w:rPr>
      </w:pPr>
      <w:r w:rsidRPr="009D1973">
        <w:rPr>
          <w:rStyle w:val="nfasissutil"/>
        </w:rPr>
        <w:t xml:space="preserve">    this.numDaysMonth = cal.getActualMaximum(Calendar.DAY_OF_MONTH);</w:t>
      </w:r>
    </w:p>
    <w:p w14:paraId="099A0F01" w14:textId="77777777" w:rsidR="009D1973" w:rsidRPr="009D1973" w:rsidRDefault="009D1973" w:rsidP="000F694A">
      <w:pPr>
        <w:spacing w:line="240" w:lineRule="auto"/>
        <w:jc w:val="left"/>
        <w:rPr>
          <w:rStyle w:val="nfasissutil"/>
        </w:rPr>
      </w:pPr>
    </w:p>
    <w:p w14:paraId="763E3ED3" w14:textId="77777777" w:rsidR="009D1973" w:rsidRPr="009D1973" w:rsidRDefault="009D1973" w:rsidP="000F694A">
      <w:pPr>
        <w:spacing w:line="240" w:lineRule="auto"/>
        <w:jc w:val="left"/>
        <w:rPr>
          <w:rStyle w:val="nfasissutil"/>
        </w:rPr>
      </w:pPr>
      <w:r w:rsidRPr="009D1973">
        <w:rPr>
          <w:rStyle w:val="nfasissutil"/>
        </w:rPr>
        <w:t xml:space="preserve">    this.dayOfWeek = cal.get(Calendar.DAY_OF_WEEK);</w:t>
      </w:r>
    </w:p>
    <w:p w14:paraId="4CFD2976" w14:textId="77777777" w:rsidR="009D1973" w:rsidRPr="009D1973" w:rsidRDefault="009D1973" w:rsidP="000F694A">
      <w:pPr>
        <w:spacing w:line="240" w:lineRule="auto"/>
        <w:jc w:val="left"/>
        <w:rPr>
          <w:rStyle w:val="nfasissutil"/>
        </w:rPr>
      </w:pPr>
      <w:r w:rsidRPr="009D1973">
        <w:rPr>
          <w:rStyle w:val="nfasissutil"/>
        </w:rPr>
        <w:t xml:space="preserve">    if (dayOfWeek==Calendar.SUNDAY) {</w:t>
      </w:r>
    </w:p>
    <w:p w14:paraId="272C7F64" w14:textId="77777777" w:rsidR="009D1973" w:rsidRPr="009D1973" w:rsidRDefault="009D1973" w:rsidP="000F694A">
      <w:pPr>
        <w:spacing w:line="240" w:lineRule="auto"/>
        <w:jc w:val="left"/>
        <w:rPr>
          <w:rStyle w:val="nfasissutil"/>
        </w:rPr>
      </w:pPr>
      <w:r w:rsidRPr="009D1973">
        <w:rPr>
          <w:rStyle w:val="nfasissutil"/>
        </w:rPr>
        <w:lastRenderedPageBreak/>
        <w:t xml:space="preserve">      this.dayOfWeek = 6;</w:t>
      </w:r>
    </w:p>
    <w:p w14:paraId="711FEBE7" w14:textId="77777777" w:rsidR="009D1973" w:rsidRPr="009D1973" w:rsidRDefault="009D1973" w:rsidP="000F694A">
      <w:pPr>
        <w:spacing w:line="240" w:lineRule="auto"/>
        <w:jc w:val="left"/>
        <w:rPr>
          <w:rStyle w:val="nfasissutil"/>
        </w:rPr>
      </w:pPr>
      <w:r w:rsidRPr="009D1973">
        <w:rPr>
          <w:rStyle w:val="nfasissutil"/>
        </w:rPr>
        <w:t xml:space="preserve">    } else {</w:t>
      </w:r>
    </w:p>
    <w:p w14:paraId="70A9EF2E" w14:textId="77777777" w:rsidR="009D1973" w:rsidRPr="009D1973" w:rsidRDefault="009D1973" w:rsidP="000F694A">
      <w:pPr>
        <w:spacing w:line="240" w:lineRule="auto"/>
        <w:jc w:val="left"/>
        <w:rPr>
          <w:rStyle w:val="nfasissutil"/>
        </w:rPr>
      </w:pPr>
      <w:r w:rsidRPr="009D1973">
        <w:rPr>
          <w:rStyle w:val="nfasissutil"/>
        </w:rPr>
        <w:t xml:space="preserve">      this.dayOfWeek  = this.dayOfWeek - 2;</w:t>
      </w:r>
    </w:p>
    <w:p w14:paraId="4249B810" w14:textId="77777777" w:rsidR="009D1973" w:rsidRPr="009D1973" w:rsidRDefault="009D1973" w:rsidP="000F694A">
      <w:pPr>
        <w:spacing w:line="240" w:lineRule="auto"/>
        <w:jc w:val="left"/>
        <w:rPr>
          <w:rStyle w:val="nfasissutil"/>
        </w:rPr>
      </w:pPr>
      <w:r w:rsidRPr="009D1973">
        <w:rPr>
          <w:rStyle w:val="nfasissutil"/>
        </w:rPr>
        <w:t xml:space="preserve">    }</w:t>
      </w:r>
    </w:p>
    <w:p w14:paraId="21271D80" w14:textId="77777777" w:rsidR="009D1973" w:rsidRPr="009D1973" w:rsidRDefault="009D1973" w:rsidP="000F694A">
      <w:pPr>
        <w:spacing w:line="240" w:lineRule="auto"/>
        <w:jc w:val="left"/>
        <w:rPr>
          <w:rStyle w:val="nfasissutil"/>
        </w:rPr>
      </w:pPr>
    </w:p>
    <w:p w14:paraId="74A36940" w14:textId="77777777" w:rsidR="009D1973" w:rsidRPr="009D1973" w:rsidRDefault="009D1973" w:rsidP="000F694A">
      <w:pPr>
        <w:spacing w:line="240" w:lineRule="auto"/>
        <w:jc w:val="left"/>
        <w:rPr>
          <w:rStyle w:val="nfasissutil"/>
        </w:rPr>
      </w:pPr>
      <w:r w:rsidRPr="009D1973">
        <w:rPr>
          <w:rStyle w:val="nfasissutil"/>
        </w:rPr>
        <w:t xml:space="preserve">    cal.set(Calendar.DAY_OF_WEEK, cal.getFirstDayOfWeek());</w:t>
      </w:r>
    </w:p>
    <w:p w14:paraId="3C09AD78" w14:textId="77777777" w:rsidR="009D1973" w:rsidRPr="009D1973" w:rsidRDefault="009D1973" w:rsidP="000F694A">
      <w:pPr>
        <w:spacing w:line="240" w:lineRule="auto"/>
        <w:jc w:val="left"/>
        <w:rPr>
          <w:rStyle w:val="nfasissutil"/>
        </w:rPr>
      </w:pPr>
      <w:r w:rsidRPr="009D1973">
        <w:rPr>
          <w:rStyle w:val="nfasissutil"/>
        </w:rPr>
        <w:t xml:space="preserve">    this.firstDay = cal.get(Calendar.DATE);</w:t>
      </w:r>
    </w:p>
    <w:p w14:paraId="5A5099C0" w14:textId="77777777" w:rsidR="009D1973" w:rsidRPr="009D1973" w:rsidRDefault="009D1973" w:rsidP="000F694A">
      <w:pPr>
        <w:spacing w:line="240" w:lineRule="auto"/>
        <w:jc w:val="left"/>
        <w:rPr>
          <w:rStyle w:val="nfasissutil"/>
        </w:rPr>
      </w:pPr>
    </w:p>
    <w:p w14:paraId="61274DB0" w14:textId="77777777" w:rsidR="009D1973" w:rsidRPr="009D1973" w:rsidRDefault="009D1973" w:rsidP="000F694A">
      <w:pPr>
        <w:spacing w:line="240" w:lineRule="auto"/>
        <w:jc w:val="left"/>
        <w:rPr>
          <w:rStyle w:val="nfasissutil"/>
        </w:rPr>
      </w:pPr>
      <w:r w:rsidRPr="009D1973">
        <w:rPr>
          <w:rStyle w:val="nfasissutil"/>
        </w:rPr>
        <w:t xml:space="preserve">    setPrevCalendar(1, this.mes -2, this.año);</w:t>
      </w:r>
    </w:p>
    <w:p w14:paraId="3BDC4B34" w14:textId="77777777" w:rsidR="009D1973" w:rsidRPr="009D1973" w:rsidRDefault="009D1973" w:rsidP="000F694A">
      <w:pPr>
        <w:spacing w:line="240" w:lineRule="auto"/>
        <w:jc w:val="left"/>
        <w:rPr>
          <w:rStyle w:val="nfasissutil"/>
        </w:rPr>
      </w:pPr>
      <w:r w:rsidRPr="009D1973">
        <w:rPr>
          <w:rStyle w:val="nfasissutil"/>
        </w:rPr>
        <w:t xml:space="preserve">    this.numDaysPrevMonth = cPrev.getActualMaximum(Calendar.DAY_OF_MONTH);</w:t>
      </w:r>
    </w:p>
    <w:p w14:paraId="0D3DE3CF" w14:textId="77777777" w:rsidR="009D1973" w:rsidRPr="009D1973" w:rsidRDefault="009D1973" w:rsidP="000F694A">
      <w:pPr>
        <w:spacing w:line="240" w:lineRule="auto"/>
        <w:jc w:val="left"/>
        <w:rPr>
          <w:rStyle w:val="nfasissutil"/>
        </w:rPr>
      </w:pPr>
    </w:p>
    <w:p w14:paraId="1A592E7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createCalendar(x, y, w, h);</w:t>
      </w:r>
    </w:p>
    <w:p w14:paraId="6A58D396"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w:t>
      </w:r>
    </w:p>
    <w:p w14:paraId="6CBA1674" w14:textId="77777777" w:rsidR="009D1973" w:rsidRPr="009D1973" w:rsidRDefault="009D1973" w:rsidP="000F694A">
      <w:pPr>
        <w:spacing w:line="240" w:lineRule="auto"/>
        <w:jc w:val="left"/>
        <w:rPr>
          <w:rStyle w:val="nfasissutil"/>
        </w:rPr>
      </w:pPr>
    </w:p>
    <w:p w14:paraId="39FC4EBC" w14:textId="77777777" w:rsidR="009D1973" w:rsidRPr="009D1973" w:rsidRDefault="009D1973" w:rsidP="000F694A">
      <w:pPr>
        <w:spacing w:line="240" w:lineRule="auto"/>
        <w:jc w:val="left"/>
        <w:rPr>
          <w:rStyle w:val="nfasissutil"/>
        </w:rPr>
      </w:pPr>
      <w:r w:rsidRPr="009D1973">
        <w:rPr>
          <w:rStyle w:val="nfasissutil"/>
        </w:rPr>
        <w:t xml:space="preserve">  void createCalendar(int x, int y, int w, int h) {</w:t>
      </w:r>
    </w:p>
    <w:p w14:paraId="1F656009" w14:textId="77777777" w:rsidR="009D1973" w:rsidRPr="009D1973" w:rsidRDefault="009D1973" w:rsidP="000F694A">
      <w:pPr>
        <w:spacing w:line="240" w:lineRule="auto"/>
        <w:jc w:val="left"/>
        <w:rPr>
          <w:rStyle w:val="nfasissutil"/>
        </w:rPr>
      </w:pPr>
    </w:p>
    <w:p w14:paraId="0F21F5AA" w14:textId="77777777" w:rsidR="009D1973" w:rsidRPr="009D1973" w:rsidRDefault="009D1973" w:rsidP="000F694A">
      <w:pPr>
        <w:spacing w:line="240" w:lineRule="auto"/>
        <w:jc w:val="left"/>
        <w:rPr>
          <w:rStyle w:val="nfasissutil"/>
        </w:rPr>
      </w:pPr>
      <w:r w:rsidRPr="009D1973">
        <w:rPr>
          <w:rStyle w:val="nfasissutil"/>
        </w:rPr>
        <w:t xml:space="preserve">    float dayWidth  = w / 7;</w:t>
      </w:r>
    </w:p>
    <w:p w14:paraId="24DA3DAC" w14:textId="77777777" w:rsidR="009D1973" w:rsidRPr="009D1973" w:rsidRDefault="009D1973" w:rsidP="000F694A">
      <w:pPr>
        <w:spacing w:line="240" w:lineRule="auto"/>
        <w:jc w:val="left"/>
        <w:rPr>
          <w:rStyle w:val="nfasissutil"/>
        </w:rPr>
      </w:pPr>
      <w:r w:rsidRPr="009D1973">
        <w:rPr>
          <w:rStyle w:val="nfasissutil"/>
        </w:rPr>
        <w:t xml:space="preserve">    float dayHeight = h / 6;</w:t>
      </w:r>
    </w:p>
    <w:p w14:paraId="637CAAD3" w14:textId="77777777" w:rsidR="009D1973" w:rsidRPr="009D1973" w:rsidRDefault="009D1973" w:rsidP="000F694A">
      <w:pPr>
        <w:spacing w:line="240" w:lineRule="auto"/>
        <w:jc w:val="left"/>
        <w:rPr>
          <w:rStyle w:val="nfasissutil"/>
        </w:rPr>
      </w:pPr>
      <w:r w:rsidRPr="009D1973">
        <w:rPr>
          <w:rStyle w:val="nfasissutil"/>
        </w:rPr>
        <w:t xml:space="preserve">    int numDia = 1;</w:t>
      </w:r>
    </w:p>
    <w:p w14:paraId="40B25B76" w14:textId="77777777" w:rsidR="009D1973" w:rsidRPr="009D1973" w:rsidRDefault="009D1973" w:rsidP="000F694A">
      <w:pPr>
        <w:spacing w:line="240" w:lineRule="auto"/>
        <w:jc w:val="left"/>
        <w:rPr>
          <w:rStyle w:val="nfasissutil"/>
        </w:rPr>
      </w:pPr>
      <w:r w:rsidRPr="009D1973">
        <w:rPr>
          <w:rStyle w:val="nfasissutil"/>
        </w:rPr>
        <w:t xml:space="preserve">    int f = 0, nb = 0;</w:t>
      </w:r>
    </w:p>
    <w:p w14:paraId="156B8C8B" w14:textId="77777777" w:rsidR="009D1973" w:rsidRPr="009D1973" w:rsidRDefault="009D1973" w:rsidP="000F694A">
      <w:pPr>
        <w:spacing w:line="240" w:lineRule="auto"/>
        <w:jc w:val="left"/>
        <w:rPr>
          <w:rStyle w:val="nfasissutil"/>
        </w:rPr>
      </w:pPr>
    </w:p>
    <w:p w14:paraId="59FB7FB2" w14:textId="77777777" w:rsidR="009D1973" w:rsidRPr="009D1973" w:rsidRDefault="009D1973" w:rsidP="000F694A">
      <w:pPr>
        <w:spacing w:line="240" w:lineRule="auto"/>
        <w:jc w:val="left"/>
        <w:rPr>
          <w:rStyle w:val="nfasissutil"/>
        </w:rPr>
      </w:pPr>
      <w:r w:rsidRPr="009D1973">
        <w:rPr>
          <w:rStyle w:val="nfasissutil"/>
        </w:rPr>
        <w:t xml:space="preserve">    while (numDia&lt;=numDaysMonth) {</w:t>
      </w:r>
    </w:p>
    <w:p w14:paraId="205EA948" w14:textId="77777777" w:rsidR="009D1973" w:rsidRPr="009D1973" w:rsidRDefault="009D1973" w:rsidP="000F694A">
      <w:pPr>
        <w:spacing w:line="240" w:lineRule="auto"/>
        <w:jc w:val="left"/>
        <w:rPr>
          <w:rStyle w:val="nfasissutil"/>
        </w:rPr>
      </w:pPr>
    </w:p>
    <w:p w14:paraId="6A90EBEC" w14:textId="77777777" w:rsidR="009D1973" w:rsidRPr="009D1973" w:rsidRDefault="009D1973" w:rsidP="000F694A">
      <w:pPr>
        <w:spacing w:line="240" w:lineRule="auto"/>
        <w:jc w:val="left"/>
        <w:rPr>
          <w:rStyle w:val="nfasissutil"/>
        </w:rPr>
      </w:pPr>
      <w:r w:rsidRPr="009D1973">
        <w:rPr>
          <w:rStyle w:val="nfasissutil"/>
        </w:rPr>
        <w:t xml:space="preserve">      if (firstDay!=1 &amp;&amp; f==0) {</w:t>
      </w:r>
    </w:p>
    <w:p w14:paraId="54B7A27C" w14:textId="77777777" w:rsidR="009D1973" w:rsidRPr="009D1973" w:rsidRDefault="009D1973" w:rsidP="000F694A">
      <w:pPr>
        <w:spacing w:line="240" w:lineRule="auto"/>
        <w:jc w:val="left"/>
        <w:rPr>
          <w:rStyle w:val="nfasissutil"/>
        </w:rPr>
      </w:pPr>
      <w:r w:rsidRPr="009D1973">
        <w:rPr>
          <w:rStyle w:val="nfasissutil"/>
        </w:rPr>
        <w:t xml:space="preserve">        int cPrev=0;</w:t>
      </w:r>
    </w:p>
    <w:p w14:paraId="23E16283" w14:textId="77777777" w:rsidR="009D1973" w:rsidRPr="009D1973" w:rsidRDefault="009D1973" w:rsidP="000F694A">
      <w:pPr>
        <w:spacing w:line="240" w:lineRule="auto"/>
        <w:jc w:val="left"/>
        <w:rPr>
          <w:rStyle w:val="nfasissutil"/>
        </w:rPr>
      </w:pPr>
      <w:r w:rsidRPr="009D1973">
        <w:rPr>
          <w:rStyle w:val="nfasissutil"/>
        </w:rPr>
        <w:t xml:space="preserve">        for (int p=firstDay, c=0; p&lt;=numDaysPrevMonth; p++, c++) {</w:t>
      </w:r>
    </w:p>
    <w:p w14:paraId="188D11E9" w14:textId="77777777" w:rsidR="009D1973" w:rsidRPr="009D1973" w:rsidRDefault="009D1973" w:rsidP="000F694A">
      <w:pPr>
        <w:spacing w:line="240" w:lineRule="auto"/>
        <w:jc w:val="left"/>
        <w:rPr>
          <w:rStyle w:val="nfasissutil"/>
        </w:rPr>
      </w:pPr>
      <w:r w:rsidRPr="009D1973">
        <w:rPr>
          <w:rStyle w:val="nfasissutil"/>
        </w:rPr>
        <w:t xml:space="preserve">          buttons[nb] = new DayButton(x + c*dayWidth, y + f*dayHeight, dayWidth, dayHeight, p, mes, año);</w:t>
      </w:r>
    </w:p>
    <w:p w14:paraId="76F4D4B5" w14:textId="77777777" w:rsidR="009D1973" w:rsidRPr="009D1973" w:rsidRDefault="009D1973" w:rsidP="000F694A">
      <w:pPr>
        <w:spacing w:line="240" w:lineRule="auto"/>
        <w:jc w:val="left"/>
        <w:rPr>
          <w:rStyle w:val="nfasissutil"/>
        </w:rPr>
      </w:pPr>
      <w:r w:rsidRPr="009D1973">
        <w:rPr>
          <w:rStyle w:val="nfasissutil"/>
        </w:rPr>
        <w:t xml:space="preserve">          buttons[nb].setEnabled(false);</w:t>
      </w:r>
    </w:p>
    <w:p w14:paraId="29912562" w14:textId="77777777" w:rsidR="009D1973" w:rsidRPr="009D1973" w:rsidRDefault="009D1973" w:rsidP="000F694A">
      <w:pPr>
        <w:spacing w:line="240" w:lineRule="auto"/>
        <w:jc w:val="left"/>
        <w:rPr>
          <w:rStyle w:val="nfasissutil"/>
        </w:rPr>
      </w:pPr>
      <w:r w:rsidRPr="009D1973">
        <w:rPr>
          <w:rStyle w:val="nfasissutil"/>
        </w:rPr>
        <w:t xml:space="preserve">          cPrev++;</w:t>
      </w:r>
    </w:p>
    <w:p w14:paraId="4053DD5E" w14:textId="77777777" w:rsidR="009D1973" w:rsidRPr="009D1973" w:rsidRDefault="009D1973" w:rsidP="000F694A">
      <w:pPr>
        <w:spacing w:line="240" w:lineRule="auto"/>
        <w:jc w:val="left"/>
        <w:rPr>
          <w:rStyle w:val="nfasissutil"/>
        </w:rPr>
      </w:pPr>
      <w:r w:rsidRPr="009D1973">
        <w:rPr>
          <w:rStyle w:val="nfasissutil"/>
        </w:rPr>
        <w:t xml:space="preserve">          nb++;</w:t>
      </w:r>
    </w:p>
    <w:p w14:paraId="6C6044E6" w14:textId="77777777" w:rsidR="009D1973" w:rsidRPr="009D1973" w:rsidRDefault="009D1973" w:rsidP="000F694A">
      <w:pPr>
        <w:spacing w:line="240" w:lineRule="auto"/>
        <w:jc w:val="left"/>
        <w:rPr>
          <w:rStyle w:val="nfasissutil"/>
        </w:rPr>
      </w:pPr>
      <w:r w:rsidRPr="009D1973">
        <w:rPr>
          <w:rStyle w:val="nfasissutil"/>
        </w:rPr>
        <w:t xml:space="preserve">        }</w:t>
      </w:r>
    </w:p>
    <w:p w14:paraId="44401F05" w14:textId="77777777" w:rsidR="009D1973" w:rsidRPr="009D1973" w:rsidRDefault="009D1973" w:rsidP="000F694A">
      <w:pPr>
        <w:spacing w:line="240" w:lineRule="auto"/>
        <w:jc w:val="left"/>
        <w:rPr>
          <w:rStyle w:val="nfasissutil"/>
        </w:rPr>
      </w:pPr>
      <w:r w:rsidRPr="009D1973">
        <w:rPr>
          <w:rStyle w:val="nfasissutil"/>
        </w:rPr>
        <w:t xml:space="preserve">        for (int c=cPrev; c&lt;7; c++) {</w:t>
      </w:r>
    </w:p>
    <w:p w14:paraId="6AF2D935" w14:textId="77777777" w:rsidR="009D1973" w:rsidRPr="009D1973" w:rsidRDefault="009D1973" w:rsidP="000F694A">
      <w:pPr>
        <w:spacing w:line="240" w:lineRule="auto"/>
        <w:jc w:val="left"/>
        <w:rPr>
          <w:rStyle w:val="nfasissutil"/>
        </w:rPr>
      </w:pPr>
      <w:r w:rsidRPr="009D1973">
        <w:rPr>
          <w:rStyle w:val="nfasissutil"/>
        </w:rPr>
        <w:t xml:space="preserve">          buttons[nb] = new DayButton(x + c*dayWidth, y + f*dayHeight, dayWidth, dayHeight, numDia, mes, año);</w:t>
      </w:r>
    </w:p>
    <w:p w14:paraId="0183B0A8" w14:textId="77777777" w:rsidR="009D1973" w:rsidRPr="009D1973" w:rsidRDefault="009D1973" w:rsidP="000F694A">
      <w:pPr>
        <w:spacing w:line="240" w:lineRule="auto"/>
        <w:jc w:val="left"/>
        <w:rPr>
          <w:rStyle w:val="nfasissutil"/>
        </w:rPr>
      </w:pPr>
      <w:r w:rsidRPr="009D1973">
        <w:rPr>
          <w:rStyle w:val="nfasissutil"/>
        </w:rPr>
        <w:t xml:space="preserve">          numDia++;</w:t>
      </w:r>
    </w:p>
    <w:p w14:paraId="341CCDD0" w14:textId="77777777" w:rsidR="009D1973" w:rsidRPr="009D1973" w:rsidRDefault="009D1973" w:rsidP="000F694A">
      <w:pPr>
        <w:spacing w:line="240" w:lineRule="auto"/>
        <w:jc w:val="left"/>
        <w:rPr>
          <w:rStyle w:val="nfasissutil"/>
        </w:rPr>
      </w:pPr>
      <w:r w:rsidRPr="009D1973">
        <w:rPr>
          <w:rStyle w:val="nfasissutil"/>
        </w:rPr>
        <w:t xml:space="preserve">          nb++;</w:t>
      </w:r>
    </w:p>
    <w:p w14:paraId="5010618E" w14:textId="77777777" w:rsidR="009D1973" w:rsidRPr="009D1973" w:rsidRDefault="009D1973" w:rsidP="000F694A">
      <w:pPr>
        <w:spacing w:line="240" w:lineRule="auto"/>
        <w:jc w:val="left"/>
        <w:rPr>
          <w:rStyle w:val="nfasissutil"/>
        </w:rPr>
      </w:pPr>
      <w:r w:rsidRPr="009D1973">
        <w:rPr>
          <w:rStyle w:val="nfasissutil"/>
        </w:rPr>
        <w:t xml:space="preserve">        }</w:t>
      </w:r>
    </w:p>
    <w:p w14:paraId="1F7B6462" w14:textId="77777777" w:rsidR="009D1973" w:rsidRPr="009D1973" w:rsidRDefault="009D1973" w:rsidP="000F694A">
      <w:pPr>
        <w:spacing w:line="240" w:lineRule="auto"/>
        <w:jc w:val="left"/>
        <w:rPr>
          <w:rStyle w:val="nfasissutil"/>
        </w:rPr>
      </w:pPr>
      <w:r w:rsidRPr="009D1973">
        <w:rPr>
          <w:rStyle w:val="nfasissutil"/>
        </w:rPr>
        <w:t xml:space="preserve">        f++;</w:t>
      </w:r>
    </w:p>
    <w:p w14:paraId="5BC6D306" w14:textId="77777777" w:rsidR="009D1973" w:rsidRPr="009D1973" w:rsidRDefault="009D1973" w:rsidP="000F694A">
      <w:pPr>
        <w:spacing w:line="240" w:lineRule="auto"/>
        <w:jc w:val="left"/>
        <w:rPr>
          <w:rStyle w:val="nfasissutil"/>
        </w:rPr>
      </w:pPr>
      <w:r w:rsidRPr="009D1973">
        <w:rPr>
          <w:rStyle w:val="nfasissutil"/>
        </w:rPr>
        <w:t xml:space="preserve">      } else {</w:t>
      </w:r>
    </w:p>
    <w:p w14:paraId="759A7BB2" w14:textId="77777777" w:rsidR="009D1973" w:rsidRPr="009D1973" w:rsidRDefault="009D1973" w:rsidP="000F694A">
      <w:pPr>
        <w:spacing w:line="240" w:lineRule="auto"/>
        <w:jc w:val="left"/>
        <w:rPr>
          <w:rStyle w:val="nfasissutil"/>
        </w:rPr>
      </w:pPr>
      <w:r w:rsidRPr="009D1973">
        <w:rPr>
          <w:rStyle w:val="nfasissutil"/>
        </w:rPr>
        <w:t xml:space="preserve">        for (int c=0; c&lt;7; c++) {</w:t>
      </w:r>
    </w:p>
    <w:p w14:paraId="428858CB" w14:textId="77777777" w:rsidR="009D1973" w:rsidRPr="009D1973" w:rsidRDefault="009D1973" w:rsidP="000F694A">
      <w:pPr>
        <w:spacing w:line="240" w:lineRule="auto"/>
        <w:jc w:val="left"/>
        <w:rPr>
          <w:rStyle w:val="nfasissutil"/>
        </w:rPr>
      </w:pPr>
      <w:r w:rsidRPr="009D1973">
        <w:rPr>
          <w:rStyle w:val="nfasissutil"/>
        </w:rPr>
        <w:t xml:space="preserve">          buttons[nb] = new DayButton(x + c*dayWidth, y + f*dayHeight, dayWidth, dayHeight, numDia, mes, año);</w:t>
      </w:r>
    </w:p>
    <w:p w14:paraId="03C34AC7" w14:textId="77777777" w:rsidR="009D1973" w:rsidRPr="009D1973" w:rsidRDefault="009D1973" w:rsidP="000F694A">
      <w:pPr>
        <w:spacing w:line="240" w:lineRule="auto"/>
        <w:jc w:val="left"/>
        <w:rPr>
          <w:rStyle w:val="nfasissutil"/>
        </w:rPr>
      </w:pPr>
      <w:r w:rsidRPr="009D1973">
        <w:rPr>
          <w:rStyle w:val="nfasissutil"/>
        </w:rPr>
        <w:t xml:space="preserve">          numDia++;</w:t>
      </w:r>
    </w:p>
    <w:p w14:paraId="76185E66" w14:textId="77777777" w:rsidR="009D1973" w:rsidRPr="009D1973" w:rsidRDefault="009D1973" w:rsidP="000F694A">
      <w:pPr>
        <w:spacing w:line="240" w:lineRule="auto"/>
        <w:jc w:val="left"/>
        <w:rPr>
          <w:rStyle w:val="nfasissutil"/>
        </w:rPr>
      </w:pPr>
      <w:r w:rsidRPr="009D1973">
        <w:rPr>
          <w:rStyle w:val="nfasissutil"/>
        </w:rPr>
        <w:t xml:space="preserve">          nb++;</w:t>
      </w:r>
    </w:p>
    <w:p w14:paraId="1FEA7268" w14:textId="77777777" w:rsidR="009D1973" w:rsidRPr="009D1973" w:rsidRDefault="009D1973" w:rsidP="000F694A">
      <w:pPr>
        <w:spacing w:line="240" w:lineRule="auto"/>
        <w:jc w:val="left"/>
        <w:rPr>
          <w:rStyle w:val="nfasissutil"/>
        </w:rPr>
      </w:pPr>
      <w:r w:rsidRPr="009D1973">
        <w:rPr>
          <w:rStyle w:val="nfasissutil"/>
        </w:rPr>
        <w:t xml:space="preserve">          if (numDia&gt;numDaysMonth) {</w:t>
      </w:r>
    </w:p>
    <w:p w14:paraId="0033C34C"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break;</w:t>
      </w:r>
    </w:p>
    <w:p w14:paraId="5CD7E0F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60DE8A4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46C65AB"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f++;</w:t>
      </w:r>
    </w:p>
    <w:p w14:paraId="5D8525B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804BA1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4863F1A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3D3B5436" w14:textId="77777777" w:rsidR="009D1973" w:rsidRPr="009D1973" w:rsidRDefault="009D1973" w:rsidP="000F694A">
      <w:pPr>
        <w:spacing w:line="240" w:lineRule="auto"/>
        <w:jc w:val="left"/>
        <w:rPr>
          <w:rStyle w:val="nfasissutil"/>
          <w:lang w:val="es-ES"/>
        </w:rPr>
      </w:pPr>
    </w:p>
    <w:p w14:paraId="281A77B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Va un mes adelante en el calendario</w:t>
      </w:r>
    </w:p>
    <w:p w14:paraId="1A6F174C"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nextMonth() {</w:t>
      </w:r>
    </w:p>
    <w:p w14:paraId="32DD8F75" w14:textId="77777777" w:rsidR="009D1973" w:rsidRPr="009D1973" w:rsidRDefault="009D1973" w:rsidP="000F694A">
      <w:pPr>
        <w:spacing w:line="240" w:lineRule="auto"/>
        <w:jc w:val="left"/>
        <w:rPr>
          <w:rStyle w:val="nfasissutil"/>
        </w:rPr>
      </w:pPr>
    </w:p>
    <w:p w14:paraId="78D554F7" w14:textId="77777777" w:rsidR="009D1973" w:rsidRPr="009D1973" w:rsidRDefault="009D1973" w:rsidP="000F694A">
      <w:pPr>
        <w:spacing w:line="240" w:lineRule="auto"/>
        <w:jc w:val="left"/>
        <w:rPr>
          <w:rStyle w:val="nfasissutil"/>
        </w:rPr>
      </w:pPr>
      <w:r w:rsidRPr="009D1973">
        <w:rPr>
          <w:rStyle w:val="nfasissutil"/>
        </w:rPr>
        <w:t xml:space="preserve">    this.buttons = new DayButton[37];</w:t>
      </w:r>
    </w:p>
    <w:p w14:paraId="2B29834A" w14:textId="77777777" w:rsidR="009D1973" w:rsidRPr="009D1973" w:rsidRDefault="009D1973" w:rsidP="000F694A">
      <w:pPr>
        <w:spacing w:line="240" w:lineRule="auto"/>
        <w:jc w:val="left"/>
        <w:rPr>
          <w:rStyle w:val="nfasissutil"/>
        </w:rPr>
      </w:pPr>
    </w:p>
    <w:p w14:paraId="729E7596" w14:textId="77777777" w:rsidR="009D1973" w:rsidRPr="009D1973" w:rsidRDefault="009D1973" w:rsidP="000F694A">
      <w:pPr>
        <w:spacing w:line="240" w:lineRule="auto"/>
        <w:jc w:val="left"/>
        <w:rPr>
          <w:rStyle w:val="nfasissutil"/>
        </w:rPr>
      </w:pPr>
      <w:r w:rsidRPr="009D1973">
        <w:rPr>
          <w:rStyle w:val="nfasissutil"/>
        </w:rPr>
        <w:t xml:space="preserve">    this.mes ++;</w:t>
      </w:r>
    </w:p>
    <w:p w14:paraId="4411F52D" w14:textId="77777777" w:rsidR="009D1973" w:rsidRPr="009D1973" w:rsidRDefault="009D1973" w:rsidP="000F694A">
      <w:pPr>
        <w:spacing w:line="240" w:lineRule="auto"/>
        <w:jc w:val="left"/>
        <w:rPr>
          <w:rStyle w:val="nfasissutil"/>
        </w:rPr>
      </w:pPr>
      <w:r w:rsidRPr="009D1973">
        <w:rPr>
          <w:rStyle w:val="nfasissutil"/>
        </w:rPr>
        <w:t xml:space="preserve">    if (this.mes==13) {</w:t>
      </w:r>
    </w:p>
    <w:p w14:paraId="7FF79895" w14:textId="77777777" w:rsidR="009D1973" w:rsidRPr="009D1973" w:rsidRDefault="009D1973" w:rsidP="000F694A">
      <w:pPr>
        <w:spacing w:line="240" w:lineRule="auto"/>
        <w:jc w:val="left"/>
        <w:rPr>
          <w:rStyle w:val="nfasissutil"/>
        </w:rPr>
      </w:pPr>
      <w:r w:rsidRPr="009D1973">
        <w:rPr>
          <w:rStyle w:val="nfasissutil"/>
        </w:rPr>
        <w:t xml:space="preserve">      this.mes = 1;</w:t>
      </w:r>
    </w:p>
    <w:p w14:paraId="58A59925" w14:textId="77777777" w:rsidR="009D1973" w:rsidRPr="009D1973" w:rsidRDefault="009D1973" w:rsidP="000F694A">
      <w:pPr>
        <w:spacing w:line="240" w:lineRule="auto"/>
        <w:jc w:val="left"/>
        <w:rPr>
          <w:rStyle w:val="nfasissutil"/>
        </w:rPr>
      </w:pPr>
      <w:r w:rsidRPr="009D1973">
        <w:rPr>
          <w:rStyle w:val="nfasissutil"/>
        </w:rPr>
        <w:t xml:space="preserve">      this.año++;</w:t>
      </w:r>
    </w:p>
    <w:p w14:paraId="63F0F496" w14:textId="77777777" w:rsidR="009D1973" w:rsidRPr="009D1973" w:rsidRDefault="009D1973" w:rsidP="000F694A">
      <w:pPr>
        <w:spacing w:line="240" w:lineRule="auto"/>
        <w:jc w:val="left"/>
        <w:rPr>
          <w:rStyle w:val="nfasissutil"/>
        </w:rPr>
      </w:pPr>
      <w:r w:rsidRPr="009D1973">
        <w:rPr>
          <w:rStyle w:val="nfasissutil"/>
        </w:rPr>
        <w:t xml:space="preserve">    }</w:t>
      </w:r>
    </w:p>
    <w:p w14:paraId="2DE3F7A9" w14:textId="77777777" w:rsidR="009D1973" w:rsidRPr="009D1973" w:rsidRDefault="009D1973" w:rsidP="000F694A">
      <w:pPr>
        <w:spacing w:line="240" w:lineRule="auto"/>
        <w:jc w:val="left"/>
        <w:rPr>
          <w:rStyle w:val="nfasissutil"/>
        </w:rPr>
      </w:pPr>
      <w:r w:rsidRPr="009D1973">
        <w:rPr>
          <w:rStyle w:val="nfasissutil"/>
        </w:rPr>
        <w:t xml:space="preserve">    setCalendar(this.dia, this.mes-1, this.año);</w:t>
      </w:r>
    </w:p>
    <w:p w14:paraId="1DA0C7B8" w14:textId="77777777" w:rsidR="009D1973" w:rsidRPr="009D1973" w:rsidRDefault="009D1973" w:rsidP="000F694A">
      <w:pPr>
        <w:spacing w:line="240" w:lineRule="auto"/>
        <w:jc w:val="left"/>
        <w:rPr>
          <w:rStyle w:val="nfasissutil"/>
        </w:rPr>
      </w:pPr>
    </w:p>
    <w:p w14:paraId="3C1A8F99" w14:textId="77777777" w:rsidR="009D1973" w:rsidRPr="009D1973" w:rsidRDefault="009D1973" w:rsidP="000F694A">
      <w:pPr>
        <w:spacing w:line="240" w:lineRule="auto"/>
        <w:jc w:val="left"/>
        <w:rPr>
          <w:rStyle w:val="nfasissutil"/>
        </w:rPr>
      </w:pPr>
      <w:r w:rsidRPr="009D1973">
        <w:rPr>
          <w:rStyle w:val="nfasissutil"/>
        </w:rPr>
        <w:t xml:space="preserve">    this.numDaysMonth = cal.getActualMaximum(Calendar.DAY_OF_MONTH);</w:t>
      </w:r>
    </w:p>
    <w:p w14:paraId="6203AB6F" w14:textId="77777777" w:rsidR="009D1973" w:rsidRPr="009D1973" w:rsidRDefault="009D1973" w:rsidP="000F694A">
      <w:pPr>
        <w:spacing w:line="240" w:lineRule="auto"/>
        <w:jc w:val="left"/>
        <w:rPr>
          <w:rStyle w:val="nfasissutil"/>
        </w:rPr>
      </w:pPr>
    </w:p>
    <w:p w14:paraId="41D4ACC6" w14:textId="77777777" w:rsidR="009D1973" w:rsidRPr="009D1973" w:rsidRDefault="009D1973" w:rsidP="000F694A">
      <w:pPr>
        <w:spacing w:line="240" w:lineRule="auto"/>
        <w:jc w:val="left"/>
        <w:rPr>
          <w:rStyle w:val="nfasissutil"/>
        </w:rPr>
      </w:pPr>
      <w:r w:rsidRPr="009D1973">
        <w:rPr>
          <w:rStyle w:val="nfasissutil"/>
        </w:rPr>
        <w:t xml:space="preserve">    this.dayOfWeek = cal.get(Calendar.DAY_OF_WEEK);</w:t>
      </w:r>
    </w:p>
    <w:p w14:paraId="16F4ED8A" w14:textId="77777777" w:rsidR="009D1973" w:rsidRPr="009D1973" w:rsidRDefault="009D1973" w:rsidP="000F694A">
      <w:pPr>
        <w:spacing w:line="240" w:lineRule="auto"/>
        <w:jc w:val="left"/>
        <w:rPr>
          <w:rStyle w:val="nfasissutil"/>
        </w:rPr>
      </w:pPr>
      <w:r w:rsidRPr="009D1973">
        <w:rPr>
          <w:rStyle w:val="nfasissutil"/>
        </w:rPr>
        <w:t xml:space="preserve">    if (dayOfWeek==Calendar.SUNDAY) {</w:t>
      </w:r>
    </w:p>
    <w:p w14:paraId="4D499728" w14:textId="77777777" w:rsidR="009D1973" w:rsidRPr="009D1973" w:rsidRDefault="009D1973" w:rsidP="000F694A">
      <w:pPr>
        <w:spacing w:line="240" w:lineRule="auto"/>
        <w:jc w:val="left"/>
        <w:rPr>
          <w:rStyle w:val="nfasissutil"/>
        </w:rPr>
      </w:pPr>
      <w:r w:rsidRPr="009D1973">
        <w:rPr>
          <w:rStyle w:val="nfasissutil"/>
        </w:rPr>
        <w:t xml:space="preserve">      this.dayOfWeek = 6;</w:t>
      </w:r>
    </w:p>
    <w:p w14:paraId="1B38B313" w14:textId="77777777" w:rsidR="009D1973" w:rsidRPr="009D1973" w:rsidRDefault="009D1973" w:rsidP="000F694A">
      <w:pPr>
        <w:spacing w:line="240" w:lineRule="auto"/>
        <w:jc w:val="left"/>
        <w:rPr>
          <w:rStyle w:val="nfasissutil"/>
        </w:rPr>
      </w:pPr>
      <w:r w:rsidRPr="009D1973">
        <w:rPr>
          <w:rStyle w:val="nfasissutil"/>
        </w:rPr>
        <w:t xml:space="preserve">    } else {</w:t>
      </w:r>
    </w:p>
    <w:p w14:paraId="693A95B3" w14:textId="77777777" w:rsidR="009D1973" w:rsidRPr="009D1973" w:rsidRDefault="009D1973" w:rsidP="000F694A">
      <w:pPr>
        <w:spacing w:line="240" w:lineRule="auto"/>
        <w:jc w:val="left"/>
        <w:rPr>
          <w:rStyle w:val="nfasissutil"/>
        </w:rPr>
      </w:pPr>
      <w:r w:rsidRPr="009D1973">
        <w:rPr>
          <w:rStyle w:val="nfasissutil"/>
        </w:rPr>
        <w:t xml:space="preserve">      this.dayOfWeek  = this.dayOfWeek - 2;</w:t>
      </w:r>
    </w:p>
    <w:p w14:paraId="078DDDE8" w14:textId="77777777" w:rsidR="009D1973" w:rsidRPr="009D1973" w:rsidRDefault="009D1973" w:rsidP="000F694A">
      <w:pPr>
        <w:spacing w:line="240" w:lineRule="auto"/>
        <w:jc w:val="left"/>
        <w:rPr>
          <w:rStyle w:val="nfasissutil"/>
        </w:rPr>
      </w:pPr>
      <w:r w:rsidRPr="009D1973">
        <w:rPr>
          <w:rStyle w:val="nfasissutil"/>
        </w:rPr>
        <w:t xml:space="preserve">    }</w:t>
      </w:r>
    </w:p>
    <w:p w14:paraId="6886B3A4" w14:textId="77777777" w:rsidR="009D1973" w:rsidRPr="009D1973" w:rsidRDefault="009D1973" w:rsidP="000F694A">
      <w:pPr>
        <w:spacing w:line="240" w:lineRule="auto"/>
        <w:jc w:val="left"/>
        <w:rPr>
          <w:rStyle w:val="nfasissutil"/>
        </w:rPr>
      </w:pPr>
    </w:p>
    <w:p w14:paraId="12A69AC9" w14:textId="77777777" w:rsidR="009D1973" w:rsidRPr="009D1973" w:rsidRDefault="009D1973" w:rsidP="000F694A">
      <w:pPr>
        <w:spacing w:line="240" w:lineRule="auto"/>
        <w:jc w:val="left"/>
        <w:rPr>
          <w:rStyle w:val="nfasissutil"/>
        </w:rPr>
      </w:pPr>
      <w:r w:rsidRPr="009D1973">
        <w:rPr>
          <w:rStyle w:val="nfasissutil"/>
        </w:rPr>
        <w:t xml:space="preserve">    cal.set(Calendar.DAY_OF_WEEK, cal.getFirstDayOfWeek());</w:t>
      </w:r>
    </w:p>
    <w:p w14:paraId="1C8CBC55" w14:textId="77777777" w:rsidR="009D1973" w:rsidRPr="009D1973" w:rsidRDefault="009D1973" w:rsidP="000F694A">
      <w:pPr>
        <w:spacing w:line="240" w:lineRule="auto"/>
        <w:jc w:val="left"/>
        <w:rPr>
          <w:rStyle w:val="nfasissutil"/>
        </w:rPr>
      </w:pPr>
      <w:r w:rsidRPr="009D1973">
        <w:rPr>
          <w:rStyle w:val="nfasissutil"/>
        </w:rPr>
        <w:t xml:space="preserve">    this.firstDay = cal.get(Calendar.DATE);</w:t>
      </w:r>
    </w:p>
    <w:p w14:paraId="5E21BBE7" w14:textId="77777777" w:rsidR="009D1973" w:rsidRPr="009D1973" w:rsidRDefault="009D1973" w:rsidP="000F694A">
      <w:pPr>
        <w:spacing w:line="240" w:lineRule="auto"/>
        <w:jc w:val="left"/>
        <w:rPr>
          <w:rStyle w:val="nfasissutil"/>
        </w:rPr>
      </w:pPr>
    </w:p>
    <w:p w14:paraId="4F328181" w14:textId="77777777" w:rsidR="009D1973" w:rsidRPr="009D1973" w:rsidRDefault="009D1973" w:rsidP="000F694A">
      <w:pPr>
        <w:spacing w:line="240" w:lineRule="auto"/>
        <w:jc w:val="left"/>
        <w:rPr>
          <w:rStyle w:val="nfasissutil"/>
        </w:rPr>
      </w:pPr>
      <w:r w:rsidRPr="009D1973">
        <w:rPr>
          <w:rStyle w:val="nfasissutil"/>
        </w:rPr>
        <w:t xml:space="preserve">    setPrevCalendar(1, this.mes-2, this.año);</w:t>
      </w:r>
    </w:p>
    <w:p w14:paraId="5F9F23FA" w14:textId="77777777" w:rsidR="009D1973" w:rsidRPr="009D1973" w:rsidRDefault="009D1973" w:rsidP="000F694A">
      <w:pPr>
        <w:spacing w:line="240" w:lineRule="auto"/>
        <w:jc w:val="left"/>
        <w:rPr>
          <w:rStyle w:val="nfasissutil"/>
        </w:rPr>
      </w:pPr>
    </w:p>
    <w:p w14:paraId="77342028" w14:textId="77777777" w:rsidR="009D1973" w:rsidRPr="009D1973" w:rsidRDefault="009D1973" w:rsidP="000F694A">
      <w:pPr>
        <w:spacing w:line="240" w:lineRule="auto"/>
        <w:jc w:val="left"/>
        <w:rPr>
          <w:rStyle w:val="nfasissutil"/>
        </w:rPr>
      </w:pPr>
      <w:r w:rsidRPr="009D1973">
        <w:rPr>
          <w:rStyle w:val="nfasissutil"/>
        </w:rPr>
        <w:t xml:space="preserve">    this.numDaysPrevMonth = cPrev.getActualMaximum(Calendar.DAY_OF_MONTH);</w:t>
      </w:r>
    </w:p>
    <w:p w14:paraId="25C2A5C7" w14:textId="77777777" w:rsidR="009D1973" w:rsidRPr="009D1973" w:rsidRDefault="009D1973" w:rsidP="000F694A">
      <w:pPr>
        <w:spacing w:line="240" w:lineRule="auto"/>
        <w:jc w:val="left"/>
        <w:rPr>
          <w:rStyle w:val="nfasissutil"/>
        </w:rPr>
      </w:pPr>
    </w:p>
    <w:p w14:paraId="375E97E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createCalendar(x, y, w, h);</w:t>
      </w:r>
    </w:p>
    <w:p w14:paraId="42F5BC1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683D1238" w14:textId="77777777" w:rsidR="009D1973" w:rsidRPr="009D1973" w:rsidRDefault="009D1973" w:rsidP="000F694A">
      <w:pPr>
        <w:spacing w:line="240" w:lineRule="auto"/>
        <w:jc w:val="left"/>
        <w:rPr>
          <w:rStyle w:val="nfasissutil"/>
          <w:lang w:val="es-ES"/>
        </w:rPr>
      </w:pPr>
    </w:p>
    <w:p w14:paraId="09F0EF13" w14:textId="77777777" w:rsidR="009D1973" w:rsidRPr="009D1973" w:rsidRDefault="009D1973" w:rsidP="000F694A">
      <w:pPr>
        <w:spacing w:line="240" w:lineRule="auto"/>
        <w:jc w:val="left"/>
        <w:rPr>
          <w:rStyle w:val="nfasissutil"/>
          <w:lang w:val="es-ES"/>
        </w:rPr>
      </w:pPr>
    </w:p>
    <w:p w14:paraId="7B10619F" w14:textId="77777777" w:rsidR="009D1973" w:rsidRPr="009D1973" w:rsidRDefault="009D1973" w:rsidP="000F694A">
      <w:pPr>
        <w:spacing w:line="240" w:lineRule="auto"/>
        <w:jc w:val="left"/>
        <w:rPr>
          <w:rStyle w:val="nfasissutil"/>
          <w:lang w:val="es-ES"/>
        </w:rPr>
      </w:pPr>
    </w:p>
    <w:p w14:paraId="3E7E1A0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Dibuja el Calendario</w:t>
      </w:r>
    </w:p>
    <w:p w14:paraId="06B975C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void display() {</w:t>
      </w:r>
    </w:p>
    <w:p w14:paraId="13E74695"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if (visible) {</w:t>
      </w:r>
    </w:p>
    <w:p w14:paraId="2A8B70F6"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42795500" w14:textId="77777777" w:rsidR="009D1973" w:rsidRPr="009D1973" w:rsidRDefault="009D1973" w:rsidP="000F694A">
      <w:pPr>
        <w:spacing w:line="240" w:lineRule="auto"/>
        <w:jc w:val="left"/>
        <w:rPr>
          <w:rStyle w:val="nfasissutil"/>
        </w:rPr>
      </w:pPr>
    </w:p>
    <w:p w14:paraId="43BEAD5A" w14:textId="77777777" w:rsidR="009D1973" w:rsidRPr="009D1973" w:rsidRDefault="009D1973" w:rsidP="000F694A">
      <w:pPr>
        <w:spacing w:line="240" w:lineRule="auto"/>
        <w:jc w:val="left"/>
        <w:rPr>
          <w:rStyle w:val="nfasissutil"/>
        </w:rPr>
      </w:pPr>
      <w:r w:rsidRPr="009D1973">
        <w:rPr>
          <w:rStyle w:val="nfasissutil"/>
        </w:rPr>
        <w:t xml:space="preserve">      fill(255);</w:t>
      </w:r>
    </w:p>
    <w:p w14:paraId="050D330F" w14:textId="77777777" w:rsidR="009D1973" w:rsidRPr="009D1973" w:rsidRDefault="009D1973" w:rsidP="000F694A">
      <w:pPr>
        <w:spacing w:line="240" w:lineRule="auto"/>
        <w:jc w:val="left"/>
        <w:rPr>
          <w:rStyle w:val="nfasissutil"/>
        </w:rPr>
      </w:pPr>
      <w:r w:rsidRPr="009D1973">
        <w:rPr>
          <w:rStyle w:val="nfasissutil"/>
        </w:rPr>
        <w:t xml:space="preserve">      noStroke();</w:t>
      </w:r>
    </w:p>
    <w:p w14:paraId="666C865C" w14:textId="77777777" w:rsidR="009D1973" w:rsidRPr="009D1973" w:rsidRDefault="009D1973" w:rsidP="000F694A">
      <w:pPr>
        <w:spacing w:line="240" w:lineRule="auto"/>
        <w:jc w:val="left"/>
        <w:rPr>
          <w:rStyle w:val="nfasissutil"/>
        </w:rPr>
      </w:pPr>
      <w:r w:rsidRPr="009D1973">
        <w:rPr>
          <w:rStyle w:val="nfasissutil"/>
        </w:rPr>
        <w:t xml:space="preserve">      rect(x, y-80, w, h);</w:t>
      </w:r>
    </w:p>
    <w:p w14:paraId="6C6B754D" w14:textId="77777777" w:rsidR="009D1973" w:rsidRPr="009D1973" w:rsidRDefault="009D1973" w:rsidP="000F694A">
      <w:pPr>
        <w:spacing w:line="240" w:lineRule="auto"/>
        <w:jc w:val="left"/>
        <w:rPr>
          <w:rStyle w:val="nfasissutil"/>
        </w:rPr>
      </w:pPr>
    </w:p>
    <w:p w14:paraId="717FEACE" w14:textId="77777777" w:rsidR="009D1973" w:rsidRPr="009D1973" w:rsidRDefault="009D1973" w:rsidP="000F694A">
      <w:pPr>
        <w:spacing w:line="240" w:lineRule="auto"/>
        <w:jc w:val="left"/>
        <w:rPr>
          <w:rStyle w:val="nfasissutil"/>
        </w:rPr>
      </w:pPr>
      <w:r w:rsidRPr="009D1973">
        <w:rPr>
          <w:rStyle w:val="nfasissutil"/>
        </w:rPr>
        <w:t xml:space="preserve">      fill(0);</w:t>
      </w:r>
    </w:p>
    <w:p w14:paraId="535FC6F6" w14:textId="77777777" w:rsidR="009D1973" w:rsidRPr="009D1973" w:rsidRDefault="009D1973" w:rsidP="000F694A">
      <w:pPr>
        <w:spacing w:line="240" w:lineRule="auto"/>
        <w:jc w:val="left"/>
        <w:rPr>
          <w:rStyle w:val="nfasissutil"/>
        </w:rPr>
      </w:pPr>
      <w:r w:rsidRPr="009D1973">
        <w:rPr>
          <w:rStyle w:val="nfasissutil"/>
        </w:rPr>
        <w:t xml:space="preserve">      textSize(36);</w:t>
      </w:r>
    </w:p>
    <w:p w14:paraId="1C60BB63" w14:textId="77777777" w:rsidR="009D1973" w:rsidRPr="009D1973" w:rsidRDefault="009D1973" w:rsidP="000F694A">
      <w:pPr>
        <w:spacing w:line="240" w:lineRule="auto"/>
        <w:jc w:val="left"/>
        <w:rPr>
          <w:rStyle w:val="nfasissutil"/>
        </w:rPr>
      </w:pPr>
      <w:r w:rsidRPr="009D1973">
        <w:rPr>
          <w:rStyle w:val="nfasissutil"/>
        </w:rPr>
        <w:lastRenderedPageBreak/>
        <w:t xml:space="preserve">      textAlign(LEFT);</w:t>
      </w:r>
    </w:p>
    <w:p w14:paraId="46018DA5" w14:textId="77777777" w:rsidR="009D1973" w:rsidRPr="009D1973" w:rsidRDefault="009D1973" w:rsidP="000F694A">
      <w:pPr>
        <w:spacing w:line="240" w:lineRule="auto"/>
        <w:jc w:val="left"/>
        <w:rPr>
          <w:rStyle w:val="nfasissutil"/>
        </w:rPr>
      </w:pPr>
      <w:r w:rsidRPr="009D1973">
        <w:rPr>
          <w:rStyle w:val="nfasissutil"/>
        </w:rPr>
        <w:t xml:space="preserve">      text(months[mes-1]+"/"+año, x, y - 30);</w:t>
      </w:r>
    </w:p>
    <w:p w14:paraId="44A3D420" w14:textId="77777777" w:rsidR="009D1973" w:rsidRPr="009D1973" w:rsidRDefault="009D1973" w:rsidP="000F694A">
      <w:pPr>
        <w:spacing w:line="240" w:lineRule="auto"/>
        <w:jc w:val="left"/>
        <w:rPr>
          <w:rStyle w:val="nfasissutil"/>
        </w:rPr>
      </w:pPr>
      <w:r w:rsidRPr="009D1973">
        <w:rPr>
          <w:rStyle w:val="nfasissutil"/>
        </w:rPr>
        <w:t xml:space="preserve">      for (DayButton b : buttons) {</w:t>
      </w:r>
    </w:p>
    <w:p w14:paraId="5C0D99A7" w14:textId="77777777" w:rsidR="009D1973" w:rsidRPr="009D1973" w:rsidRDefault="009D1973" w:rsidP="000F694A">
      <w:pPr>
        <w:spacing w:line="240" w:lineRule="auto"/>
        <w:jc w:val="left"/>
        <w:rPr>
          <w:rStyle w:val="nfasissutil"/>
        </w:rPr>
      </w:pPr>
      <w:r w:rsidRPr="009D1973">
        <w:rPr>
          <w:rStyle w:val="nfasissutil"/>
        </w:rPr>
        <w:t xml:space="preserve">        if (b!=null) {</w:t>
      </w:r>
    </w:p>
    <w:p w14:paraId="10CC8731" w14:textId="77777777" w:rsidR="009D1973" w:rsidRPr="009D1973" w:rsidRDefault="009D1973" w:rsidP="000F694A">
      <w:pPr>
        <w:spacing w:line="240" w:lineRule="auto"/>
        <w:jc w:val="left"/>
        <w:rPr>
          <w:rStyle w:val="nfasissutil"/>
        </w:rPr>
      </w:pPr>
      <w:r w:rsidRPr="009D1973">
        <w:rPr>
          <w:rStyle w:val="nfasissutil"/>
        </w:rPr>
        <w:t xml:space="preserve">          b.display();</w:t>
      </w:r>
    </w:p>
    <w:p w14:paraId="116B2F61" w14:textId="77777777" w:rsidR="009D1973" w:rsidRPr="009D1973" w:rsidRDefault="009D1973" w:rsidP="000F694A">
      <w:pPr>
        <w:spacing w:line="240" w:lineRule="auto"/>
        <w:jc w:val="left"/>
        <w:rPr>
          <w:rStyle w:val="nfasissutil"/>
        </w:rPr>
      </w:pPr>
      <w:r w:rsidRPr="009D1973">
        <w:rPr>
          <w:rStyle w:val="nfasissutil"/>
        </w:rPr>
        <w:t xml:space="preserve">        }</w:t>
      </w:r>
    </w:p>
    <w:p w14:paraId="58056824" w14:textId="77777777" w:rsidR="009D1973" w:rsidRPr="009D1973" w:rsidRDefault="009D1973" w:rsidP="000F694A">
      <w:pPr>
        <w:spacing w:line="240" w:lineRule="auto"/>
        <w:jc w:val="left"/>
        <w:rPr>
          <w:rStyle w:val="nfasissutil"/>
        </w:rPr>
      </w:pPr>
      <w:r w:rsidRPr="009D1973">
        <w:rPr>
          <w:rStyle w:val="nfasissutil"/>
        </w:rPr>
        <w:t xml:space="preserve">      }</w:t>
      </w:r>
    </w:p>
    <w:p w14:paraId="627906FE" w14:textId="77777777" w:rsidR="009D1973" w:rsidRPr="009D1973" w:rsidRDefault="009D1973" w:rsidP="000F694A">
      <w:pPr>
        <w:spacing w:line="240" w:lineRule="auto"/>
        <w:jc w:val="left"/>
        <w:rPr>
          <w:rStyle w:val="nfasissutil"/>
        </w:rPr>
      </w:pPr>
    </w:p>
    <w:p w14:paraId="580E16EA" w14:textId="77777777" w:rsidR="009D1973" w:rsidRPr="009D1973" w:rsidRDefault="009D1973" w:rsidP="000F694A">
      <w:pPr>
        <w:spacing w:line="240" w:lineRule="auto"/>
        <w:jc w:val="left"/>
        <w:rPr>
          <w:rStyle w:val="nfasissutil"/>
        </w:rPr>
      </w:pPr>
      <w:r w:rsidRPr="009D1973">
        <w:rPr>
          <w:rStyle w:val="nfasissutil"/>
        </w:rPr>
        <w:t xml:space="preserve">      if (dateSelected) {</w:t>
      </w:r>
    </w:p>
    <w:p w14:paraId="2F91E447" w14:textId="77777777" w:rsidR="009D1973" w:rsidRPr="009D1973" w:rsidRDefault="009D1973" w:rsidP="000F694A">
      <w:pPr>
        <w:spacing w:line="240" w:lineRule="auto"/>
        <w:jc w:val="left"/>
        <w:rPr>
          <w:rStyle w:val="nfasissutil"/>
        </w:rPr>
      </w:pPr>
      <w:r w:rsidRPr="009D1973">
        <w:rPr>
          <w:rStyle w:val="nfasissutil"/>
        </w:rPr>
        <w:t xml:space="preserve">        String dateText = this.selectedDay+"/"+this.selectedMonth+"/"+this.selectedYear;</w:t>
      </w:r>
    </w:p>
    <w:p w14:paraId="0AEF4665" w14:textId="77777777" w:rsidR="009D1973" w:rsidRPr="009D1973" w:rsidRDefault="009D1973" w:rsidP="000F694A">
      <w:pPr>
        <w:spacing w:line="240" w:lineRule="auto"/>
        <w:jc w:val="left"/>
        <w:rPr>
          <w:rStyle w:val="nfasissutil"/>
        </w:rPr>
      </w:pPr>
      <w:r w:rsidRPr="009D1973">
        <w:rPr>
          <w:rStyle w:val="nfasissutil"/>
        </w:rPr>
        <w:t xml:space="preserve">        fill(0);</w:t>
      </w:r>
    </w:p>
    <w:p w14:paraId="186C58ED"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0F9C3379" w14:textId="77777777" w:rsidR="009D1973" w:rsidRPr="009D1973" w:rsidRDefault="009D1973" w:rsidP="000F694A">
      <w:pPr>
        <w:spacing w:line="240" w:lineRule="auto"/>
        <w:jc w:val="left"/>
        <w:rPr>
          <w:rStyle w:val="nfasissutil"/>
        </w:rPr>
      </w:pPr>
      <w:r w:rsidRPr="009D1973">
        <w:rPr>
          <w:rStyle w:val="nfasissutil"/>
        </w:rPr>
        <w:t xml:space="preserve">        textAlign(RIGHT);</w:t>
      </w:r>
    </w:p>
    <w:p w14:paraId="766F6559" w14:textId="77777777" w:rsidR="009D1973" w:rsidRPr="009D1973" w:rsidRDefault="009D1973" w:rsidP="000F694A">
      <w:pPr>
        <w:spacing w:line="240" w:lineRule="auto"/>
        <w:jc w:val="left"/>
        <w:rPr>
          <w:rStyle w:val="nfasissutil"/>
        </w:rPr>
      </w:pPr>
      <w:r w:rsidRPr="009D1973">
        <w:rPr>
          <w:rStyle w:val="nfasissutil"/>
        </w:rPr>
        <w:t xml:space="preserve">        text(dateText, x+w, y - 30);</w:t>
      </w:r>
    </w:p>
    <w:p w14:paraId="2A8FF09C" w14:textId="77777777" w:rsidR="009D1973" w:rsidRPr="009D1973" w:rsidRDefault="009D1973" w:rsidP="000F694A">
      <w:pPr>
        <w:spacing w:line="240" w:lineRule="auto"/>
        <w:jc w:val="left"/>
        <w:rPr>
          <w:rStyle w:val="nfasissutil"/>
        </w:rPr>
      </w:pPr>
      <w:r w:rsidRPr="009D1973">
        <w:rPr>
          <w:rStyle w:val="nfasissutil"/>
        </w:rPr>
        <w:t xml:space="preserve">      }</w:t>
      </w:r>
    </w:p>
    <w:p w14:paraId="6F0E4C16" w14:textId="77777777" w:rsidR="009D1973" w:rsidRPr="009D1973" w:rsidRDefault="009D1973" w:rsidP="000F694A">
      <w:pPr>
        <w:spacing w:line="240" w:lineRule="auto"/>
        <w:jc w:val="left"/>
        <w:rPr>
          <w:rStyle w:val="nfasissutil"/>
        </w:rPr>
      </w:pPr>
    </w:p>
    <w:p w14:paraId="1289E9C5" w14:textId="77777777" w:rsidR="009D1973" w:rsidRPr="009D1973" w:rsidRDefault="009D1973" w:rsidP="000F694A">
      <w:pPr>
        <w:spacing w:line="240" w:lineRule="auto"/>
        <w:jc w:val="left"/>
        <w:rPr>
          <w:rStyle w:val="nfasissutil"/>
        </w:rPr>
      </w:pPr>
      <w:r w:rsidRPr="009D1973">
        <w:rPr>
          <w:rStyle w:val="nfasissutil"/>
        </w:rPr>
        <w:t xml:space="preserve">      // Dibuja els botons</w:t>
      </w:r>
    </w:p>
    <w:p w14:paraId="4FD9F51F" w14:textId="77777777" w:rsidR="009D1973" w:rsidRPr="009D1973" w:rsidRDefault="009D1973" w:rsidP="000F694A">
      <w:pPr>
        <w:spacing w:line="240" w:lineRule="auto"/>
        <w:jc w:val="left"/>
        <w:rPr>
          <w:rStyle w:val="nfasissutil"/>
        </w:rPr>
      </w:pPr>
      <w:r w:rsidRPr="009D1973">
        <w:rPr>
          <w:rStyle w:val="nfasissutil"/>
        </w:rPr>
        <w:t xml:space="preserve">      bNext.display();</w:t>
      </w:r>
    </w:p>
    <w:p w14:paraId="779D75D5" w14:textId="77777777" w:rsidR="009D1973" w:rsidRPr="009D1973" w:rsidRDefault="009D1973" w:rsidP="000F694A">
      <w:pPr>
        <w:spacing w:line="240" w:lineRule="auto"/>
        <w:jc w:val="left"/>
        <w:rPr>
          <w:rStyle w:val="nfasissutil"/>
        </w:rPr>
      </w:pPr>
      <w:r w:rsidRPr="009D1973">
        <w:rPr>
          <w:rStyle w:val="nfasissutil"/>
        </w:rPr>
        <w:t xml:space="preserve">      bPrev.display();</w:t>
      </w:r>
    </w:p>
    <w:p w14:paraId="6EBE68D5" w14:textId="77777777" w:rsidR="009D1973" w:rsidRPr="009D1973" w:rsidRDefault="009D1973" w:rsidP="000F694A">
      <w:pPr>
        <w:spacing w:line="240" w:lineRule="auto"/>
        <w:jc w:val="left"/>
        <w:rPr>
          <w:rStyle w:val="nfasissutil"/>
        </w:rPr>
      </w:pPr>
      <w:r w:rsidRPr="009D1973">
        <w:rPr>
          <w:rStyle w:val="nfasissutil"/>
        </w:rPr>
        <w:t xml:space="preserve">      bOK.display();</w:t>
      </w:r>
    </w:p>
    <w:p w14:paraId="19C8A858"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41EF004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w:t>
      </w:r>
    </w:p>
    <w:p w14:paraId="08EA622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22C390FD" w14:textId="77777777" w:rsidR="009D1973" w:rsidRPr="009D1973" w:rsidRDefault="009D1973" w:rsidP="000F694A">
      <w:pPr>
        <w:spacing w:line="240" w:lineRule="auto"/>
        <w:jc w:val="left"/>
        <w:rPr>
          <w:rStyle w:val="nfasissutil"/>
          <w:lang w:val="es-ES"/>
        </w:rPr>
      </w:pPr>
    </w:p>
    <w:p w14:paraId="439DFD32" w14:textId="77777777" w:rsidR="009D1973" w:rsidRPr="009D1973" w:rsidRDefault="009D1973" w:rsidP="000F694A">
      <w:pPr>
        <w:spacing w:line="240" w:lineRule="auto"/>
        <w:jc w:val="left"/>
        <w:rPr>
          <w:rStyle w:val="nfasissutil"/>
          <w:lang w:val="es-ES"/>
        </w:rPr>
      </w:pPr>
    </w:p>
    <w:p w14:paraId="1F07455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Comprova si se pulsa sobre los botones del Calendario</w:t>
      </w:r>
    </w:p>
    <w:p w14:paraId="74FC4D8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checkButtons() {</w:t>
      </w:r>
    </w:p>
    <w:p w14:paraId="0E375152" w14:textId="77777777" w:rsidR="009D1973" w:rsidRPr="009D1973" w:rsidRDefault="009D1973" w:rsidP="000F694A">
      <w:pPr>
        <w:spacing w:line="240" w:lineRule="auto"/>
        <w:jc w:val="left"/>
        <w:rPr>
          <w:rStyle w:val="nfasissutil"/>
        </w:rPr>
      </w:pPr>
      <w:r w:rsidRPr="009D1973">
        <w:rPr>
          <w:rStyle w:val="nfasissutil"/>
        </w:rPr>
        <w:t xml:space="preserve">    for (DayButton b : buttons) {</w:t>
      </w:r>
    </w:p>
    <w:p w14:paraId="7B377474" w14:textId="77777777" w:rsidR="009D1973" w:rsidRPr="009D1973" w:rsidRDefault="009D1973" w:rsidP="000F694A">
      <w:pPr>
        <w:spacing w:line="240" w:lineRule="auto"/>
        <w:jc w:val="left"/>
        <w:rPr>
          <w:rStyle w:val="nfasissutil"/>
        </w:rPr>
      </w:pPr>
      <w:r w:rsidRPr="009D1973">
        <w:rPr>
          <w:rStyle w:val="nfasissutil"/>
        </w:rPr>
        <w:t xml:space="preserve">      if ((b!=null)&amp;&amp;(b.enabled)&amp;&amp;(b.mouseOver())) {</w:t>
      </w:r>
    </w:p>
    <w:p w14:paraId="197B72CA" w14:textId="77777777" w:rsidR="009D1973" w:rsidRPr="009D1973" w:rsidRDefault="009D1973" w:rsidP="000F694A">
      <w:pPr>
        <w:spacing w:line="240" w:lineRule="auto"/>
        <w:jc w:val="left"/>
        <w:rPr>
          <w:rStyle w:val="nfasissutil"/>
        </w:rPr>
      </w:pPr>
      <w:r w:rsidRPr="009D1973">
        <w:rPr>
          <w:rStyle w:val="nfasissutil"/>
        </w:rPr>
        <w:t xml:space="preserve">        boolean prevState = b.selected;</w:t>
      </w:r>
    </w:p>
    <w:p w14:paraId="2FEF718C" w14:textId="77777777" w:rsidR="009D1973" w:rsidRPr="009D1973" w:rsidRDefault="009D1973" w:rsidP="000F694A">
      <w:pPr>
        <w:spacing w:line="240" w:lineRule="auto"/>
        <w:jc w:val="left"/>
        <w:rPr>
          <w:rStyle w:val="nfasissutil"/>
        </w:rPr>
      </w:pPr>
      <w:r w:rsidRPr="009D1973">
        <w:rPr>
          <w:rStyle w:val="nfasissutil"/>
        </w:rPr>
        <w:t xml:space="preserve">        deselectAll();</w:t>
      </w:r>
    </w:p>
    <w:p w14:paraId="0FE3CA40" w14:textId="77777777" w:rsidR="009D1973" w:rsidRPr="009D1973" w:rsidRDefault="009D1973" w:rsidP="000F694A">
      <w:pPr>
        <w:spacing w:line="240" w:lineRule="auto"/>
        <w:jc w:val="left"/>
        <w:rPr>
          <w:rStyle w:val="nfasissutil"/>
        </w:rPr>
      </w:pPr>
      <w:r w:rsidRPr="009D1973">
        <w:rPr>
          <w:rStyle w:val="nfasissutil"/>
        </w:rPr>
        <w:t xml:space="preserve">        b.setSelected(!prevState);</w:t>
      </w:r>
    </w:p>
    <w:p w14:paraId="30D2AA2E" w14:textId="77777777" w:rsidR="009D1973" w:rsidRPr="009D1973" w:rsidRDefault="009D1973" w:rsidP="000F694A">
      <w:pPr>
        <w:spacing w:line="240" w:lineRule="auto"/>
        <w:jc w:val="left"/>
        <w:rPr>
          <w:rStyle w:val="nfasissutil"/>
        </w:rPr>
      </w:pPr>
      <w:r w:rsidRPr="009D1973">
        <w:rPr>
          <w:rStyle w:val="nfasissutil"/>
        </w:rPr>
        <w:t xml:space="preserve">        if (b.selected) {</w:t>
      </w:r>
    </w:p>
    <w:p w14:paraId="1CD771A4" w14:textId="77777777" w:rsidR="009D1973" w:rsidRPr="009D1973" w:rsidRDefault="009D1973" w:rsidP="000F694A">
      <w:pPr>
        <w:spacing w:line="240" w:lineRule="auto"/>
        <w:jc w:val="left"/>
        <w:rPr>
          <w:rStyle w:val="nfasissutil"/>
        </w:rPr>
      </w:pPr>
      <w:r w:rsidRPr="009D1973">
        <w:rPr>
          <w:rStyle w:val="nfasissutil"/>
        </w:rPr>
        <w:t xml:space="preserve">          dateSelected = true;</w:t>
      </w:r>
    </w:p>
    <w:p w14:paraId="102F6CA2" w14:textId="77777777" w:rsidR="009D1973" w:rsidRPr="009D1973" w:rsidRDefault="009D1973" w:rsidP="000F694A">
      <w:pPr>
        <w:spacing w:line="240" w:lineRule="auto"/>
        <w:jc w:val="left"/>
        <w:rPr>
          <w:rStyle w:val="nfasissutil"/>
        </w:rPr>
      </w:pPr>
      <w:r w:rsidRPr="009D1973">
        <w:rPr>
          <w:rStyle w:val="nfasissutil"/>
        </w:rPr>
        <w:t xml:space="preserve">          setSelectedDate(b.dia, b.mes, b.año);</w:t>
      </w:r>
    </w:p>
    <w:p w14:paraId="0667445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else {</w:t>
      </w:r>
    </w:p>
    <w:p w14:paraId="42B58E0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dateSelected = false;</w:t>
      </w:r>
    </w:p>
    <w:p w14:paraId="4A15926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389D812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D70C74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3A99D04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39D7F355" w14:textId="77777777" w:rsidR="009D1973" w:rsidRPr="009D1973" w:rsidRDefault="009D1973" w:rsidP="000F694A">
      <w:pPr>
        <w:spacing w:line="240" w:lineRule="auto"/>
        <w:jc w:val="left"/>
        <w:rPr>
          <w:rStyle w:val="nfasissutil"/>
          <w:lang w:val="es-ES"/>
        </w:rPr>
      </w:pPr>
    </w:p>
    <w:p w14:paraId="2C9EDEE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Deselecciona todos los botones del Calendario</w:t>
      </w:r>
    </w:p>
    <w:p w14:paraId="65DAAB7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deselectAll() {</w:t>
      </w:r>
    </w:p>
    <w:p w14:paraId="10F01899" w14:textId="77777777" w:rsidR="009D1973" w:rsidRPr="009D1973" w:rsidRDefault="009D1973" w:rsidP="000F694A">
      <w:pPr>
        <w:spacing w:line="240" w:lineRule="auto"/>
        <w:jc w:val="left"/>
        <w:rPr>
          <w:rStyle w:val="nfasissutil"/>
        </w:rPr>
      </w:pPr>
      <w:r w:rsidRPr="009D1973">
        <w:rPr>
          <w:rStyle w:val="nfasissutil"/>
        </w:rPr>
        <w:t xml:space="preserve">    for (DayButton b : buttons) {</w:t>
      </w:r>
    </w:p>
    <w:p w14:paraId="65EC5370" w14:textId="77777777" w:rsidR="009D1973" w:rsidRPr="009D1973" w:rsidRDefault="009D1973" w:rsidP="000F694A">
      <w:pPr>
        <w:spacing w:line="240" w:lineRule="auto"/>
        <w:jc w:val="left"/>
        <w:rPr>
          <w:rStyle w:val="nfasissutil"/>
        </w:rPr>
      </w:pPr>
      <w:r w:rsidRPr="009D1973">
        <w:rPr>
          <w:rStyle w:val="nfasissutil"/>
        </w:rPr>
        <w:t xml:space="preserve">      if (b!=null) {</w:t>
      </w:r>
    </w:p>
    <w:p w14:paraId="3649CFD2" w14:textId="77777777" w:rsidR="009D1973" w:rsidRPr="009D1973" w:rsidRDefault="009D1973" w:rsidP="000F694A">
      <w:pPr>
        <w:spacing w:line="240" w:lineRule="auto"/>
        <w:jc w:val="left"/>
        <w:rPr>
          <w:rStyle w:val="nfasissutil"/>
        </w:rPr>
      </w:pPr>
      <w:r w:rsidRPr="009D1973">
        <w:rPr>
          <w:rStyle w:val="nfasissutil"/>
        </w:rPr>
        <w:t xml:space="preserve">        b.setSelected(false);</w:t>
      </w:r>
    </w:p>
    <w:p w14:paraId="48B686DA" w14:textId="77777777" w:rsidR="009D1973" w:rsidRPr="009D1973" w:rsidRDefault="009D1973" w:rsidP="000F694A">
      <w:pPr>
        <w:spacing w:line="240" w:lineRule="auto"/>
        <w:jc w:val="left"/>
        <w:rPr>
          <w:rStyle w:val="nfasissutil"/>
        </w:rPr>
      </w:pPr>
      <w:r w:rsidRPr="009D1973">
        <w:rPr>
          <w:rStyle w:val="nfasissutil"/>
        </w:rPr>
        <w:t xml:space="preserve">      }</w:t>
      </w:r>
    </w:p>
    <w:p w14:paraId="1D6031B0" w14:textId="77777777" w:rsidR="009D1973" w:rsidRPr="009D1973" w:rsidRDefault="009D1973" w:rsidP="000F694A">
      <w:pPr>
        <w:spacing w:line="240" w:lineRule="auto"/>
        <w:jc w:val="left"/>
        <w:rPr>
          <w:rStyle w:val="nfasissutil"/>
        </w:rPr>
      </w:pPr>
      <w:r w:rsidRPr="009D1973">
        <w:rPr>
          <w:rStyle w:val="nfasissutil"/>
        </w:rPr>
        <w:t xml:space="preserve">    }</w:t>
      </w:r>
    </w:p>
    <w:p w14:paraId="0E5EF446" w14:textId="77777777" w:rsidR="009D1973" w:rsidRPr="009D1973" w:rsidRDefault="009D1973" w:rsidP="000F694A">
      <w:pPr>
        <w:spacing w:line="240" w:lineRule="auto"/>
        <w:jc w:val="left"/>
        <w:rPr>
          <w:rStyle w:val="nfasissutil"/>
        </w:rPr>
      </w:pPr>
      <w:r w:rsidRPr="009D1973">
        <w:rPr>
          <w:rStyle w:val="nfasissutil"/>
        </w:rPr>
        <w:lastRenderedPageBreak/>
        <w:t xml:space="preserve">  }</w:t>
      </w:r>
    </w:p>
    <w:p w14:paraId="4428ABFC" w14:textId="6BCDD1E8" w:rsidR="009D1973" w:rsidRDefault="009D1973" w:rsidP="000F694A">
      <w:pPr>
        <w:spacing w:line="240" w:lineRule="auto"/>
        <w:jc w:val="left"/>
        <w:rPr>
          <w:rStyle w:val="nfasissutil"/>
        </w:rPr>
      </w:pPr>
      <w:r w:rsidRPr="009D1973">
        <w:rPr>
          <w:rStyle w:val="nfasissutil"/>
        </w:rPr>
        <w:t>}</w:t>
      </w:r>
    </w:p>
    <w:p w14:paraId="16B7738E" w14:textId="77777777" w:rsidR="009D1973" w:rsidRDefault="009D1973" w:rsidP="000F694A">
      <w:pPr>
        <w:spacing w:line="240" w:lineRule="auto"/>
        <w:jc w:val="left"/>
        <w:rPr>
          <w:rStyle w:val="nfasissutil"/>
        </w:rPr>
      </w:pPr>
    </w:p>
    <w:p w14:paraId="1873A521" w14:textId="165F13B1" w:rsidR="009D1973" w:rsidRDefault="009D1973" w:rsidP="000F694A">
      <w:pPr>
        <w:spacing w:line="240" w:lineRule="auto"/>
        <w:jc w:val="left"/>
        <w:rPr>
          <w:rStyle w:val="nfasissutil"/>
        </w:rPr>
      </w:pPr>
      <w:r>
        <w:rPr>
          <w:rStyle w:val="nfasissutil"/>
          <w:b/>
          <w:bCs/>
        </w:rPr>
        <w:t>Calendario</w:t>
      </w:r>
    </w:p>
    <w:p w14:paraId="3BC0AA9E" w14:textId="77777777" w:rsidR="009D1973" w:rsidRDefault="009D1973" w:rsidP="000F694A">
      <w:pPr>
        <w:spacing w:line="240" w:lineRule="auto"/>
        <w:jc w:val="left"/>
        <w:rPr>
          <w:rStyle w:val="nfasissutil"/>
        </w:rPr>
      </w:pPr>
    </w:p>
    <w:p w14:paraId="3D4A0B43" w14:textId="77777777" w:rsidR="009D1973" w:rsidRPr="009D1973" w:rsidRDefault="009D1973" w:rsidP="000F694A">
      <w:pPr>
        <w:spacing w:line="240" w:lineRule="auto"/>
        <w:jc w:val="left"/>
        <w:rPr>
          <w:rStyle w:val="nfasissutil"/>
          <w:lang w:val="es-ES"/>
        </w:rPr>
      </w:pPr>
      <w:r w:rsidRPr="009D1973">
        <w:rPr>
          <w:rStyle w:val="nfasissutil"/>
          <w:lang w:val="es-ES"/>
        </w:rPr>
        <w:t>import java.util.Calendar;</w:t>
      </w:r>
    </w:p>
    <w:p w14:paraId="5C9ED5D7" w14:textId="77777777" w:rsidR="009D1973" w:rsidRPr="009D1973" w:rsidRDefault="009D1973" w:rsidP="000F694A">
      <w:pPr>
        <w:spacing w:line="240" w:lineRule="auto"/>
        <w:jc w:val="left"/>
        <w:rPr>
          <w:rStyle w:val="nfasissutil"/>
          <w:lang w:val="es-ES"/>
        </w:rPr>
      </w:pPr>
    </w:p>
    <w:p w14:paraId="547E8467" w14:textId="77777777" w:rsidR="009D1973" w:rsidRPr="009D1973" w:rsidRDefault="009D1973" w:rsidP="000F694A">
      <w:pPr>
        <w:spacing w:line="240" w:lineRule="auto"/>
        <w:jc w:val="left"/>
        <w:rPr>
          <w:rStyle w:val="nfasissutil"/>
          <w:lang w:val="es-ES"/>
        </w:rPr>
      </w:pPr>
      <w:r w:rsidRPr="009D1973">
        <w:rPr>
          <w:rStyle w:val="nfasissutil"/>
          <w:lang w:val="es-ES"/>
        </w:rPr>
        <w:t>class Calendario {</w:t>
      </w:r>
    </w:p>
    <w:p w14:paraId="14AA4175" w14:textId="77777777" w:rsidR="009D1973" w:rsidRPr="009D1973" w:rsidRDefault="009D1973" w:rsidP="000F694A">
      <w:pPr>
        <w:spacing w:line="240" w:lineRule="auto"/>
        <w:jc w:val="left"/>
        <w:rPr>
          <w:rStyle w:val="nfasissutil"/>
          <w:lang w:val="es-ES"/>
        </w:rPr>
      </w:pPr>
    </w:p>
    <w:p w14:paraId="629DD76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Textos representativos de los meses</w:t>
      </w:r>
    </w:p>
    <w:p w14:paraId="5C5D899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String[] months = {"Ene", "Feb", "Mar", "Abr", "May", "Jun",</w:t>
      </w:r>
    </w:p>
    <w:p w14:paraId="0B73893F" w14:textId="77777777" w:rsidR="009D1973" w:rsidRPr="009D1973" w:rsidRDefault="009D1973" w:rsidP="000F694A">
      <w:pPr>
        <w:spacing w:line="240" w:lineRule="auto"/>
        <w:jc w:val="left"/>
        <w:rPr>
          <w:rStyle w:val="nfasissutil"/>
        </w:rPr>
      </w:pPr>
      <w:r w:rsidRPr="009D1973">
        <w:rPr>
          <w:rStyle w:val="nfasissutil"/>
        </w:rPr>
        <w:t xml:space="preserve">    "Jul", "Ago", "Sep", "Oct", "Nov", "Dic"};</w:t>
      </w:r>
    </w:p>
    <w:p w14:paraId="6A64FC3E" w14:textId="77777777" w:rsidR="009D1973" w:rsidRPr="009D1973" w:rsidRDefault="009D1973" w:rsidP="000F694A">
      <w:pPr>
        <w:spacing w:line="240" w:lineRule="auto"/>
        <w:jc w:val="left"/>
        <w:rPr>
          <w:rStyle w:val="nfasissutil"/>
        </w:rPr>
      </w:pPr>
    </w:p>
    <w:p w14:paraId="3F2DC5D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Informacion del calendario</w:t>
      </w:r>
    </w:p>
    <w:p w14:paraId="5A0CAC5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int año, mes, dia;</w:t>
      </w:r>
    </w:p>
    <w:p w14:paraId="333C6584"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int numDaysMonth, numDaysPrevMonth;</w:t>
      </w:r>
    </w:p>
    <w:p w14:paraId="2F0F3F9D" w14:textId="77777777" w:rsidR="009D1973" w:rsidRPr="009D1973" w:rsidRDefault="009D1973" w:rsidP="000F694A">
      <w:pPr>
        <w:spacing w:line="240" w:lineRule="auto"/>
        <w:jc w:val="left"/>
        <w:rPr>
          <w:rStyle w:val="nfasissutil"/>
        </w:rPr>
      </w:pPr>
      <w:r w:rsidRPr="009D1973">
        <w:rPr>
          <w:rStyle w:val="nfasissutil"/>
        </w:rPr>
        <w:t xml:space="preserve">  int dayOfWeek, firstDay;</w:t>
      </w:r>
    </w:p>
    <w:p w14:paraId="77082886" w14:textId="77777777" w:rsidR="009D1973" w:rsidRPr="009D1973" w:rsidRDefault="009D1973" w:rsidP="000F694A">
      <w:pPr>
        <w:spacing w:line="240" w:lineRule="auto"/>
        <w:jc w:val="left"/>
        <w:rPr>
          <w:rStyle w:val="nfasissutil"/>
        </w:rPr>
      </w:pPr>
      <w:r w:rsidRPr="009D1973">
        <w:rPr>
          <w:rStyle w:val="nfasissutil"/>
        </w:rPr>
        <w:t xml:space="preserve">  String fechaSelected;</w:t>
      </w:r>
    </w:p>
    <w:p w14:paraId="0F078941" w14:textId="77777777" w:rsidR="009D1973" w:rsidRPr="009D1973" w:rsidRDefault="009D1973" w:rsidP="000F694A">
      <w:pPr>
        <w:spacing w:line="240" w:lineRule="auto"/>
        <w:jc w:val="left"/>
        <w:rPr>
          <w:rStyle w:val="nfasissutil"/>
        </w:rPr>
      </w:pPr>
    </w:p>
    <w:p w14:paraId="2F293DBC" w14:textId="77777777" w:rsidR="009D1973" w:rsidRPr="009D1973" w:rsidRDefault="009D1973" w:rsidP="000F694A">
      <w:pPr>
        <w:spacing w:line="240" w:lineRule="auto"/>
        <w:jc w:val="left"/>
        <w:rPr>
          <w:rStyle w:val="nfasissutil"/>
        </w:rPr>
      </w:pPr>
      <w:r w:rsidRPr="009D1973">
        <w:rPr>
          <w:rStyle w:val="nfasissutil"/>
        </w:rPr>
        <w:t xml:space="preserve">  // Fecha seleccionada</w:t>
      </w:r>
    </w:p>
    <w:p w14:paraId="5C3214D6" w14:textId="77777777" w:rsidR="009D1973" w:rsidRPr="009D1973" w:rsidRDefault="009D1973" w:rsidP="000F694A">
      <w:pPr>
        <w:spacing w:line="240" w:lineRule="auto"/>
        <w:jc w:val="left"/>
        <w:rPr>
          <w:rStyle w:val="nfasissutil"/>
        </w:rPr>
      </w:pPr>
      <w:r w:rsidRPr="009D1973">
        <w:rPr>
          <w:rStyle w:val="nfasissutil"/>
        </w:rPr>
        <w:t xml:space="preserve">  boolean dateSelected = false;</w:t>
      </w:r>
    </w:p>
    <w:p w14:paraId="085630C9" w14:textId="77777777" w:rsidR="009D1973" w:rsidRPr="009D1973" w:rsidRDefault="009D1973" w:rsidP="000F694A">
      <w:pPr>
        <w:spacing w:line="240" w:lineRule="auto"/>
        <w:jc w:val="left"/>
        <w:rPr>
          <w:rStyle w:val="nfasissutil"/>
        </w:rPr>
      </w:pPr>
      <w:r w:rsidRPr="009D1973">
        <w:rPr>
          <w:rStyle w:val="nfasissutil"/>
        </w:rPr>
        <w:t xml:space="preserve">  int selectedDay=0, selectedMonth=0, selectedYear=0;</w:t>
      </w:r>
    </w:p>
    <w:p w14:paraId="6D9A36BB" w14:textId="77777777" w:rsidR="009D1973" w:rsidRPr="009D1973" w:rsidRDefault="009D1973" w:rsidP="000F694A">
      <w:pPr>
        <w:spacing w:line="240" w:lineRule="auto"/>
        <w:jc w:val="left"/>
        <w:rPr>
          <w:rStyle w:val="nfasissutil"/>
        </w:rPr>
      </w:pPr>
    </w:p>
    <w:p w14:paraId="5032881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Calendario actual, y del mes anterior</w:t>
      </w:r>
    </w:p>
    <w:p w14:paraId="3D9C94D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Calendar cal, cPrev;</w:t>
      </w:r>
    </w:p>
    <w:p w14:paraId="3B06701E" w14:textId="77777777" w:rsidR="009D1973" w:rsidRPr="009D1973" w:rsidRDefault="009D1973" w:rsidP="000F694A">
      <w:pPr>
        <w:spacing w:line="240" w:lineRule="auto"/>
        <w:jc w:val="left"/>
        <w:rPr>
          <w:rStyle w:val="nfasissutil"/>
          <w:lang w:val="es-ES"/>
        </w:rPr>
      </w:pPr>
    </w:p>
    <w:p w14:paraId="0108065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Botones del calendario</w:t>
      </w:r>
    </w:p>
    <w:p w14:paraId="2BE8107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DayButton[] buttons;</w:t>
      </w:r>
    </w:p>
    <w:p w14:paraId="00CCB5C6" w14:textId="77777777" w:rsidR="009D1973" w:rsidRPr="009D1973" w:rsidRDefault="009D1973" w:rsidP="000F694A">
      <w:pPr>
        <w:spacing w:line="240" w:lineRule="auto"/>
        <w:jc w:val="left"/>
        <w:rPr>
          <w:rStyle w:val="nfasissutil"/>
          <w:lang w:val="es-ES"/>
        </w:rPr>
      </w:pPr>
    </w:p>
    <w:p w14:paraId="4866144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Dimensiones del calendario</w:t>
      </w:r>
    </w:p>
    <w:p w14:paraId="0F25CC5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int x, y, w, h;</w:t>
      </w:r>
    </w:p>
    <w:p w14:paraId="381D04B1" w14:textId="77777777" w:rsidR="009D1973" w:rsidRPr="009D1973" w:rsidRDefault="009D1973" w:rsidP="000F694A">
      <w:pPr>
        <w:spacing w:line="240" w:lineRule="auto"/>
        <w:jc w:val="left"/>
        <w:rPr>
          <w:rStyle w:val="nfasissutil"/>
          <w:lang w:val="es-ES"/>
        </w:rPr>
      </w:pPr>
    </w:p>
    <w:p w14:paraId="4C49C10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 Special dates &amp; info</w:t>
      </w:r>
    </w:p>
    <w:p w14:paraId="447F3BBA" w14:textId="77777777" w:rsidR="009D1973" w:rsidRPr="009D1973" w:rsidRDefault="009D1973" w:rsidP="000F694A">
      <w:pPr>
        <w:spacing w:line="240" w:lineRule="auto"/>
        <w:jc w:val="left"/>
        <w:rPr>
          <w:rStyle w:val="nfasissutil"/>
        </w:rPr>
      </w:pPr>
      <w:r w:rsidRPr="009D1973">
        <w:rPr>
          <w:rStyle w:val="nfasissutil"/>
        </w:rPr>
        <w:t xml:space="preserve">  String[][] specialDates;</w:t>
      </w:r>
    </w:p>
    <w:p w14:paraId="60233705" w14:textId="77777777" w:rsidR="009D1973" w:rsidRPr="009D1973" w:rsidRDefault="009D1973" w:rsidP="000F694A">
      <w:pPr>
        <w:spacing w:line="240" w:lineRule="auto"/>
        <w:jc w:val="left"/>
        <w:rPr>
          <w:rStyle w:val="nfasissutil"/>
        </w:rPr>
      </w:pPr>
    </w:p>
    <w:p w14:paraId="42029C99" w14:textId="77777777" w:rsidR="009D1973" w:rsidRPr="009D1973" w:rsidRDefault="009D1973" w:rsidP="000F694A">
      <w:pPr>
        <w:spacing w:line="240" w:lineRule="auto"/>
        <w:jc w:val="left"/>
        <w:rPr>
          <w:rStyle w:val="nfasissutil"/>
        </w:rPr>
      </w:pPr>
    </w:p>
    <w:p w14:paraId="793E74FE" w14:textId="77777777" w:rsidR="009D1973" w:rsidRPr="009D1973" w:rsidRDefault="009D1973" w:rsidP="000F694A">
      <w:pPr>
        <w:spacing w:line="240" w:lineRule="auto"/>
        <w:jc w:val="left"/>
        <w:rPr>
          <w:rStyle w:val="nfasissutil"/>
        </w:rPr>
      </w:pPr>
      <w:r w:rsidRPr="009D1973">
        <w:rPr>
          <w:rStyle w:val="nfasissutil"/>
        </w:rPr>
        <w:t xml:space="preserve">  // Constructor</w:t>
      </w:r>
    </w:p>
    <w:p w14:paraId="6C1B2530" w14:textId="77777777" w:rsidR="009D1973" w:rsidRPr="009D1973" w:rsidRDefault="009D1973" w:rsidP="000F694A">
      <w:pPr>
        <w:spacing w:line="240" w:lineRule="auto"/>
        <w:jc w:val="left"/>
        <w:rPr>
          <w:rStyle w:val="nfasissutil"/>
        </w:rPr>
      </w:pPr>
      <w:r w:rsidRPr="009D1973">
        <w:rPr>
          <w:rStyle w:val="nfasissutil"/>
        </w:rPr>
        <w:t xml:space="preserve">  Calendario(int x, int y, int w, int h, String[][] fechasClave) {</w:t>
      </w:r>
    </w:p>
    <w:p w14:paraId="686E9873" w14:textId="77777777" w:rsidR="009D1973" w:rsidRPr="009D1973" w:rsidRDefault="009D1973" w:rsidP="000F694A">
      <w:pPr>
        <w:spacing w:line="240" w:lineRule="auto"/>
        <w:jc w:val="left"/>
        <w:rPr>
          <w:rStyle w:val="nfasissutil"/>
        </w:rPr>
      </w:pPr>
    </w:p>
    <w:p w14:paraId="75DB50E9" w14:textId="77777777" w:rsidR="009D1973" w:rsidRPr="009D1973" w:rsidRDefault="009D1973" w:rsidP="000F694A">
      <w:pPr>
        <w:spacing w:line="240" w:lineRule="auto"/>
        <w:jc w:val="left"/>
        <w:rPr>
          <w:rStyle w:val="nfasissutil"/>
        </w:rPr>
      </w:pPr>
      <w:r w:rsidRPr="009D1973">
        <w:rPr>
          <w:rStyle w:val="nfasissutil"/>
        </w:rPr>
        <w:t xml:space="preserve">    this.buttons = new DayButton[37];</w:t>
      </w:r>
    </w:p>
    <w:p w14:paraId="79BBF260" w14:textId="77777777" w:rsidR="009D1973" w:rsidRPr="009D1973" w:rsidRDefault="009D1973" w:rsidP="000F694A">
      <w:pPr>
        <w:spacing w:line="240" w:lineRule="auto"/>
        <w:jc w:val="left"/>
        <w:rPr>
          <w:rStyle w:val="nfasissutil"/>
        </w:rPr>
      </w:pPr>
    </w:p>
    <w:p w14:paraId="3A4E5745" w14:textId="77777777" w:rsidR="009D1973" w:rsidRPr="009D1973" w:rsidRDefault="009D1973" w:rsidP="000F694A">
      <w:pPr>
        <w:spacing w:line="240" w:lineRule="auto"/>
        <w:jc w:val="left"/>
        <w:rPr>
          <w:rStyle w:val="nfasissutil"/>
        </w:rPr>
      </w:pPr>
      <w:r w:rsidRPr="009D1973">
        <w:rPr>
          <w:rStyle w:val="nfasissutil"/>
        </w:rPr>
        <w:t xml:space="preserve">    this.cal = Calendar.getInstance();</w:t>
      </w:r>
    </w:p>
    <w:p w14:paraId="6A76B86C" w14:textId="77777777" w:rsidR="009D1973" w:rsidRPr="009D1973" w:rsidRDefault="009D1973" w:rsidP="000F694A">
      <w:pPr>
        <w:spacing w:line="240" w:lineRule="auto"/>
        <w:jc w:val="left"/>
        <w:rPr>
          <w:rStyle w:val="nfasissutil"/>
        </w:rPr>
      </w:pPr>
      <w:r w:rsidRPr="009D1973">
        <w:rPr>
          <w:rStyle w:val="nfasissutil"/>
        </w:rPr>
        <w:t xml:space="preserve">    cal.set(Calendar.DAY_OF_MONTH, 1);</w:t>
      </w:r>
    </w:p>
    <w:p w14:paraId="678DF693" w14:textId="77777777" w:rsidR="009D1973" w:rsidRPr="009D1973" w:rsidRDefault="009D1973" w:rsidP="000F694A">
      <w:pPr>
        <w:spacing w:line="240" w:lineRule="auto"/>
        <w:jc w:val="left"/>
        <w:rPr>
          <w:rStyle w:val="nfasissutil"/>
        </w:rPr>
      </w:pPr>
    </w:p>
    <w:p w14:paraId="4C396275" w14:textId="77777777" w:rsidR="009D1973" w:rsidRPr="009D1973" w:rsidRDefault="009D1973" w:rsidP="000F694A">
      <w:pPr>
        <w:spacing w:line="240" w:lineRule="auto"/>
        <w:jc w:val="left"/>
        <w:rPr>
          <w:rStyle w:val="nfasissutil"/>
        </w:rPr>
      </w:pPr>
      <w:r w:rsidRPr="009D1973">
        <w:rPr>
          <w:rStyle w:val="nfasissutil"/>
        </w:rPr>
        <w:t xml:space="preserve">    this.año = cal.get(Calendar.YEAR);</w:t>
      </w:r>
    </w:p>
    <w:p w14:paraId="50830269" w14:textId="77777777" w:rsidR="009D1973" w:rsidRPr="009D1973" w:rsidRDefault="009D1973" w:rsidP="000F694A">
      <w:pPr>
        <w:spacing w:line="240" w:lineRule="auto"/>
        <w:jc w:val="left"/>
        <w:rPr>
          <w:rStyle w:val="nfasissutil"/>
        </w:rPr>
      </w:pPr>
      <w:r w:rsidRPr="009D1973">
        <w:rPr>
          <w:rStyle w:val="nfasissutil"/>
        </w:rPr>
        <w:t xml:space="preserve">    this.mes = cal.get(Calendar.MONTH) + 1;</w:t>
      </w:r>
    </w:p>
    <w:p w14:paraId="4D00632A" w14:textId="77777777" w:rsidR="009D1973" w:rsidRPr="009D1973" w:rsidRDefault="009D1973" w:rsidP="000F694A">
      <w:pPr>
        <w:spacing w:line="240" w:lineRule="auto"/>
        <w:jc w:val="left"/>
        <w:rPr>
          <w:rStyle w:val="nfasissutil"/>
        </w:rPr>
      </w:pPr>
      <w:r w:rsidRPr="009D1973">
        <w:rPr>
          <w:rStyle w:val="nfasissutil"/>
        </w:rPr>
        <w:t xml:space="preserve">    this.dia = cal.get(Calendar.DATE);</w:t>
      </w:r>
    </w:p>
    <w:p w14:paraId="22E9271D" w14:textId="77777777" w:rsidR="009D1973" w:rsidRPr="009D1973" w:rsidRDefault="009D1973" w:rsidP="000F694A">
      <w:pPr>
        <w:spacing w:line="240" w:lineRule="auto"/>
        <w:jc w:val="left"/>
        <w:rPr>
          <w:rStyle w:val="nfasissutil"/>
        </w:rPr>
      </w:pPr>
    </w:p>
    <w:p w14:paraId="658E49BE" w14:textId="77777777" w:rsidR="009D1973" w:rsidRPr="009D1973" w:rsidRDefault="009D1973" w:rsidP="000F694A">
      <w:pPr>
        <w:spacing w:line="240" w:lineRule="auto"/>
        <w:jc w:val="left"/>
        <w:rPr>
          <w:rStyle w:val="nfasissutil"/>
        </w:rPr>
      </w:pPr>
      <w:r w:rsidRPr="009D1973">
        <w:rPr>
          <w:rStyle w:val="nfasissutil"/>
        </w:rPr>
        <w:lastRenderedPageBreak/>
        <w:t xml:space="preserve">    this.numDaysMonth = cal.getActualMaximum(Calendar.DAY_OF_MONTH);</w:t>
      </w:r>
    </w:p>
    <w:p w14:paraId="1EAFDF6F" w14:textId="77777777" w:rsidR="009D1973" w:rsidRPr="009D1973" w:rsidRDefault="009D1973" w:rsidP="000F694A">
      <w:pPr>
        <w:spacing w:line="240" w:lineRule="auto"/>
        <w:jc w:val="left"/>
        <w:rPr>
          <w:rStyle w:val="nfasissutil"/>
        </w:rPr>
      </w:pPr>
    </w:p>
    <w:p w14:paraId="5C1B5DE5" w14:textId="77777777" w:rsidR="009D1973" w:rsidRPr="009D1973" w:rsidRDefault="009D1973" w:rsidP="000F694A">
      <w:pPr>
        <w:spacing w:line="240" w:lineRule="auto"/>
        <w:jc w:val="left"/>
        <w:rPr>
          <w:rStyle w:val="nfasissutil"/>
        </w:rPr>
      </w:pPr>
      <w:r w:rsidRPr="009D1973">
        <w:rPr>
          <w:rStyle w:val="nfasissutil"/>
        </w:rPr>
        <w:t xml:space="preserve">    this.dayOfWeek = cal.get(Calendar.DAY_OF_WEEK);</w:t>
      </w:r>
    </w:p>
    <w:p w14:paraId="20EDF95A" w14:textId="77777777" w:rsidR="009D1973" w:rsidRPr="009D1973" w:rsidRDefault="009D1973" w:rsidP="000F694A">
      <w:pPr>
        <w:spacing w:line="240" w:lineRule="auto"/>
        <w:jc w:val="left"/>
        <w:rPr>
          <w:rStyle w:val="nfasissutil"/>
        </w:rPr>
      </w:pPr>
      <w:r w:rsidRPr="009D1973">
        <w:rPr>
          <w:rStyle w:val="nfasissutil"/>
        </w:rPr>
        <w:t xml:space="preserve">    if (dayOfWeek==Calendar.SUNDAY) {</w:t>
      </w:r>
    </w:p>
    <w:p w14:paraId="6483BF65" w14:textId="77777777" w:rsidR="009D1973" w:rsidRPr="009D1973" w:rsidRDefault="009D1973" w:rsidP="000F694A">
      <w:pPr>
        <w:spacing w:line="240" w:lineRule="auto"/>
        <w:jc w:val="left"/>
        <w:rPr>
          <w:rStyle w:val="nfasissutil"/>
        </w:rPr>
      </w:pPr>
      <w:r w:rsidRPr="009D1973">
        <w:rPr>
          <w:rStyle w:val="nfasissutil"/>
        </w:rPr>
        <w:t xml:space="preserve">      this.dayOfWeek = 6;</w:t>
      </w:r>
    </w:p>
    <w:p w14:paraId="2D526D65" w14:textId="77777777" w:rsidR="009D1973" w:rsidRPr="009D1973" w:rsidRDefault="009D1973" w:rsidP="000F694A">
      <w:pPr>
        <w:spacing w:line="240" w:lineRule="auto"/>
        <w:jc w:val="left"/>
        <w:rPr>
          <w:rStyle w:val="nfasissutil"/>
        </w:rPr>
      </w:pPr>
      <w:r w:rsidRPr="009D1973">
        <w:rPr>
          <w:rStyle w:val="nfasissutil"/>
        </w:rPr>
        <w:t xml:space="preserve">    } else {</w:t>
      </w:r>
    </w:p>
    <w:p w14:paraId="4E3B7E27" w14:textId="77777777" w:rsidR="009D1973" w:rsidRPr="009D1973" w:rsidRDefault="009D1973" w:rsidP="000F694A">
      <w:pPr>
        <w:spacing w:line="240" w:lineRule="auto"/>
        <w:jc w:val="left"/>
        <w:rPr>
          <w:rStyle w:val="nfasissutil"/>
        </w:rPr>
      </w:pPr>
      <w:r w:rsidRPr="009D1973">
        <w:rPr>
          <w:rStyle w:val="nfasissutil"/>
        </w:rPr>
        <w:t xml:space="preserve">      this.dayOfWeek  = this.dayOfWeek - 2;</w:t>
      </w:r>
    </w:p>
    <w:p w14:paraId="5B637C6D" w14:textId="77777777" w:rsidR="009D1973" w:rsidRPr="009D1973" w:rsidRDefault="009D1973" w:rsidP="000F694A">
      <w:pPr>
        <w:spacing w:line="240" w:lineRule="auto"/>
        <w:jc w:val="left"/>
        <w:rPr>
          <w:rStyle w:val="nfasissutil"/>
        </w:rPr>
      </w:pPr>
      <w:r w:rsidRPr="009D1973">
        <w:rPr>
          <w:rStyle w:val="nfasissutil"/>
        </w:rPr>
        <w:t xml:space="preserve">    }</w:t>
      </w:r>
    </w:p>
    <w:p w14:paraId="12A94EC5" w14:textId="77777777" w:rsidR="009D1973" w:rsidRPr="009D1973" w:rsidRDefault="009D1973" w:rsidP="000F694A">
      <w:pPr>
        <w:spacing w:line="240" w:lineRule="auto"/>
        <w:jc w:val="left"/>
        <w:rPr>
          <w:rStyle w:val="nfasissutil"/>
        </w:rPr>
      </w:pPr>
    </w:p>
    <w:p w14:paraId="043FA7FF" w14:textId="77777777" w:rsidR="009D1973" w:rsidRPr="009D1973" w:rsidRDefault="009D1973" w:rsidP="000F694A">
      <w:pPr>
        <w:spacing w:line="240" w:lineRule="auto"/>
        <w:jc w:val="left"/>
        <w:rPr>
          <w:rStyle w:val="nfasissutil"/>
        </w:rPr>
      </w:pPr>
      <w:r w:rsidRPr="009D1973">
        <w:rPr>
          <w:rStyle w:val="nfasissutil"/>
        </w:rPr>
        <w:t xml:space="preserve">    cal.set(Calendar.DAY_OF_WEEK, cal.getFirstDayOfWeek());</w:t>
      </w:r>
    </w:p>
    <w:p w14:paraId="191C9F9B" w14:textId="77777777" w:rsidR="009D1973" w:rsidRPr="009D1973" w:rsidRDefault="009D1973" w:rsidP="000F694A">
      <w:pPr>
        <w:spacing w:line="240" w:lineRule="auto"/>
        <w:jc w:val="left"/>
        <w:rPr>
          <w:rStyle w:val="nfasissutil"/>
        </w:rPr>
      </w:pPr>
      <w:r w:rsidRPr="009D1973">
        <w:rPr>
          <w:rStyle w:val="nfasissutil"/>
        </w:rPr>
        <w:t xml:space="preserve">    this.firstDay = cal.get(Calendar.DATE);</w:t>
      </w:r>
    </w:p>
    <w:p w14:paraId="7A23B919" w14:textId="77777777" w:rsidR="009D1973" w:rsidRPr="009D1973" w:rsidRDefault="009D1973" w:rsidP="000F694A">
      <w:pPr>
        <w:spacing w:line="240" w:lineRule="auto"/>
        <w:jc w:val="left"/>
        <w:rPr>
          <w:rStyle w:val="nfasissutil"/>
        </w:rPr>
      </w:pPr>
    </w:p>
    <w:p w14:paraId="4780F256" w14:textId="77777777" w:rsidR="009D1973" w:rsidRPr="009D1973" w:rsidRDefault="009D1973" w:rsidP="000F694A">
      <w:pPr>
        <w:spacing w:line="240" w:lineRule="auto"/>
        <w:jc w:val="left"/>
        <w:rPr>
          <w:rStyle w:val="nfasissutil"/>
        </w:rPr>
      </w:pPr>
      <w:r w:rsidRPr="009D1973">
        <w:rPr>
          <w:rStyle w:val="nfasissutil"/>
        </w:rPr>
        <w:t xml:space="preserve">    cPrev = Calendar.getInstance();</w:t>
      </w:r>
    </w:p>
    <w:p w14:paraId="38DDA9A1" w14:textId="77777777" w:rsidR="009D1973" w:rsidRPr="009D1973" w:rsidRDefault="009D1973" w:rsidP="000F694A">
      <w:pPr>
        <w:spacing w:line="240" w:lineRule="auto"/>
        <w:jc w:val="left"/>
        <w:rPr>
          <w:rStyle w:val="nfasissutil"/>
        </w:rPr>
      </w:pPr>
      <w:r w:rsidRPr="009D1973">
        <w:rPr>
          <w:rStyle w:val="nfasissutil"/>
        </w:rPr>
        <w:t xml:space="preserve">    setPrevCalendar(1, this.mes-2, this.año);</w:t>
      </w:r>
    </w:p>
    <w:p w14:paraId="2AC15DE8" w14:textId="77777777" w:rsidR="009D1973" w:rsidRPr="009D1973" w:rsidRDefault="009D1973" w:rsidP="000F694A">
      <w:pPr>
        <w:spacing w:line="240" w:lineRule="auto"/>
        <w:jc w:val="left"/>
        <w:rPr>
          <w:rStyle w:val="nfasissutil"/>
        </w:rPr>
      </w:pPr>
    </w:p>
    <w:p w14:paraId="573C4DA5" w14:textId="77777777" w:rsidR="009D1973" w:rsidRPr="009D1973" w:rsidRDefault="009D1973" w:rsidP="000F694A">
      <w:pPr>
        <w:spacing w:line="240" w:lineRule="auto"/>
        <w:jc w:val="left"/>
        <w:rPr>
          <w:rStyle w:val="nfasissutil"/>
        </w:rPr>
      </w:pPr>
      <w:r w:rsidRPr="009D1973">
        <w:rPr>
          <w:rStyle w:val="nfasissutil"/>
        </w:rPr>
        <w:t xml:space="preserve">    this.numDaysPrevMonth = cPrev.getActualMaximum(Calendar.DAY_OF_MONTH);</w:t>
      </w:r>
    </w:p>
    <w:p w14:paraId="3F7B8DE8" w14:textId="77777777" w:rsidR="009D1973" w:rsidRPr="009D1973" w:rsidRDefault="009D1973" w:rsidP="000F694A">
      <w:pPr>
        <w:spacing w:line="240" w:lineRule="auto"/>
        <w:jc w:val="left"/>
        <w:rPr>
          <w:rStyle w:val="nfasissutil"/>
        </w:rPr>
      </w:pPr>
    </w:p>
    <w:p w14:paraId="01FFC464" w14:textId="77777777" w:rsidR="009D1973" w:rsidRPr="009D1973" w:rsidRDefault="009D1973" w:rsidP="000F694A">
      <w:pPr>
        <w:spacing w:line="240" w:lineRule="auto"/>
        <w:jc w:val="left"/>
        <w:rPr>
          <w:rStyle w:val="nfasissutil"/>
        </w:rPr>
      </w:pPr>
      <w:r w:rsidRPr="009D1973">
        <w:rPr>
          <w:rStyle w:val="nfasissutil"/>
        </w:rPr>
        <w:t xml:space="preserve">    this.x = x;</w:t>
      </w:r>
    </w:p>
    <w:p w14:paraId="4C1DF244" w14:textId="77777777" w:rsidR="009D1973" w:rsidRPr="009D1973" w:rsidRDefault="009D1973" w:rsidP="000F694A">
      <w:pPr>
        <w:spacing w:line="240" w:lineRule="auto"/>
        <w:jc w:val="left"/>
        <w:rPr>
          <w:rStyle w:val="nfasissutil"/>
        </w:rPr>
      </w:pPr>
      <w:r w:rsidRPr="009D1973">
        <w:rPr>
          <w:rStyle w:val="nfasissutil"/>
        </w:rPr>
        <w:t xml:space="preserve">    this.y = y;</w:t>
      </w:r>
    </w:p>
    <w:p w14:paraId="33E3EE8D" w14:textId="77777777" w:rsidR="009D1973" w:rsidRPr="009D1973" w:rsidRDefault="009D1973" w:rsidP="000F694A">
      <w:pPr>
        <w:spacing w:line="240" w:lineRule="auto"/>
        <w:jc w:val="left"/>
        <w:rPr>
          <w:rStyle w:val="nfasissutil"/>
        </w:rPr>
      </w:pPr>
      <w:r w:rsidRPr="009D1973">
        <w:rPr>
          <w:rStyle w:val="nfasissutil"/>
        </w:rPr>
        <w:t xml:space="preserve">    this.w = w;</w:t>
      </w:r>
    </w:p>
    <w:p w14:paraId="4A436B84" w14:textId="77777777" w:rsidR="009D1973" w:rsidRPr="009D1973" w:rsidRDefault="009D1973" w:rsidP="000F694A">
      <w:pPr>
        <w:spacing w:line="240" w:lineRule="auto"/>
        <w:jc w:val="left"/>
        <w:rPr>
          <w:rStyle w:val="nfasissutil"/>
        </w:rPr>
      </w:pPr>
      <w:r w:rsidRPr="009D1973">
        <w:rPr>
          <w:rStyle w:val="nfasissutil"/>
        </w:rPr>
        <w:t xml:space="preserve">    this.h = h;</w:t>
      </w:r>
    </w:p>
    <w:p w14:paraId="17808E0F" w14:textId="77777777" w:rsidR="009D1973" w:rsidRPr="009D1973" w:rsidRDefault="009D1973" w:rsidP="000F694A">
      <w:pPr>
        <w:spacing w:line="240" w:lineRule="auto"/>
        <w:jc w:val="left"/>
        <w:rPr>
          <w:rStyle w:val="nfasissutil"/>
        </w:rPr>
      </w:pPr>
    </w:p>
    <w:p w14:paraId="39D68687"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setSpecialDates(fechasClave);</w:t>
      </w:r>
    </w:p>
    <w:p w14:paraId="75F3C1E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createCalendar(x, y, w, h);</w:t>
      </w:r>
    </w:p>
    <w:p w14:paraId="2362CB75"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w:t>
      </w:r>
    </w:p>
    <w:p w14:paraId="202409D1" w14:textId="77777777" w:rsidR="009D1973" w:rsidRPr="009D1973" w:rsidRDefault="009D1973" w:rsidP="000F694A">
      <w:pPr>
        <w:spacing w:line="240" w:lineRule="auto"/>
        <w:jc w:val="left"/>
        <w:rPr>
          <w:rStyle w:val="nfasissutil"/>
        </w:rPr>
      </w:pPr>
    </w:p>
    <w:p w14:paraId="21996740" w14:textId="77777777" w:rsidR="009D1973" w:rsidRPr="009D1973" w:rsidRDefault="009D1973" w:rsidP="000F694A">
      <w:pPr>
        <w:spacing w:line="240" w:lineRule="auto"/>
        <w:jc w:val="left"/>
        <w:rPr>
          <w:rStyle w:val="nfasissutil"/>
        </w:rPr>
      </w:pPr>
      <w:r w:rsidRPr="009D1973">
        <w:rPr>
          <w:rStyle w:val="nfasissutil"/>
        </w:rPr>
        <w:t xml:space="preserve">  // Setters</w:t>
      </w:r>
    </w:p>
    <w:p w14:paraId="151AD14D" w14:textId="77777777" w:rsidR="009D1973" w:rsidRPr="009D1973" w:rsidRDefault="009D1973" w:rsidP="000F694A">
      <w:pPr>
        <w:spacing w:line="240" w:lineRule="auto"/>
        <w:jc w:val="left"/>
        <w:rPr>
          <w:rStyle w:val="nfasissutil"/>
        </w:rPr>
      </w:pPr>
    </w:p>
    <w:p w14:paraId="40DC42A7" w14:textId="77777777" w:rsidR="009D1973" w:rsidRPr="009D1973" w:rsidRDefault="009D1973" w:rsidP="000F694A">
      <w:pPr>
        <w:spacing w:line="240" w:lineRule="auto"/>
        <w:jc w:val="left"/>
        <w:rPr>
          <w:rStyle w:val="nfasissutil"/>
        </w:rPr>
      </w:pPr>
      <w:r w:rsidRPr="009D1973">
        <w:rPr>
          <w:rStyle w:val="nfasissutil"/>
        </w:rPr>
        <w:t xml:space="preserve">  void setCalendar(int d, int m, int y) {</w:t>
      </w:r>
    </w:p>
    <w:p w14:paraId="5CF5C5AD" w14:textId="77777777" w:rsidR="009D1973" w:rsidRPr="009D1973" w:rsidRDefault="009D1973" w:rsidP="000F694A">
      <w:pPr>
        <w:spacing w:line="240" w:lineRule="auto"/>
        <w:jc w:val="left"/>
        <w:rPr>
          <w:rStyle w:val="nfasissutil"/>
        </w:rPr>
      </w:pPr>
      <w:r w:rsidRPr="009D1973">
        <w:rPr>
          <w:rStyle w:val="nfasissutil"/>
        </w:rPr>
        <w:t xml:space="preserve">    cal.set(Calendar.YEAR, y);</w:t>
      </w:r>
    </w:p>
    <w:p w14:paraId="5BAD62DA" w14:textId="77777777" w:rsidR="009D1973" w:rsidRPr="009D1973" w:rsidRDefault="009D1973" w:rsidP="000F694A">
      <w:pPr>
        <w:spacing w:line="240" w:lineRule="auto"/>
        <w:jc w:val="left"/>
        <w:rPr>
          <w:rStyle w:val="nfasissutil"/>
        </w:rPr>
      </w:pPr>
      <w:r w:rsidRPr="009D1973">
        <w:rPr>
          <w:rStyle w:val="nfasissutil"/>
        </w:rPr>
        <w:t xml:space="preserve">    cal.set(Calendar.MONTH, m);</w:t>
      </w:r>
    </w:p>
    <w:p w14:paraId="25B61957" w14:textId="77777777" w:rsidR="009D1973" w:rsidRPr="009D1973" w:rsidRDefault="009D1973" w:rsidP="000F694A">
      <w:pPr>
        <w:spacing w:line="240" w:lineRule="auto"/>
        <w:jc w:val="left"/>
        <w:rPr>
          <w:rStyle w:val="nfasissutil"/>
        </w:rPr>
      </w:pPr>
      <w:r w:rsidRPr="009D1973">
        <w:rPr>
          <w:rStyle w:val="nfasissutil"/>
        </w:rPr>
        <w:t xml:space="preserve">    cal.set(Calendar.DATE, d);</w:t>
      </w:r>
    </w:p>
    <w:p w14:paraId="55F6F7C5" w14:textId="77777777" w:rsidR="009D1973" w:rsidRPr="009D1973" w:rsidRDefault="009D1973" w:rsidP="000F694A">
      <w:pPr>
        <w:spacing w:line="240" w:lineRule="auto"/>
        <w:jc w:val="left"/>
        <w:rPr>
          <w:rStyle w:val="nfasissutil"/>
        </w:rPr>
      </w:pPr>
      <w:r w:rsidRPr="009D1973">
        <w:rPr>
          <w:rStyle w:val="nfasissutil"/>
        </w:rPr>
        <w:t xml:space="preserve">  }</w:t>
      </w:r>
    </w:p>
    <w:p w14:paraId="7E8C203F" w14:textId="77777777" w:rsidR="009D1973" w:rsidRPr="009D1973" w:rsidRDefault="009D1973" w:rsidP="000F694A">
      <w:pPr>
        <w:spacing w:line="240" w:lineRule="auto"/>
        <w:jc w:val="left"/>
        <w:rPr>
          <w:rStyle w:val="nfasissutil"/>
        </w:rPr>
      </w:pPr>
    </w:p>
    <w:p w14:paraId="60BE0F5D" w14:textId="77777777" w:rsidR="009D1973" w:rsidRPr="009D1973" w:rsidRDefault="009D1973" w:rsidP="000F694A">
      <w:pPr>
        <w:spacing w:line="240" w:lineRule="auto"/>
        <w:jc w:val="left"/>
        <w:rPr>
          <w:rStyle w:val="nfasissutil"/>
        </w:rPr>
      </w:pPr>
      <w:r w:rsidRPr="009D1973">
        <w:rPr>
          <w:rStyle w:val="nfasissutil"/>
        </w:rPr>
        <w:t xml:space="preserve">  void setPrevCalendar(int d, int m, int y) {</w:t>
      </w:r>
    </w:p>
    <w:p w14:paraId="76605400" w14:textId="77777777" w:rsidR="009D1973" w:rsidRPr="009D1973" w:rsidRDefault="009D1973" w:rsidP="000F694A">
      <w:pPr>
        <w:spacing w:line="240" w:lineRule="auto"/>
        <w:jc w:val="left"/>
        <w:rPr>
          <w:rStyle w:val="nfasissutil"/>
        </w:rPr>
      </w:pPr>
      <w:r w:rsidRPr="009D1973">
        <w:rPr>
          <w:rStyle w:val="nfasissutil"/>
        </w:rPr>
        <w:t xml:space="preserve">    cPrev.set(Calendar.YEAR, y);</w:t>
      </w:r>
    </w:p>
    <w:p w14:paraId="68836F72" w14:textId="77777777" w:rsidR="009D1973" w:rsidRPr="009D1973" w:rsidRDefault="009D1973" w:rsidP="000F694A">
      <w:pPr>
        <w:spacing w:line="240" w:lineRule="auto"/>
        <w:jc w:val="left"/>
        <w:rPr>
          <w:rStyle w:val="nfasissutil"/>
        </w:rPr>
      </w:pPr>
      <w:r w:rsidRPr="009D1973">
        <w:rPr>
          <w:rStyle w:val="nfasissutil"/>
        </w:rPr>
        <w:t xml:space="preserve">    cPrev.set(Calendar.MONTH, m);</w:t>
      </w:r>
    </w:p>
    <w:p w14:paraId="1557548A" w14:textId="77777777" w:rsidR="009D1973" w:rsidRPr="009D1973" w:rsidRDefault="009D1973" w:rsidP="000F694A">
      <w:pPr>
        <w:spacing w:line="240" w:lineRule="auto"/>
        <w:jc w:val="left"/>
        <w:rPr>
          <w:rStyle w:val="nfasissutil"/>
        </w:rPr>
      </w:pPr>
      <w:r w:rsidRPr="009D1973">
        <w:rPr>
          <w:rStyle w:val="nfasissutil"/>
        </w:rPr>
        <w:t xml:space="preserve">    cPrev.set(Calendar.DATE, d);</w:t>
      </w:r>
    </w:p>
    <w:p w14:paraId="5252E9BB" w14:textId="77777777" w:rsidR="009D1973" w:rsidRPr="009D1973" w:rsidRDefault="009D1973" w:rsidP="000F694A">
      <w:pPr>
        <w:spacing w:line="240" w:lineRule="auto"/>
        <w:jc w:val="left"/>
        <w:rPr>
          <w:rStyle w:val="nfasissutil"/>
        </w:rPr>
      </w:pPr>
      <w:r w:rsidRPr="009D1973">
        <w:rPr>
          <w:rStyle w:val="nfasissutil"/>
        </w:rPr>
        <w:t xml:space="preserve">  }</w:t>
      </w:r>
    </w:p>
    <w:p w14:paraId="51DD7C3B" w14:textId="77777777" w:rsidR="009D1973" w:rsidRPr="009D1973" w:rsidRDefault="009D1973" w:rsidP="000F694A">
      <w:pPr>
        <w:spacing w:line="240" w:lineRule="auto"/>
        <w:jc w:val="left"/>
        <w:rPr>
          <w:rStyle w:val="nfasissutil"/>
        </w:rPr>
      </w:pPr>
    </w:p>
    <w:p w14:paraId="38F3C058" w14:textId="77777777" w:rsidR="009D1973" w:rsidRPr="009D1973" w:rsidRDefault="009D1973" w:rsidP="000F694A">
      <w:pPr>
        <w:spacing w:line="240" w:lineRule="auto"/>
        <w:jc w:val="left"/>
        <w:rPr>
          <w:rStyle w:val="nfasissutil"/>
        </w:rPr>
      </w:pPr>
      <w:r w:rsidRPr="009D1973">
        <w:rPr>
          <w:rStyle w:val="nfasissutil"/>
        </w:rPr>
        <w:t xml:space="preserve">  void setSelectedDate(int d, int m, int y) {</w:t>
      </w:r>
    </w:p>
    <w:p w14:paraId="7A26D2CC" w14:textId="77777777" w:rsidR="009D1973" w:rsidRPr="009D1973" w:rsidRDefault="009D1973" w:rsidP="000F694A">
      <w:pPr>
        <w:spacing w:line="240" w:lineRule="auto"/>
        <w:jc w:val="left"/>
        <w:rPr>
          <w:rStyle w:val="nfasissutil"/>
        </w:rPr>
      </w:pPr>
      <w:r w:rsidRPr="009D1973">
        <w:rPr>
          <w:rStyle w:val="nfasissutil"/>
        </w:rPr>
        <w:t xml:space="preserve">    this.selectedDay = d;</w:t>
      </w:r>
    </w:p>
    <w:p w14:paraId="3E71CC5A" w14:textId="77777777" w:rsidR="009D1973" w:rsidRPr="009D1973" w:rsidRDefault="009D1973" w:rsidP="000F694A">
      <w:pPr>
        <w:spacing w:line="240" w:lineRule="auto"/>
        <w:jc w:val="left"/>
        <w:rPr>
          <w:rStyle w:val="nfasissutil"/>
        </w:rPr>
      </w:pPr>
      <w:r w:rsidRPr="009D1973">
        <w:rPr>
          <w:rStyle w:val="nfasissutil"/>
        </w:rPr>
        <w:t xml:space="preserve">    this.selectedMonth = m;</w:t>
      </w:r>
    </w:p>
    <w:p w14:paraId="2EB9766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this.selectedYear = y;</w:t>
      </w:r>
    </w:p>
    <w:p w14:paraId="1C013CB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768321C0" w14:textId="77777777" w:rsidR="009D1973" w:rsidRPr="009D1973" w:rsidRDefault="009D1973" w:rsidP="000F694A">
      <w:pPr>
        <w:spacing w:line="240" w:lineRule="auto"/>
        <w:jc w:val="left"/>
        <w:rPr>
          <w:rStyle w:val="nfasissutil"/>
          <w:lang w:val="es-ES"/>
        </w:rPr>
      </w:pPr>
    </w:p>
    <w:p w14:paraId="1FB2CAD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Asigna dias especiales a mostrar en el calendario</w:t>
      </w:r>
    </w:p>
    <w:p w14:paraId="291BAEBC"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setSpecialDates(String[][] info) {</w:t>
      </w:r>
    </w:p>
    <w:p w14:paraId="260B30F9" w14:textId="77777777" w:rsidR="009D1973" w:rsidRPr="009D1973" w:rsidRDefault="009D1973" w:rsidP="000F694A">
      <w:pPr>
        <w:spacing w:line="240" w:lineRule="auto"/>
        <w:jc w:val="left"/>
        <w:rPr>
          <w:rStyle w:val="nfasissutil"/>
        </w:rPr>
      </w:pPr>
      <w:r w:rsidRPr="009D1973">
        <w:rPr>
          <w:rStyle w:val="nfasissutil"/>
        </w:rPr>
        <w:t xml:space="preserve">    this.specialDates = info;</w:t>
      </w:r>
    </w:p>
    <w:p w14:paraId="16628FA9" w14:textId="77777777" w:rsidR="009D1973" w:rsidRPr="009D1973" w:rsidRDefault="009D1973" w:rsidP="000F694A">
      <w:pPr>
        <w:spacing w:line="240" w:lineRule="auto"/>
        <w:jc w:val="left"/>
        <w:rPr>
          <w:rStyle w:val="nfasissutil"/>
          <w:lang w:val="es-ES"/>
        </w:rPr>
      </w:pPr>
      <w:r w:rsidRPr="009D1973">
        <w:rPr>
          <w:rStyle w:val="nfasissutil"/>
        </w:rPr>
        <w:lastRenderedPageBreak/>
        <w:t xml:space="preserve">    </w:t>
      </w:r>
      <w:r w:rsidRPr="009D1973">
        <w:rPr>
          <w:rStyle w:val="nfasissutil"/>
          <w:lang w:val="es-ES"/>
        </w:rPr>
        <w:t>createCalendar(x, y, w, h);</w:t>
      </w:r>
    </w:p>
    <w:p w14:paraId="5E2DF9A5"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w:t>
      </w:r>
    </w:p>
    <w:p w14:paraId="24CF1213" w14:textId="77777777" w:rsidR="009D1973" w:rsidRPr="009D1973" w:rsidRDefault="009D1973" w:rsidP="000F694A">
      <w:pPr>
        <w:spacing w:line="240" w:lineRule="auto"/>
        <w:jc w:val="left"/>
        <w:rPr>
          <w:rStyle w:val="nfasissutil"/>
        </w:rPr>
      </w:pPr>
    </w:p>
    <w:p w14:paraId="36F5224B" w14:textId="77777777" w:rsidR="009D1973" w:rsidRPr="009D1973" w:rsidRDefault="009D1973" w:rsidP="000F694A">
      <w:pPr>
        <w:spacing w:line="240" w:lineRule="auto"/>
        <w:jc w:val="left"/>
        <w:rPr>
          <w:rStyle w:val="nfasissutil"/>
        </w:rPr>
      </w:pPr>
      <w:r w:rsidRPr="009D1973">
        <w:rPr>
          <w:rStyle w:val="nfasissutil"/>
        </w:rPr>
        <w:t xml:space="preserve">  String getSpecialDateInfo(String date) {</w:t>
      </w:r>
    </w:p>
    <w:p w14:paraId="75316458" w14:textId="77777777" w:rsidR="009D1973" w:rsidRPr="009D1973" w:rsidRDefault="009D1973" w:rsidP="000F694A">
      <w:pPr>
        <w:spacing w:line="240" w:lineRule="auto"/>
        <w:jc w:val="left"/>
        <w:rPr>
          <w:rStyle w:val="nfasissutil"/>
        </w:rPr>
      </w:pPr>
      <w:r w:rsidRPr="009D1973">
        <w:rPr>
          <w:rStyle w:val="nfasissutil"/>
        </w:rPr>
        <w:t xml:space="preserve">    for (int i=0; i&lt;specialDates.length; i++) {</w:t>
      </w:r>
    </w:p>
    <w:p w14:paraId="02E380A7" w14:textId="77777777" w:rsidR="009D1973" w:rsidRPr="009D1973" w:rsidRDefault="009D1973" w:rsidP="000F694A">
      <w:pPr>
        <w:spacing w:line="240" w:lineRule="auto"/>
        <w:jc w:val="left"/>
        <w:rPr>
          <w:rStyle w:val="nfasissutil"/>
        </w:rPr>
      </w:pPr>
      <w:r w:rsidRPr="009D1973">
        <w:rPr>
          <w:rStyle w:val="nfasissutil"/>
        </w:rPr>
        <w:t xml:space="preserve">      if (this.specialDates[i][0].equals(date)) {</w:t>
      </w:r>
    </w:p>
    <w:p w14:paraId="6CCB43BB" w14:textId="77777777" w:rsidR="009D1973" w:rsidRPr="009D1973" w:rsidRDefault="009D1973" w:rsidP="000F694A">
      <w:pPr>
        <w:spacing w:line="240" w:lineRule="auto"/>
        <w:jc w:val="left"/>
        <w:rPr>
          <w:rStyle w:val="nfasissutil"/>
        </w:rPr>
      </w:pPr>
      <w:r w:rsidRPr="009D1973">
        <w:rPr>
          <w:rStyle w:val="nfasissutil"/>
        </w:rPr>
        <w:t xml:space="preserve">        return specialDates[i][1];</w:t>
      </w:r>
    </w:p>
    <w:p w14:paraId="4CF25E90" w14:textId="77777777" w:rsidR="009D1973" w:rsidRPr="009D1973" w:rsidRDefault="009D1973" w:rsidP="000F694A">
      <w:pPr>
        <w:spacing w:line="240" w:lineRule="auto"/>
        <w:jc w:val="left"/>
        <w:rPr>
          <w:rStyle w:val="nfasissutil"/>
        </w:rPr>
      </w:pPr>
      <w:r w:rsidRPr="009D1973">
        <w:rPr>
          <w:rStyle w:val="nfasissutil"/>
        </w:rPr>
        <w:t xml:space="preserve">      }</w:t>
      </w:r>
    </w:p>
    <w:p w14:paraId="09228E03" w14:textId="77777777" w:rsidR="009D1973" w:rsidRPr="009D1973" w:rsidRDefault="009D1973" w:rsidP="000F694A">
      <w:pPr>
        <w:spacing w:line="240" w:lineRule="auto"/>
        <w:jc w:val="left"/>
        <w:rPr>
          <w:rStyle w:val="nfasissutil"/>
        </w:rPr>
      </w:pPr>
      <w:r w:rsidRPr="009D1973">
        <w:rPr>
          <w:rStyle w:val="nfasissutil"/>
        </w:rPr>
        <w:t xml:space="preserve">    }</w:t>
      </w:r>
    </w:p>
    <w:p w14:paraId="0DAEB873" w14:textId="77777777" w:rsidR="009D1973" w:rsidRPr="009D1973" w:rsidRDefault="009D1973" w:rsidP="000F694A">
      <w:pPr>
        <w:spacing w:line="240" w:lineRule="auto"/>
        <w:jc w:val="left"/>
        <w:rPr>
          <w:rStyle w:val="nfasissutil"/>
        </w:rPr>
      </w:pPr>
      <w:r w:rsidRPr="009D1973">
        <w:rPr>
          <w:rStyle w:val="nfasissutil"/>
        </w:rPr>
        <w:t xml:space="preserve">    return "";</w:t>
      </w:r>
    </w:p>
    <w:p w14:paraId="02E6BF77" w14:textId="77777777" w:rsidR="009D1973" w:rsidRPr="009D1973" w:rsidRDefault="009D1973" w:rsidP="000F694A">
      <w:pPr>
        <w:spacing w:line="240" w:lineRule="auto"/>
        <w:jc w:val="left"/>
        <w:rPr>
          <w:rStyle w:val="nfasissutil"/>
        </w:rPr>
      </w:pPr>
      <w:r w:rsidRPr="009D1973">
        <w:rPr>
          <w:rStyle w:val="nfasissutil"/>
        </w:rPr>
        <w:t xml:space="preserve">  }</w:t>
      </w:r>
    </w:p>
    <w:p w14:paraId="694BE7BC" w14:textId="77777777" w:rsidR="009D1973" w:rsidRPr="009D1973" w:rsidRDefault="009D1973" w:rsidP="000F694A">
      <w:pPr>
        <w:spacing w:line="240" w:lineRule="auto"/>
        <w:jc w:val="left"/>
        <w:rPr>
          <w:rStyle w:val="nfasissutil"/>
        </w:rPr>
      </w:pPr>
    </w:p>
    <w:p w14:paraId="2005F749" w14:textId="77777777" w:rsidR="009D1973" w:rsidRPr="009D1973" w:rsidRDefault="009D1973" w:rsidP="000F694A">
      <w:pPr>
        <w:spacing w:line="240" w:lineRule="auto"/>
        <w:jc w:val="left"/>
        <w:rPr>
          <w:rStyle w:val="nfasissutil"/>
        </w:rPr>
      </w:pPr>
      <w:r w:rsidRPr="009D1973">
        <w:rPr>
          <w:rStyle w:val="nfasissutil"/>
        </w:rPr>
        <w:t xml:space="preserve">  boolean isSpecialDate(String date) {</w:t>
      </w:r>
    </w:p>
    <w:p w14:paraId="1FEC69CA" w14:textId="77777777" w:rsidR="009D1973" w:rsidRPr="009D1973" w:rsidRDefault="009D1973" w:rsidP="000F694A">
      <w:pPr>
        <w:spacing w:line="240" w:lineRule="auto"/>
        <w:jc w:val="left"/>
        <w:rPr>
          <w:rStyle w:val="nfasissutil"/>
        </w:rPr>
      </w:pPr>
      <w:r w:rsidRPr="009D1973">
        <w:rPr>
          <w:rStyle w:val="nfasissutil"/>
        </w:rPr>
        <w:t xml:space="preserve">    for (int i=0; i&lt;specialDates.length; i++) {</w:t>
      </w:r>
    </w:p>
    <w:p w14:paraId="4BA31BAF" w14:textId="77777777" w:rsidR="009D1973" w:rsidRPr="009D1973" w:rsidRDefault="009D1973" w:rsidP="000F694A">
      <w:pPr>
        <w:spacing w:line="240" w:lineRule="auto"/>
        <w:jc w:val="left"/>
        <w:rPr>
          <w:rStyle w:val="nfasissutil"/>
        </w:rPr>
      </w:pPr>
      <w:r w:rsidRPr="009D1973">
        <w:rPr>
          <w:rStyle w:val="nfasissutil"/>
        </w:rPr>
        <w:t xml:space="preserve">      if (this.specialDates[i][0].equals(date)) {</w:t>
      </w:r>
    </w:p>
    <w:p w14:paraId="4B69F65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return true;</w:t>
      </w:r>
    </w:p>
    <w:p w14:paraId="3B1C6BC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4C5F9B0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ACACD9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false;</w:t>
      </w:r>
    </w:p>
    <w:p w14:paraId="213E956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78F5EE3F" w14:textId="77777777" w:rsidR="009D1973" w:rsidRPr="009D1973" w:rsidRDefault="009D1973" w:rsidP="000F694A">
      <w:pPr>
        <w:spacing w:line="240" w:lineRule="auto"/>
        <w:jc w:val="left"/>
        <w:rPr>
          <w:rStyle w:val="nfasissutil"/>
          <w:lang w:val="es-ES"/>
        </w:rPr>
      </w:pPr>
    </w:p>
    <w:p w14:paraId="0DC1EDB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Va un mes atrás en el calendario</w:t>
      </w:r>
    </w:p>
    <w:p w14:paraId="63C823B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prevMonth() {</w:t>
      </w:r>
    </w:p>
    <w:p w14:paraId="100F3F2F" w14:textId="77777777" w:rsidR="009D1973" w:rsidRPr="009D1973" w:rsidRDefault="009D1973" w:rsidP="000F694A">
      <w:pPr>
        <w:spacing w:line="240" w:lineRule="auto"/>
        <w:jc w:val="left"/>
        <w:rPr>
          <w:rStyle w:val="nfasissutil"/>
        </w:rPr>
      </w:pPr>
    </w:p>
    <w:p w14:paraId="33F7B2C9" w14:textId="77777777" w:rsidR="009D1973" w:rsidRPr="009D1973" w:rsidRDefault="009D1973" w:rsidP="000F694A">
      <w:pPr>
        <w:spacing w:line="240" w:lineRule="auto"/>
        <w:jc w:val="left"/>
        <w:rPr>
          <w:rStyle w:val="nfasissutil"/>
        </w:rPr>
      </w:pPr>
      <w:r w:rsidRPr="009D1973">
        <w:rPr>
          <w:rStyle w:val="nfasissutil"/>
        </w:rPr>
        <w:t xml:space="preserve">    this.buttons = new DayButton[37];</w:t>
      </w:r>
    </w:p>
    <w:p w14:paraId="40929226" w14:textId="77777777" w:rsidR="009D1973" w:rsidRPr="009D1973" w:rsidRDefault="009D1973" w:rsidP="000F694A">
      <w:pPr>
        <w:spacing w:line="240" w:lineRule="auto"/>
        <w:jc w:val="left"/>
        <w:rPr>
          <w:rStyle w:val="nfasissutil"/>
        </w:rPr>
      </w:pPr>
    </w:p>
    <w:p w14:paraId="51FDA06F" w14:textId="77777777" w:rsidR="009D1973" w:rsidRPr="009D1973" w:rsidRDefault="009D1973" w:rsidP="000F694A">
      <w:pPr>
        <w:spacing w:line="240" w:lineRule="auto"/>
        <w:jc w:val="left"/>
        <w:rPr>
          <w:rStyle w:val="nfasissutil"/>
        </w:rPr>
      </w:pPr>
      <w:r w:rsidRPr="009D1973">
        <w:rPr>
          <w:rStyle w:val="nfasissutil"/>
        </w:rPr>
        <w:t xml:space="preserve">    this.mes --;</w:t>
      </w:r>
    </w:p>
    <w:p w14:paraId="0A0099FE" w14:textId="77777777" w:rsidR="009D1973" w:rsidRPr="009D1973" w:rsidRDefault="009D1973" w:rsidP="000F694A">
      <w:pPr>
        <w:spacing w:line="240" w:lineRule="auto"/>
        <w:jc w:val="left"/>
        <w:rPr>
          <w:rStyle w:val="nfasissutil"/>
        </w:rPr>
      </w:pPr>
      <w:r w:rsidRPr="009D1973">
        <w:rPr>
          <w:rStyle w:val="nfasissutil"/>
        </w:rPr>
        <w:t xml:space="preserve">    if (this.mes==0) {</w:t>
      </w:r>
    </w:p>
    <w:p w14:paraId="54206CAE" w14:textId="77777777" w:rsidR="009D1973" w:rsidRPr="009D1973" w:rsidRDefault="009D1973" w:rsidP="000F694A">
      <w:pPr>
        <w:spacing w:line="240" w:lineRule="auto"/>
        <w:jc w:val="left"/>
        <w:rPr>
          <w:rStyle w:val="nfasissutil"/>
        </w:rPr>
      </w:pPr>
      <w:r w:rsidRPr="009D1973">
        <w:rPr>
          <w:rStyle w:val="nfasissutil"/>
        </w:rPr>
        <w:t xml:space="preserve">      this.mes = 12;</w:t>
      </w:r>
    </w:p>
    <w:p w14:paraId="7AF62D05" w14:textId="77777777" w:rsidR="009D1973" w:rsidRPr="009D1973" w:rsidRDefault="009D1973" w:rsidP="000F694A">
      <w:pPr>
        <w:spacing w:line="240" w:lineRule="auto"/>
        <w:jc w:val="left"/>
        <w:rPr>
          <w:rStyle w:val="nfasissutil"/>
        </w:rPr>
      </w:pPr>
      <w:r w:rsidRPr="009D1973">
        <w:rPr>
          <w:rStyle w:val="nfasissutil"/>
        </w:rPr>
        <w:t xml:space="preserve">      this.año--;</w:t>
      </w:r>
    </w:p>
    <w:p w14:paraId="512A028A" w14:textId="77777777" w:rsidR="009D1973" w:rsidRPr="009D1973" w:rsidRDefault="009D1973" w:rsidP="000F694A">
      <w:pPr>
        <w:spacing w:line="240" w:lineRule="auto"/>
        <w:jc w:val="left"/>
        <w:rPr>
          <w:rStyle w:val="nfasissutil"/>
        </w:rPr>
      </w:pPr>
      <w:r w:rsidRPr="009D1973">
        <w:rPr>
          <w:rStyle w:val="nfasissutil"/>
        </w:rPr>
        <w:t xml:space="preserve">    }</w:t>
      </w:r>
    </w:p>
    <w:p w14:paraId="53B04D5C" w14:textId="77777777" w:rsidR="009D1973" w:rsidRPr="009D1973" w:rsidRDefault="009D1973" w:rsidP="000F694A">
      <w:pPr>
        <w:spacing w:line="240" w:lineRule="auto"/>
        <w:jc w:val="left"/>
        <w:rPr>
          <w:rStyle w:val="nfasissutil"/>
        </w:rPr>
      </w:pPr>
      <w:r w:rsidRPr="009D1973">
        <w:rPr>
          <w:rStyle w:val="nfasissutil"/>
        </w:rPr>
        <w:t xml:space="preserve">    setCalendar(this.dia, this.mes -1, this.año);</w:t>
      </w:r>
    </w:p>
    <w:p w14:paraId="2D94AB79" w14:textId="77777777" w:rsidR="009D1973" w:rsidRPr="009D1973" w:rsidRDefault="009D1973" w:rsidP="000F694A">
      <w:pPr>
        <w:spacing w:line="240" w:lineRule="auto"/>
        <w:jc w:val="left"/>
        <w:rPr>
          <w:rStyle w:val="nfasissutil"/>
        </w:rPr>
      </w:pPr>
    </w:p>
    <w:p w14:paraId="3B830DC2" w14:textId="77777777" w:rsidR="009D1973" w:rsidRPr="009D1973" w:rsidRDefault="009D1973" w:rsidP="000F694A">
      <w:pPr>
        <w:spacing w:line="240" w:lineRule="auto"/>
        <w:jc w:val="left"/>
        <w:rPr>
          <w:rStyle w:val="nfasissutil"/>
        </w:rPr>
      </w:pPr>
      <w:r w:rsidRPr="009D1973">
        <w:rPr>
          <w:rStyle w:val="nfasissutil"/>
        </w:rPr>
        <w:t xml:space="preserve">    this.numDaysMonth = cal.getActualMaximum(Calendar.DAY_OF_MONTH);</w:t>
      </w:r>
    </w:p>
    <w:p w14:paraId="2DB3AC49" w14:textId="77777777" w:rsidR="009D1973" w:rsidRPr="009D1973" w:rsidRDefault="009D1973" w:rsidP="000F694A">
      <w:pPr>
        <w:spacing w:line="240" w:lineRule="auto"/>
        <w:jc w:val="left"/>
        <w:rPr>
          <w:rStyle w:val="nfasissutil"/>
        </w:rPr>
      </w:pPr>
    </w:p>
    <w:p w14:paraId="60E53A12" w14:textId="77777777" w:rsidR="009D1973" w:rsidRPr="009D1973" w:rsidRDefault="009D1973" w:rsidP="000F694A">
      <w:pPr>
        <w:spacing w:line="240" w:lineRule="auto"/>
        <w:jc w:val="left"/>
        <w:rPr>
          <w:rStyle w:val="nfasissutil"/>
        </w:rPr>
      </w:pPr>
      <w:r w:rsidRPr="009D1973">
        <w:rPr>
          <w:rStyle w:val="nfasissutil"/>
        </w:rPr>
        <w:t xml:space="preserve">    this.dayOfWeek = cal.get(Calendar.DAY_OF_WEEK);</w:t>
      </w:r>
    </w:p>
    <w:p w14:paraId="54F19E4D" w14:textId="77777777" w:rsidR="009D1973" w:rsidRPr="009D1973" w:rsidRDefault="009D1973" w:rsidP="000F694A">
      <w:pPr>
        <w:spacing w:line="240" w:lineRule="auto"/>
        <w:jc w:val="left"/>
        <w:rPr>
          <w:rStyle w:val="nfasissutil"/>
        </w:rPr>
      </w:pPr>
      <w:r w:rsidRPr="009D1973">
        <w:rPr>
          <w:rStyle w:val="nfasissutil"/>
        </w:rPr>
        <w:t xml:space="preserve">    if (dayOfWeek==Calendar.SUNDAY) {</w:t>
      </w:r>
    </w:p>
    <w:p w14:paraId="5452E10A" w14:textId="77777777" w:rsidR="009D1973" w:rsidRPr="009D1973" w:rsidRDefault="009D1973" w:rsidP="000F694A">
      <w:pPr>
        <w:spacing w:line="240" w:lineRule="auto"/>
        <w:jc w:val="left"/>
        <w:rPr>
          <w:rStyle w:val="nfasissutil"/>
        </w:rPr>
      </w:pPr>
      <w:r w:rsidRPr="009D1973">
        <w:rPr>
          <w:rStyle w:val="nfasissutil"/>
        </w:rPr>
        <w:t xml:space="preserve">      this.dayOfWeek = 6;</w:t>
      </w:r>
    </w:p>
    <w:p w14:paraId="0A901A26" w14:textId="77777777" w:rsidR="009D1973" w:rsidRPr="009D1973" w:rsidRDefault="009D1973" w:rsidP="000F694A">
      <w:pPr>
        <w:spacing w:line="240" w:lineRule="auto"/>
        <w:jc w:val="left"/>
        <w:rPr>
          <w:rStyle w:val="nfasissutil"/>
        </w:rPr>
      </w:pPr>
      <w:r w:rsidRPr="009D1973">
        <w:rPr>
          <w:rStyle w:val="nfasissutil"/>
        </w:rPr>
        <w:t xml:space="preserve">    } else {</w:t>
      </w:r>
    </w:p>
    <w:p w14:paraId="5547CB4A" w14:textId="77777777" w:rsidR="009D1973" w:rsidRPr="009D1973" w:rsidRDefault="009D1973" w:rsidP="000F694A">
      <w:pPr>
        <w:spacing w:line="240" w:lineRule="auto"/>
        <w:jc w:val="left"/>
        <w:rPr>
          <w:rStyle w:val="nfasissutil"/>
        </w:rPr>
      </w:pPr>
      <w:r w:rsidRPr="009D1973">
        <w:rPr>
          <w:rStyle w:val="nfasissutil"/>
        </w:rPr>
        <w:t xml:space="preserve">      this.dayOfWeek  = this.dayOfWeek - 2;</w:t>
      </w:r>
    </w:p>
    <w:p w14:paraId="3E4ECB85" w14:textId="77777777" w:rsidR="009D1973" w:rsidRPr="009D1973" w:rsidRDefault="009D1973" w:rsidP="000F694A">
      <w:pPr>
        <w:spacing w:line="240" w:lineRule="auto"/>
        <w:jc w:val="left"/>
        <w:rPr>
          <w:rStyle w:val="nfasissutil"/>
        </w:rPr>
      </w:pPr>
      <w:r w:rsidRPr="009D1973">
        <w:rPr>
          <w:rStyle w:val="nfasissutil"/>
        </w:rPr>
        <w:t xml:space="preserve">    }</w:t>
      </w:r>
    </w:p>
    <w:p w14:paraId="6FE28DE5" w14:textId="77777777" w:rsidR="009D1973" w:rsidRPr="009D1973" w:rsidRDefault="009D1973" w:rsidP="000F694A">
      <w:pPr>
        <w:spacing w:line="240" w:lineRule="auto"/>
        <w:jc w:val="left"/>
        <w:rPr>
          <w:rStyle w:val="nfasissutil"/>
        </w:rPr>
      </w:pPr>
    </w:p>
    <w:p w14:paraId="616A8F90" w14:textId="77777777" w:rsidR="009D1973" w:rsidRPr="009D1973" w:rsidRDefault="009D1973" w:rsidP="000F694A">
      <w:pPr>
        <w:spacing w:line="240" w:lineRule="auto"/>
        <w:jc w:val="left"/>
        <w:rPr>
          <w:rStyle w:val="nfasissutil"/>
        </w:rPr>
      </w:pPr>
      <w:r w:rsidRPr="009D1973">
        <w:rPr>
          <w:rStyle w:val="nfasissutil"/>
        </w:rPr>
        <w:t xml:space="preserve">    cal.set(Calendar.DAY_OF_WEEK, cal.getFirstDayOfWeek());</w:t>
      </w:r>
    </w:p>
    <w:p w14:paraId="50126D70" w14:textId="77777777" w:rsidR="009D1973" w:rsidRPr="009D1973" w:rsidRDefault="009D1973" w:rsidP="000F694A">
      <w:pPr>
        <w:spacing w:line="240" w:lineRule="auto"/>
        <w:jc w:val="left"/>
        <w:rPr>
          <w:rStyle w:val="nfasissutil"/>
        </w:rPr>
      </w:pPr>
      <w:r w:rsidRPr="009D1973">
        <w:rPr>
          <w:rStyle w:val="nfasissutil"/>
        </w:rPr>
        <w:t xml:space="preserve">    this.firstDay = cal.get(Calendar.DATE);</w:t>
      </w:r>
    </w:p>
    <w:p w14:paraId="6DFD51A1" w14:textId="77777777" w:rsidR="009D1973" w:rsidRPr="009D1973" w:rsidRDefault="009D1973" w:rsidP="000F694A">
      <w:pPr>
        <w:spacing w:line="240" w:lineRule="auto"/>
        <w:jc w:val="left"/>
        <w:rPr>
          <w:rStyle w:val="nfasissutil"/>
        </w:rPr>
      </w:pPr>
    </w:p>
    <w:p w14:paraId="2A317591" w14:textId="77777777" w:rsidR="009D1973" w:rsidRPr="009D1973" w:rsidRDefault="009D1973" w:rsidP="000F694A">
      <w:pPr>
        <w:spacing w:line="240" w:lineRule="auto"/>
        <w:jc w:val="left"/>
        <w:rPr>
          <w:rStyle w:val="nfasissutil"/>
        </w:rPr>
      </w:pPr>
      <w:r w:rsidRPr="009D1973">
        <w:rPr>
          <w:rStyle w:val="nfasissutil"/>
        </w:rPr>
        <w:t xml:space="preserve">    setPrevCalendar(1, this.mes -2, this.año);</w:t>
      </w:r>
    </w:p>
    <w:p w14:paraId="4677FAB1" w14:textId="77777777" w:rsidR="009D1973" w:rsidRPr="009D1973" w:rsidRDefault="009D1973" w:rsidP="000F694A">
      <w:pPr>
        <w:spacing w:line="240" w:lineRule="auto"/>
        <w:jc w:val="left"/>
        <w:rPr>
          <w:rStyle w:val="nfasissutil"/>
        </w:rPr>
      </w:pPr>
      <w:r w:rsidRPr="009D1973">
        <w:rPr>
          <w:rStyle w:val="nfasissutil"/>
        </w:rPr>
        <w:t xml:space="preserve">    this.numDaysPrevMonth = cPrev.getActualMaximum(Calendar.DAY_OF_MONTH);</w:t>
      </w:r>
    </w:p>
    <w:p w14:paraId="03D928ED" w14:textId="77777777" w:rsidR="009D1973" w:rsidRPr="009D1973" w:rsidRDefault="009D1973" w:rsidP="000F694A">
      <w:pPr>
        <w:spacing w:line="240" w:lineRule="auto"/>
        <w:jc w:val="left"/>
        <w:rPr>
          <w:rStyle w:val="nfasissutil"/>
        </w:rPr>
      </w:pPr>
    </w:p>
    <w:p w14:paraId="3D03D0A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createCalendar(x, y, w, h);</w:t>
      </w:r>
    </w:p>
    <w:p w14:paraId="56689E96" w14:textId="77777777" w:rsidR="009D1973" w:rsidRPr="009D1973" w:rsidRDefault="009D1973" w:rsidP="000F694A">
      <w:pPr>
        <w:spacing w:line="240" w:lineRule="auto"/>
        <w:jc w:val="left"/>
        <w:rPr>
          <w:rStyle w:val="nfasissutil"/>
        </w:rPr>
      </w:pPr>
      <w:r w:rsidRPr="009D1973">
        <w:rPr>
          <w:rStyle w:val="nfasissutil"/>
          <w:lang w:val="es-ES"/>
        </w:rPr>
        <w:lastRenderedPageBreak/>
        <w:t xml:space="preserve">  </w:t>
      </w:r>
      <w:r w:rsidRPr="009D1973">
        <w:rPr>
          <w:rStyle w:val="nfasissutil"/>
        </w:rPr>
        <w:t>}</w:t>
      </w:r>
    </w:p>
    <w:p w14:paraId="0698CD5E" w14:textId="77777777" w:rsidR="009D1973" w:rsidRPr="009D1973" w:rsidRDefault="009D1973" w:rsidP="000F694A">
      <w:pPr>
        <w:spacing w:line="240" w:lineRule="auto"/>
        <w:jc w:val="left"/>
        <w:rPr>
          <w:rStyle w:val="nfasissutil"/>
        </w:rPr>
      </w:pPr>
    </w:p>
    <w:p w14:paraId="2F0B3FB4" w14:textId="77777777" w:rsidR="009D1973" w:rsidRPr="009D1973" w:rsidRDefault="009D1973" w:rsidP="000F694A">
      <w:pPr>
        <w:spacing w:line="240" w:lineRule="auto"/>
        <w:jc w:val="left"/>
        <w:rPr>
          <w:rStyle w:val="nfasissutil"/>
        </w:rPr>
      </w:pPr>
      <w:r w:rsidRPr="009D1973">
        <w:rPr>
          <w:rStyle w:val="nfasissutil"/>
        </w:rPr>
        <w:t xml:space="preserve">  void createCalendar(int x, int y, int w, int h) {</w:t>
      </w:r>
    </w:p>
    <w:p w14:paraId="5D97AAD7" w14:textId="77777777" w:rsidR="009D1973" w:rsidRPr="009D1973" w:rsidRDefault="009D1973" w:rsidP="000F694A">
      <w:pPr>
        <w:spacing w:line="240" w:lineRule="auto"/>
        <w:jc w:val="left"/>
        <w:rPr>
          <w:rStyle w:val="nfasissutil"/>
        </w:rPr>
      </w:pPr>
    </w:p>
    <w:p w14:paraId="1E81DAC4" w14:textId="77777777" w:rsidR="009D1973" w:rsidRPr="009D1973" w:rsidRDefault="009D1973" w:rsidP="000F694A">
      <w:pPr>
        <w:spacing w:line="240" w:lineRule="auto"/>
        <w:jc w:val="left"/>
        <w:rPr>
          <w:rStyle w:val="nfasissutil"/>
        </w:rPr>
      </w:pPr>
      <w:r w:rsidRPr="009D1973">
        <w:rPr>
          <w:rStyle w:val="nfasissutil"/>
        </w:rPr>
        <w:t xml:space="preserve">    float dayWidth  = w / 7;</w:t>
      </w:r>
    </w:p>
    <w:p w14:paraId="76B250D0" w14:textId="77777777" w:rsidR="009D1973" w:rsidRPr="009D1973" w:rsidRDefault="009D1973" w:rsidP="000F694A">
      <w:pPr>
        <w:spacing w:line="240" w:lineRule="auto"/>
        <w:jc w:val="left"/>
        <w:rPr>
          <w:rStyle w:val="nfasissutil"/>
        </w:rPr>
      </w:pPr>
      <w:r w:rsidRPr="009D1973">
        <w:rPr>
          <w:rStyle w:val="nfasissutil"/>
        </w:rPr>
        <w:t xml:space="preserve">    float dayHeight = h / 6;</w:t>
      </w:r>
    </w:p>
    <w:p w14:paraId="31D343EF" w14:textId="77777777" w:rsidR="009D1973" w:rsidRPr="009D1973" w:rsidRDefault="009D1973" w:rsidP="000F694A">
      <w:pPr>
        <w:spacing w:line="240" w:lineRule="auto"/>
        <w:jc w:val="left"/>
        <w:rPr>
          <w:rStyle w:val="nfasissutil"/>
        </w:rPr>
      </w:pPr>
      <w:r w:rsidRPr="009D1973">
        <w:rPr>
          <w:rStyle w:val="nfasissutil"/>
        </w:rPr>
        <w:t xml:space="preserve">    int numDia = 1;</w:t>
      </w:r>
    </w:p>
    <w:p w14:paraId="10E1F1C8" w14:textId="77777777" w:rsidR="009D1973" w:rsidRPr="009D1973" w:rsidRDefault="009D1973" w:rsidP="000F694A">
      <w:pPr>
        <w:spacing w:line="240" w:lineRule="auto"/>
        <w:jc w:val="left"/>
        <w:rPr>
          <w:rStyle w:val="nfasissutil"/>
        </w:rPr>
      </w:pPr>
      <w:r w:rsidRPr="009D1973">
        <w:rPr>
          <w:rStyle w:val="nfasissutil"/>
        </w:rPr>
        <w:t xml:space="preserve">    int f = 0, nb = 0;</w:t>
      </w:r>
    </w:p>
    <w:p w14:paraId="470543D9" w14:textId="77777777" w:rsidR="009D1973" w:rsidRPr="009D1973" w:rsidRDefault="009D1973" w:rsidP="000F694A">
      <w:pPr>
        <w:spacing w:line="240" w:lineRule="auto"/>
        <w:jc w:val="left"/>
        <w:rPr>
          <w:rStyle w:val="nfasissutil"/>
        </w:rPr>
      </w:pPr>
    </w:p>
    <w:p w14:paraId="3008AC88" w14:textId="77777777" w:rsidR="009D1973" w:rsidRPr="009D1973" w:rsidRDefault="009D1973" w:rsidP="000F694A">
      <w:pPr>
        <w:spacing w:line="240" w:lineRule="auto"/>
        <w:jc w:val="left"/>
        <w:rPr>
          <w:rStyle w:val="nfasissutil"/>
        </w:rPr>
      </w:pPr>
      <w:r w:rsidRPr="009D1973">
        <w:rPr>
          <w:rStyle w:val="nfasissutil"/>
        </w:rPr>
        <w:t xml:space="preserve">    this.buttons = new DayButton[37];</w:t>
      </w:r>
    </w:p>
    <w:p w14:paraId="57CFA8EF" w14:textId="77777777" w:rsidR="009D1973" w:rsidRPr="009D1973" w:rsidRDefault="009D1973" w:rsidP="000F694A">
      <w:pPr>
        <w:spacing w:line="240" w:lineRule="auto"/>
        <w:jc w:val="left"/>
        <w:rPr>
          <w:rStyle w:val="nfasissutil"/>
        </w:rPr>
      </w:pPr>
    </w:p>
    <w:p w14:paraId="5490B642" w14:textId="77777777" w:rsidR="009D1973" w:rsidRPr="009D1973" w:rsidRDefault="009D1973" w:rsidP="000F694A">
      <w:pPr>
        <w:spacing w:line="240" w:lineRule="auto"/>
        <w:jc w:val="left"/>
        <w:rPr>
          <w:rStyle w:val="nfasissutil"/>
        </w:rPr>
      </w:pPr>
      <w:r w:rsidRPr="009D1973">
        <w:rPr>
          <w:rStyle w:val="nfasissutil"/>
        </w:rPr>
        <w:t xml:space="preserve">    while (numDia&lt;=numDaysMonth) {</w:t>
      </w:r>
    </w:p>
    <w:p w14:paraId="4EACEF39" w14:textId="77777777" w:rsidR="009D1973" w:rsidRPr="009D1973" w:rsidRDefault="009D1973" w:rsidP="000F694A">
      <w:pPr>
        <w:spacing w:line="240" w:lineRule="auto"/>
        <w:jc w:val="left"/>
        <w:rPr>
          <w:rStyle w:val="nfasissutil"/>
        </w:rPr>
      </w:pPr>
    </w:p>
    <w:p w14:paraId="5B62311A" w14:textId="77777777" w:rsidR="009D1973" w:rsidRPr="009D1973" w:rsidRDefault="009D1973" w:rsidP="000F694A">
      <w:pPr>
        <w:spacing w:line="240" w:lineRule="auto"/>
        <w:jc w:val="left"/>
        <w:rPr>
          <w:rStyle w:val="nfasissutil"/>
        </w:rPr>
      </w:pPr>
      <w:r w:rsidRPr="009D1973">
        <w:rPr>
          <w:rStyle w:val="nfasissutil"/>
        </w:rPr>
        <w:t xml:space="preserve">      if (firstDay!=1 &amp;&amp; f==0) {</w:t>
      </w:r>
    </w:p>
    <w:p w14:paraId="610292A7" w14:textId="77777777" w:rsidR="009D1973" w:rsidRPr="009D1973" w:rsidRDefault="009D1973" w:rsidP="000F694A">
      <w:pPr>
        <w:spacing w:line="240" w:lineRule="auto"/>
        <w:jc w:val="left"/>
        <w:rPr>
          <w:rStyle w:val="nfasissutil"/>
        </w:rPr>
      </w:pPr>
      <w:r w:rsidRPr="009D1973">
        <w:rPr>
          <w:rStyle w:val="nfasissutil"/>
        </w:rPr>
        <w:t xml:space="preserve">        int cPrev=0;</w:t>
      </w:r>
    </w:p>
    <w:p w14:paraId="3AC0F333" w14:textId="77777777" w:rsidR="009D1973" w:rsidRPr="009D1973" w:rsidRDefault="009D1973" w:rsidP="000F694A">
      <w:pPr>
        <w:spacing w:line="240" w:lineRule="auto"/>
        <w:jc w:val="left"/>
        <w:rPr>
          <w:rStyle w:val="nfasissutil"/>
        </w:rPr>
      </w:pPr>
      <w:r w:rsidRPr="009D1973">
        <w:rPr>
          <w:rStyle w:val="nfasissutil"/>
        </w:rPr>
        <w:t xml:space="preserve">        for (int p=firstDay, c=0; p&lt;=numDaysPrevMonth; p++, c++) {</w:t>
      </w:r>
    </w:p>
    <w:p w14:paraId="173EBFE6" w14:textId="77777777" w:rsidR="009D1973" w:rsidRPr="009D1973" w:rsidRDefault="009D1973" w:rsidP="000F694A">
      <w:pPr>
        <w:spacing w:line="240" w:lineRule="auto"/>
        <w:jc w:val="left"/>
        <w:rPr>
          <w:rStyle w:val="nfasissutil"/>
        </w:rPr>
      </w:pPr>
      <w:r w:rsidRPr="009D1973">
        <w:rPr>
          <w:rStyle w:val="nfasissutil"/>
        </w:rPr>
        <w:t xml:space="preserve">          buttons[nb] = new DayButton(x + c*dayWidth, y + f*dayHeight, dayWidth, dayHeight, p, mes, año);</w:t>
      </w:r>
    </w:p>
    <w:p w14:paraId="5D54A242" w14:textId="77777777" w:rsidR="009D1973" w:rsidRPr="009D1973" w:rsidRDefault="009D1973" w:rsidP="000F694A">
      <w:pPr>
        <w:spacing w:line="240" w:lineRule="auto"/>
        <w:jc w:val="left"/>
        <w:rPr>
          <w:rStyle w:val="nfasissutil"/>
        </w:rPr>
      </w:pPr>
      <w:r w:rsidRPr="009D1973">
        <w:rPr>
          <w:rStyle w:val="nfasissutil"/>
        </w:rPr>
        <w:t xml:space="preserve">          buttons[nb].setEnabled(false);</w:t>
      </w:r>
    </w:p>
    <w:p w14:paraId="12E1B7AA" w14:textId="77777777" w:rsidR="009D1973" w:rsidRPr="009D1973" w:rsidRDefault="009D1973" w:rsidP="000F694A">
      <w:pPr>
        <w:spacing w:line="240" w:lineRule="auto"/>
        <w:jc w:val="left"/>
        <w:rPr>
          <w:rStyle w:val="nfasissutil"/>
        </w:rPr>
      </w:pPr>
      <w:r w:rsidRPr="009D1973">
        <w:rPr>
          <w:rStyle w:val="nfasissutil"/>
        </w:rPr>
        <w:t xml:space="preserve">          cPrev++;</w:t>
      </w:r>
    </w:p>
    <w:p w14:paraId="784FA7A2" w14:textId="77777777" w:rsidR="009D1973" w:rsidRPr="009D1973" w:rsidRDefault="009D1973" w:rsidP="000F694A">
      <w:pPr>
        <w:spacing w:line="240" w:lineRule="auto"/>
        <w:jc w:val="left"/>
        <w:rPr>
          <w:rStyle w:val="nfasissutil"/>
        </w:rPr>
      </w:pPr>
      <w:r w:rsidRPr="009D1973">
        <w:rPr>
          <w:rStyle w:val="nfasissutil"/>
        </w:rPr>
        <w:t xml:space="preserve">          nb++;</w:t>
      </w:r>
    </w:p>
    <w:p w14:paraId="22DED881" w14:textId="77777777" w:rsidR="009D1973" w:rsidRPr="009D1973" w:rsidRDefault="009D1973" w:rsidP="000F694A">
      <w:pPr>
        <w:spacing w:line="240" w:lineRule="auto"/>
        <w:jc w:val="left"/>
        <w:rPr>
          <w:rStyle w:val="nfasissutil"/>
        </w:rPr>
      </w:pPr>
      <w:r w:rsidRPr="009D1973">
        <w:rPr>
          <w:rStyle w:val="nfasissutil"/>
        </w:rPr>
        <w:t xml:space="preserve">        }</w:t>
      </w:r>
    </w:p>
    <w:p w14:paraId="5A24A102" w14:textId="77777777" w:rsidR="009D1973" w:rsidRPr="009D1973" w:rsidRDefault="009D1973" w:rsidP="000F694A">
      <w:pPr>
        <w:spacing w:line="240" w:lineRule="auto"/>
        <w:jc w:val="left"/>
        <w:rPr>
          <w:rStyle w:val="nfasissutil"/>
        </w:rPr>
      </w:pPr>
      <w:r w:rsidRPr="009D1973">
        <w:rPr>
          <w:rStyle w:val="nfasissutil"/>
        </w:rPr>
        <w:t xml:space="preserve">        for (int c=cPrev; c&lt;7; c++) {</w:t>
      </w:r>
    </w:p>
    <w:p w14:paraId="4A41A2E4" w14:textId="77777777" w:rsidR="009D1973" w:rsidRPr="009D1973" w:rsidRDefault="009D1973" w:rsidP="000F694A">
      <w:pPr>
        <w:spacing w:line="240" w:lineRule="auto"/>
        <w:jc w:val="left"/>
        <w:rPr>
          <w:rStyle w:val="nfasissutil"/>
        </w:rPr>
      </w:pPr>
      <w:r w:rsidRPr="009D1973">
        <w:rPr>
          <w:rStyle w:val="nfasissutil"/>
        </w:rPr>
        <w:t xml:space="preserve">          buttons[nb] = new DayButton(x + c*dayWidth, y + f*dayHeight, dayWidth, dayHeight, numDia, mes, año);</w:t>
      </w:r>
    </w:p>
    <w:p w14:paraId="5312E483" w14:textId="77777777" w:rsidR="009D1973" w:rsidRPr="009D1973" w:rsidRDefault="009D1973" w:rsidP="000F694A">
      <w:pPr>
        <w:spacing w:line="240" w:lineRule="auto"/>
        <w:jc w:val="left"/>
        <w:rPr>
          <w:rStyle w:val="nfasissutil"/>
        </w:rPr>
      </w:pPr>
      <w:r w:rsidRPr="009D1973">
        <w:rPr>
          <w:rStyle w:val="nfasissutil"/>
        </w:rPr>
        <w:t xml:space="preserve">          String d = (numDia&lt;10) ? ("0"+numDia) : String.valueOf(numDia);</w:t>
      </w:r>
    </w:p>
    <w:p w14:paraId="16D54DB5" w14:textId="77777777" w:rsidR="009D1973" w:rsidRPr="009D1973" w:rsidRDefault="009D1973" w:rsidP="000F694A">
      <w:pPr>
        <w:spacing w:line="240" w:lineRule="auto"/>
        <w:jc w:val="left"/>
        <w:rPr>
          <w:rStyle w:val="nfasissutil"/>
        </w:rPr>
      </w:pPr>
      <w:r w:rsidRPr="009D1973">
        <w:rPr>
          <w:rStyle w:val="nfasissutil"/>
        </w:rPr>
        <w:t xml:space="preserve">          String m = (mes&lt;10) ? ("0"+mes) : String.valueOf(mes);</w:t>
      </w:r>
    </w:p>
    <w:p w14:paraId="1012E39C" w14:textId="77777777" w:rsidR="009D1973" w:rsidRPr="009D1973" w:rsidRDefault="009D1973" w:rsidP="000F694A">
      <w:pPr>
        <w:spacing w:line="240" w:lineRule="auto"/>
        <w:jc w:val="left"/>
        <w:rPr>
          <w:rStyle w:val="nfasissutil"/>
        </w:rPr>
      </w:pPr>
      <w:r w:rsidRPr="009D1973">
        <w:rPr>
          <w:rStyle w:val="nfasissutil"/>
        </w:rPr>
        <w:t xml:space="preserve">          if (isSpecialDate(año+"-"+m+"-"+d)) {</w:t>
      </w:r>
    </w:p>
    <w:p w14:paraId="3FB29CC2" w14:textId="77777777" w:rsidR="009D1973" w:rsidRPr="009D1973" w:rsidRDefault="009D1973" w:rsidP="000F694A">
      <w:pPr>
        <w:spacing w:line="240" w:lineRule="auto"/>
        <w:jc w:val="left"/>
        <w:rPr>
          <w:rStyle w:val="nfasissutil"/>
        </w:rPr>
      </w:pPr>
      <w:r w:rsidRPr="009D1973">
        <w:rPr>
          <w:rStyle w:val="nfasissutil"/>
        </w:rPr>
        <w:t xml:space="preserve">            buttons[nb].setSelected2(true);</w:t>
      </w:r>
    </w:p>
    <w:p w14:paraId="42348416" w14:textId="77777777" w:rsidR="009D1973" w:rsidRPr="009D1973" w:rsidRDefault="009D1973" w:rsidP="000F694A">
      <w:pPr>
        <w:spacing w:line="240" w:lineRule="auto"/>
        <w:jc w:val="left"/>
        <w:rPr>
          <w:rStyle w:val="nfasissutil"/>
        </w:rPr>
      </w:pPr>
      <w:r w:rsidRPr="009D1973">
        <w:rPr>
          <w:rStyle w:val="nfasissutil"/>
        </w:rPr>
        <w:t xml:space="preserve">            String info = getSpecialDateInfo(año+"-"+m+"-"+d);</w:t>
      </w:r>
    </w:p>
    <w:p w14:paraId="73BC1003" w14:textId="77777777" w:rsidR="009D1973" w:rsidRPr="009D1973" w:rsidRDefault="009D1973" w:rsidP="000F694A">
      <w:pPr>
        <w:spacing w:line="240" w:lineRule="auto"/>
        <w:jc w:val="left"/>
        <w:rPr>
          <w:rStyle w:val="nfasissutil"/>
        </w:rPr>
      </w:pPr>
      <w:r w:rsidRPr="009D1973">
        <w:rPr>
          <w:rStyle w:val="nfasissutil"/>
        </w:rPr>
        <w:t xml:space="preserve">            buttons[nb].setInfo(info);</w:t>
      </w:r>
    </w:p>
    <w:p w14:paraId="10BF42FF" w14:textId="77777777" w:rsidR="009D1973" w:rsidRPr="009D1973" w:rsidRDefault="009D1973" w:rsidP="000F694A">
      <w:pPr>
        <w:spacing w:line="240" w:lineRule="auto"/>
        <w:jc w:val="left"/>
        <w:rPr>
          <w:rStyle w:val="nfasissutil"/>
        </w:rPr>
      </w:pPr>
      <w:r w:rsidRPr="009D1973">
        <w:rPr>
          <w:rStyle w:val="nfasissutil"/>
        </w:rPr>
        <w:t xml:space="preserve">          }</w:t>
      </w:r>
    </w:p>
    <w:p w14:paraId="1479E683" w14:textId="77777777" w:rsidR="009D1973" w:rsidRPr="009D1973" w:rsidRDefault="009D1973" w:rsidP="000F694A">
      <w:pPr>
        <w:spacing w:line="240" w:lineRule="auto"/>
        <w:jc w:val="left"/>
        <w:rPr>
          <w:rStyle w:val="nfasissutil"/>
        </w:rPr>
      </w:pPr>
      <w:r w:rsidRPr="009D1973">
        <w:rPr>
          <w:rStyle w:val="nfasissutil"/>
        </w:rPr>
        <w:t xml:space="preserve">          numDia++;</w:t>
      </w:r>
    </w:p>
    <w:p w14:paraId="238CFA12" w14:textId="77777777" w:rsidR="009D1973" w:rsidRPr="009D1973" w:rsidRDefault="009D1973" w:rsidP="000F694A">
      <w:pPr>
        <w:spacing w:line="240" w:lineRule="auto"/>
        <w:jc w:val="left"/>
        <w:rPr>
          <w:rStyle w:val="nfasissutil"/>
        </w:rPr>
      </w:pPr>
      <w:r w:rsidRPr="009D1973">
        <w:rPr>
          <w:rStyle w:val="nfasissutil"/>
        </w:rPr>
        <w:t xml:space="preserve">          nb++;</w:t>
      </w:r>
    </w:p>
    <w:p w14:paraId="72624D24" w14:textId="77777777" w:rsidR="009D1973" w:rsidRPr="009D1973" w:rsidRDefault="009D1973" w:rsidP="000F694A">
      <w:pPr>
        <w:spacing w:line="240" w:lineRule="auto"/>
        <w:jc w:val="left"/>
        <w:rPr>
          <w:rStyle w:val="nfasissutil"/>
        </w:rPr>
      </w:pPr>
      <w:r w:rsidRPr="009D1973">
        <w:rPr>
          <w:rStyle w:val="nfasissutil"/>
        </w:rPr>
        <w:t xml:space="preserve">        }</w:t>
      </w:r>
    </w:p>
    <w:p w14:paraId="40365EA8" w14:textId="77777777" w:rsidR="009D1973" w:rsidRPr="009D1973" w:rsidRDefault="009D1973" w:rsidP="000F694A">
      <w:pPr>
        <w:spacing w:line="240" w:lineRule="auto"/>
        <w:jc w:val="left"/>
        <w:rPr>
          <w:rStyle w:val="nfasissutil"/>
        </w:rPr>
      </w:pPr>
      <w:r w:rsidRPr="009D1973">
        <w:rPr>
          <w:rStyle w:val="nfasissutil"/>
        </w:rPr>
        <w:t xml:space="preserve">        f++;</w:t>
      </w:r>
    </w:p>
    <w:p w14:paraId="00DA2130" w14:textId="77777777" w:rsidR="009D1973" w:rsidRPr="009D1973" w:rsidRDefault="009D1973" w:rsidP="000F694A">
      <w:pPr>
        <w:spacing w:line="240" w:lineRule="auto"/>
        <w:jc w:val="left"/>
        <w:rPr>
          <w:rStyle w:val="nfasissutil"/>
        </w:rPr>
      </w:pPr>
      <w:r w:rsidRPr="009D1973">
        <w:rPr>
          <w:rStyle w:val="nfasissutil"/>
        </w:rPr>
        <w:t xml:space="preserve">      } else {</w:t>
      </w:r>
    </w:p>
    <w:p w14:paraId="4B37CCDC" w14:textId="77777777" w:rsidR="009D1973" w:rsidRPr="009D1973" w:rsidRDefault="009D1973" w:rsidP="000F694A">
      <w:pPr>
        <w:spacing w:line="240" w:lineRule="auto"/>
        <w:jc w:val="left"/>
        <w:rPr>
          <w:rStyle w:val="nfasissutil"/>
        </w:rPr>
      </w:pPr>
      <w:r w:rsidRPr="009D1973">
        <w:rPr>
          <w:rStyle w:val="nfasissutil"/>
        </w:rPr>
        <w:t xml:space="preserve">        for (int c=0; c&lt;7; c++) {</w:t>
      </w:r>
    </w:p>
    <w:p w14:paraId="36BAE406" w14:textId="77777777" w:rsidR="009D1973" w:rsidRPr="009D1973" w:rsidRDefault="009D1973" w:rsidP="000F694A">
      <w:pPr>
        <w:spacing w:line="240" w:lineRule="auto"/>
        <w:jc w:val="left"/>
        <w:rPr>
          <w:rStyle w:val="nfasissutil"/>
        </w:rPr>
      </w:pPr>
      <w:r w:rsidRPr="009D1973">
        <w:rPr>
          <w:rStyle w:val="nfasissutil"/>
        </w:rPr>
        <w:t xml:space="preserve">          buttons[nb] = new DayButton(x + c*dayWidth, y + f*dayHeight, dayWidth, dayHeight, numDia, mes, año);</w:t>
      </w:r>
    </w:p>
    <w:p w14:paraId="3ACA7FCA" w14:textId="77777777" w:rsidR="009D1973" w:rsidRPr="009D1973" w:rsidRDefault="009D1973" w:rsidP="000F694A">
      <w:pPr>
        <w:spacing w:line="240" w:lineRule="auto"/>
        <w:jc w:val="left"/>
        <w:rPr>
          <w:rStyle w:val="nfasissutil"/>
        </w:rPr>
      </w:pPr>
      <w:r w:rsidRPr="009D1973">
        <w:rPr>
          <w:rStyle w:val="nfasissutil"/>
        </w:rPr>
        <w:t xml:space="preserve">          String d = (numDia&lt;10) ? ("0"+numDia) : String.valueOf(numDia);</w:t>
      </w:r>
    </w:p>
    <w:p w14:paraId="05953869" w14:textId="77777777" w:rsidR="009D1973" w:rsidRPr="009D1973" w:rsidRDefault="009D1973" w:rsidP="000F694A">
      <w:pPr>
        <w:spacing w:line="240" w:lineRule="auto"/>
        <w:jc w:val="left"/>
        <w:rPr>
          <w:rStyle w:val="nfasissutil"/>
        </w:rPr>
      </w:pPr>
      <w:r w:rsidRPr="009D1973">
        <w:rPr>
          <w:rStyle w:val="nfasissutil"/>
        </w:rPr>
        <w:t xml:space="preserve">          String m = (mes&lt;10) ? ("0"+mes) : String.valueOf(mes);</w:t>
      </w:r>
    </w:p>
    <w:p w14:paraId="48A1C752" w14:textId="77777777" w:rsidR="009D1973" w:rsidRPr="009D1973" w:rsidRDefault="009D1973" w:rsidP="000F694A">
      <w:pPr>
        <w:spacing w:line="240" w:lineRule="auto"/>
        <w:jc w:val="left"/>
        <w:rPr>
          <w:rStyle w:val="nfasissutil"/>
        </w:rPr>
      </w:pPr>
      <w:r w:rsidRPr="009D1973">
        <w:rPr>
          <w:rStyle w:val="nfasissutil"/>
        </w:rPr>
        <w:t xml:space="preserve">          if (isSpecialDate(año+"-"+m+"-"+d)) {</w:t>
      </w:r>
    </w:p>
    <w:p w14:paraId="016870F4" w14:textId="77777777" w:rsidR="009D1973" w:rsidRPr="009D1973" w:rsidRDefault="009D1973" w:rsidP="000F694A">
      <w:pPr>
        <w:spacing w:line="240" w:lineRule="auto"/>
        <w:jc w:val="left"/>
        <w:rPr>
          <w:rStyle w:val="nfasissutil"/>
        </w:rPr>
      </w:pPr>
      <w:r w:rsidRPr="009D1973">
        <w:rPr>
          <w:rStyle w:val="nfasissutil"/>
        </w:rPr>
        <w:t xml:space="preserve">            buttons[nb].setSelected2(true);</w:t>
      </w:r>
    </w:p>
    <w:p w14:paraId="1EC20427" w14:textId="77777777" w:rsidR="009D1973" w:rsidRPr="009D1973" w:rsidRDefault="009D1973" w:rsidP="000F694A">
      <w:pPr>
        <w:spacing w:line="240" w:lineRule="auto"/>
        <w:jc w:val="left"/>
        <w:rPr>
          <w:rStyle w:val="nfasissutil"/>
        </w:rPr>
      </w:pPr>
      <w:r w:rsidRPr="009D1973">
        <w:rPr>
          <w:rStyle w:val="nfasissutil"/>
        </w:rPr>
        <w:lastRenderedPageBreak/>
        <w:t xml:space="preserve">            String info = getSpecialDateInfo(año+"-"+m+"-"+d);</w:t>
      </w:r>
    </w:p>
    <w:p w14:paraId="142618E6" w14:textId="77777777" w:rsidR="009D1973" w:rsidRPr="009D1973" w:rsidRDefault="009D1973" w:rsidP="000F694A">
      <w:pPr>
        <w:spacing w:line="240" w:lineRule="auto"/>
        <w:jc w:val="left"/>
        <w:rPr>
          <w:rStyle w:val="nfasissutil"/>
        </w:rPr>
      </w:pPr>
      <w:r w:rsidRPr="009D1973">
        <w:rPr>
          <w:rStyle w:val="nfasissutil"/>
        </w:rPr>
        <w:t xml:space="preserve">            buttons[nb].setInfo(info);</w:t>
      </w:r>
    </w:p>
    <w:p w14:paraId="1495EE89" w14:textId="77777777" w:rsidR="009D1973" w:rsidRPr="009D1973" w:rsidRDefault="009D1973" w:rsidP="000F694A">
      <w:pPr>
        <w:spacing w:line="240" w:lineRule="auto"/>
        <w:jc w:val="left"/>
        <w:rPr>
          <w:rStyle w:val="nfasissutil"/>
        </w:rPr>
      </w:pPr>
      <w:r w:rsidRPr="009D1973">
        <w:rPr>
          <w:rStyle w:val="nfasissutil"/>
        </w:rPr>
        <w:t xml:space="preserve">          }</w:t>
      </w:r>
    </w:p>
    <w:p w14:paraId="56ECB7BA" w14:textId="77777777" w:rsidR="009D1973" w:rsidRPr="009D1973" w:rsidRDefault="009D1973" w:rsidP="000F694A">
      <w:pPr>
        <w:spacing w:line="240" w:lineRule="auto"/>
        <w:jc w:val="left"/>
        <w:rPr>
          <w:rStyle w:val="nfasissutil"/>
        </w:rPr>
      </w:pPr>
      <w:r w:rsidRPr="009D1973">
        <w:rPr>
          <w:rStyle w:val="nfasissutil"/>
        </w:rPr>
        <w:t xml:space="preserve">          numDia++;</w:t>
      </w:r>
    </w:p>
    <w:p w14:paraId="5251345F" w14:textId="77777777" w:rsidR="009D1973" w:rsidRPr="009D1973" w:rsidRDefault="009D1973" w:rsidP="000F694A">
      <w:pPr>
        <w:spacing w:line="240" w:lineRule="auto"/>
        <w:jc w:val="left"/>
        <w:rPr>
          <w:rStyle w:val="nfasissutil"/>
        </w:rPr>
      </w:pPr>
      <w:r w:rsidRPr="009D1973">
        <w:rPr>
          <w:rStyle w:val="nfasissutil"/>
        </w:rPr>
        <w:t xml:space="preserve">          nb++;</w:t>
      </w:r>
    </w:p>
    <w:p w14:paraId="105301EC" w14:textId="77777777" w:rsidR="009D1973" w:rsidRPr="009D1973" w:rsidRDefault="009D1973" w:rsidP="000F694A">
      <w:pPr>
        <w:spacing w:line="240" w:lineRule="auto"/>
        <w:jc w:val="left"/>
        <w:rPr>
          <w:rStyle w:val="nfasissutil"/>
        </w:rPr>
      </w:pPr>
      <w:r w:rsidRPr="009D1973">
        <w:rPr>
          <w:rStyle w:val="nfasissutil"/>
        </w:rPr>
        <w:t xml:space="preserve">          if (numDia&gt;numDaysMonth) {</w:t>
      </w:r>
    </w:p>
    <w:p w14:paraId="5B7D734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break;</w:t>
      </w:r>
    </w:p>
    <w:p w14:paraId="76BD567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8AC13D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C81E08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f++;</w:t>
      </w:r>
    </w:p>
    <w:p w14:paraId="7D8F17B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758ED48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37C064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480A87EC" w14:textId="77777777" w:rsidR="009D1973" w:rsidRPr="009D1973" w:rsidRDefault="009D1973" w:rsidP="000F694A">
      <w:pPr>
        <w:spacing w:line="240" w:lineRule="auto"/>
        <w:jc w:val="left"/>
        <w:rPr>
          <w:rStyle w:val="nfasissutil"/>
          <w:lang w:val="es-ES"/>
        </w:rPr>
      </w:pPr>
    </w:p>
    <w:p w14:paraId="570D3B4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Va un mes adelante en el calendario</w:t>
      </w:r>
    </w:p>
    <w:p w14:paraId="31A8FF9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nextMonth() {</w:t>
      </w:r>
    </w:p>
    <w:p w14:paraId="3B6339E6" w14:textId="77777777" w:rsidR="009D1973" w:rsidRPr="009D1973" w:rsidRDefault="009D1973" w:rsidP="000F694A">
      <w:pPr>
        <w:spacing w:line="240" w:lineRule="auto"/>
        <w:jc w:val="left"/>
        <w:rPr>
          <w:rStyle w:val="nfasissutil"/>
        </w:rPr>
      </w:pPr>
    </w:p>
    <w:p w14:paraId="68B0FCCD" w14:textId="77777777" w:rsidR="009D1973" w:rsidRPr="009D1973" w:rsidRDefault="009D1973" w:rsidP="000F694A">
      <w:pPr>
        <w:spacing w:line="240" w:lineRule="auto"/>
        <w:jc w:val="left"/>
        <w:rPr>
          <w:rStyle w:val="nfasissutil"/>
        </w:rPr>
      </w:pPr>
      <w:r w:rsidRPr="009D1973">
        <w:rPr>
          <w:rStyle w:val="nfasissutil"/>
        </w:rPr>
        <w:t xml:space="preserve">    this.buttons = new DayButton[37];</w:t>
      </w:r>
    </w:p>
    <w:p w14:paraId="68DF32EA" w14:textId="77777777" w:rsidR="009D1973" w:rsidRPr="009D1973" w:rsidRDefault="009D1973" w:rsidP="000F694A">
      <w:pPr>
        <w:spacing w:line="240" w:lineRule="auto"/>
        <w:jc w:val="left"/>
        <w:rPr>
          <w:rStyle w:val="nfasissutil"/>
        </w:rPr>
      </w:pPr>
    </w:p>
    <w:p w14:paraId="55B1312B" w14:textId="77777777" w:rsidR="009D1973" w:rsidRPr="009D1973" w:rsidRDefault="009D1973" w:rsidP="000F694A">
      <w:pPr>
        <w:spacing w:line="240" w:lineRule="auto"/>
        <w:jc w:val="left"/>
        <w:rPr>
          <w:rStyle w:val="nfasissutil"/>
        </w:rPr>
      </w:pPr>
      <w:r w:rsidRPr="009D1973">
        <w:rPr>
          <w:rStyle w:val="nfasissutil"/>
        </w:rPr>
        <w:t xml:space="preserve">    this.mes ++;</w:t>
      </w:r>
    </w:p>
    <w:p w14:paraId="09B8299F" w14:textId="77777777" w:rsidR="009D1973" w:rsidRPr="009D1973" w:rsidRDefault="009D1973" w:rsidP="000F694A">
      <w:pPr>
        <w:spacing w:line="240" w:lineRule="auto"/>
        <w:jc w:val="left"/>
        <w:rPr>
          <w:rStyle w:val="nfasissutil"/>
        </w:rPr>
      </w:pPr>
      <w:r w:rsidRPr="009D1973">
        <w:rPr>
          <w:rStyle w:val="nfasissutil"/>
        </w:rPr>
        <w:t xml:space="preserve">    if (this.mes==13) {</w:t>
      </w:r>
    </w:p>
    <w:p w14:paraId="79217AEC" w14:textId="77777777" w:rsidR="009D1973" w:rsidRPr="009D1973" w:rsidRDefault="009D1973" w:rsidP="000F694A">
      <w:pPr>
        <w:spacing w:line="240" w:lineRule="auto"/>
        <w:jc w:val="left"/>
        <w:rPr>
          <w:rStyle w:val="nfasissutil"/>
        </w:rPr>
      </w:pPr>
      <w:r w:rsidRPr="009D1973">
        <w:rPr>
          <w:rStyle w:val="nfasissutil"/>
        </w:rPr>
        <w:t xml:space="preserve">      this.mes = 1;</w:t>
      </w:r>
    </w:p>
    <w:p w14:paraId="1475987D" w14:textId="77777777" w:rsidR="009D1973" w:rsidRPr="009D1973" w:rsidRDefault="009D1973" w:rsidP="000F694A">
      <w:pPr>
        <w:spacing w:line="240" w:lineRule="auto"/>
        <w:jc w:val="left"/>
        <w:rPr>
          <w:rStyle w:val="nfasissutil"/>
        </w:rPr>
      </w:pPr>
      <w:r w:rsidRPr="009D1973">
        <w:rPr>
          <w:rStyle w:val="nfasissutil"/>
        </w:rPr>
        <w:t xml:space="preserve">      this.año++;</w:t>
      </w:r>
    </w:p>
    <w:p w14:paraId="7E67A47C" w14:textId="77777777" w:rsidR="009D1973" w:rsidRPr="009D1973" w:rsidRDefault="009D1973" w:rsidP="000F694A">
      <w:pPr>
        <w:spacing w:line="240" w:lineRule="auto"/>
        <w:jc w:val="left"/>
        <w:rPr>
          <w:rStyle w:val="nfasissutil"/>
        </w:rPr>
      </w:pPr>
      <w:r w:rsidRPr="009D1973">
        <w:rPr>
          <w:rStyle w:val="nfasissutil"/>
        </w:rPr>
        <w:t xml:space="preserve">    }</w:t>
      </w:r>
    </w:p>
    <w:p w14:paraId="691E2846" w14:textId="77777777" w:rsidR="009D1973" w:rsidRPr="009D1973" w:rsidRDefault="009D1973" w:rsidP="000F694A">
      <w:pPr>
        <w:spacing w:line="240" w:lineRule="auto"/>
        <w:jc w:val="left"/>
        <w:rPr>
          <w:rStyle w:val="nfasissutil"/>
        </w:rPr>
      </w:pPr>
      <w:r w:rsidRPr="009D1973">
        <w:rPr>
          <w:rStyle w:val="nfasissutil"/>
        </w:rPr>
        <w:t xml:space="preserve">    setCalendar(this.dia, this.mes-1, this.año);</w:t>
      </w:r>
    </w:p>
    <w:p w14:paraId="44FBEFC1" w14:textId="77777777" w:rsidR="009D1973" w:rsidRPr="009D1973" w:rsidRDefault="009D1973" w:rsidP="000F694A">
      <w:pPr>
        <w:spacing w:line="240" w:lineRule="auto"/>
        <w:jc w:val="left"/>
        <w:rPr>
          <w:rStyle w:val="nfasissutil"/>
        </w:rPr>
      </w:pPr>
    </w:p>
    <w:p w14:paraId="10298F4A" w14:textId="77777777" w:rsidR="009D1973" w:rsidRPr="009D1973" w:rsidRDefault="009D1973" w:rsidP="000F694A">
      <w:pPr>
        <w:spacing w:line="240" w:lineRule="auto"/>
        <w:jc w:val="left"/>
        <w:rPr>
          <w:rStyle w:val="nfasissutil"/>
        </w:rPr>
      </w:pPr>
      <w:r w:rsidRPr="009D1973">
        <w:rPr>
          <w:rStyle w:val="nfasissutil"/>
        </w:rPr>
        <w:t xml:space="preserve">    this.numDaysMonth = cal.getActualMaximum(Calendar.DAY_OF_MONTH);</w:t>
      </w:r>
    </w:p>
    <w:p w14:paraId="256ACAFF" w14:textId="77777777" w:rsidR="009D1973" w:rsidRPr="009D1973" w:rsidRDefault="009D1973" w:rsidP="000F694A">
      <w:pPr>
        <w:spacing w:line="240" w:lineRule="auto"/>
        <w:jc w:val="left"/>
        <w:rPr>
          <w:rStyle w:val="nfasissutil"/>
        </w:rPr>
      </w:pPr>
    </w:p>
    <w:p w14:paraId="0CFA6C8F" w14:textId="77777777" w:rsidR="009D1973" w:rsidRPr="009D1973" w:rsidRDefault="009D1973" w:rsidP="000F694A">
      <w:pPr>
        <w:spacing w:line="240" w:lineRule="auto"/>
        <w:jc w:val="left"/>
        <w:rPr>
          <w:rStyle w:val="nfasissutil"/>
        </w:rPr>
      </w:pPr>
      <w:r w:rsidRPr="009D1973">
        <w:rPr>
          <w:rStyle w:val="nfasissutil"/>
        </w:rPr>
        <w:t xml:space="preserve">    this.dayOfWeek = cal.get(Calendar.DAY_OF_WEEK);</w:t>
      </w:r>
    </w:p>
    <w:p w14:paraId="7E236E35" w14:textId="77777777" w:rsidR="009D1973" w:rsidRPr="009D1973" w:rsidRDefault="009D1973" w:rsidP="000F694A">
      <w:pPr>
        <w:spacing w:line="240" w:lineRule="auto"/>
        <w:jc w:val="left"/>
        <w:rPr>
          <w:rStyle w:val="nfasissutil"/>
        </w:rPr>
      </w:pPr>
      <w:r w:rsidRPr="009D1973">
        <w:rPr>
          <w:rStyle w:val="nfasissutil"/>
        </w:rPr>
        <w:t xml:space="preserve">    if (dayOfWeek==Calendar.SUNDAY) {</w:t>
      </w:r>
    </w:p>
    <w:p w14:paraId="3047D34D" w14:textId="77777777" w:rsidR="009D1973" w:rsidRPr="009D1973" w:rsidRDefault="009D1973" w:rsidP="000F694A">
      <w:pPr>
        <w:spacing w:line="240" w:lineRule="auto"/>
        <w:jc w:val="left"/>
        <w:rPr>
          <w:rStyle w:val="nfasissutil"/>
        </w:rPr>
      </w:pPr>
      <w:r w:rsidRPr="009D1973">
        <w:rPr>
          <w:rStyle w:val="nfasissutil"/>
        </w:rPr>
        <w:t xml:space="preserve">      this.dayOfWeek = 6;</w:t>
      </w:r>
    </w:p>
    <w:p w14:paraId="4E82081D" w14:textId="77777777" w:rsidR="009D1973" w:rsidRPr="009D1973" w:rsidRDefault="009D1973" w:rsidP="000F694A">
      <w:pPr>
        <w:spacing w:line="240" w:lineRule="auto"/>
        <w:jc w:val="left"/>
        <w:rPr>
          <w:rStyle w:val="nfasissutil"/>
        </w:rPr>
      </w:pPr>
      <w:r w:rsidRPr="009D1973">
        <w:rPr>
          <w:rStyle w:val="nfasissutil"/>
        </w:rPr>
        <w:t xml:space="preserve">    } else {</w:t>
      </w:r>
    </w:p>
    <w:p w14:paraId="6D7E23E3" w14:textId="77777777" w:rsidR="009D1973" w:rsidRPr="009D1973" w:rsidRDefault="009D1973" w:rsidP="000F694A">
      <w:pPr>
        <w:spacing w:line="240" w:lineRule="auto"/>
        <w:jc w:val="left"/>
        <w:rPr>
          <w:rStyle w:val="nfasissutil"/>
        </w:rPr>
      </w:pPr>
      <w:r w:rsidRPr="009D1973">
        <w:rPr>
          <w:rStyle w:val="nfasissutil"/>
        </w:rPr>
        <w:t xml:space="preserve">      this.dayOfWeek  = this.dayOfWeek - 2;</w:t>
      </w:r>
    </w:p>
    <w:p w14:paraId="1B33B620" w14:textId="77777777" w:rsidR="009D1973" w:rsidRPr="009D1973" w:rsidRDefault="009D1973" w:rsidP="000F694A">
      <w:pPr>
        <w:spacing w:line="240" w:lineRule="auto"/>
        <w:jc w:val="left"/>
        <w:rPr>
          <w:rStyle w:val="nfasissutil"/>
        </w:rPr>
      </w:pPr>
      <w:r w:rsidRPr="009D1973">
        <w:rPr>
          <w:rStyle w:val="nfasissutil"/>
        </w:rPr>
        <w:t xml:space="preserve">    }</w:t>
      </w:r>
    </w:p>
    <w:p w14:paraId="29DEAA71" w14:textId="77777777" w:rsidR="009D1973" w:rsidRPr="009D1973" w:rsidRDefault="009D1973" w:rsidP="000F694A">
      <w:pPr>
        <w:spacing w:line="240" w:lineRule="auto"/>
        <w:jc w:val="left"/>
        <w:rPr>
          <w:rStyle w:val="nfasissutil"/>
        </w:rPr>
      </w:pPr>
    </w:p>
    <w:p w14:paraId="5E3D6918" w14:textId="77777777" w:rsidR="009D1973" w:rsidRPr="009D1973" w:rsidRDefault="009D1973" w:rsidP="000F694A">
      <w:pPr>
        <w:spacing w:line="240" w:lineRule="auto"/>
        <w:jc w:val="left"/>
        <w:rPr>
          <w:rStyle w:val="nfasissutil"/>
        </w:rPr>
      </w:pPr>
      <w:r w:rsidRPr="009D1973">
        <w:rPr>
          <w:rStyle w:val="nfasissutil"/>
        </w:rPr>
        <w:t xml:space="preserve">    cal.set(Calendar.DAY_OF_WEEK, cal.getFirstDayOfWeek());</w:t>
      </w:r>
    </w:p>
    <w:p w14:paraId="74F5B8D3" w14:textId="77777777" w:rsidR="009D1973" w:rsidRPr="009D1973" w:rsidRDefault="009D1973" w:rsidP="000F694A">
      <w:pPr>
        <w:spacing w:line="240" w:lineRule="auto"/>
        <w:jc w:val="left"/>
        <w:rPr>
          <w:rStyle w:val="nfasissutil"/>
        </w:rPr>
      </w:pPr>
      <w:r w:rsidRPr="009D1973">
        <w:rPr>
          <w:rStyle w:val="nfasissutil"/>
        </w:rPr>
        <w:t xml:space="preserve">    this.firstDay = cal.get(Calendar.DATE);</w:t>
      </w:r>
    </w:p>
    <w:p w14:paraId="11C06134" w14:textId="77777777" w:rsidR="009D1973" w:rsidRPr="009D1973" w:rsidRDefault="009D1973" w:rsidP="000F694A">
      <w:pPr>
        <w:spacing w:line="240" w:lineRule="auto"/>
        <w:jc w:val="left"/>
        <w:rPr>
          <w:rStyle w:val="nfasissutil"/>
        </w:rPr>
      </w:pPr>
    </w:p>
    <w:p w14:paraId="1C5DC6C2" w14:textId="77777777" w:rsidR="009D1973" w:rsidRPr="009D1973" w:rsidRDefault="009D1973" w:rsidP="000F694A">
      <w:pPr>
        <w:spacing w:line="240" w:lineRule="auto"/>
        <w:jc w:val="left"/>
        <w:rPr>
          <w:rStyle w:val="nfasissutil"/>
        </w:rPr>
      </w:pPr>
      <w:r w:rsidRPr="009D1973">
        <w:rPr>
          <w:rStyle w:val="nfasissutil"/>
        </w:rPr>
        <w:t xml:space="preserve">    setPrevCalendar(1, this.mes-2, this.año);</w:t>
      </w:r>
    </w:p>
    <w:p w14:paraId="549EC329" w14:textId="77777777" w:rsidR="009D1973" w:rsidRPr="009D1973" w:rsidRDefault="009D1973" w:rsidP="000F694A">
      <w:pPr>
        <w:spacing w:line="240" w:lineRule="auto"/>
        <w:jc w:val="left"/>
        <w:rPr>
          <w:rStyle w:val="nfasissutil"/>
        </w:rPr>
      </w:pPr>
    </w:p>
    <w:p w14:paraId="69B1EF0F" w14:textId="77777777" w:rsidR="009D1973" w:rsidRPr="009D1973" w:rsidRDefault="009D1973" w:rsidP="000F694A">
      <w:pPr>
        <w:spacing w:line="240" w:lineRule="auto"/>
        <w:jc w:val="left"/>
        <w:rPr>
          <w:rStyle w:val="nfasissutil"/>
        </w:rPr>
      </w:pPr>
      <w:r w:rsidRPr="009D1973">
        <w:rPr>
          <w:rStyle w:val="nfasissutil"/>
        </w:rPr>
        <w:t xml:space="preserve">    this.numDaysPrevMonth = cPrev.getActualMaximum(Calendar.DAY_OF_MONTH);</w:t>
      </w:r>
    </w:p>
    <w:p w14:paraId="6A2CF341" w14:textId="77777777" w:rsidR="009D1973" w:rsidRPr="009D1973" w:rsidRDefault="009D1973" w:rsidP="000F694A">
      <w:pPr>
        <w:spacing w:line="240" w:lineRule="auto"/>
        <w:jc w:val="left"/>
        <w:rPr>
          <w:rStyle w:val="nfasissutil"/>
        </w:rPr>
      </w:pPr>
    </w:p>
    <w:p w14:paraId="597CF887"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createCalendar(x, y, w, h);</w:t>
      </w:r>
    </w:p>
    <w:p w14:paraId="2A572CC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6D5ECBE6" w14:textId="77777777" w:rsidR="009D1973" w:rsidRPr="009D1973" w:rsidRDefault="009D1973" w:rsidP="000F694A">
      <w:pPr>
        <w:spacing w:line="240" w:lineRule="auto"/>
        <w:jc w:val="left"/>
        <w:rPr>
          <w:rStyle w:val="nfasissutil"/>
          <w:lang w:val="es-ES"/>
        </w:rPr>
      </w:pPr>
    </w:p>
    <w:p w14:paraId="68C13A6D" w14:textId="77777777" w:rsidR="009D1973" w:rsidRPr="009D1973" w:rsidRDefault="009D1973" w:rsidP="000F694A">
      <w:pPr>
        <w:spacing w:line="240" w:lineRule="auto"/>
        <w:jc w:val="left"/>
        <w:rPr>
          <w:rStyle w:val="nfasissutil"/>
          <w:lang w:val="es-ES"/>
        </w:rPr>
      </w:pPr>
    </w:p>
    <w:p w14:paraId="57EB5BCF" w14:textId="77777777" w:rsidR="009D1973" w:rsidRPr="009D1973" w:rsidRDefault="009D1973" w:rsidP="000F694A">
      <w:pPr>
        <w:spacing w:line="240" w:lineRule="auto"/>
        <w:jc w:val="left"/>
        <w:rPr>
          <w:rStyle w:val="nfasissutil"/>
          <w:lang w:val="es-ES"/>
        </w:rPr>
      </w:pPr>
    </w:p>
    <w:p w14:paraId="7B2E09D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Dibuja el Calendario</w:t>
      </w:r>
    </w:p>
    <w:p w14:paraId="303C3753"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void display() {</w:t>
      </w:r>
    </w:p>
    <w:p w14:paraId="11234A3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pushMatrix();</w:t>
      </w:r>
    </w:p>
    <w:p w14:paraId="11E3CCE5" w14:textId="77777777" w:rsidR="009D1973" w:rsidRPr="009D1973" w:rsidRDefault="009D1973" w:rsidP="000F694A">
      <w:pPr>
        <w:spacing w:line="240" w:lineRule="auto"/>
        <w:jc w:val="left"/>
        <w:rPr>
          <w:rStyle w:val="nfasissutil"/>
        </w:rPr>
      </w:pPr>
      <w:r w:rsidRPr="009D1973">
        <w:rPr>
          <w:rStyle w:val="nfasissutil"/>
        </w:rPr>
        <w:t xml:space="preserve">    fill(0);</w:t>
      </w:r>
    </w:p>
    <w:p w14:paraId="6B3832A6" w14:textId="77777777" w:rsidR="009D1973" w:rsidRPr="009D1973" w:rsidRDefault="009D1973" w:rsidP="000F694A">
      <w:pPr>
        <w:spacing w:line="240" w:lineRule="auto"/>
        <w:jc w:val="left"/>
        <w:rPr>
          <w:rStyle w:val="nfasissutil"/>
        </w:rPr>
      </w:pPr>
      <w:r w:rsidRPr="009D1973">
        <w:rPr>
          <w:rStyle w:val="nfasissutil"/>
        </w:rPr>
        <w:t xml:space="preserve">    textSize(36);</w:t>
      </w:r>
    </w:p>
    <w:p w14:paraId="65FBF2C1"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0D9CB80C"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text(months[mes-1]+"/"+año, x, y - 30);</w:t>
      </w:r>
    </w:p>
    <w:p w14:paraId="504D675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for (DayButton b : buttons) {</w:t>
      </w:r>
    </w:p>
    <w:p w14:paraId="448283A5" w14:textId="77777777" w:rsidR="009D1973" w:rsidRPr="009D1973" w:rsidRDefault="009D1973" w:rsidP="000F694A">
      <w:pPr>
        <w:spacing w:line="240" w:lineRule="auto"/>
        <w:jc w:val="left"/>
        <w:rPr>
          <w:rStyle w:val="nfasissutil"/>
        </w:rPr>
      </w:pPr>
      <w:r w:rsidRPr="009D1973">
        <w:rPr>
          <w:rStyle w:val="nfasissutil"/>
        </w:rPr>
        <w:t xml:space="preserve">      if (b!=null) {</w:t>
      </w:r>
    </w:p>
    <w:p w14:paraId="5E012143" w14:textId="77777777" w:rsidR="009D1973" w:rsidRPr="009D1973" w:rsidRDefault="009D1973" w:rsidP="000F694A">
      <w:pPr>
        <w:spacing w:line="240" w:lineRule="auto"/>
        <w:jc w:val="left"/>
        <w:rPr>
          <w:rStyle w:val="nfasissutil"/>
        </w:rPr>
      </w:pPr>
      <w:r w:rsidRPr="009D1973">
        <w:rPr>
          <w:rStyle w:val="nfasissutil"/>
        </w:rPr>
        <w:t xml:space="preserve">        b.display();</w:t>
      </w:r>
    </w:p>
    <w:p w14:paraId="6C65FCC0" w14:textId="77777777" w:rsidR="009D1973" w:rsidRPr="009D1973" w:rsidRDefault="009D1973" w:rsidP="000F694A">
      <w:pPr>
        <w:spacing w:line="240" w:lineRule="auto"/>
        <w:jc w:val="left"/>
        <w:rPr>
          <w:rStyle w:val="nfasissutil"/>
        </w:rPr>
      </w:pPr>
      <w:r w:rsidRPr="009D1973">
        <w:rPr>
          <w:rStyle w:val="nfasissutil"/>
        </w:rPr>
        <w:t xml:space="preserve">      }</w:t>
      </w:r>
    </w:p>
    <w:p w14:paraId="1F9E43CB" w14:textId="77777777" w:rsidR="009D1973" w:rsidRPr="009D1973" w:rsidRDefault="009D1973" w:rsidP="000F694A">
      <w:pPr>
        <w:spacing w:line="240" w:lineRule="auto"/>
        <w:jc w:val="left"/>
        <w:rPr>
          <w:rStyle w:val="nfasissutil"/>
        </w:rPr>
      </w:pPr>
      <w:r w:rsidRPr="009D1973">
        <w:rPr>
          <w:rStyle w:val="nfasissutil"/>
        </w:rPr>
        <w:t xml:space="preserve">    }</w:t>
      </w:r>
    </w:p>
    <w:p w14:paraId="159B87E8" w14:textId="77777777" w:rsidR="009D1973" w:rsidRPr="009D1973" w:rsidRDefault="009D1973" w:rsidP="000F694A">
      <w:pPr>
        <w:spacing w:line="240" w:lineRule="auto"/>
        <w:jc w:val="left"/>
        <w:rPr>
          <w:rStyle w:val="nfasissutil"/>
        </w:rPr>
      </w:pPr>
    </w:p>
    <w:p w14:paraId="0AB99BDD" w14:textId="77777777" w:rsidR="009D1973" w:rsidRPr="009D1973" w:rsidRDefault="009D1973" w:rsidP="000F694A">
      <w:pPr>
        <w:spacing w:line="240" w:lineRule="auto"/>
        <w:jc w:val="left"/>
        <w:rPr>
          <w:rStyle w:val="nfasissutil"/>
        </w:rPr>
      </w:pPr>
      <w:r w:rsidRPr="009D1973">
        <w:rPr>
          <w:rStyle w:val="nfasissutil"/>
        </w:rPr>
        <w:t xml:space="preserve">    if (dateSelected) {</w:t>
      </w:r>
    </w:p>
    <w:p w14:paraId="0D9D12D4" w14:textId="77777777" w:rsidR="009D1973" w:rsidRPr="009D1973" w:rsidRDefault="009D1973" w:rsidP="000F694A">
      <w:pPr>
        <w:spacing w:line="240" w:lineRule="auto"/>
        <w:jc w:val="left"/>
        <w:rPr>
          <w:rStyle w:val="nfasissutil"/>
        </w:rPr>
      </w:pPr>
    </w:p>
    <w:p w14:paraId="5DE80291" w14:textId="77777777" w:rsidR="009D1973" w:rsidRPr="009D1973" w:rsidRDefault="009D1973" w:rsidP="000F694A">
      <w:pPr>
        <w:spacing w:line="240" w:lineRule="auto"/>
        <w:jc w:val="left"/>
        <w:rPr>
          <w:rStyle w:val="nfasissutil"/>
        </w:rPr>
      </w:pPr>
      <w:r w:rsidRPr="009D1973">
        <w:rPr>
          <w:rStyle w:val="nfasissutil"/>
        </w:rPr>
        <w:t xml:space="preserve">      String dateText = this.selectedDay+"/"+this.selectedMonth+"/"+this.selectedYear;</w:t>
      </w:r>
    </w:p>
    <w:p w14:paraId="28B74D51" w14:textId="77777777" w:rsidR="009D1973" w:rsidRPr="009D1973" w:rsidRDefault="009D1973" w:rsidP="000F694A">
      <w:pPr>
        <w:spacing w:line="240" w:lineRule="auto"/>
        <w:jc w:val="left"/>
        <w:rPr>
          <w:rStyle w:val="nfasissutil"/>
        </w:rPr>
      </w:pPr>
      <w:r w:rsidRPr="009D1973">
        <w:rPr>
          <w:rStyle w:val="nfasissutil"/>
        </w:rPr>
        <w:t xml:space="preserve">      fechaSelected = this.selectedYear+"-"+this.selectedMonth+"-"+this.selectedDay;</w:t>
      </w:r>
    </w:p>
    <w:p w14:paraId="1B1DF1B2" w14:textId="77777777" w:rsidR="009D1973" w:rsidRPr="009D1973" w:rsidRDefault="009D1973" w:rsidP="000F694A">
      <w:pPr>
        <w:spacing w:line="240" w:lineRule="auto"/>
        <w:jc w:val="left"/>
        <w:rPr>
          <w:rStyle w:val="nfasissutil"/>
        </w:rPr>
      </w:pPr>
      <w:r w:rsidRPr="009D1973">
        <w:rPr>
          <w:rStyle w:val="nfasissutil"/>
        </w:rPr>
        <w:t xml:space="preserve">      fill(0);</w:t>
      </w:r>
    </w:p>
    <w:p w14:paraId="66CE0843"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091FE0F0" w14:textId="77777777" w:rsidR="009D1973" w:rsidRPr="009D1973" w:rsidRDefault="009D1973" w:rsidP="000F694A">
      <w:pPr>
        <w:spacing w:line="240" w:lineRule="auto"/>
        <w:jc w:val="left"/>
        <w:rPr>
          <w:rStyle w:val="nfasissutil"/>
        </w:rPr>
      </w:pPr>
      <w:r w:rsidRPr="009D1973">
        <w:rPr>
          <w:rStyle w:val="nfasissutil"/>
        </w:rPr>
        <w:t xml:space="preserve">      textAlign(RIGHT);</w:t>
      </w:r>
    </w:p>
    <w:p w14:paraId="27050E90" w14:textId="77777777" w:rsidR="009D1973" w:rsidRPr="009D1973" w:rsidRDefault="009D1973" w:rsidP="000F694A">
      <w:pPr>
        <w:spacing w:line="240" w:lineRule="auto"/>
        <w:jc w:val="left"/>
        <w:rPr>
          <w:rStyle w:val="nfasissutil"/>
        </w:rPr>
      </w:pPr>
      <w:r w:rsidRPr="009D1973">
        <w:rPr>
          <w:rStyle w:val="nfasissutil"/>
        </w:rPr>
        <w:t xml:space="preserve">      text(dateText, x+w, y - 30);</w:t>
      </w:r>
    </w:p>
    <w:p w14:paraId="080C66B5"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w:t>
      </w:r>
    </w:p>
    <w:p w14:paraId="5ECCF0A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77398B7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75A828AC" w14:textId="77777777" w:rsidR="009D1973" w:rsidRPr="009D1973" w:rsidRDefault="009D1973" w:rsidP="000F694A">
      <w:pPr>
        <w:spacing w:line="240" w:lineRule="auto"/>
        <w:jc w:val="left"/>
        <w:rPr>
          <w:rStyle w:val="nfasissutil"/>
          <w:lang w:val="es-ES"/>
        </w:rPr>
      </w:pPr>
    </w:p>
    <w:p w14:paraId="4F2D4399" w14:textId="77777777" w:rsidR="009D1973" w:rsidRPr="009D1973" w:rsidRDefault="009D1973" w:rsidP="000F694A">
      <w:pPr>
        <w:spacing w:line="240" w:lineRule="auto"/>
        <w:jc w:val="left"/>
        <w:rPr>
          <w:rStyle w:val="nfasissutil"/>
          <w:lang w:val="es-ES"/>
        </w:rPr>
      </w:pPr>
    </w:p>
    <w:p w14:paraId="16871AD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Comprueba si se pulsa sobre los botones del calendario</w:t>
      </w:r>
    </w:p>
    <w:p w14:paraId="581CED1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checkButtons() {</w:t>
      </w:r>
    </w:p>
    <w:p w14:paraId="68C150EB" w14:textId="77777777" w:rsidR="009D1973" w:rsidRPr="009D1973" w:rsidRDefault="009D1973" w:rsidP="000F694A">
      <w:pPr>
        <w:spacing w:line="240" w:lineRule="auto"/>
        <w:jc w:val="left"/>
        <w:rPr>
          <w:rStyle w:val="nfasissutil"/>
        </w:rPr>
      </w:pPr>
    </w:p>
    <w:p w14:paraId="5B4A29FA" w14:textId="77777777" w:rsidR="009D1973" w:rsidRPr="009D1973" w:rsidRDefault="009D1973" w:rsidP="000F694A">
      <w:pPr>
        <w:spacing w:line="240" w:lineRule="auto"/>
        <w:jc w:val="left"/>
        <w:rPr>
          <w:rStyle w:val="nfasissutil"/>
        </w:rPr>
      </w:pPr>
      <w:r w:rsidRPr="009D1973">
        <w:rPr>
          <w:rStyle w:val="nfasissutil"/>
        </w:rPr>
        <w:t xml:space="preserve">    for (DayButton b : buttons) {</w:t>
      </w:r>
    </w:p>
    <w:p w14:paraId="47393728" w14:textId="77777777" w:rsidR="009D1973" w:rsidRPr="009D1973" w:rsidRDefault="009D1973" w:rsidP="000F694A">
      <w:pPr>
        <w:spacing w:line="240" w:lineRule="auto"/>
        <w:jc w:val="left"/>
        <w:rPr>
          <w:rStyle w:val="nfasissutil"/>
        </w:rPr>
      </w:pPr>
      <w:r w:rsidRPr="009D1973">
        <w:rPr>
          <w:rStyle w:val="nfasissutil"/>
        </w:rPr>
        <w:t xml:space="preserve">      if ((b!=null)&amp;&amp;(b.enabled)&amp;&amp;(b.mouseOver())) {</w:t>
      </w:r>
    </w:p>
    <w:p w14:paraId="7905E37A" w14:textId="77777777" w:rsidR="009D1973" w:rsidRPr="009D1973" w:rsidRDefault="009D1973" w:rsidP="000F694A">
      <w:pPr>
        <w:spacing w:line="240" w:lineRule="auto"/>
        <w:jc w:val="left"/>
        <w:rPr>
          <w:rStyle w:val="nfasissutil"/>
        </w:rPr>
      </w:pPr>
      <w:r w:rsidRPr="009D1973">
        <w:rPr>
          <w:rStyle w:val="nfasissutil"/>
        </w:rPr>
        <w:t xml:space="preserve">        boolean prevState = b.selected;</w:t>
      </w:r>
    </w:p>
    <w:p w14:paraId="71F4B960" w14:textId="77777777" w:rsidR="009D1973" w:rsidRPr="009D1973" w:rsidRDefault="009D1973" w:rsidP="000F694A">
      <w:pPr>
        <w:spacing w:line="240" w:lineRule="auto"/>
        <w:jc w:val="left"/>
        <w:rPr>
          <w:rStyle w:val="nfasissutil"/>
        </w:rPr>
      </w:pPr>
      <w:r w:rsidRPr="009D1973">
        <w:rPr>
          <w:rStyle w:val="nfasissutil"/>
        </w:rPr>
        <w:t xml:space="preserve">        deselectAll();</w:t>
      </w:r>
    </w:p>
    <w:p w14:paraId="54789408" w14:textId="77777777" w:rsidR="009D1973" w:rsidRPr="009D1973" w:rsidRDefault="009D1973" w:rsidP="000F694A">
      <w:pPr>
        <w:spacing w:line="240" w:lineRule="auto"/>
        <w:jc w:val="left"/>
        <w:rPr>
          <w:rStyle w:val="nfasissutil"/>
        </w:rPr>
      </w:pPr>
      <w:r w:rsidRPr="009D1973">
        <w:rPr>
          <w:rStyle w:val="nfasissutil"/>
        </w:rPr>
        <w:t xml:space="preserve">        b.setSelected(!prevState);</w:t>
      </w:r>
    </w:p>
    <w:p w14:paraId="30D3CFFF" w14:textId="77777777" w:rsidR="009D1973" w:rsidRPr="009D1973" w:rsidRDefault="009D1973" w:rsidP="000F694A">
      <w:pPr>
        <w:spacing w:line="240" w:lineRule="auto"/>
        <w:jc w:val="left"/>
        <w:rPr>
          <w:rStyle w:val="nfasissutil"/>
        </w:rPr>
      </w:pPr>
      <w:r w:rsidRPr="009D1973">
        <w:rPr>
          <w:rStyle w:val="nfasissutil"/>
        </w:rPr>
        <w:t xml:space="preserve">        if (b.selected) {</w:t>
      </w:r>
    </w:p>
    <w:p w14:paraId="48DF425A" w14:textId="77777777" w:rsidR="009D1973" w:rsidRPr="009D1973" w:rsidRDefault="009D1973" w:rsidP="000F694A">
      <w:pPr>
        <w:spacing w:line="240" w:lineRule="auto"/>
        <w:jc w:val="left"/>
        <w:rPr>
          <w:rStyle w:val="nfasissutil"/>
        </w:rPr>
      </w:pPr>
      <w:r w:rsidRPr="009D1973">
        <w:rPr>
          <w:rStyle w:val="nfasissutil"/>
        </w:rPr>
        <w:t xml:space="preserve">          dateSelected = true;</w:t>
      </w:r>
    </w:p>
    <w:p w14:paraId="380152EF" w14:textId="77777777" w:rsidR="009D1973" w:rsidRPr="009D1973" w:rsidRDefault="009D1973" w:rsidP="000F694A">
      <w:pPr>
        <w:spacing w:line="240" w:lineRule="auto"/>
        <w:jc w:val="left"/>
        <w:rPr>
          <w:rStyle w:val="nfasissutil"/>
        </w:rPr>
      </w:pPr>
      <w:r w:rsidRPr="009D1973">
        <w:rPr>
          <w:rStyle w:val="nfasissutil"/>
        </w:rPr>
        <w:t xml:space="preserve">          setSelectedDate(b.dia, b.mes, b.año);</w:t>
      </w:r>
    </w:p>
    <w:p w14:paraId="25D7654E" w14:textId="77777777" w:rsidR="009D1973" w:rsidRPr="009D1973" w:rsidRDefault="009D1973" w:rsidP="000F694A">
      <w:pPr>
        <w:spacing w:line="240" w:lineRule="auto"/>
        <w:jc w:val="left"/>
        <w:rPr>
          <w:rStyle w:val="nfasissutil"/>
        </w:rPr>
      </w:pPr>
      <w:r w:rsidRPr="009D1973">
        <w:rPr>
          <w:rStyle w:val="nfasissutil"/>
        </w:rPr>
        <w:t xml:space="preserve">        } else {</w:t>
      </w:r>
    </w:p>
    <w:p w14:paraId="535629F1" w14:textId="77777777" w:rsidR="009D1973" w:rsidRPr="009D1973" w:rsidRDefault="009D1973" w:rsidP="000F694A">
      <w:pPr>
        <w:spacing w:line="240" w:lineRule="auto"/>
        <w:jc w:val="left"/>
        <w:rPr>
          <w:rStyle w:val="nfasissutil"/>
        </w:rPr>
      </w:pPr>
      <w:r w:rsidRPr="009D1973">
        <w:rPr>
          <w:rStyle w:val="nfasissutil"/>
        </w:rPr>
        <w:t xml:space="preserve">          dateSelected = false;</w:t>
      </w:r>
    </w:p>
    <w:p w14:paraId="2B93DCC4" w14:textId="77777777" w:rsidR="009D1973" w:rsidRPr="009D1973" w:rsidRDefault="009D1973" w:rsidP="000F694A">
      <w:pPr>
        <w:spacing w:line="240" w:lineRule="auto"/>
        <w:jc w:val="left"/>
        <w:rPr>
          <w:rStyle w:val="nfasissutil"/>
        </w:rPr>
      </w:pPr>
      <w:r w:rsidRPr="009D1973">
        <w:rPr>
          <w:rStyle w:val="nfasissutil"/>
        </w:rPr>
        <w:t xml:space="preserve">        }</w:t>
      </w:r>
    </w:p>
    <w:p w14:paraId="6289195A" w14:textId="77777777" w:rsidR="009D1973" w:rsidRPr="009D1973" w:rsidRDefault="009D1973" w:rsidP="000F694A">
      <w:pPr>
        <w:spacing w:line="240" w:lineRule="auto"/>
        <w:jc w:val="left"/>
        <w:rPr>
          <w:rStyle w:val="nfasissutil"/>
        </w:rPr>
      </w:pPr>
      <w:r w:rsidRPr="009D1973">
        <w:rPr>
          <w:rStyle w:val="nfasissutil"/>
        </w:rPr>
        <w:t xml:space="preserve">      }</w:t>
      </w:r>
    </w:p>
    <w:p w14:paraId="409E7CD8" w14:textId="77777777" w:rsidR="009D1973" w:rsidRPr="009D1973" w:rsidRDefault="009D1973" w:rsidP="000F694A">
      <w:pPr>
        <w:spacing w:line="240" w:lineRule="auto"/>
        <w:jc w:val="left"/>
        <w:rPr>
          <w:rStyle w:val="nfasissutil"/>
        </w:rPr>
      </w:pPr>
      <w:r w:rsidRPr="009D1973">
        <w:rPr>
          <w:rStyle w:val="nfasissutil"/>
        </w:rPr>
        <w:t xml:space="preserve">    }</w:t>
      </w:r>
    </w:p>
    <w:p w14:paraId="1B283A92" w14:textId="77777777" w:rsidR="009D1973" w:rsidRPr="009D1973" w:rsidRDefault="009D1973" w:rsidP="000F694A">
      <w:pPr>
        <w:spacing w:line="240" w:lineRule="auto"/>
        <w:jc w:val="left"/>
        <w:rPr>
          <w:rStyle w:val="nfasissutil"/>
        </w:rPr>
      </w:pPr>
      <w:r w:rsidRPr="009D1973">
        <w:rPr>
          <w:rStyle w:val="nfasissutil"/>
        </w:rPr>
        <w:t xml:space="preserve">  }</w:t>
      </w:r>
    </w:p>
    <w:p w14:paraId="715BAD2E" w14:textId="77777777" w:rsidR="009D1973" w:rsidRPr="009D1973" w:rsidRDefault="009D1973" w:rsidP="000F694A">
      <w:pPr>
        <w:spacing w:line="240" w:lineRule="auto"/>
        <w:jc w:val="left"/>
        <w:rPr>
          <w:rStyle w:val="nfasissutil"/>
        </w:rPr>
      </w:pPr>
    </w:p>
    <w:p w14:paraId="650FBC1D" w14:textId="77777777" w:rsidR="009D1973" w:rsidRPr="009D1973" w:rsidRDefault="009D1973" w:rsidP="000F694A">
      <w:pPr>
        <w:spacing w:line="240" w:lineRule="auto"/>
        <w:jc w:val="left"/>
        <w:rPr>
          <w:rStyle w:val="nfasissutil"/>
        </w:rPr>
      </w:pPr>
      <w:r w:rsidRPr="009D1973">
        <w:rPr>
          <w:rStyle w:val="nfasissutil"/>
        </w:rPr>
        <w:t xml:space="preserve">  // Deselecciona tots els botons del Calendari</w:t>
      </w:r>
    </w:p>
    <w:p w14:paraId="27B08EDC" w14:textId="77777777" w:rsidR="009D1973" w:rsidRPr="009D1973" w:rsidRDefault="009D1973" w:rsidP="000F694A">
      <w:pPr>
        <w:spacing w:line="240" w:lineRule="auto"/>
        <w:jc w:val="left"/>
        <w:rPr>
          <w:rStyle w:val="nfasissutil"/>
        </w:rPr>
      </w:pPr>
      <w:r w:rsidRPr="009D1973">
        <w:rPr>
          <w:rStyle w:val="nfasissutil"/>
        </w:rPr>
        <w:t xml:space="preserve">  void deselectAll() {</w:t>
      </w:r>
    </w:p>
    <w:p w14:paraId="3B655E19" w14:textId="77777777" w:rsidR="009D1973" w:rsidRPr="009D1973" w:rsidRDefault="009D1973" w:rsidP="000F694A">
      <w:pPr>
        <w:spacing w:line="240" w:lineRule="auto"/>
        <w:jc w:val="left"/>
        <w:rPr>
          <w:rStyle w:val="nfasissutil"/>
        </w:rPr>
      </w:pPr>
      <w:r w:rsidRPr="009D1973">
        <w:rPr>
          <w:rStyle w:val="nfasissutil"/>
        </w:rPr>
        <w:t xml:space="preserve">    for (DayButton b : buttons) {</w:t>
      </w:r>
    </w:p>
    <w:p w14:paraId="3AD7A632" w14:textId="77777777" w:rsidR="009D1973" w:rsidRPr="009D1973" w:rsidRDefault="009D1973" w:rsidP="000F694A">
      <w:pPr>
        <w:spacing w:line="240" w:lineRule="auto"/>
        <w:jc w:val="left"/>
        <w:rPr>
          <w:rStyle w:val="nfasissutil"/>
        </w:rPr>
      </w:pPr>
      <w:r w:rsidRPr="009D1973">
        <w:rPr>
          <w:rStyle w:val="nfasissutil"/>
        </w:rPr>
        <w:t xml:space="preserve">      if (b!=null) {</w:t>
      </w:r>
    </w:p>
    <w:p w14:paraId="7E0FA015" w14:textId="77777777" w:rsidR="009D1973" w:rsidRPr="009D1973" w:rsidRDefault="009D1973" w:rsidP="000F694A">
      <w:pPr>
        <w:spacing w:line="240" w:lineRule="auto"/>
        <w:jc w:val="left"/>
        <w:rPr>
          <w:rStyle w:val="nfasissutil"/>
        </w:rPr>
      </w:pPr>
      <w:r w:rsidRPr="009D1973">
        <w:rPr>
          <w:rStyle w:val="nfasissutil"/>
        </w:rPr>
        <w:t xml:space="preserve">        b.setSelected(false);</w:t>
      </w:r>
    </w:p>
    <w:p w14:paraId="387D3041" w14:textId="77777777" w:rsidR="009D1973" w:rsidRPr="009D1973" w:rsidRDefault="009D1973" w:rsidP="000F694A">
      <w:pPr>
        <w:spacing w:line="240" w:lineRule="auto"/>
        <w:jc w:val="left"/>
        <w:rPr>
          <w:rStyle w:val="nfasissutil"/>
        </w:rPr>
      </w:pPr>
      <w:r w:rsidRPr="009D1973">
        <w:rPr>
          <w:rStyle w:val="nfasissutil"/>
        </w:rPr>
        <w:lastRenderedPageBreak/>
        <w:t xml:space="preserve">      }</w:t>
      </w:r>
    </w:p>
    <w:p w14:paraId="35B0F35F" w14:textId="77777777" w:rsidR="009D1973" w:rsidRPr="009D1973" w:rsidRDefault="009D1973" w:rsidP="000F694A">
      <w:pPr>
        <w:spacing w:line="240" w:lineRule="auto"/>
        <w:jc w:val="left"/>
        <w:rPr>
          <w:rStyle w:val="nfasissutil"/>
        </w:rPr>
      </w:pPr>
      <w:r w:rsidRPr="009D1973">
        <w:rPr>
          <w:rStyle w:val="nfasissutil"/>
        </w:rPr>
        <w:t xml:space="preserve">    }</w:t>
      </w:r>
    </w:p>
    <w:p w14:paraId="60756178" w14:textId="77777777" w:rsidR="009D1973" w:rsidRPr="009D1973" w:rsidRDefault="009D1973" w:rsidP="000F694A">
      <w:pPr>
        <w:spacing w:line="240" w:lineRule="auto"/>
        <w:jc w:val="left"/>
        <w:rPr>
          <w:rStyle w:val="nfasissutil"/>
        </w:rPr>
      </w:pPr>
      <w:r w:rsidRPr="009D1973">
        <w:rPr>
          <w:rStyle w:val="nfasissutil"/>
        </w:rPr>
        <w:t xml:space="preserve">  }</w:t>
      </w:r>
    </w:p>
    <w:p w14:paraId="60CABF3A" w14:textId="12293042" w:rsidR="009D1973" w:rsidRDefault="009D1973" w:rsidP="000F694A">
      <w:pPr>
        <w:spacing w:line="240" w:lineRule="auto"/>
        <w:jc w:val="left"/>
        <w:rPr>
          <w:rStyle w:val="nfasissutil"/>
        </w:rPr>
      </w:pPr>
      <w:r w:rsidRPr="009D1973">
        <w:rPr>
          <w:rStyle w:val="nfasissutil"/>
        </w:rPr>
        <w:t>}</w:t>
      </w:r>
    </w:p>
    <w:p w14:paraId="47F99983" w14:textId="77777777" w:rsidR="009D1973" w:rsidRDefault="009D1973" w:rsidP="000F694A">
      <w:pPr>
        <w:spacing w:line="240" w:lineRule="auto"/>
        <w:jc w:val="left"/>
        <w:rPr>
          <w:rStyle w:val="nfasissutil"/>
        </w:rPr>
      </w:pPr>
    </w:p>
    <w:p w14:paraId="35B5D92E" w14:textId="3B7147C5" w:rsidR="009D1973" w:rsidRDefault="009D1973" w:rsidP="000F694A">
      <w:pPr>
        <w:spacing w:line="240" w:lineRule="auto"/>
        <w:jc w:val="left"/>
        <w:rPr>
          <w:rStyle w:val="nfasissutil"/>
        </w:rPr>
      </w:pPr>
      <w:r>
        <w:rPr>
          <w:rStyle w:val="nfasissutil"/>
          <w:b/>
          <w:bCs/>
        </w:rPr>
        <w:t>Card</w:t>
      </w:r>
    </w:p>
    <w:p w14:paraId="08B797D0" w14:textId="77777777" w:rsidR="009D1973" w:rsidRDefault="009D1973" w:rsidP="000F694A">
      <w:pPr>
        <w:spacing w:line="240" w:lineRule="auto"/>
        <w:jc w:val="left"/>
        <w:rPr>
          <w:rStyle w:val="nfasissutil"/>
        </w:rPr>
      </w:pPr>
    </w:p>
    <w:p w14:paraId="3F430260" w14:textId="77777777" w:rsidR="009D1973" w:rsidRPr="009D1973" w:rsidRDefault="009D1973" w:rsidP="000F694A">
      <w:pPr>
        <w:spacing w:line="240" w:lineRule="auto"/>
        <w:jc w:val="left"/>
        <w:rPr>
          <w:rStyle w:val="nfasissutil"/>
        </w:rPr>
      </w:pPr>
      <w:r w:rsidRPr="009D1973">
        <w:rPr>
          <w:rStyle w:val="nfasissutil"/>
        </w:rPr>
        <w:t>class Card {</w:t>
      </w:r>
    </w:p>
    <w:p w14:paraId="08BEEC27" w14:textId="77777777" w:rsidR="009D1973" w:rsidRPr="009D1973" w:rsidRDefault="009D1973" w:rsidP="000F694A">
      <w:pPr>
        <w:spacing w:line="240" w:lineRule="auto"/>
        <w:jc w:val="left"/>
        <w:rPr>
          <w:rStyle w:val="nfasissutil"/>
        </w:rPr>
      </w:pPr>
    </w:p>
    <w:p w14:paraId="1F764E64" w14:textId="77777777" w:rsidR="009D1973" w:rsidRPr="009D1973" w:rsidRDefault="009D1973" w:rsidP="000F694A">
      <w:pPr>
        <w:spacing w:line="240" w:lineRule="auto"/>
        <w:jc w:val="left"/>
        <w:rPr>
          <w:rStyle w:val="nfasissutil"/>
        </w:rPr>
      </w:pPr>
      <w:r w:rsidRPr="009D1973">
        <w:rPr>
          <w:rStyle w:val="nfasissutil"/>
        </w:rPr>
        <w:t xml:space="preserve">  // Propiedades</w:t>
      </w:r>
    </w:p>
    <w:p w14:paraId="18AA0AFA" w14:textId="77777777" w:rsidR="009D1973" w:rsidRPr="009D1973" w:rsidRDefault="009D1973" w:rsidP="000F694A">
      <w:pPr>
        <w:spacing w:line="240" w:lineRule="auto"/>
        <w:jc w:val="left"/>
        <w:rPr>
          <w:rStyle w:val="nfasissutil"/>
        </w:rPr>
      </w:pPr>
      <w:r w:rsidRPr="009D1973">
        <w:rPr>
          <w:rStyle w:val="nfasissutil"/>
        </w:rPr>
        <w:t xml:space="preserve">  String title;</w:t>
      </w:r>
    </w:p>
    <w:p w14:paraId="4E73D895" w14:textId="77777777" w:rsidR="009D1973" w:rsidRPr="009D1973" w:rsidRDefault="009D1973" w:rsidP="000F694A">
      <w:pPr>
        <w:spacing w:line="240" w:lineRule="auto"/>
        <w:jc w:val="left"/>
        <w:rPr>
          <w:rStyle w:val="nfasissutil"/>
        </w:rPr>
      </w:pPr>
      <w:r w:rsidRPr="009D1973">
        <w:rPr>
          <w:rStyle w:val="nfasissutil"/>
        </w:rPr>
        <w:t xml:space="preserve">  String description;</w:t>
      </w:r>
    </w:p>
    <w:p w14:paraId="4D48BC12" w14:textId="77777777" w:rsidR="009D1973" w:rsidRPr="009D1973" w:rsidRDefault="009D1973" w:rsidP="000F694A">
      <w:pPr>
        <w:spacing w:line="240" w:lineRule="auto"/>
        <w:jc w:val="left"/>
        <w:rPr>
          <w:rStyle w:val="nfasissutil"/>
        </w:rPr>
      </w:pPr>
    </w:p>
    <w:p w14:paraId="7A63E69C" w14:textId="77777777" w:rsidR="009D1973" w:rsidRPr="009D1973" w:rsidRDefault="009D1973" w:rsidP="000F694A">
      <w:pPr>
        <w:spacing w:line="240" w:lineRule="auto"/>
        <w:jc w:val="left"/>
        <w:rPr>
          <w:rStyle w:val="nfasissutil"/>
        </w:rPr>
      </w:pPr>
      <w:r w:rsidRPr="009D1973">
        <w:rPr>
          <w:rStyle w:val="nfasissutil"/>
        </w:rPr>
        <w:t xml:space="preserve">  // Dimensiones</w:t>
      </w:r>
    </w:p>
    <w:p w14:paraId="6592FA56" w14:textId="77777777" w:rsidR="009D1973" w:rsidRPr="009D1973" w:rsidRDefault="009D1973" w:rsidP="000F694A">
      <w:pPr>
        <w:spacing w:line="240" w:lineRule="auto"/>
        <w:jc w:val="left"/>
        <w:rPr>
          <w:rStyle w:val="nfasissutil"/>
        </w:rPr>
      </w:pPr>
      <w:r w:rsidRPr="009D1973">
        <w:rPr>
          <w:rStyle w:val="nfasissutil"/>
        </w:rPr>
        <w:t xml:space="preserve">  float x, y, w, h, b;</w:t>
      </w:r>
    </w:p>
    <w:p w14:paraId="529AA542" w14:textId="77777777" w:rsidR="009D1973" w:rsidRPr="009D1973" w:rsidRDefault="009D1973" w:rsidP="000F694A">
      <w:pPr>
        <w:spacing w:line="240" w:lineRule="auto"/>
        <w:jc w:val="left"/>
        <w:rPr>
          <w:rStyle w:val="nfasissutil"/>
        </w:rPr>
      </w:pPr>
    </w:p>
    <w:p w14:paraId="11C2C406" w14:textId="77777777" w:rsidR="009D1973" w:rsidRPr="009D1973" w:rsidRDefault="009D1973" w:rsidP="000F694A">
      <w:pPr>
        <w:spacing w:line="240" w:lineRule="auto"/>
        <w:jc w:val="left"/>
        <w:rPr>
          <w:rStyle w:val="nfasissutil"/>
        </w:rPr>
      </w:pPr>
      <w:r w:rsidRPr="009D1973">
        <w:rPr>
          <w:rStyle w:val="nfasissutil"/>
        </w:rPr>
        <w:t xml:space="preserve">  // Constructores</w:t>
      </w:r>
    </w:p>
    <w:p w14:paraId="77E6D4FF" w14:textId="77777777" w:rsidR="009D1973" w:rsidRPr="009D1973" w:rsidRDefault="009D1973" w:rsidP="000F694A">
      <w:pPr>
        <w:spacing w:line="240" w:lineRule="auto"/>
        <w:jc w:val="left"/>
        <w:rPr>
          <w:rStyle w:val="nfasissutil"/>
        </w:rPr>
      </w:pPr>
    </w:p>
    <w:p w14:paraId="6D862B07" w14:textId="77777777" w:rsidR="009D1973" w:rsidRPr="009D1973" w:rsidRDefault="009D1973" w:rsidP="000F694A">
      <w:pPr>
        <w:spacing w:line="240" w:lineRule="auto"/>
        <w:jc w:val="left"/>
        <w:rPr>
          <w:rStyle w:val="nfasissutil"/>
        </w:rPr>
      </w:pPr>
      <w:r w:rsidRPr="009D1973">
        <w:rPr>
          <w:rStyle w:val="nfasissutil"/>
        </w:rPr>
        <w:t xml:space="preserve">  Card() {</w:t>
      </w:r>
    </w:p>
    <w:p w14:paraId="4F2D9711" w14:textId="77777777" w:rsidR="009D1973" w:rsidRPr="009D1973" w:rsidRDefault="009D1973" w:rsidP="000F694A">
      <w:pPr>
        <w:spacing w:line="240" w:lineRule="auto"/>
        <w:jc w:val="left"/>
        <w:rPr>
          <w:rStyle w:val="nfasissutil"/>
        </w:rPr>
      </w:pPr>
      <w:r w:rsidRPr="009D1973">
        <w:rPr>
          <w:rStyle w:val="nfasissutil"/>
        </w:rPr>
        <w:t xml:space="preserve">  }</w:t>
      </w:r>
    </w:p>
    <w:p w14:paraId="230933D4" w14:textId="77777777" w:rsidR="009D1973" w:rsidRPr="009D1973" w:rsidRDefault="009D1973" w:rsidP="000F694A">
      <w:pPr>
        <w:spacing w:line="240" w:lineRule="auto"/>
        <w:jc w:val="left"/>
        <w:rPr>
          <w:rStyle w:val="nfasissutil"/>
        </w:rPr>
      </w:pPr>
    </w:p>
    <w:p w14:paraId="33161EE3" w14:textId="77777777" w:rsidR="009D1973" w:rsidRPr="009D1973" w:rsidRDefault="009D1973" w:rsidP="000F694A">
      <w:pPr>
        <w:spacing w:line="240" w:lineRule="auto"/>
        <w:jc w:val="left"/>
        <w:rPr>
          <w:rStyle w:val="nfasissutil"/>
        </w:rPr>
      </w:pPr>
      <w:r w:rsidRPr="009D1973">
        <w:rPr>
          <w:rStyle w:val="nfasissutil"/>
        </w:rPr>
        <w:t xml:space="preserve">  Card(String title, String place, String date, String section, String description) {</w:t>
      </w:r>
    </w:p>
    <w:p w14:paraId="72ABC041" w14:textId="77777777" w:rsidR="009D1973" w:rsidRPr="009D1973" w:rsidRDefault="009D1973" w:rsidP="000F694A">
      <w:pPr>
        <w:spacing w:line="240" w:lineRule="auto"/>
        <w:jc w:val="left"/>
        <w:rPr>
          <w:rStyle w:val="nfasissutil"/>
        </w:rPr>
      </w:pPr>
      <w:r w:rsidRPr="009D1973">
        <w:rPr>
          <w:rStyle w:val="nfasissutil"/>
        </w:rPr>
        <w:t xml:space="preserve">    this.title = title;</w:t>
      </w:r>
    </w:p>
    <w:p w14:paraId="41FB7CFE" w14:textId="77777777" w:rsidR="009D1973" w:rsidRPr="009D1973" w:rsidRDefault="009D1973" w:rsidP="000F694A">
      <w:pPr>
        <w:spacing w:line="240" w:lineRule="auto"/>
        <w:jc w:val="left"/>
        <w:rPr>
          <w:rStyle w:val="nfasissutil"/>
        </w:rPr>
      </w:pPr>
      <w:r w:rsidRPr="009D1973">
        <w:rPr>
          <w:rStyle w:val="nfasissutil"/>
        </w:rPr>
        <w:t xml:space="preserve">    this.description = description;</w:t>
      </w:r>
    </w:p>
    <w:p w14:paraId="67F6EE05" w14:textId="77777777" w:rsidR="009D1973" w:rsidRPr="009D1973" w:rsidRDefault="009D1973" w:rsidP="000F694A">
      <w:pPr>
        <w:spacing w:line="240" w:lineRule="auto"/>
        <w:jc w:val="left"/>
        <w:rPr>
          <w:rStyle w:val="nfasissutil"/>
        </w:rPr>
      </w:pPr>
      <w:r w:rsidRPr="009D1973">
        <w:rPr>
          <w:rStyle w:val="nfasissutil"/>
        </w:rPr>
        <w:t xml:space="preserve">  }</w:t>
      </w:r>
    </w:p>
    <w:p w14:paraId="0716162E" w14:textId="77777777" w:rsidR="009D1973" w:rsidRPr="009D1973" w:rsidRDefault="009D1973" w:rsidP="000F694A">
      <w:pPr>
        <w:spacing w:line="240" w:lineRule="auto"/>
        <w:jc w:val="left"/>
        <w:rPr>
          <w:rStyle w:val="nfasissutil"/>
        </w:rPr>
      </w:pPr>
    </w:p>
    <w:p w14:paraId="755D8673" w14:textId="77777777" w:rsidR="009D1973" w:rsidRPr="009D1973" w:rsidRDefault="009D1973" w:rsidP="000F694A">
      <w:pPr>
        <w:spacing w:line="240" w:lineRule="auto"/>
        <w:jc w:val="left"/>
        <w:rPr>
          <w:rStyle w:val="nfasissutil"/>
        </w:rPr>
      </w:pPr>
      <w:r w:rsidRPr="009D1973">
        <w:rPr>
          <w:rStyle w:val="nfasissutil"/>
        </w:rPr>
        <w:t xml:space="preserve">  Card(String[] info) {</w:t>
      </w:r>
    </w:p>
    <w:p w14:paraId="1FFBDC45" w14:textId="77777777" w:rsidR="009D1973" w:rsidRPr="009D1973" w:rsidRDefault="009D1973" w:rsidP="000F694A">
      <w:pPr>
        <w:spacing w:line="240" w:lineRule="auto"/>
        <w:jc w:val="left"/>
        <w:rPr>
          <w:rStyle w:val="nfasissutil"/>
        </w:rPr>
      </w:pPr>
      <w:r w:rsidRPr="009D1973">
        <w:rPr>
          <w:rStyle w:val="nfasissutil"/>
        </w:rPr>
        <w:t xml:space="preserve">    this.title = info[0];</w:t>
      </w:r>
    </w:p>
    <w:p w14:paraId="1C3E0B86" w14:textId="77777777" w:rsidR="009D1973" w:rsidRPr="009D1973" w:rsidRDefault="009D1973" w:rsidP="000F694A">
      <w:pPr>
        <w:spacing w:line="240" w:lineRule="auto"/>
        <w:jc w:val="left"/>
        <w:rPr>
          <w:rStyle w:val="nfasissutil"/>
        </w:rPr>
      </w:pPr>
      <w:r w:rsidRPr="009D1973">
        <w:rPr>
          <w:rStyle w:val="nfasissutil"/>
        </w:rPr>
        <w:t xml:space="preserve">    this.description = info[1];</w:t>
      </w:r>
    </w:p>
    <w:p w14:paraId="134CDFF6" w14:textId="77777777" w:rsidR="009D1973" w:rsidRPr="009D1973" w:rsidRDefault="009D1973" w:rsidP="000F694A">
      <w:pPr>
        <w:spacing w:line="240" w:lineRule="auto"/>
        <w:jc w:val="left"/>
        <w:rPr>
          <w:rStyle w:val="nfasissutil"/>
        </w:rPr>
      </w:pPr>
      <w:r w:rsidRPr="009D1973">
        <w:rPr>
          <w:rStyle w:val="nfasissutil"/>
        </w:rPr>
        <w:t xml:space="preserve">  }</w:t>
      </w:r>
    </w:p>
    <w:p w14:paraId="07389066" w14:textId="77777777" w:rsidR="009D1973" w:rsidRPr="009D1973" w:rsidRDefault="009D1973" w:rsidP="000F694A">
      <w:pPr>
        <w:spacing w:line="240" w:lineRule="auto"/>
        <w:jc w:val="left"/>
        <w:rPr>
          <w:rStyle w:val="nfasissutil"/>
        </w:rPr>
      </w:pPr>
    </w:p>
    <w:p w14:paraId="20085D18" w14:textId="77777777" w:rsidR="009D1973" w:rsidRPr="009D1973" w:rsidRDefault="009D1973" w:rsidP="000F694A">
      <w:pPr>
        <w:spacing w:line="240" w:lineRule="auto"/>
        <w:jc w:val="left"/>
        <w:rPr>
          <w:rStyle w:val="nfasissutil"/>
        </w:rPr>
      </w:pPr>
      <w:r w:rsidRPr="009D1973">
        <w:rPr>
          <w:rStyle w:val="nfasissutil"/>
        </w:rPr>
        <w:t xml:space="preserve">  //Setters</w:t>
      </w:r>
    </w:p>
    <w:p w14:paraId="7BE8127E" w14:textId="77777777" w:rsidR="009D1973" w:rsidRPr="009D1973" w:rsidRDefault="009D1973" w:rsidP="000F694A">
      <w:pPr>
        <w:spacing w:line="240" w:lineRule="auto"/>
        <w:jc w:val="left"/>
        <w:rPr>
          <w:rStyle w:val="nfasissutil"/>
        </w:rPr>
      </w:pPr>
    </w:p>
    <w:p w14:paraId="111A757F" w14:textId="77777777" w:rsidR="009D1973" w:rsidRPr="009D1973" w:rsidRDefault="009D1973" w:rsidP="000F694A">
      <w:pPr>
        <w:spacing w:line="240" w:lineRule="auto"/>
        <w:jc w:val="left"/>
        <w:rPr>
          <w:rStyle w:val="nfasissutil"/>
        </w:rPr>
      </w:pPr>
      <w:r w:rsidRPr="009D1973">
        <w:rPr>
          <w:rStyle w:val="nfasissutil"/>
        </w:rPr>
        <w:t xml:space="preserve">  void setDimensions(float x, float y, float w, float h, float b) {</w:t>
      </w:r>
    </w:p>
    <w:p w14:paraId="3F1A3738" w14:textId="77777777" w:rsidR="009D1973" w:rsidRPr="009D1973" w:rsidRDefault="009D1973" w:rsidP="000F694A">
      <w:pPr>
        <w:spacing w:line="240" w:lineRule="auto"/>
        <w:jc w:val="left"/>
        <w:rPr>
          <w:rStyle w:val="nfasissutil"/>
        </w:rPr>
      </w:pPr>
      <w:r w:rsidRPr="009D1973">
        <w:rPr>
          <w:rStyle w:val="nfasissutil"/>
        </w:rPr>
        <w:t xml:space="preserve">    this.x = x;</w:t>
      </w:r>
    </w:p>
    <w:p w14:paraId="6BC52E04" w14:textId="77777777" w:rsidR="009D1973" w:rsidRPr="009D1973" w:rsidRDefault="009D1973" w:rsidP="000F694A">
      <w:pPr>
        <w:spacing w:line="240" w:lineRule="auto"/>
        <w:jc w:val="left"/>
        <w:rPr>
          <w:rStyle w:val="nfasissutil"/>
        </w:rPr>
      </w:pPr>
      <w:r w:rsidRPr="009D1973">
        <w:rPr>
          <w:rStyle w:val="nfasissutil"/>
        </w:rPr>
        <w:t xml:space="preserve">    this.y = y;</w:t>
      </w:r>
    </w:p>
    <w:p w14:paraId="06834505" w14:textId="77777777" w:rsidR="009D1973" w:rsidRPr="009D1973" w:rsidRDefault="009D1973" w:rsidP="000F694A">
      <w:pPr>
        <w:spacing w:line="240" w:lineRule="auto"/>
        <w:jc w:val="left"/>
        <w:rPr>
          <w:rStyle w:val="nfasissutil"/>
        </w:rPr>
      </w:pPr>
      <w:r w:rsidRPr="009D1973">
        <w:rPr>
          <w:rStyle w:val="nfasissutil"/>
        </w:rPr>
        <w:t xml:space="preserve">    this.w = w;</w:t>
      </w:r>
    </w:p>
    <w:p w14:paraId="74FB8424" w14:textId="77777777" w:rsidR="009D1973" w:rsidRPr="009D1973" w:rsidRDefault="009D1973" w:rsidP="000F694A">
      <w:pPr>
        <w:spacing w:line="240" w:lineRule="auto"/>
        <w:jc w:val="left"/>
        <w:rPr>
          <w:rStyle w:val="nfasissutil"/>
        </w:rPr>
      </w:pPr>
      <w:r w:rsidRPr="009D1973">
        <w:rPr>
          <w:rStyle w:val="nfasissutil"/>
        </w:rPr>
        <w:t xml:space="preserve">    this.h = h;</w:t>
      </w:r>
    </w:p>
    <w:p w14:paraId="7009432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this.b = b;</w:t>
      </w:r>
    </w:p>
    <w:p w14:paraId="2E62F6F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25A9C8BC" w14:textId="77777777" w:rsidR="009D1973" w:rsidRPr="009D1973" w:rsidRDefault="009D1973" w:rsidP="000F694A">
      <w:pPr>
        <w:spacing w:line="240" w:lineRule="auto"/>
        <w:jc w:val="left"/>
        <w:rPr>
          <w:rStyle w:val="nfasissutil"/>
          <w:lang w:val="es-ES"/>
        </w:rPr>
      </w:pPr>
    </w:p>
    <w:p w14:paraId="7D86AE0F" w14:textId="77777777" w:rsidR="009D1973" w:rsidRPr="009D1973" w:rsidRDefault="009D1973" w:rsidP="000F694A">
      <w:pPr>
        <w:spacing w:line="240" w:lineRule="auto"/>
        <w:jc w:val="left"/>
        <w:rPr>
          <w:rStyle w:val="nfasissutil"/>
          <w:lang w:val="es-ES"/>
        </w:rPr>
      </w:pPr>
    </w:p>
    <w:p w14:paraId="32D0668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Dibuja la card</w:t>
      </w:r>
    </w:p>
    <w:p w14:paraId="7FF9B389" w14:textId="77777777" w:rsidR="009D1973" w:rsidRPr="009D1973" w:rsidRDefault="009D1973" w:rsidP="000F694A">
      <w:pPr>
        <w:spacing w:line="240" w:lineRule="auto"/>
        <w:jc w:val="left"/>
        <w:rPr>
          <w:rStyle w:val="nfasissutil"/>
          <w:lang w:val="es-ES"/>
        </w:rPr>
      </w:pPr>
    </w:p>
    <w:p w14:paraId="296989F4"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display(boolean selectedCard) {</w:t>
      </w:r>
    </w:p>
    <w:p w14:paraId="50DE20CB" w14:textId="77777777" w:rsidR="009D1973" w:rsidRPr="009D1973" w:rsidRDefault="009D1973" w:rsidP="000F694A">
      <w:pPr>
        <w:spacing w:line="240" w:lineRule="auto"/>
        <w:jc w:val="left"/>
        <w:rPr>
          <w:rStyle w:val="nfasissutil"/>
        </w:rPr>
      </w:pPr>
    </w:p>
    <w:p w14:paraId="749CECB3"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433190E1" w14:textId="77777777" w:rsidR="009D1973" w:rsidRPr="009D1973" w:rsidRDefault="009D1973" w:rsidP="000F694A">
      <w:pPr>
        <w:spacing w:line="240" w:lineRule="auto"/>
        <w:jc w:val="left"/>
        <w:rPr>
          <w:rStyle w:val="nfasissutil"/>
        </w:rPr>
      </w:pPr>
    </w:p>
    <w:p w14:paraId="5F8FD955" w14:textId="77777777" w:rsidR="009D1973" w:rsidRPr="009D1973" w:rsidRDefault="009D1973" w:rsidP="000F694A">
      <w:pPr>
        <w:spacing w:line="240" w:lineRule="auto"/>
        <w:jc w:val="left"/>
        <w:rPr>
          <w:rStyle w:val="nfasissutil"/>
        </w:rPr>
      </w:pPr>
      <w:r w:rsidRPr="009D1973">
        <w:rPr>
          <w:rStyle w:val="nfasissutil"/>
        </w:rPr>
        <w:t xml:space="preserve">    // Rectangulo inferior</w:t>
      </w:r>
    </w:p>
    <w:p w14:paraId="2C918AAA" w14:textId="77777777" w:rsidR="009D1973" w:rsidRPr="009D1973" w:rsidRDefault="009D1973" w:rsidP="000F694A">
      <w:pPr>
        <w:spacing w:line="240" w:lineRule="auto"/>
        <w:jc w:val="left"/>
        <w:rPr>
          <w:rStyle w:val="nfasissutil"/>
        </w:rPr>
      </w:pPr>
      <w:r w:rsidRPr="009D1973">
        <w:rPr>
          <w:rStyle w:val="nfasissutil"/>
        </w:rPr>
        <w:lastRenderedPageBreak/>
        <w:t xml:space="preserve">    stroke(0);</w:t>
      </w:r>
    </w:p>
    <w:p w14:paraId="66816E1A" w14:textId="77777777" w:rsidR="009D1973" w:rsidRPr="009D1973" w:rsidRDefault="009D1973" w:rsidP="000F694A">
      <w:pPr>
        <w:spacing w:line="240" w:lineRule="auto"/>
        <w:jc w:val="left"/>
        <w:rPr>
          <w:rStyle w:val="nfasissutil"/>
        </w:rPr>
      </w:pPr>
      <w:r w:rsidRPr="009D1973">
        <w:rPr>
          <w:rStyle w:val="nfasissutil"/>
        </w:rPr>
        <w:t xml:space="preserve">    if (selectedCard) {</w:t>
      </w:r>
    </w:p>
    <w:p w14:paraId="0E69CD31" w14:textId="77777777" w:rsidR="009D1973" w:rsidRPr="009D1973" w:rsidRDefault="009D1973" w:rsidP="000F694A">
      <w:pPr>
        <w:spacing w:line="240" w:lineRule="auto"/>
        <w:jc w:val="left"/>
        <w:rPr>
          <w:rStyle w:val="nfasissutil"/>
        </w:rPr>
      </w:pPr>
      <w:r w:rsidRPr="009D1973">
        <w:rPr>
          <w:rStyle w:val="nfasissutil"/>
        </w:rPr>
        <w:t xml:space="preserve">      fill(200, 100, 100);</w:t>
      </w:r>
    </w:p>
    <w:p w14:paraId="0BF179F1" w14:textId="77777777" w:rsidR="009D1973" w:rsidRPr="009D1973" w:rsidRDefault="009D1973" w:rsidP="000F694A">
      <w:pPr>
        <w:spacing w:line="240" w:lineRule="auto"/>
        <w:jc w:val="left"/>
        <w:rPr>
          <w:rStyle w:val="nfasissutil"/>
        </w:rPr>
      </w:pPr>
      <w:r w:rsidRPr="009D1973">
        <w:rPr>
          <w:rStyle w:val="nfasissutil"/>
        </w:rPr>
        <w:t xml:space="preserve">    } else if (this.mouseOver()) {</w:t>
      </w:r>
    </w:p>
    <w:p w14:paraId="49DFBB50" w14:textId="77777777" w:rsidR="009D1973" w:rsidRPr="009D1973" w:rsidRDefault="009D1973" w:rsidP="000F694A">
      <w:pPr>
        <w:spacing w:line="240" w:lineRule="auto"/>
        <w:jc w:val="left"/>
        <w:rPr>
          <w:rStyle w:val="nfasissutil"/>
        </w:rPr>
      </w:pPr>
      <w:r w:rsidRPr="009D1973">
        <w:rPr>
          <w:rStyle w:val="nfasissutil"/>
        </w:rPr>
        <w:t xml:space="preserve">      fill(200);</w:t>
      </w:r>
    </w:p>
    <w:p w14:paraId="2721BEB6" w14:textId="77777777" w:rsidR="009D1973" w:rsidRPr="009D1973" w:rsidRDefault="009D1973" w:rsidP="000F694A">
      <w:pPr>
        <w:spacing w:line="240" w:lineRule="auto"/>
        <w:jc w:val="left"/>
        <w:rPr>
          <w:rStyle w:val="nfasissutil"/>
        </w:rPr>
      </w:pPr>
      <w:r w:rsidRPr="009D1973">
        <w:rPr>
          <w:rStyle w:val="nfasissutil"/>
        </w:rPr>
        <w:t xml:space="preserve">    } else {</w:t>
      </w:r>
    </w:p>
    <w:p w14:paraId="549E0D01" w14:textId="77777777" w:rsidR="009D1973" w:rsidRPr="009D1973" w:rsidRDefault="009D1973" w:rsidP="000F694A">
      <w:pPr>
        <w:spacing w:line="240" w:lineRule="auto"/>
        <w:jc w:val="left"/>
        <w:rPr>
          <w:rStyle w:val="nfasissutil"/>
        </w:rPr>
      </w:pPr>
      <w:r w:rsidRPr="009D1973">
        <w:rPr>
          <w:rStyle w:val="nfasissutil"/>
        </w:rPr>
        <w:t xml:space="preserve">      fill(220);</w:t>
      </w:r>
    </w:p>
    <w:p w14:paraId="4E65C4BE" w14:textId="77777777" w:rsidR="009D1973" w:rsidRPr="009D1973" w:rsidRDefault="009D1973" w:rsidP="000F694A">
      <w:pPr>
        <w:spacing w:line="240" w:lineRule="auto"/>
        <w:jc w:val="left"/>
        <w:rPr>
          <w:rStyle w:val="nfasissutil"/>
        </w:rPr>
      </w:pPr>
      <w:r w:rsidRPr="009D1973">
        <w:rPr>
          <w:rStyle w:val="nfasissutil"/>
        </w:rPr>
        <w:t xml:space="preserve">    }</w:t>
      </w:r>
    </w:p>
    <w:p w14:paraId="31397DA6" w14:textId="77777777" w:rsidR="009D1973" w:rsidRPr="009D1973" w:rsidRDefault="009D1973" w:rsidP="000F694A">
      <w:pPr>
        <w:spacing w:line="240" w:lineRule="auto"/>
        <w:jc w:val="left"/>
        <w:rPr>
          <w:rStyle w:val="nfasissutil"/>
        </w:rPr>
      </w:pPr>
      <w:r w:rsidRPr="009D1973">
        <w:rPr>
          <w:rStyle w:val="nfasissutil"/>
        </w:rPr>
        <w:t xml:space="preserve">    rect(x, y, w, h, b/2);</w:t>
      </w:r>
    </w:p>
    <w:p w14:paraId="05960DDE" w14:textId="77777777" w:rsidR="009D1973" w:rsidRPr="009D1973" w:rsidRDefault="009D1973" w:rsidP="000F694A">
      <w:pPr>
        <w:spacing w:line="240" w:lineRule="auto"/>
        <w:jc w:val="left"/>
        <w:rPr>
          <w:rStyle w:val="nfasissutil"/>
        </w:rPr>
      </w:pPr>
    </w:p>
    <w:p w14:paraId="689EB8D7" w14:textId="77777777" w:rsidR="009D1973" w:rsidRPr="009D1973" w:rsidRDefault="009D1973" w:rsidP="000F694A">
      <w:pPr>
        <w:spacing w:line="240" w:lineRule="auto"/>
        <w:jc w:val="left"/>
        <w:rPr>
          <w:rStyle w:val="nfasissutil"/>
        </w:rPr>
      </w:pPr>
    </w:p>
    <w:p w14:paraId="2C25FCFA" w14:textId="77777777" w:rsidR="009D1973" w:rsidRPr="009D1973" w:rsidRDefault="009D1973" w:rsidP="000F694A">
      <w:pPr>
        <w:spacing w:line="240" w:lineRule="auto"/>
        <w:jc w:val="left"/>
        <w:rPr>
          <w:rStyle w:val="nfasissutil"/>
        </w:rPr>
      </w:pPr>
      <w:r w:rsidRPr="009D1973">
        <w:rPr>
          <w:rStyle w:val="nfasissutil"/>
        </w:rPr>
        <w:t xml:space="preserve">    // Título</w:t>
      </w:r>
    </w:p>
    <w:p w14:paraId="4866D9BD" w14:textId="77777777" w:rsidR="009D1973" w:rsidRPr="009D1973" w:rsidRDefault="009D1973" w:rsidP="000F694A">
      <w:pPr>
        <w:spacing w:line="240" w:lineRule="auto"/>
        <w:jc w:val="left"/>
        <w:rPr>
          <w:rStyle w:val="nfasissutil"/>
        </w:rPr>
      </w:pPr>
      <w:r w:rsidRPr="009D1973">
        <w:rPr>
          <w:rStyle w:val="nfasissutil"/>
        </w:rPr>
        <w:t xml:space="preserve">    fill(0);</w:t>
      </w:r>
    </w:p>
    <w:p w14:paraId="2CBBF61D"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41DD70D4"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673E5AFE" w14:textId="77777777" w:rsidR="009D1973" w:rsidRPr="009D1973" w:rsidRDefault="009D1973" w:rsidP="000F694A">
      <w:pPr>
        <w:spacing w:line="240" w:lineRule="auto"/>
        <w:jc w:val="left"/>
        <w:rPr>
          <w:rStyle w:val="nfasissutil"/>
        </w:rPr>
      </w:pPr>
      <w:r w:rsidRPr="009D1973">
        <w:rPr>
          <w:rStyle w:val="nfasissutil"/>
        </w:rPr>
        <w:t xml:space="preserve">    text(title, x + 20, y + h/2 + 10);</w:t>
      </w:r>
    </w:p>
    <w:p w14:paraId="5E35A447" w14:textId="77777777" w:rsidR="009D1973" w:rsidRPr="009D1973" w:rsidRDefault="009D1973" w:rsidP="000F694A">
      <w:pPr>
        <w:spacing w:line="240" w:lineRule="auto"/>
        <w:jc w:val="left"/>
        <w:rPr>
          <w:rStyle w:val="nfasissutil"/>
        </w:rPr>
      </w:pPr>
    </w:p>
    <w:p w14:paraId="4AEC281C"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line(x + 145, y + 10, x + 145, y + h - 10);</w:t>
      </w:r>
    </w:p>
    <w:p w14:paraId="60CB9EB9" w14:textId="77777777" w:rsidR="009D1973" w:rsidRPr="009D1973" w:rsidRDefault="009D1973" w:rsidP="000F694A">
      <w:pPr>
        <w:spacing w:line="240" w:lineRule="auto"/>
        <w:jc w:val="left"/>
        <w:rPr>
          <w:rStyle w:val="nfasissutil"/>
          <w:lang w:val="es-ES"/>
        </w:rPr>
      </w:pPr>
    </w:p>
    <w:p w14:paraId="7E95164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Descripción</w:t>
      </w:r>
    </w:p>
    <w:p w14:paraId="3884209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fill(0);</w:t>
      </w:r>
    </w:p>
    <w:p w14:paraId="3FE344A8" w14:textId="77777777" w:rsidR="009D1973" w:rsidRPr="009D1973" w:rsidRDefault="009D1973" w:rsidP="000F694A">
      <w:pPr>
        <w:spacing w:line="240" w:lineRule="auto"/>
        <w:jc w:val="left"/>
        <w:rPr>
          <w:rStyle w:val="nfasissutil"/>
        </w:rPr>
      </w:pPr>
      <w:r w:rsidRPr="009D1973">
        <w:rPr>
          <w:rStyle w:val="nfasissutil"/>
        </w:rPr>
        <w:t xml:space="preserve">    textSize(20);</w:t>
      </w:r>
    </w:p>
    <w:p w14:paraId="0CCDA7EB"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48AF8F67" w14:textId="77777777" w:rsidR="009D1973" w:rsidRPr="009D1973" w:rsidRDefault="009D1973" w:rsidP="000F694A">
      <w:pPr>
        <w:spacing w:line="240" w:lineRule="auto"/>
        <w:jc w:val="left"/>
        <w:rPr>
          <w:rStyle w:val="nfasissutil"/>
        </w:rPr>
      </w:pPr>
      <w:r w:rsidRPr="009D1973">
        <w:rPr>
          <w:rStyle w:val="nfasissutil"/>
        </w:rPr>
        <w:t xml:space="preserve">    text(description, x + 160, y + 10, w-170, h-20);</w:t>
      </w:r>
    </w:p>
    <w:p w14:paraId="121D42A1" w14:textId="77777777" w:rsidR="009D1973" w:rsidRPr="009D1973" w:rsidRDefault="009D1973" w:rsidP="000F694A">
      <w:pPr>
        <w:spacing w:line="240" w:lineRule="auto"/>
        <w:jc w:val="left"/>
        <w:rPr>
          <w:rStyle w:val="nfasissutil"/>
        </w:rPr>
      </w:pPr>
    </w:p>
    <w:p w14:paraId="0791D6A9" w14:textId="77777777" w:rsidR="009D1973" w:rsidRPr="009D1973" w:rsidRDefault="009D1973" w:rsidP="000F694A">
      <w:pPr>
        <w:spacing w:line="240" w:lineRule="auto"/>
        <w:jc w:val="left"/>
        <w:rPr>
          <w:rStyle w:val="nfasissutil"/>
        </w:rPr>
      </w:pPr>
    </w:p>
    <w:p w14:paraId="00E4BF68"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628F9A1F" w14:textId="77777777" w:rsidR="009D1973" w:rsidRPr="009D1973" w:rsidRDefault="009D1973" w:rsidP="000F694A">
      <w:pPr>
        <w:spacing w:line="240" w:lineRule="auto"/>
        <w:jc w:val="left"/>
        <w:rPr>
          <w:rStyle w:val="nfasissutil"/>
        </w:rPr>
      </w:pPr>
      <w:r w:rsidRPr="009D1973">
        <w:rPr>
          <w:rStyle w:val="nfasissutil"/>
        </w:rPr>
        <w:t xml:space="preserve">  }</w:t>
      </w:r>
    </w:p>
    <w:p w14:paraId="3A1890F2" w14:textId="77777777" w:rsidR="009D1973" w:rsidRPr="009D1973" w:rsidRDefault="009D1973" w:rsidP="000F694A">
      <w:pPr>
        <w:spacing w:line="240" w:lineRule="auto"/>
        <w:jc w:val="left"/>
        <w:rPr>
          <w:rStyle w:val="nfasissutil"/>
        </w:rPr>
      </w:pPr>
    </w:p>
    <w:p w14:paraId="5B7D789E" w14:textId="77777777" w:rsidR="009D1973" w:rsidRPr="009D1973" w:rsidRDefault="009D1973" w:rsidP="000F694A">
      <w:pPr>
        <w:spacing w:line="240" w:lineRule="auto"/>
        <w:jc w:val="left"/>
        <w:rPr>
          <w:rStyle w:val="nfasissutil"/>
        </w:rPr>
      </w:pPr>
      <w:r w:rsidRPr="009D1973">
        <w:rPr>
          <w:rStyle w:val="nfasissutil"/>
        </w:rPr>
        <w:t xml:space="preserve">  boolean mouseOver() {</w:t>
      </w:r>
    </w:p>
    <w:p w14:paraId="77892408" w14:textId="77777777" w:rsidR="009D1973" w:rsidRPr="009D1973" w:rsidRDefault="009D1973" w:rsidP="000F694A">
      <w:pPr>
        <w:spacing w:line="240" w:lineRule="auto"/>
        <w:jc w:val="left"/>
        <w:rPr>
          <w:rStyle w:val="nfasissutil"/>
        </w:rPr>
      </w:pPr>
      <w:r w:rsidRPr="009D1973">
        <w:rPr>
          <w:rStyle w:val="nfasissutil"/>
        </w:rPr>
        <w:t xml:space="preserve">    return this.x &lt; mouseX &amp;&amp; mouseX &lt; this.x + this.w &amp;&amp;</w:t>
      </w:r>
    </w:p>
    <w:p w14:paraId="6338308E" w14:textId="77777777" w:rsidR="009D1973" w:rsidRPr="009D1973" w:rsidRDefault="009D1973" w:rsidP="000F694A">
      <w:pPr>
        <w:spacing w:line="240" w:lineRule="auto"/>
        <w:jc w:val="left"/>
        <w:rPr>
          <w:rStyle w:val="nfasissutil"/>
        </w:rPr>
      </w:pPr>
      <w:r w:rsidRPr="009D1973">
        <w:rPr>
          <w:rStyle w:val="nfasissutil"/>
        </w:rPr>
        <w:t xml:space="preserve">      this.y &lt; mouseY &amp;&amp; mouseY &lt; this.y + this.h;</w:t>
      </w:r>
    </w:p>
    <w:p w14:paraId="7DAB95EB" w14:textId="77777777" w:rsidR="009D1973" w:rsidRPr="009D1973" w:rsidRDefault="009D1973" w:rsidP="000F694A">
      <w:pPr>
        <w:spacing w:line="240" w:lineRule="auto"/>
        <w:jc w:val="left"/>
        <w:rPr>
          <w:rStyle w:val="nfasissutil"/>
        </w:rPr>
      </w:pPr>
      <w:r w:rsidRPr="009D1973">
        <w:rPr>
          <w:rStyle w:val="nfasissutil"/>
        </w:rPr>
        <w:t xml:space="preserve">  }</w:t>
      </w:r>
    </w:p>
    <w:p w14:paraId="08378921" w14:textId="3AA34C83" w:rsidR="009D1973" w:rsidRDefault="009D1973" w:rsidP="000F694A">
      <w:pPr>
        <w:spacing w:line="240" w:lineRule="auto"/>
        <w:jc w:val="left"/>
        <w:rPr>
          <w:rStyle w:val="nfasissutil"/>
        </w:rPr>
      </w:pPr>
      <w:r w:rsidRPr="009D1973">
        <w:rPr>
          <w:rStyle w:val="nfasissutil"/>
        </w:rPr>
        <w:t>}</w:t>
      </w:r>
    </w:p>
    <w:p w14:paraId="12E3C6A4" w14:textId="77777777" w:rsidR="009D1973" w:rsidRDefault="009D1973" w:rsidP="000F694A">
      <w:pPr>
        <w:spacing w:line="240" w:lineRule="auto"/>
        <w:jc w:val="left"/>
        <w:rPr>
          <w:rStyle w:val="nfasissutil"/>
        </w:rPr>
      </w:pPr>
    </w:p>
    <w:p w14:paraId="37A3F1B5" w14:textId="75B0F7BB" w:rsidR="009D1973" w:rsidRDefault="009D1973" w:rsidP="000F694A">
      <w:pPr>
        <w:spacing w:line="240" w:lineRule="auto"/>
        <w:jc w:val="left"/>
        <w:rPr>
          <w:rStyle w:val="nfasissutil"/>
        </w:rPr>
      </w:pPr>
      <w:r>
        <w:rPr>
          <w:rStyle w:val="nfasissutil"/>
          <w:b/>
          <w:bCs/>
        </w:rPr>
        <w:t>Colores</w:t>
      </w:r>
    </w:p>
    <w:p w14:paraId="63199C47" w14:textId="77777777" w:rsidR="009D1973" w:rsidRDefault="009D1973" w:rsidP="000F694A">
      <w:pPr>
        <w:spacing w:line="240" w:lineRule="auto"/>
        <w:jc w:val="left"/>
        <w:rPr>
          <w:rStyle w:val="nfasissutil"/>
        </w:rPr>
      </w:pPr>
    </w:p>
    <w:p w14:paraId="1D9C0888" w14:textId="77777777" w:rsidR="009D1973" w:rsidRPr="009D1973" w:rsidRDefault="009D1973" w:rsidP="000F694A">
      <w:pPr>
        <w:spacing w:line="240" w:lineRule="auto"/>
        <w:jc w:val="left"/>
        <w:rPr>
          <w:rStyle w:val="nfasissutil"/>
          <w:lang w:val="es-ES"/>
        </w:rPr>
      </w:pPr>
      <w:r w:rsidRPr="009D1973">
        <w:rPr>
          <w:rStyle w:val="nfasissutil"/>
          <w:lang w:val="es-ES"/>
        </w:rPr>
        <w:t>//Archivo con la información de los colores de la App.</w:t>
      </w:r>
    </w:p>
    <w:p w14:paraId="060008B9" w14:textId="77777777" w:rsidR="009D1973" w:rsidRPr="009D1973" w:rsidRDefault="009D1973" w:rsidP="000F694A">
      <w:pPr>
        <w:spacing w:line="240" w:lineRule="auto"/>
        <w:jc w:val="left"/>
        <w:rPr>
          <w:rStyle w:val="nfasissutil"/>
          <w:lang w:val="es-ES"/>
        </w:rPr>
      </w:pPr>
    </w:p>
    <w:p w14:paraId="4A5B6757" w14:textId="77777777" w:rsidR="009D1973" w:rsidRPr="009D1973" w:rsidRDefault="009D1973" w:rsidP="000F694A">
      <w:pPr>
        <w:spacing w:line="240" w:lineRule="auto"/>
        <w:jc w:val="left"/>
        <w:rPr>
          <w:rStyle w:val="nfasissutil"/>
          <w:lang w:val="es-ES"/>
        </w:rPr>
      </w:pPr>
      <w:r w:rsidRPr="009D1973">
        <w:rPr>
          <w:rStyle w:val="nfasissutil"/>
          <w:lang w:val="es-ES"/>
        </w:rPr>
        <w:t>// Array de colores</w:t>
      </w:r>
    </w:p>
    <w:p w14:paraId="2F984F0C" w14:textId="77777777" w:rsidR="009D1973" w:rsidRPr="009D1973" w:rsidRDefault="009D1973" w:rsidP="000F694A">
      <w:pPr>
        <w:spacing w:line="240" w:lineRule="auto"/>
        <w:jc w:val="left"/>
        <w:rPr>
          <w:rStyle w:val="nfasissutil"/>
          <w:lang w:val="es-ES"/>
        </w:rPr>
      </w:pPr>
      <w:r w:rsidRPr="009D1973">
        <w:rPr>
          <w:rStyle w:val="nfasissutil"/>
          <w:lang w:val="es-ES"/>
        </w:rPr>
        <w:t>color[] colors;</w:t>
      </w:r>
    </w:p>
    <w:p w14:paraId="011D3C0E" w14:textId="77777777" w:rsidR="009D1973" w:rsidRPr="009D1973" w:rsidRDefault="009D1973" w:rsidP="000F694A">
      <w:pPr>
        <w:spacing w:line="240" w:lineRule="auto"/>
        <w:jc w:val="left"/>
        <w:rPr>
          <w:rStyle w:val="nfasissutil"/>
          <w:lang w:val="es-ES"/>
        </w:rPr>
      </w:pPr>
    </w:p>
    <w:p w14:paraId="59959D81" w14:textId="77777777" w:rsidR="009D1973" w:rsidRPr="009D1973" w:rsidRDefault="009D1973" w:rsidP="000F694A">
      <w:pPr>
        <w:spacing w:line="240" w:lineRule="auto"/>
        <w:jc w:val="left"/>
        <w:rPr>
          <w:rStyle w:val="nfasissutil"/>
          <w:lang w:val="es-ES"/>
        </w:rPr>
      </w:pPr>
      <w:r w:rsidRPr="009D1973">
        <w:rPr>
          <w:rStyle w:val="nfasissutil"/>
          <w:lang w:val="es-ES"/>
        </w:rPr>
        <w:t>// Establece los colores de la App</w:t>
      </w:r>
    </w:p>
    <w:p w14:paraId="5BC85573" w14:textId="77777777" w:rsidR="009D1973" w:rsidRPr="009D1973" w:rsidRDefault="009D1973" w:rsidP="000F694A">
      <w:pPr>
        <w:spacing w:line="240" w:lineRule="auto"/>
        <w:jc w:val="left"/>
        <w:rPr>
          <w:rStyle w:val="nfasissutil"/>
        </w:rPr>
      </w:pPr>
      <w:r w:rsidRPr="009D1973">
        <w:rPr>
          <w:rStyle w:val="nfasissutil"/>
        </w:rPr>
        <w:t>void setColors() {</w:t>
      </w:r>
    </w:p>
    <w:p w14:paraId="2F82FE2F" w14:textId="77777777" w:rsidR="009D1973" w:rsidRPr="009D1973" w:rsidRDefault="009D1973" w:rsidP="000F694A">
      <w:pPr>
        <w:spacing w:line="240" w:lineRule="auto"/>
        <w:jc w:val="left"/>
        <w:rPr>
          <w:rStyle w:val="nfasissutil"/>
        </w:rPr>
      </w:pPr>
      <w:r w:rsidRPr="009D1973">
        <w:rPr>
          <w:rStyle w:val="nfasissutil"/>
        </w:rPr>
        <w:t xml:space="preserve">  this.colors = new color[6];</w:t>
      </w:r>
    </w:p>
    <w:p w14:paraId="4F5E3002" w14:textId="77777777" w:rsidR="009D1973" w:rsidRPr="009D1973" w:rsidRDefault="009D1973" w:rsidP="000F694A">
      <w:pPr>
        <w:spacing w:line="240" w:lineRule="auto"/>
        <w:jc w:val="left"/>
        <w:rPr>
          <w:rStyle w:val="nfasissutil"/>
        </w:rPr>
      </w:pPr>
      <w:r w:rsidRPr="009D1973">
        <w:rPr>
          <w:rStyle w:val="nfasissutil"/>
        </w:rPr>
        <w:t xml:space="preserve">  this.colors[0] = color(#401E3A);</w:t>
      </w:r>
    </w:p>
    <w:p w14:paraId="6B649BE2" w14:textId="77777777" w:rsidR="009D1973" w:rsidRPr="009D1973" w:rsidRDefault="009D1973" w:rsidP="000F694A">
      <w:pPr>
        <w:spacing w:line="240" w:lineRule="auto"/>
        <w:jc w:val="left"/>
        <w:rPr>
          <w:rStyle w:val="nfasissutil"/>
        </w:rPr>
      </w:pPr>
      <w:r w:rsidRPr="009D1973">
        <w:rPr>
          <w:rStyle w:val="nfasissutil"/>
        </w:rPr>
        <w:t xml:space="preserve">  this.colors[1] = color(#610A0A);</w:t>
      </w:r>
    </w:p>
    <w:p w14:paraId="0DBD212B" w14:textId="77777777" w:rsidR="009D1973" w:rsidRPr="009D1973" w:rsidRDefault="009D1973" w:rsidP="000F694A">
      <w:pPr>
        <w:spacing w:line="240" w:lineRule="auto"/>
        <w:jc w:val="left"/>
        <w:rPr>
          <w:rStyle w:val="nfasissutil"/>
        </w:rPr>
      </w:pPr>
      <w:r w:rsidRPr="009D1973">
        <w:rPr>
          <w:rStyle w:val="nfasissutil"/>
        </w:rPr>
        <w:t xml:space="preserve">  this.colors[2] = color(#960D0F);</w:t>
      </w:r>
    </w:p>
    <w:p w14:paraId="2BAE3009" w14:textId="77777777" w:rsidR="009D1973" w:rsidRPr="009D1973" w:rsidRDefault="009D1973" w:rsidP="000F694A">
      <w:pPr>
        <w:spacing w:line="240" w:lineRule="auto"/>
        <w:jc w:val="left"/>
        <w:rPr>
          <w:rStyle w:val="nfasissutil"/>
        </w:rPr>
      </w:pPr>
      <w:r w:rsidRPr="009D1973">
        <w:rPr>
          <w:rStyle w:val="nfasissutil"/>
        </w:rPr>
        <w:t xml:space="preserve">  this.colors[3] = color(#D4AA7D);</w:t>
      </w:r>
    </w:p>
    <w:p w14:paraId="547592B3" w14:textId="77777777" w:rsidR="009D1973" w:rsidRPr="009D1973" w:rsidRDefault="009D1973" w:rsidP="000F694A">
      <w:pPr>
        <w:spacing w:line="240" w:lineRule="auto"/>
        <w:jc w:val="left"/>
        <w:rPr>
          <w:rStyle w:val="nfasissutil"/>
        </w:rPr>
      </w:pPr>
      <w:r w:rsidRPr="009D1973">
        <w:rPr>
          <w:rStyle w:val="nfasissutil"/>
        </w:rPr>
        <w:t xml:space="preserve">  this.colors[4] = color(#F2E0C9);</w:t>
      </w:r>
    </w:p>
    <w:p w14:paraId="3D89B72B" w14:textId="77777777" w:rsidR="009D1973" w:rsidRPr="009D1973" w:rsidRDefault="009D1973" w:rsidP="000F694A">
      <w:pPr>
        <w:spacing w:line="240" w:lineRule="auto"/>
        <w:jc w:val="left"/>
        <w:rPr>
          <w:rStyle w:val="nfasissutil"/>
        </w:rPr>
      </w:pPr>
      <w:r w:rsidRPr="009D1973">
        <w:rPr>
          <w:rStyle w:val="nfasissutil"/>
        </w:rPr>
        <w:t xml:space="preserve">  this.colors[5] = color(255);</w:t>
      </w:r>
    </w:p>
    <w:p w14:paraId="6744B3CD"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w:t>
      </w:r>
    </w:p>
    <w:p w14:paraId="51B2AEBE" w14:textId="77777777" w:rsidR="009D1973" w:rsidRPr="009D1973" w:rsidRDefault="009D1973" w:rsidP="000F694A">
      <w:pPr>
        <w:spacing w:line="240" w:lineRule="auto"/>
        <w:jc w:val="left"/>
        <w:rPr>
          <w:rStyle w:val="nfasissutil"/>
          <w:lang w:val="es-ES"/>
        </w:rPr>
      </w:pPr>
    </w:p>
    <w:p w14:paraId="4EE67EBF" w14:textId="77777777" w:rsidR="009D1973" w:rsidRPr="009D1973" w:rsidRDefault="009D1973" w:rsidP="000F694A">
      <w:pPr>
        <w:spacing w:line="240" w:lineRule="auto"/>
        <w:jc w:val="left"/>
        <w:rPr>
          <w:rStyle w:val="nfasissutil"/>
          <w:lang w:val="es-ES"/>
        </w:rPr>
      </w:pPr>
      <w:r w:rsidRPr="009D1973">
        <w:rPr>
          <w:rStyle w:val="nfasissutil"/>
          <w:lang w:val="es-ES"/>
        </w:rPr>
        <w:t>// Getter del número de colores</w:t>
      </w:r>
    </w:p>
    <w:p w14:paraId="7B99496A" w14:textId="77777777" w:rsidR="009D1973" w:rsidRPr="009D1973" w:rsidRDefault="009D1973" w:rsidP="000F694A">
      <w:pPr>
        <w:spacing w:line="240" w:lineRule="auto"/>
        <w:jc w:val="left"/>
        <w:rPr>
          <w:rStyle w:val="nfasissutil"/>
          <w:lang w:val="es-ES"/>
        </w:rPr>
      </w:pPr>
      <w:r w:rsidRPr="009D1973">
        <w:rPr>
          <w:rStyle w:val="nfasissutil"/>
          <w:lang w:val="es-ES"/>
        </w:rPr>
        <w:t>int getNumColors() {</w:t>
      </w:r>
    </w:p>
    <w:p w14:paraId="42A25427"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return this.colors.length;</w:t>
      </w:r>
    </w:p>
    <w:p w14:paraId="688344B1" w14:textId="77777777" w:rsidR="009D1973" w:rsidRPr="009D1973" w:rsidRDefault="009D1973" w:rsidP="000F694A">
      <w:pPr>
        <w:spacing w:line="240" w:lineRule="auto"/>
        <w:jc w:val="left"/>
        <w:rPr>
          <w:rStyle w:val="nfasissutil"/>
        </w:rPr>
      </w:pPr>
      <w:r w:rsidRPr="009D1973">
        <w:rPr>
          <w:rStyle w:val="nfasissutil"/>
        </w:rPr>
        <w:t>}</w:t>
      </w:r>
    </w:p>
    <w:p w14:paraId="0EEF230E" w14:textId="77777777" w:rsidR="009D1973" w:rsidRPr="009D1973" w:rsidRDefault="009D1973" w:rsidP="000F694A">
      <w:pPr>
        <w:spacing w:line="240" w:lineRule="auto"/>
        <w:jc w:val="left"/>
        <w:rPr>
          <w:rStyle w:val="nfasissutil"/>
        </w:rPr>
      </w:pPr>
    </w:p>
    <w:p w14:paraId="07208105" w14:textId="77777777" w:rsidR="009D1973" w:rsidRPr="009D1973" w:rsidRDefault="009D1973" w:rsidP="000F694A">
      <w:pPr>
        <w:spacing w:line="240" w:lineRule="auto"/>
        <w:jc w:val="left"/>
        <w:rPr>
          <w:rStyle w:val="nfasissutil"/>
        </w:rPr>
      </w:pPr>
      <w:r w:rsidRPr="009D1973">
        <w:rPr>
          <w:rStyle w:val="nfasissutil"/>
        </w:rPr>
        <w:t>// Getter del color primario</w:t>
      </w:r>
    </w:p>
    <w:p w14:paraId="05024163" w14:textId="77777777" w:rsidR="009D1973" w:rsidRPr="009D1973" w:rsidRDefault="009D1973" w:rsidP="000F694A">
      <w:pPr>
        <w:spacing w:line="240" w:lineRule="auto"/>
        <w:jc w:val="left"/>
        <w:rPr>
          <w:rStyle w:val="nfasissutil"/>
        </w:rPr>
      </w:pPr>
      <w:r w:rsidRPr="009D1973">
        <w:rPr>
          <w:rStyle w:val="nfasissutil"/>
        </w:rPr>
        <w:t>color getFirstColor() {</w:t>
      </w:r>
    </w:p>
    <w:p w14:paraId="429318A7" w14:textId="77777777" w:rsidR="009D1973" w:rsidRPr="009D1973" w:rsidRDefault="009D1973" w:rsidP="000F694A">
      <w:pPr>
        <w:spacing w:line="240" w:lineRule="auto"/>
        <w:jc w:val="left"/>
        <w:rPr>
          <w:rStyle w:val="nfasissutil"/>
        </w:rPr>
      </w:pPr>
      <w:r w:rsidRPr="009D1973">
        <w:rPr>
          <w:rStyle w:val="nfasissutil"/>
        </w:rPr>
        <w:t xml:space="preserve">  return  this.colors[0];</w:t>
      </w:r>
    </w:p>
    <w:p w14:paraId="2025A685" w14:textId="77777777" w:rsidR="009D1973" w:rsidRPr="009D1973" w:rsidRDefault="009D1973" w:rsidP="000F694A">
      <w:pPr>
        <w:spacing w:line="240" w:lineRule="auto"/>
        <w:jc w:val="left"/>
        <w:rPr>
          <w:rStyle w:val="nfasissutil"/>
        </w:rPr>
      </w:pPr>
      <w:r w:rsidRPr="009D1973">
        <w:rPr>
          <w:rStyle w:val="nfasissutil"/>
        </w:rPr>
        <w:t>}</w:t>
      </w:r>
    </w:p>
    <w:p w14:paraId="5F720CB6" w14:textId="77777777" w:rsidR="009D1973" w:rsidRPr="009D1973" w:rsidRDefault="009D1973" w:rsidP="000F694A">
      <w:pPr>
        <w:spacing w:line="240" w:lineRule="auto"/>
        <w:jc w:val="left"/>
        <w:rPr>
          <w:rStyle w:val="nfasissutil"/>
        </w:rPr>
      </w:pPr>
    </w:p>
    <w:p w14:paraId="355E9E80" w14:textId="77777777" w:rsidR="009D1973" w:rsidRPr="009D1973" w:rsidRDefault="009D1973" w:rsidP="000F694A">
      <w:pPr>
        <w:spacing w:line="240" w:lineRule="auto"/>
        <w:jc w:val="left"/>
        <w:rPr>
          <w:rStyle w:val="nfasissutil"/>
        </w:rPr>
      </w:pPr>
      <w:r w:rsidRPr="009D1973">
        <w:rPr>
          <w:rStyle w:val="nfasissutil"/>
        </w:rPr>
        <w:t>// Getter del color secundario</w:t>
      </w:r>
    </w:p>
    <w:p w14:paraId="09F35C0F" w14:textId="77777777" w:rsidR="009D1973" w:rsidRPr="009D1973" w:rsidRDefault="009D1973" w:rsidP="000F694A">
      <w:pPr>
        <w:spacing w:line="240" w:lineRule="auto"/>
        <w:jc w:val="left"/>
        <w:rPr>
          <w:rStyle w:val="nfasissutil"/>
        </w:rPr>
      </w:pPr>
      <w:r w:rsidRPr="009D1973">
        <w:rPr>
          <w:rStyle w:val="nfasissutil"/>
        </w:rPr>
        <w:t>color getSecondColor() {</w:t>
      </w:r>
    </w:p>
    <w:p w14:paraId="581F70D5" w14:textId="77777777" w:rsidR="009D1973" w:rsidRPr="009D1973" w:rsidRDefault="009D1973" w:rsidP="000F694A">
      <w:pPr>
        <w:spacing w:line="240" w:lineRule="auto"/>
        <w:jc w:val="left"/>
        <w:rPr>
          <w:rStyle w:val="nfasissutil"/>
        </w:rPr>
      </w:pPr>
      <w:r w:rsidRPr="009D1973">
        <w:rPr>
          <w:rStyle w:val="nfasissutil"/>
        </w:rPr>
        <w:t xml:space="preserve">  return  this.colors[1];</w:t>
      </w:r>
    </w:p>
    <w:p w14:paraId="49387CDC" w14:textId="77777777" w:rsidR="009D1973" w:rsidRPr="009D1973" w:rsidRDefault="009D1973" w:rsidP="000F694A">
      <w:pPr>
        <w:spacing w:line="240" w:lineRule="auto"/>
        <w:jc w:val="left"/>
        <w:rPr>
          <w:rStyle w:val="nfasissutil"/>
        </w:rPr>
      </w:pPr>
      <w:r w:rsidRPr="009D1973">
        <w:rPr>
          <w:rStyle w:val="nfasissutil"/>
        </w:rPr>
        <w:t>}</w:t>
      </w:r>
    </w:p>
    <w:p w14:paraId="171AE9D4" w14:textId="77777777" w:rsidR="009D1973" w:rsidRPr="009D1973" w:rsidRDefault="009D1973" w:rsidP="000F694A">
      <w:pPr>
        <w:spacing w:line="240" w:lineRule="auto"/>
        <w:jc w:val="left"/>
        <w:rPr>
          <w:rStyle w:val="nfasissutil"/>
        </w:rPr>
      </w:pPr>
    </w:p>
    <w:p w14:paraId="7E891EB0" w14:textId="77777777" w:rsidR="009D1973" w:rsidRPr="009D1973" w:rsidRDefault="009D1973" w:rsidP="000F694A">
      <w:pPr>
        <w:spacing w:line="240" w:lineRule="auto"/>
        <w:jc w:val="left"/>
        <w:rPr>
          <w:rStyle w:val="nfasissutil"/>
        </w:rPr>
      </w:pPr>
      <w:r w:rsidRPr="009D1973">
        <w:rPr>
          <w:rStyle w:val="nfasissutil"/>
        </w:rPr>
        <w:t>// Getter del color terciario</w:t>
      </w:r>
    </w:p>
    <w:p w14:paraId="6D6B3A60" w14:textId="77777777" w:rsidR="009D1973" w:rsidRPr="009D1973" w:rsidRDefault="009D1973" w:rsidP="000F694A">
      <w:pPr>
        <w:spacing w:line="240" w:lineRule="auto"/>
        <w:jc w:val="left"/>
        <w:rPr>
          <w:rStyle w:val="nfasissutil"/>
        </w:rPr>
      </w:pPr>
      <w:r w:rsidRPr="009D1973">
        <w:rPr>
          <w:rStyle w:val="nfasissutil"/>
        </w:rPr>
        <w:t>color getThirdColor() {</w:t>
      </w:r>
    </w:p>
    <w:p w14:paraId="45AB5934" w14:textId="77777777" w:rsidR="009D1973" w:rsidRPr="009D1973" w:rsidRDefault="009D1973" w:rsidP="000F694A">
      <w:pPr>
        <w:spacing w:line="240" w:lineRule="auto"/>
        <w:jc w:val="left"/>
        <w:rPr>
          <w:rStyle w:val="nfasissutil"/>
        </w:rPr>
      </w:pPr>
      <w:r w:rsidRPr="009D1973">
        <w:rPr>
          <w:rStyle w:val="nfasissutil"/>
        </w:rPr>
        <w:t xml:space="preserve">  return  this.colors[2];</w:t>
      </w:r>
    </w:p>
    <w:p w14:paraId="598A021F" w14:textId="77777777" w:rsidR="009D1973" w:rsidRPr="009D1973" w:rsidRDefault="009D1973" w:rsidP="000F694A">
      <w:pPr>
        <w:spacing w:line="240" w:lineRule="auto"/>
        <w:jc w:val="left"/>
        <w:rPr>
          <w:rStyle w:val="nfasissutil"/>
        </w:rPr>
      </w:pPr>
      <w:r w:rsidRPr="009D1973">
        <w:rPr>
          <w:rStyle w:val="nfasissutil"/>
        </w:rPr>
        <w:t>}</w:t>
      </w:r>
    </w:p>
    <w:p w14:paraId="1E803E20" w14:textId="77777777" w:rsidR="009D1973" w:rsidRPr="009D1973" w:rsidRDefault="009D1973" w:rsidP="000F694A">
      <w:pPr>
        <w:spacing w:line="240" w:lineRule="auto"/>
        <w:jc w:val="left"/>
        <w:rPr>
          <w:rStyle w:val="nfasissutil"/>
        </w:rPr>
      </w:pPr>
    </w:p>
    <w:p w14:paraId="38DC0374" w14:textId="77777777" w:rsidR="009D1973" w:rsidRPr="009D1973" w:rsidRDefault="009D1973" w:rsidP="000F694A">
      <w:pPr>
        <w:spacing w:line="240" w:lineRule="auto"/>
        <w:jc w:val="left"/>
        <w:rPr>
          <w:rStyle w:val="nfasissutil"/>
        </w:rPr>
      </w:pPr>
      <w:r w:rsidRPr="009D1973">
        <w:rPr>
          <w:rStyle w:val="nfasissutil"/>
        </w:rPr>
        <w:t>// Getter del color i-éssimo</w:t>
      </w:r>
    </w:p>
    <w:p w14:paraId="6B7D4AF6" w14:textId="77777777" w:rsidR="009D1973" w:rsidRPr="009D1973" w:rsidRDefault="009D1973" w:rsidP="000F694A">
      <w:pPr>
        <w:spacing w:line="240" w:lineRule="auto"/>
        <w:jc w:val="left"/>
        <w:rPr>
          <w:rStyle w:val="nfasissutil"/>
        </w:rPr>
      </w:pPr>
      <w:r w:rsidRPr="009D1973">
        <w:rPr>
          <w:rStyle w:val="nfasissutil"/>
        </w:rPr>
        <w:t>color getColorAt(int i) {</w:t>
      </w:r>
    </w:p>
    <w:p w14:paraId="40B1A6B2" w14:textId="77777777" w:rsidR="009D1973" w:rsidRPr="009D1973" w:rsidRDefault="009D1973" w:rsidP="000F694A">
      <w:pPr>
        <w:spacing w:line="240" w:lineRule="auto"/>
        <w:jc w:val="left"/>
        <w:rPr>
          <w:rStyle w:val="nfasissutil"/>
        </w:rPr>
      </w:pPr>
      <w:r w:rsidRPr="009D1973">
        <w:rPr>
          <w:rStyle w:val="nfasissutil"/>
        </w:rPr>
        <w:t xml:space="preserve">  return this.colors[i];</w:t>
      </w:r>
    </w:p>
    <w:p w14:paraId="0AD659C7" w14:textId="7A54C0B8" w:rsidR="009D1973" w:rsidRDefault="009D1973" w:rsidP="000F694A">
      <w:pPr>
        <w:spacing w:line="240" w:lineRule="auto"/>
        <w:jc w:val="left"/>
        <w:rPr>
          <w:rStyle w:val="nfasissutil"/>
        </w:rPr>
      </w:pPr>
      <w:r w:rsidRPr="009D1973">
        <w:rPr>
          <w:rStyle w:val="nfasissutil"/>
        </w:rPr>
        <w:t>}</w:t>
      </w:r>
    </w:p>
    <w:p w14:paraId="5BF4702C" w14:textId="77777777" w:rsidR="009D1973" w:rsidRDefault="009D1973" w:rsidP="000F694A">
      <w:pPr>
        <w:spacing w:line="240" w:lineRule="auto"/>
        <w:jc w:val="left"/>
        <w:rPr>
          <w:rStyle w:val="nfasissutil"/>
        </w:rPr>
      </w:pPr>
    </w:p>
    <w:p w14:paraId="10646D62" w14:textId="39CF38ED" w:rsidR="009D1973" w:rsidRDefault="009D1973" w:rsidP="000F694A">
      <w:pPr>
        <w:spacing w:line="240" w:lineRule="auto"/>
        <w:jc w:val="left"/>
        <w:rPr>
          <w:rStyle w:val="nfasissutil"/>
          <w:b/>
          <w:bCs/>
        </w:rPr>
      </w:pPr>
      <w:r>
        <w:rPr>
          <w:rStyle w:val="nfasissutil"/>
          <w:b/>
          <w:bCs/>
        </w:rPr>
        <w:t>Copiar</w:t>
      </w:r>
    </w:p>
    <w:p w14:paraId="4E8DAD09" w14:textId="77777777" w:rsidR="009D1973" w:rsidRDefault="009D1973" w:rsidP="000F694A">
      <w:pPr>
        <w:spacing w:line="240" w:lineRule="auto"/>
        <w:jc w:val="left"/>
        <w:rPr>
          <w:rStyle w:val="nfasissutil"/>
          <w:b/>
          <w:bCs/>
        </w:rPr>
      </w:pPr>
    </w:p>
    <w:p w14:paraId="5B97E1F1" w14:textId="77777777" w:rsidR="009D1973" w:rsidRPr="009D1973" w:rsidRDefault="009D1973" w:rsidP="000F694A">
      <w:pPr>
        <w:spacing w:line="240" w:lineRule="auto"/>
        <w:jc w:val="left"/>
        <w:rPr>
          <w:rStyle w:val="nfasissutil"/>
        </w:rPr>
      </w:pPr>
      <w:r w:rsidRPr="009D1973">
        <w:rPr>
          <w:rStyle w:val="nfasissutil"/>
        </w:rPr>
        <w:t>import java.io.IOException;</w:t>
      </w:r>
    </w:p>
    <w:p w14:paraId="6CC3AED8" w14:textId="77777777" w:rsidR="009D1973" w:rsidRPr="009D1973" w:rsidRDefault="009D1973" w:rsidP="000F694A">
      <w:pPr>
        <w:spacing w:line="240" w:lineRule="auto"/>
        <w:jc w:val="left"/>
        <w:rPr>
          <w:rStyle w:val="nfasissutil"/>
          <w:lang w:val="es-ES"/>
        </w:rPr>
      </w:pPr>
      <w:r w:rsidRPr="009D1973">
        <w:rPr>
          <w:rStyle w:val="nfasissutil"/>
          <w:lang w:val="es-ES"/>
        </w:rPr>
        <w:t>import java.nio.file.*;</w:t>
      </w:r>
    </w:p>
    <w:p w14:paraId="2A177B92" w14:textId="77777777" w:rsidR="009D1973" w:rsidRPr="009D1973" w:rsidRDefault="009D1973" w:rsidP="000F694A">
      <w:pPr>
        <w:spacing w:line="240" w:lineRule="auto"/>
        <w:jc w:val="left"/>
        <w:rPr>
          <w:rStyle w:val="nfasissutil"/>
          <w:lang w:val="es-ES"/>
        </w:rPr>
      </w:pPr>
    </w:p>
    <w:p w14:paraId="61EC677B" w14:textId="77777777" w:rsidR="009D1973" w:rsidRPr="009D1973" w:rsidRDefault="009D1973" w:rsidP="000F694A">
      <w:pPr>
        <w:spacing w:line="240" w:lineRule="auto"/>
        <w:jc w:val="left"/>
        <w:rPr>
          <w:rStyle w:val="nfasissutil"/>
          <w:lang w:val="es-ES"/>
        </w:rPr>
      </w:pPr>
      <w:r w:rsidRPr="009D1973">
        <w:rPr>
          <w:rStyle w:val="nfasissutil"/>
          <w:lang w:val="es-ES"/>
        </w:rPr>
        <w:t>// Copia un archivo en otra ubicacion</w:t>
      </w:r>
    </w:p>
    <w:p w14:paraId="454AB28C" w14:textId="77777777" w:rsidR="009D1973" w:rsidRPr="009D1973" w:rsidRDefault="009D1973" w:rsidP="000F694A">
      <w:pPr>
        <w:spacing w:line="240" w:lineRule="auto"/>
        <w:jc w:val="left"/>
        <w:rPr>
          <w:rStyle w:val="nfasissutil"/>
        </w:rPr>
      </w:pPr>
      <w:r w:rsidRPr="009D1973">
        <w:rPr>
          <w:rStyle w:val="nfasissutil"/>
        </w:rPr>
        <w:t>void copiar(String rutaOriginal, String rutaCopia, String titol) {</w:t>
      </w:r>
    </w:p>
    <w:p w14:paraId="5DB08F08" w14:textId="77777777" w:rsidR="009D1973" w:rsidRPr="009D1973" w:rsidRDefault="009D1973" w:rsidP="000F694A">
      <w:pPr>
        <w:spacing w:line="240" w:lineRule="auto"/>
        <w:jc w:val="left"/>
        <w:rPr>
          <w:rStyle w:val="nfasissutil"/>
        </w:rPr>
      </w:pPr>
      <w:r w:rsidRPr="009D1973">
        <w:rPr>
          <w:rStyle w:val="nfasissutil"/>
        </w:rPr>
        <w:t xml:space="preserve">  Path original = Paths.get(rutaOriginal);</w:t>
      </w:r>
    </w:p>
    <w:p w14:paraId="596C0E81" w14:textId="77777777" w:rsidR="009D1973" w:rsidRPr="009D1973" w:rsidRDefault="009D1973" w:rsidP="000F694A">
      <w:pPr>
        <w:spacing w:line="240" w:lineRule="auto"/>
        <w:jc w:val="left"/>
        <w:rPr>
          <w:rStyle w:val="nfasissutil"/>
        </w:rPr>
      </w:pPr>
      <w:r w:rsidRPr="009D1973">
        <w:rPr>
          <w:rStyle w:val="nfasissutil"/>
        </w:rPr>
        <w:t xml:space="preserve">  Path copia    = Paths.get(rutaCopia+"/"+titol);</w:t>
      </w:r>
    </w:p>
    <w:p w14:paraId="21755A95" w14:textId="77777777" w:rsidR="009D1973" w:rsidRPr="009D1973" w:rsidRDefault="009D1973" w:rsidP="000F694A">
      <w:pPr>
        <w:spacing w:line="240" w:lineRule="auto"/>
        <w:jc w:val="left"/>
        <w:rPr>
          <w:rStyle w:val="nfasissutil"/>
        </w:rPr>
      </w:pPr>
      <w:r w:rsidRPr="009D1973">
        <w:rPr>
          <w:rStyle w:val="nfasissutil"/>
        </w:rPr>
        <w:t xml:space="preserve">  try {</w:t>
      </w:r>
    </w:p>
    <w:p w14:paraId="2E20D94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Files.copy(original, copia);</w:t>
      </w:r>
    </w:p>
    <w:p w14:paraId="3D3D2A4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println("OK: archivo copiado en la carpeta.");</w:t>
      </w:r>
    </w:p>
    <w:p w14:paraId="6E8BAE5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7FAB796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catch (IOException e) {</w:t>
      </w:r>
    </w:p>
    <w:p w14:paraId="705D106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println("ERROR: No se ha podido copiar el archivo");</w:t>
      </w:r>
    </w:p>
    <w:p w14:paraId="3D4B0AD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w:t>
      </w:r>
    </w:p>
    <w:p w14:paraId="64F21222" w14:textId="02ECE38F" w:rsidR="009D1973" w:rsidRDefault="009D1973" w:rsidP="000F694A">
      <w:pPr>
        <w:spacing w:line="240" w:lineRule="auto"/>
        <w:jc w:val="left"/>
        <w:rPr>
          <w:rStyle w:val="nfasissutil"/>
        </w:rPr>
      </w:pPr>
      <w:r w:rsidRPr="009D1973">
        <w:rPr>
          <w:rStyle w:val="nfasissutil"/>
        </w:rPr>
        <w:t>}</w:t>
      </w:r>
    </w:p>
    <w:p w14:paraId="12D08CDB" w14:textId="77777777" w:rsidR="009D1973" w:rsidRDefault="009D1973" w:rsidP="000F694A">
      <w:pPr>
        <w:spacing w:line="240" w:lineRule="auto"/>
        <w:jc w:val="left"/>
        <w:rPr>
          <w:rStyle w:val="nfasissutil"/>
        </w:rPr>
      </w:pPr>
    </w:p>
    <w:p w14:paraId="6CABF0BC" w14:textId="55271CB0" w:rsidR="009D1973" w:rsidRDefault="009D1973" w:rsidP="000F694A">
      <w:pPr>
        <w:spacing w:line="240" w:lineRule="auto"/>
        <w:jc w:val="left"/>
        <w:rPr>
          <w:rStyle w:val="nfasissutil"/>
          <w:b/>
          <w:bCs/>
        </w:rPr>
      </w:pPr>
      <w:r>
        <w:rPr>
          <w:rStyle w:val="nfasissutil"/>
          <w:b/>
          <w:bCs/>
        </w:rPr>
        <w:t>DataBase</w:t>
      </w:r>
    </w:p>
    <w:p w14:paraId="6B412974" w14:textId="77777777" w:rsidR="009D1973" w:rsidRDefault="009D1973" w:rsidP="000F694A">
      <w:pPr>
        <w:spacing w:line="240" w:lineRule="auto"/>
        <w:jc w:val="left"/>
        <w:rPr>
          <w:rStyle w:val="nfasissutil"/>
          <w:b/>
          <w:bCs/>
        </w:rPr>
      </w:pPr>
    </w:p>
    <w:p w14:paraId="3B2E76B2" w14:textId="77777777" w:rsidR="009D1973" w:rsidRPr="009D1973" w:rsidRDefault="009D1973" w:rsidP="000F694A">
      <w:pPr>
        <w:spacing w:line="240" w:lineRule="auto"/>
        <w:jc w:val="left"/>
        <w:rPr>
          <w:rStyle w:val="nfasissutil"/>
        </w:rPr>
      </w:pPr>
    </w:p>
    <w:p w14:paraId="008C54C6" w14:textId="77777777" w:rsidR="009D1973" w:rsidRPr="009D1973" w:rsidRDefault="009D1973" w:rsidP="000F694A">
      <w:pPr>
        <w:spacing w:line="240" w:lineRule="auto"/>
        <w:jc w:val="left"/>
        <w:rPr>
          <w:rStyle w:val="nfasissutil"/>
          <w:lang w:val="es-ES"/>
        </w:rPr>
      </w:pPr>
      <w:r w:rsidRPr="009D1973">
        <w:rPr>
          <w:rStyle w:val="nfasissutil"/>
          <w:lang w:val="es-ES"/>
        </w:rPr>
        <w:t>// Objeto de conexión a la BBDD</w:t>
      </w:r>
    </w:p>
    <w:p w14:paraId="229CD5B2" w14:textId="77777777" w:rsidR="009D1973" w:rsidRPr="009D1973" w:rsidRDefault="009D1973" w:rsidP="000F694A">
      <w:pPr>
        <w:spacing w:line="240" w:lineRule="auto"/>
        <w:jc w:val="left"/>
        <w:rPr>
          <w:rStyle w:val="nfasissutil"/>
          <w:lang w:val="es-ES"/>
        </w:rPr>
      </w:pPr>
      <w:r w:rsidRPr="009D1973">
        <w:rPr>
          <w:rStyle w:val="nfasissutil"/>
          <w:lang w:val="es-ES"/>
        </w:rPr>
        <w:t>MySQL msql;</w:t>
      </w:r>
    </w:p>
    <w:p w14:paraId="75BED61E" w14:textId="77777777" w:rsidR="009D1973" w:rsidRPr="009D1973" w:rsidRDefault="009D1973" w:rsidP="000F694A">
      <w:pPr>
        <w:spacing w:line="240" w:lineRule="auto"/>
        <w:jc w:val="left"/>
        <w:rPr>
          <w:rStyle w:val="nfasissutil"/>
          <w:lang w:val="es-ES"/>
        </w:rPr>
      </w:pPr>
    </w:p>
    <w:p w14:paraId="35293B0B" w14:textId="77777777" w:rsidR="009D1973" w:rsidRPr="009D1973" w:rsidRDefault="009D1973" w:rsidP="000F694A">
      <w:pPr>
        <w:spacing w:line="240" w:lineRule="auto"/>
        <w:jc w:val="left"/>
        <w:rPr>
          <w:rStyle w:val="nfasissutil"/>
          <w:lang w:val="es-ES"/>
        </w:rPr>
      </w:pPr>
      <w:r w:rsidRPr="009D1973">
        <w:rPr>
          <w:rStyle w:val="nfasissutil"/>
          <w:lang w:val="es-ES"/>
        </w:rPr>
        <w:t>// Parámetros de la conexión</w:t>
      </w:r>
    </w:p>
    <w:p w14:paraId="09CAD3B7" w14:textId="77777777" w:rsidR="009D1973" w:rsidRPr="009D1973" w:rsidRDefault="009D1973" w:rsidP="000F694A">
      <w:pPr>
        <w:spacing w:line="240" w:lineRule="auto"/>
        <w:jc w:val="left"/>
        <w:rPr>
          <w:rStyle w:val="nfasissutil"/>
        </w:rPr>
      </w:pPr>
      <w:r w:rsidRPr="009D1973">
        <w:rPr>
          <w:rStyle w:val="nfasissutil"/>
        </w:rPr>
        <w:t>String user     = "admin2";</w:t>
      </w:r>
    </w:p>
    <w:p w14:paraId="4528C83B" w14:textId="77777777" w:rsidR="009D1973" w:rsidRPr="009D1973" w:rsidRDefault="009D1973" w:rsidP="000F694A">
      <w:pPr>
        <w:spacing w:line="240" w:lineRule="auto"/>
        <w:jc w:val="left"/>
        <w:rPr>
          <w:rStyle w:val="nfasissutil"/>
        </w:rPr>
      </w:pPr>
      <w:r w:rsidRPr="009D1973">
        <w:rPr>
          <w:rStyle w:val="nfasissutil"/>
        </w:rPr>
        <w:t>String pass     = "12345";</w:t>
      </w:r>
    </w:p>
    <w:p w14:paraId="4896547A" w14:textId="77777777" w:rsidR="009D1973" w:rsidRPr="009D1973" w:rsidRDefault="009D1973" w:rsidP="000F694A">
      <w:pPr>
        <w:spacing w:line="240" w:lineRule="auto"/>
        <w:jc w:val="left"/>
        <w:rPr>
          <w:rStyle w:val="nfasissutil"/>
        </w:rPr>
      </w:pPr>
      <w:r w:rsidRPr="009D1973">
        <w:rPr>
          <w:rStyle w:val="nfasissutil"/>
        </w:rPr>
        <w:t>String database = "cristo";</w:t>
      </w:r>
    </w:p>
    <w:p w14:paraId="4A33AC61" w14:textId="77777777" w:rsidR="009D1973" w:rsidRPr="009D1973" w:rsidRDefault="009D1973" w:rsidP="000F694A">
      <w:pPr>
        <w:spacing w:line="240" w:lineRule="auto"/>
        <w:jc w:val="left"/>
        <w:rPr>
          <w:rStyle w:val="nfasissutil"/>
        </w:rPr>
      </w:pPr>
    </w:p>
    <w:p w14:paraId="3B68D9D5" w14:textId="77777777" w:rsidR="009D1973" w:rsidRPr="009D1973" w:rsidRDefault="009D1973" w:rsidP="000F694A">
      <w:pPr>
        <w:spacing w:line="240" w:lineRule="auto"/>
        <w:jc w:val="left"/>
        <w:rPr>
          <w:rStyle w:val="nfasissutil"/>
        </w:rPr>
      </w:pPr>
    </w:p>
    <w:p w14:paraId="40799CFE" w14:textId="77777777" w:rsidR="009D1973" w:rsidRPr="009D1973" w:rsidRDefault="009D1973" w:rsidP="000F694A">
      <w:pPr>
        <w:spacing w:line="240" w:lineRule="auto"/>
        <w:jc w:val="left"/>
        <w:rPr>
          <w:rStyle w:val="nfasissutil"/>
        </w:rPr>
      </w:pPr>
      <w:r w:rsidRPr="009D1973">
        <w:rPr>
          <w:rStyle w:val="nfasissutil"/>
        </w:rPr>
        <w:t>// Conexión</w:t>
      </w:r>
    </w:p>
    <w:p w14:paraId="1488833C" w14:textId="77777777" w:rsidR="009D1973" w:rsidRPr="009D1973" w:rsidRDefault="009D1973" w:rsidP="000F694A">
      <w:pPr>
        <w:spacing w:line="240" w:lineRule="auto"/>
        <w:jc w:val="left"/>
        <w:rPr>
          <w:rStyle w:val="nfasissutil"/>
        </w:rPr>
      </w:pPr>
      <w:r w:rsidRPr="009D1973">
        <w:rPr>
          <w:rStyle w:val="nfasissutil"/>
        </w:rPr>
        <w:t>void connexionBBDD() {</w:t>
      </w:r>
    </w:p>
    <w:p w14:paraId="541F48CC" w14:textId="77777777" w:rsidR="009D1973" w:rsidRPr="009D1973" w:rsidRDefault="009D1973" w:rsidP="000F694A">
      <w:pPr>
        <w:spacing w:line="240" w:lineRule="auto"/>
        <w:jc w:val="left"/>
        <w:rPr>
          <w:rStyle w:val="nfasissutil"/>
        </w:rPr>
      </w:pPr>
    </w:p>
    <w:p w14:paraId="4F389632" w14:textId="77777777" w:rsidR="009D1973" w:rsidRPr="009D1973" w:rsidRDefault="009D1973" w:rsidP="000F694A">
      <w:pPr>
        <w:spacing w:line="240" w:lineRule="auto"/>
        <w:jc w:val="left"/>
        <w:rPr>
          <w:rStyle w:val="nfasissutil"/>
        </w:rPr>
      </w:pPr>
      <w:r w:rsidRPr="009D1973">
        <w:rPr>
          <w:rStyle w:val="nfasissutil"/>
        </w:rPr>
        <w:t xml:space="preserve">  msql = new MySQL( this, "localhost:8889", database, user, pass );</w:t>
      </w:r>
    </w:p>
    <w:p w14:paraId="48E6DF12" w14:textId="77777777" w:rsidR="009D1973" w:rsidRPr="009D1973" w:rsidRDefault="009D1973" w:rsidP="000F694A">
      <w:pPr>
        <w:spacing w:line="240" w:lineRule="auto"/>
        <w:jc w:val="left"/>
        <w:rPr>
          <w:rStyle w:val="nfasissutil"/>
        </w:rPr>
      </w:pPr>
    </w:p>
    <w:p w14:paraId="5C08866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Si la conexión se ha establecido</w:t>
      </w:r>
    </w:p>
    <w:p w14:paraId="4E185D6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if (msql.connect()) {</w:t>
      </w:r>
    </w:p>
    <w:p w14:paraId="17C51A2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La conexión se ha establecido correctamente</w:t>
      </w:r>
    </w:p>
    <w:p w14:paraId="7F89382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println("Connexió establerta :)");</w:t>
      </w:r>
    </w:p>
    <w:p w14:paraId="4E3C6F9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else {</w:t>
      </w:r>
    </w:p>
    <w:p w14:paraId="7F92911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La conexión ha fallado!!!</w:t>
      </w:r>
    </w:p>
    <w:p w14:paraId="34D5A60E"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println("Error de Connexió :(");</w:t>
      </w:r>
    </w:p>
    <w:p w14:paraId="03503AA3" w14:textId="77777777" w:rsidR="009D1973" w:rsidRPr="009D1973" w:rsidRDefault="009D1973" w:rsidP="000F694A">
      <w:pPr>
        <w:spacing w:line="240" w:lineRule="auto"/>
        <w:jc w:val="left"/>
        <w:rPr>
          <w:rStyle w:val="nfasissutil"/>
        </w:rPr>
      </w:pPr>
      <w:r w:rsidRPr="009D1973">
        <w:rPr>
          <w:rStyle w:val="nfasissutil"/>
        </w:rPr>
        <w:t xml:space="preserve">  }</w:t>
      </w:r>
    </w:p>
    <w:p w14:paraId="37E620A2" w14:textId="77777777" w:rsidR="009D1973" w:rsidRPr="009D1973" w:rsidRDefault="009D1973" w:rsidP="000F694A">
      <w:pPr>
        <w:spacing w:line="240" w:lineRule="auto"/>
        <w:jc w:val="left"/>
        <w:rPr>
          <w:rStyle w:val="nfasissutil"/>
        </w:rPr>
      </w:pPr>
      <w:r w:rsidRPr="009D1973">
        <w:rPr>
          <w:rStyle w:val="nfasissutil"/>
        </w:rPr>
        <w:t>}</w:t>
      </w:r>
    </w:p>
    <w:p w14:paraId="127EC125" w14:textId="77777777" w:rsidR="009D1973" w:rsidRPr="009D1973" w:rsidRDefault="009D1973" w:rsidP="000F694A">
      <w:pPr>
        <w:spacing w:line="240" w:lineRule="auto"/>
        <w:jc w:val="left"/>
        <w:rPr>
          <w:rStyle w:val="nfasissutil"/>
        </w:rPr>
      </w:pPr>
    </w:p>
    <w:p w14:paraId="23C46E34" w14:textId="77777777" w:rsidR="009D1973" w:rsidRPr="009D1973" w:rsidRDefault="009D1973" w:rsidP="000F694A">
      <w:pPr>
        <w:spacing w:line="240" w:lineRule="auto"/>
        <w:jc w:val="left"/>
        <w:rPr>
          <w:rStyle w:val="nfasissutil"/>
        </w:rPr>
      </w:pPr>
      <w:r w:rsidRPr="009D1973">
        <w:rPr>
          <w:rStyle w:val="nfasissutil"/>
        </w:rPr>
        <w:t>boolean isValidated(String usuario, String password) {</w:t>
      </w:r>
    </w:p>
    <w:p w14:paraId="41C4787D" w14:textId="77777777" w:rsidR="009D1973" w:rsidRPr="009D1973" w:rsidRDefault="009D1973" w:rsidP="000F694A">
      <w:pPr>
        <w:spacing w:line="240" w:lineRule="auto"/>
        <w:jc w:val="left"/>
        <w:rPr>
          <w:rStyle w:val="nfasissutil"/>
        </w:rPr>
      </w:pPr>
      <w:r w:rsidRPr="009D1973">
        <w:rPr>
          <w:rStyle w:val="nfasissutil"/>
        </w:rPr>
        <w:t xml:space="preserve">  msql.query( "SELECT count(*) AS n FROM `user` WHERE `numhermano` = '"+usuario+"' AND `password` LIKE '"+password+"'");</w:t>
      </w:r>
    </w:p>
    <w:p w14:paraId="294F24B6"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5C4010AA" w14:textId="77777777" w:rsidR="009D1973" w:rsidRPr="009D1973" w:rsidRDefault="009D1973" w:rsidP="000F694A">
      <w:pPr>
        <w:spacing w:line="240" w:lineRule="auto"/>
        <w:jc w:val="left"/>
        <w:rPr>
          <w:rStyle w:val="nfasissutil"/>
        </w:rPr>
      </w:pPr>
      <w:r w:rsidRPr="009D1973">
        <w:rPr>
          <w:rStyle w:val="nfasissutil"/>
        </w:rPr>
        <w:t xml:space="preserve">  int numRows = msql.getInt("n");</w:t>
      </w:r>
    </w:p>
    <w:p w14:paraId="20CC2C97" w14:textId="77777777" w:rsidR="009D1973" w:rsidRPr="009D1973" w:rsidRDefault="009D1973" w:rsidP="000F694A">
      <w:pPr>
        <w:spacing w:line="240" w:lineRule="auto"/>
        <w:jc w:val="left"/>
        <w:rPr>
          <w:rStyle w:val="nfasissutil"/>
        </w:rPr>
      </w:pPr>
      <w:r w:rsidRPr="009D1973">
        <w:rPr>
          <w:rStyle w:val="nfasissutil"/>
        </w:rPr>
        <w:t xml:space="preserve">  if (numRows == 1) {</w:t>
      </w:r>
    </w:p>
    <w:p w14:paraId="53D766BC" w14:textId="77777777" w:rsidR="009D1973" w:rsidRPr="009D1973" w:rsidRDefault="009D1973" w:rsidP="000F694A">
      <w:pPr>
        <w:spacing w:line="240" w:lineRule="auto"/>
        <w:jc w:val="left"/>
        <w:rPr>
          <w:rStyle w:val="nfasissutil"/>
        </w:rPr>
      </w:pPr>
      <w:r w:rsidRPr="009D1973">
        <w:rPr>
          <w:rStyle w:val="nfasissutil"/>
        </w:rPr>
        <w:t xml:space="preserve">    return true;</w:t>
      </w:r>
    </w:p>
    <w:p w14:paraId="098D17E3" w14:textId="77777777" w:rsidR="009D1973" w:rsidRPr="009D1973" w:rsidRDefault="009D1973" w:rsidP="000F694A">
      <w:pPr>
        <w:spacing w:line="240" w:lineRule="auto"/>
        <w:jc w:val="left"/>
        <w:rPr>
          <w:rStyle w:val="nfasissutil"/>
        </w:rPr>
      </w:pPr>
      <w:r w:rsidRPr="009D1973">
        <w:rPr>
          <w:rStyle w:val="nfasissutil"/>
        </w:rPr>
        <w:t xml:space="preserve">  } else {</w:t>
      </w:r>
    </w:p>
    <w:p w14:paraId="04DA0DED" w14:textId="77777777" w:rsidR="009D1973" w:rsidRPr="009D1973" w:rsidRDefault="009D1973" w:rsidP="000F694A">
      <w:pPr>
        <w:spacing w:line="240" w:lineRule="auto"/>
        <w:jc w:val="left"/>
        <w:rPr>
          <w:rStyle w:val="nfasissutil"/>
        </w:rPr>
      </w:pPr>
      <w:r w:rsidRPr="009D1973">
        <w:rPr>
          <w:rStyle w:val="nfasissutil"/>
        </w:rPr>
        <w:t xml:space="preserve">    return false;</w:t>
      </w:r>
    </w:p>
    <w:p w14:paraId="3C54E1E3" w14:textId="77777777" w:rsidR="009D1973" w:rsidRPr="009D1973" w:rsidRDefault="009D1973" w:rsidP="000F694A">
      <w:pPr>
        <w:spacing w:line="240" w:lineRule="auto"/>
        <w:jc w:val="left"/>
        <w:rPr>
          <w:rStyle w:val="nfasissutil"/>
        </w:rPr>
      </w:pPr>
      <w:r w:rsidRPr="009D1973">
        <w:rPr>
          <w:rStyle w:val="nfasissutil"/>
        </w:rPr>
        <w:t xml:space="preserve">  }</w:t>
      </w:r>
    </w:p>
    <w:p w14:paraId="1F6AA26D" w14:textId="77777777" w:rsidR="009D1973" w:rsidRPr="009D1973" w:rsidRDefault="009D1973" w:rsidP="000F694A">
      <w:pPr>
        <w:spacing w:line="240" w:lineRule="auto"/>
        <w:jc w:val="left"/>
        <w:rPr>
          <w:rStyle w:val="nfasissutil"/>
        </w:rPr>
      </w:pPr>
      <w:r w:rsidRPr="009D1973">
        <w:rPr>
          <w:rStyle w:val="nfasissutil"/>
        </w:rPr>
        <w:t>}</w:t>
      </w:r>
    </w:p>
    <w:p w14:paraId="58E5E4B8" w14:textId="77777777" w:rsidR="009D1973" w:rsidRPr="009D1973" w:rsidRDefault="009D1973" w:rsidP="000F694A">
      <w:pPr>
        <w:spacing w:line="240" w:lineRule="auto"/>
        <w:jc w:val="left"/>
        <w:rPr>
          <w:rStyle w:val="nfasissutil"/>
        </w:rPr>
      </w:pPr>
    </w:p>
    <w:p w14:paraId="06845EBC" w14:textId="77777777" w:rsidR="009D1973" w:rsidRPr="009D1973" w:rsidRDefault="009D1973" w:rsidP="000F694A">
      <w:pPr>
        <w:spacing w:line="240" w:lineRule="auto"/>
        <w:jc w:val="left"/>
        <w:rPr>
          <w:rStyle w:val="nfasissutil"/>
        </w:rPr>
      </w:pPr>
      <w:r w:rsidRPr="009D1973">
        <w:rPr>
          <w:rStyle w:val="nfasissutil"/>
        </w:rPr>
        <w:t>boolean isAdmin(String usuario) {</w:t>
      </w:r>
    </w:p>
    <w:p w14:paraId="1F32F764" w14:textId="77777777" w:rsidR="009D1973" w:rsidRPr="009D1973" w:rsidRDefault="009D1973" w:rsidP="000F694A">
      <w:pPr>
        <w:spacing w:line="240" w:lineRule="auto"/>
        <w:jc w:val="left"/>
        <w:rPr>
          <w:rStyle w:val="nfasissutil"/>
        </w:rPr>
      </w:pPr>
      <w:r w:rsidRPr="009D1973">
        <w:rPr>
          <w:rStyle w:val="nfasissutil"/>
        </w:rPr>
        <w:t xml:space="preserve">  msql.query("SELECT count(*) AS n FROM `user` WHERE `role_id` = 1 AND `numhermano` = '"+usuario+"'");</w:t>
      </w:r>
    </w:p>
    <w:p w14:paraId="01496770"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7811D853" w14:textId="77777777" w:rsidR="009D1973" w:rsidRPr="009D1973" w:rsidRDefault="009D1973" w:rsidP="000F694A">
      <w:pPr>
        <w:spacing w:line="240" w:lineRule="auto"/>
        <w:jc w:val="left"/>
        <w:rPr>
          <w:rStyle w:val="nfasissutil"/>
        </w:rPr>
      </w:pPr>
      <w:r w:rsidRPr="009D1973">
        <w:rPr>
          <w:rStyle w:val="nfasissutil"/>
        </w:rPr>
        <w:t xml:space="preserve">  int role = msql.getInt("n");</w:t>
      </w:r>
    </w:p>
    <w:p w14:paraId="5FA4E189" w14:textId="77777777" w:rsidR="009D1973" w:rsidRPr="009D1973" w:rsidRDefault="009D1973" w:rsidP="000F694A">
      <w:pPr>
        <w:spacing w:line="240" w:lineRule="auto"/>
        <w:jc w:val="left"/>
        <w:rPr>
          <w:rStyle w:val="nfasissutil"/>
        </w:rPr>
      </w:pPr>
      <w:r w:rsidRPr="009D1973">
        <w:rPr>
          <w:rStyle w:val="nfasissutil"/>
        </w:rPr>
        <w:t xml:space="preserve">  if (role == 1) {</w:t>
      </w:r>
    </w:p>
    <w:p w14:paraId="536D340A" w14:textId="77777777" w:rsidR="009D1973" w:rsidRPr="009D1973" w:rsidRDefault="009D1973" w:rsidP="000F694A">
      <w:pPr>
        <w:spacing w:line="240" w:lineRule="auto"/>
        <w:jc w:val="left"/>
        <w:rPr>
          <w:rStyle w:val="nfasissutil"/>
        </w:rPr>
      </w:pPr>
      <w:r w:rsidRPr="009D1973">
        <w:rPr>
          <w:rStyle w:val="nfasissutil"/>
        </w:rPr>
        <w:t xml:space="preserve">    return true;</w:t>
      </w:r>
    </w:p>
    <w:p w14:paraId="1F72335C" w14:textId="77777777" w:rsidR="009D1973" w:rsidRPr="009D1973" w:rsidRDefault="009D1973" w:rsidP="000F694A">
      <w:pPr>
        <w:spacing w:line="240" w:lineRule="auto"/>
        <w:jc w:val="left"/>
        <w:rPr>
          <w:rStyle w:val="nfasissutil"/>
        </w:rPr>
      </w:pPr>
      <w:r w:rsidRPr="009D1973">
        <w:rPr>
          <w:rStyle w:val="nfasissutil"/>
        </w:rPr>
        <w:t xml:space="preserve">  } else {</w:t>
      </w:r>
    </w:p>
    <w:p w14:paraId="7B290E1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return false;</w:t>
      </w:r>
    </w:p>
    <w:p w14:paraId="710E4EA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4CEBABBD"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8285A7D" w14:textId="77777777" w:rsidR="009D1973" w:rsidRPr="009D1973" w:rsidRDefault="009D1973" w:rsidP="000F694A">
      <w:pPr>
        <w:spacing w:line="240" w:lineRule="auto"/>
        <w:jc w:val="left"/>
        <w:rPr>
          <w:rStyle w:val="nfasissutil"/>
          <w:lang w:val="es-ES"/>
        </w:rPr>
      </w:pPr>
    </w:p>
    <w:p w14:paraId="0F24254F" w14:textId="77777777" w:rsidR="009D1973" w:rsidRPr="009D1973" w:rsidRDefault="009D1973" w:rsidP="000F694A">
      <w:pPr>
        <w:spacing w:line="240" w:lineRule="auto"/>
        <w:jc w:val="left"/>
        <w:rPr>
          <w:rStyle w:val="nfasissutil"/>
          <w:lang w:val="es-ES"/>
        </w:rPr>
      </w:pPr>
      <w:r w:rsidRPr="009D1973">
        <w:rPr>
          <w:rStyle w:val="nfasissutil"/>
          <w:lang w:val="es-ES"/>
        </w:rPr>
        <w:t>// Obtiene el número de filas de la tabla</w:t>
      </w:r>
    </w:p>
    <w:p w14:paraId="78B80E81" w14:textId="77777777" w:rsidR="009D1973" w:rsidRPr="009D1973" w:rsidRDefault="009D1973" w:rsidP="000F694A">
      <w:pPr>
        <w:spacing w:line="240" w:lineRule="auto"/>
        <w:jc w:val="left"/>
        <w:rPr>
          <w:rStyle w:val="nfasissutil"/>
        </w:rPr>
      </w:pPr>
      <w:r w:rsidRPr="009D1973">
        <w:rPr>
          <w:rStyle w:val="nfasissutil"/>
        </w:rPr>
        <w:t>int getNumRowsTabla(String nombreTabla) {</w:t>
      </w:r>
    </w:p>
    <w:p w14:paraId="48115DA7" w14:textId="77777777" w:rsidR="009D1973" w:rsidRPr="009D1973" w:rsidRDefault="009D1973" w:rsidP="000F694A">
      <w:pPr>
        <w:spacing w:line="240" w:lineRule="auto"/>
        <w:jc w:val="left"/>
        <w:rPr>
          <w:rStyle w:val="nfasissutil"/>
        </w:rPr>
      </w:pPr>
      <w:r w:rsidRPr="009D1973">
        <w:rPr>
          <w:rStyle w:val="nfasissutil"/>
        </w:rPr>
        <w:lastRenderedPageBreak/>
        <w:t xml:space="preserve">  msql.query( "SELECT COUNT(*) AS n FROM %s", nombreTabla );</w:t>
      </w:r>
    </w:p>
    <w:p w14:paraId="5D42B3FF"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63001FCA" w14:textId="77777777" w:rsidR="009D1973" w:rsidRPr="009D1973" w:rsidRDefault="009D1973" w:rsidP="000F694A">
      <w:pPr>
        <w:spacing w:line="240" w:lineRule="auto"/>
        <w:jc w:val="left"/>
        <w:rPr>
          <w:rStyle w:val="nfasissutil"/>
        </w:rPr>
      </w:pPr>
      <w:r w:rsidRPr="009D1973">
        <w:rPr>
          <w:rStyle w:val="nfasissutil"/>
        </w:rPr>
        <w:t xml:space="preserve">  int numRows = msql.getInt("n");</w:t>
      </w:r>
    </w:p>
    <w:p w14:paraId="16D086A4"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return numRows;</w:t>
      </w:r>
    </w:p>
    <w:p w14:paraId="58C9F786"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5729C77D" w14:textId="77777777" w:rsidR="009D1973" w:rsidRPr="009D1973" w:rsidRDefault="009D1973" w:rsidP="000F694A">
      <w:pPr>
        <w:spacing w:line="240" w:lineRule="auto"/>
        <w:jc w:val="left"/>
        <w:rPr>
          <w:rStyle w:val="nfasissutil"/>
          <w:lang w:val="es-ES"/>
        </w:rPr>
      </w:pPr>
    </w:p>
    <w:p w14:paraId="78D6F141" w14:textId="77777777" w:rsidR="009D1973" w:rsidRPr="009D1973" w:rsidRDefault="009D1973" w:rsidP="000F694A">
      <w:pPr>
        <w:spacing w:line="240" w:lineRule="auto"/>
        <w:jc w:val="left"/>
        <w:rPr>
          <w:rStyle w:val="nfasissutil"/>
          <w:lang w:val="es-ES"/>
        </w:rPr>
      </w:pPr>
      <w:r w:rsidRPr="009D1973">
        <w:rPr>
          <w:rStyle w:val="nfasissutil"/>
          <w:lang w:val="es-ES"/>
        </w:rPr>
        <w:t>// Obtiene el número de filas de la query</w:t>
      </w:r>
    </w:p>
    <w:p w14:paraId="68F24B90" w14:textId="77777777" w:rsidR="009D1973" w:rsidRPr="009D1973" w:rsidRDefault="009D1973" w:rsidP="000F694A">
      <w:pPr>
        <w:spacing w:line="240" w:lineRule="auto"/>
        <w:jc w:val="left"/>
        <w:rPr>
          <w:rStyle w:val="nfasissutil"/>
        </w:rPr>
      </w:pPr>
      <w:r w:rsidRPr="009D1973">
        <w:rPr>
          <w:rStyle w:val="nfasissutil"/>
        </w:rPr>
        <w:t>int getNumRowsQuery(String q) {</w:t>
      </w:r>
    </w:p>
    <w:p w14:paraId="3249C461" w14:textId="77777777" w:rsidR="009D1973" w:rsidRPr="009D1973" w:rsidRDefault="009D1973" w:rsidP="000F694A">
      <w:pPr>
        <w:spacing w:line="240" w:lineRule="auto"/>
        <w:jc w:val="left"/>
        <w:rPr>
          <w:rStyle w:val="nfasissutil"/>
        </w:rPr>
      </w:pPr>
      <w:r w:rsidRPr="009D1973">
        <w:rPr>
          <w:rStyle w:val="nfasissutil"/>
        </w:rPr>
        <w:t xml:space="preserve">  msql.query( q);</w:t>
      </w:r>
    </w:p>
    <w:p w14:paraId="52FF9ABF"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32E0859A" w14:textId="77777777" w:rsidR="009D1973" w:rsidRPr="009D1973" w:rsidRDefault="009D1973" w:rsidP="000F694A">
      <w:pPr>
        <w:spacing w:line="240" w:lineRule="auto"/>
        <w:jc w:val="left"/>
        <w:rPr>
          <w:rStyle w:val="nfasissutil"/>
        </w:rPr>
      </w:pPr>
      <w:r w:rsidRPr="009D1973">
        <w:rPr>
          <w:rStyle w:val="nfasissutil"/>
        </w:rPr>
        <w:t xml:space="preserve">  int numRows = msql.getInt("n");</w:t>
      </w:r>
    </w:p>
    <w:p w14:paraId="6A72343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return numRows;</w:t>
      </w:r>
    </w:p>
    <w:p w14:paraId="3A4A28ED"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A10EB1B" w14:textId="77777777" w:rsidR="009D1973" w:rsidRPr="009D1973" w:rsidRDefault="009D1973" w:rsidP="000F694A">
      <w:pPr>
        <w:spacing w:line="240" w:lineRule="auto"/>
        <w:jc w:val="left"/>
        <w:rPr>
          <w:rStyle w:val="nfasissutil"/>
          <w:lang w:val="es-ES"/>
        </w:rPr>
      </w:pPr>
    </w:p>
    <w:p w14:paraId="061850F1" w14:textId="77777777" w:rsidR="009D1973" w:rsidRPr="009D1973" w:rsidRDefault="009D1973" w:rsidP="000F694A">
      <w:pPr>
        <w:spacing w:line="240" w:lineRule="auto"/>
        <w:jc w:val="left"/>
        <w:rPr>
          <w:rStyle w:val="nfasissutil"/>
          <w:lang w:val="es-ES"/>
        </w:rPr>
      </w:pPr>
      <w:r w:rsidRPr="009D1973">
        <w:rPr>
          <w:rStyle w:val="nfasissutil"/>
          <w:lang w:val="es-ES"/>
        </w:rPr>
        <w:t>// Obtiene la información de la tabla hermano</w:t>
      </w:r>
    </w:p>
    <w:p w14:paraId="6DE5D0C4" w14:textId="77777777" w:rsidR="009D1973" w:rsidRPr="009D1973" w:rsidRDefault="009D1973" w:rsidP="000F694A">
      <w:pPr>
        <w:spacing w:line="240" w:lineRule="auto"/>
        <w:jc w:val="left"/>
        <w:rPr>
          <w:rStyle w:val="nfasissutil"/>
        </w:rPr>
      </w:pPr>
      <w:r w:rsidRPr="009D1973">
        <w:rPr>
          <w:rStyle w:val="nfasissutil"/>
        </w:rPr>
        <w:t>String[][] getInfoTablaCenso() {</w:t>
      </w:r>
    </w:p>
    <w:p w14:paraId="2486D748" w14:textId="77777777" w:rsidR="009D1973" w:rsidRPr="009D1973" w:rsidRDefault="009D1973" w:rsidP="000F694A">
      <w:pPr>
        <w:spacing w:line="240" w:lineRule="auto"/>
        <w:jc w:val="left"/>
        <w:rPr>
          <w:rStyle w:val="nfasissutil"/>
        </w:rPr>
      </w:pPr>
    </w:p>
    <w:p w14:paraId="63FDA42B" w14:textId="77777777" w:rsidR="009D1973" w:rsidRPr="009D1973" w:rsidRDefault="009D1973" w:rsidP="000F694A">
      <w:pPr>
        <w:spacing w:line="240" w:lineRule="auto"/>
        <w:jc w:val="left"/>
        <w:rPr>
          <w:rStyle w:val="nfasissutil"/>
        </w:rPr>
      </w:pPr>
      <w:r w:rsidRPr="009D1973">
        <w:rPr>
          <w:rStyle w:val="nfasissutil"/>
        </w:rPr>
        <w:t xml:space="preserve">  int numRows = getNumRowsTabla("hermano");</w:t>
      </w:r>
    </w:p>
    <w:p w14:paraId="148FFC9C" w14:textId="77777777" w:rsidR="009D1973" w:rsidRPr="009D1973" w:rsidRDefault="009D1973" w:rsidP="000F694A">
      <w:pPr>
        <w:spacing w:line="240" w:lineRule="auto"/>
        <w:jc w:val="left"/>
        <w:rPr>
          <w:rStyle w:val="nfasissutil"/>
        </w:rPr>
      </w:pPr>
      <w:r w:rsidRPr="009D1973">
        <w:rPr>
          <w:rStyle w:val="nfasissutil"/>
        </w:rPr>
        <w:t xml:space="preserve">  String[][] data = new String[numRows][5];</w:t>
      </w:r>
    </w:p>
    <w:p w14:paraId="72DAB13A" w14:textId="77777777" w:rsidR="009D1973" w:rsidRPr="009D1973" w:rsidRDefault="009D1973" w:rsidP="000F694A">
      <w:pPr>
        <w:spacing w:line="240" w:lineRule="auto"/>
        <w:jc w:val="left"/>
        <w:rPr>
          <w:rStyle w:val="nfasissutil"/>
        </w:rPr>
      </w:pPr>
    </w:p>
    <w:p w14:paraId="4ACE05FD" w14:textId="77777777" w:rsidR="009D1973" w:rsidRPr="009D1973" w:rsidRDefault="009D1973" w:rsidP="000F694A">
      <w:pPr>
        <w:spacing w:line="240" w:lineRule="auto"/>
        <w:jc w:val="left"/>
        <w:rPr>
          <w:rStyle w:val="nfasissutil"/>
        </w:rPr>
      </w:pPr>
      <w:r w:rsidRPr="009D1973">
        <w:rPr>
          <w:rStyle w:val="nfasissutil"/>
        </w:rPr>
        <w:t xml:space="preserve">  int nr=0;</w:t>
      </w:r>
    </w:p>
    <w:p w14:paraId="5CC8A7EE" w14:textId="77777777" w:rsidR="009D1973" w:rsidRPr="009D1973" w:rsidRDefault="009D1973" w:rsidP="000F694A">
      <w:pPr>
        <w:spacing w:line="240" w:lineRule="auto"/>
        <w:jc w:val="left"/>
        <w:rPr>
          <w:rStyle w:val="nfasissutil"/>
        </w:rPr>
      </w:pPr>
      <w:r w:rsidRPr="009D1973">
        <w:rPr>
          <w:rStyle w:val="nfasissutil"/>
        </w:rPr>
        <w:t xml:space="preserve">  msql.query( "SELECT * FROM hermano" );</w:t>
      </w:r>
    </w:p>
    <w:p w14:paraId="18DF3A51" w14:textId="77777777" w:rsidR="009D1973" w:rsidRPr="009D1973" w:rsidRDefault="009D1973" w:rsidP="000F694A">
      <w:pPr>
        <w:spacing w:line="240" w:lineRule="auto"/>
        <w:jc w:val="left"/>
        <w:rPr>
          <w:rStyle w:val="nfasissutil"/>
        </w:rPr>
      </w:pPr>
      <w:r w:rsidRPr="009D1973">
        <w:rPr>
          <w:rStyle w:val="nfasissutil"/>
        </w:rPr>
        <w:t xml:space="preserve">  while (msql.next()) {</w:t>
      </w:r>
    </w:p>
    <w:p w14:paraId="46CCFBA2" w14:textId="77777777" w:rsidR="009D1973" w:rsidRPr="009D1973" w:rsidRDefault="009D1973" w:rsidP="000F694A">
      <w:pPr>
        <w:spacing w:line="240" w:lineRule="auto"/>
        <w:jc w:val="left"/>
        <w:rPr>
          <w:rStyle w:val="nfasissutil"/>
        </w:rPr>
      </w:pPr>
      <w:r w:rsidRPr="009D1973">
        <w:rPr>
          <w:rStyle w:val="nfasissutil"/>
        </w:rPr>
        <w:t xml:space="preserve">    data[nr][0] = String.valueOf(msql.getInt("user_numhermano"));</w:t>
      </w:r>
    </w:p>
    <w:p w14:paraId="40DE5742" w14:textId="77777777" w:rsidR="009D1973" w:rsidRPr="009D1973" w:rsidRDefault="009D1973" w:rsidP="000F694A">
      <w:pPr>
        <w:spacing w:line="240" w:lineRule="auto"/>
        <w:jc w:val="left"/>
        <w:rPr>
          <w:rStyle w:val="nfasissutil"/>
        </w:rPr>
      </w:pPr>
      <w:r w:rsidRPr="009D1973">
        <w:rPr>
          <w:rStyle w:val="nfasissutil"/>
        </w:rPr>
        <w:t xml:space="preserve">    data[nr][1] = msql.getString("nombre");</w:t>
      </w:r>
    </w:p>
    <w:p w14:paraId="2CC65DEA" w14:textId="77777777" w:rsidR="009D1973" w:rsidRPr="009D1973" w:rsidRDefault="009D1973" w:rsidP="000F694A">
      <w:pPr>
        <w:spacing w:line="240" w:lineRule="auto"/>
        <w:jc w:val="left"/>
        <w:rPr>
          <w:rStyle w:val="nfasissutil"/>
        </w:rPr>
      </w:pPr>
      <w:r w:rsidRPr="009D1973">
        <w:rPr>
          <w:rStyle w:val="nfasissutil"/>
        </w:rPr>
        <w:t xml:space="preserve">    data[nr][2] = msql.getString("apellidos");</w:t>
      </w:r>
    </w:p>
    <w:p w14:paraId="510D92CE" w14:textId="77777777" w:rsidR="009D1973" w:rsidRPr="009D1973" w:rsidRDefault="009D1973" w:rsidP="000F694A">
      <w:pPr>
        <w:spacing w:line="240" w:lineRule="auto"/>
        <w:jc w:val="left"/>
        <w:rPr>
          <w:rStyle w:val="nfasissutil"/>
        </w:rPr>
      </w:pPr>
      <w:r w:rsidRPr="009D1973">
        <w:rPr>
          <w:rStyle w:val="nfasissutil"/>
        </w:rPr>
        <w:t xml:space="preserve">    data[nr][3] = formataFecha(String.valueOf(msql.getDate("fechaalta")));</w:t>
      </w:r>
    </w:p>
    <w:p w14:paraId="10C5B68A" w14:textId="77777777" w:rsidR="009D1973" w:rsidRPr="009D1973" w:rsidRDefault="009D1973" w:rsidP="000F694A">
      <w:pPr>
        <w:spacing w:line="240" w:lineRule="auto"/>
        <w:jc w:val="left"/>
        <w:rPr>
          <w:rStyle w:val="nfasissutil"/>
        </w:rPr>
      </w:pPr>
      <w:r w:rsidRPr="009D1973">
        <w:rPr>
          <w:rStyle w:val="nfasissutil"/>
        </w:rPr>
        <w:t xml:space="preserve">    data[nr][4] = String.valueOf(msql.getInt("telefono"));</w:t>
      </w:r>
    </w:p>
    <w:p w14:paraId="0BF88D79"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nr++;</w:t>
      </w:r>
    </w:p>
    <w:p w14:paraId="59581D6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246D702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15738F29"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D47E453" w14:textId="77777777" w:rsidR="009D1973" w:rsidRPr="009D1973" w:rsidRDefault="009D1973" w:rsidP="000F694A">
      <w:pPr>
        <w:spacing w:line="240" w:lineRule="auto"/>
        <w:jc w:val="left"/>
        <w:rPr>
          <w:rStyle w:val="nfasissutil"/>
          <w:lang w:val="es-ES"/>
        </w:rPr>
      </w:pPr>
    </w:p>
    <w:p w14:paraId="1A0F021F" w14:textId="77777777" w:rsidR="009D1973" w:rsidRPr="009D1973" w:rsidRDefault="009D1973" w:rsidP="000F694A">
      <w:pPr>
        <w:spacing w:line="240" w:lineRule="auto"/>
        <w:jc w:val="left"/>
        <w:rPr>
          <w:rStyle w:val="nfasissutil"/>
          <w:lang w:val="es-ES"/>
        </w:rPr>
      </w:pPr>
      <w:r w:rsidRPr="009D1973">
        <w:rPr>
          <w:rStyle w:val="nfasissutil"/>
          <w:lang w:val="es-ES"/>
        </w:rPr>
        <w:t>// Obtiene la información del censo filtrada</w:t>
      </w:r>
    </w:p>
    <w:p w14:paraId="4CD11B0E" w14:textId="77777777" w:rsidR="009D1973" w:rsidRPr="009D1973" w:rsidRDefault="009D1973" w:rsidP="000F694A">
      <w:pPr>
        <w:spacing w:line="240" w:lineRule="auto"/>
        <w:jc w:val="left"/>
        <w:rPr>
          <w:rStyle w:val="nfasissutil"/>
        </w:rPr>
      </w:pPr>
      <w:r w:rsidRPr="009D1973">
        <w:rPr>
          <w:rStyle w:val="nfasissutil"/>
        </w:rPr>
        <w:t>String[][] getInfoTablaCensoBuscar(String buscar) {</w:t>
      </w:r>
    </w:p>
    <w:p w14:paraId="0D07BFFB" w14:textId="77777777" w:rsidR="009D1973" w:rsidRPr="009D1973" w:rsidRDefault="009D1973" w:rsidP="000F694A">
      <w:pPr>
        <w:spacing w:line="240" w:lineRule="auto"/>
        <w:jc w:val="left"/>
        <w:rPr>
          <w:rStyle w:val="nfasissutil"/>
        </w:rPr>
      </w:pPr>
    </w:p>
    <w:p w14:paraId="7D5CB621" w14:textId="77777777" w:rsidR="009D1973" w:rsidRPr="009D1973" w:rsidRDefault="009D1973" w:rsidP="000F694A">
      <w:pPr>
        <w:spacing w:line="240" w:lineRule="auto"/>
        <w:jc w:val="left"/>
        <w:rPr>
          <w:rStyle w:val="nfasissutil"/>
        </w:rPr>
      </w:pPr>
      <w:r w:rsidRPr="009D1973">
        <w:rPr>
          <w:rStyle w:val="nfasissutil"/>
        </w:rPr>
        <w:t xml:space="preserve">  String q2 = "SELECT COUNT(*) AS n FROM hermano WHERE apellidos LIKE '%"+buscar+"%'";</w:t>
      </w:r>
    </w:p>
    <w:p w14:paraId="68C407CC" w14:textId="77777777" w:rsidR="009D1973" w:rsidRPr="009D1973" w:rsidRDefault="009D1973" w:rsidP="000F694A">
      <w:pPr>
        <w:spacing w:line="240" w:lineRule="auto"/>
        <w:jc w:val="left"/>
        <w:rPr>
          <w:rStyle w:val="nfasissutil"/>
        </w:rPr>
      </w:pPr>
      <w:r w:rsidRPr="009D1973">
        <w:rPr>
          <w:rStyle w:val="nfasissutil"/>
        </w:rPr>
        <w:t xml:space="preserve">  int numRows = getNumRowsQuery(q2);</w:t>
      </w:r>
    </w:p>
    <w:p w14:paraId="436C0808" w14:textId="77777777" w:rsidR="009D1973" w:rsidRPr="009D1973" w:rsidRDefault="009D1973" w:rsidP="000F694A">
      <w:pPr>
        <w:spacing w:line="240" w:lineRule="auto"/>
        <w:jc w:val="left"/>
        <w:rPr>
          <w:rStyle w:val="nfasissutil"/>
        </w:rPr>
      </w:pPr>
      <w:r w:rsidRPr="009D1973">
        <w:rPr>
          <w:rStyle w:val="nfasissutil"/>
        </w:rPr>
        <w:t xml:space="preserve">  println("NR:"+numRows);</w:t>
      </w:r>
    </w:p>
    <w:p w14:paraId="227CFC77" w14:textId="77777777" w:rsidR="009D1973" w:rsidRPr="009D1973" w:rsidRDefault="009D1973" w:rsidP="000F694A">
      <w:pPr>
        <w:spacing w:line="240" w:lineRule="auto"/>
        <w:jc w:val="left"/>
        <w:rPr>
          <w:rStyle w:val="nfasissutil"/>
        </w:rPr>
      </w:pPr>
    </w:p>
    <w:p w14:paraId="2FEE27BD" w14:textId="77777777" w:rsidR="009D1973" w:rsidRPr="009D1973" w:rsidRDefault="009D1973" w:rsidP="000F694A">
      <w:pPr>
        <w:spacing w:line="240" w:lineRule="auto"/>
        <w:jc w:val="left"/>
        <w:rPr>
          <w:rStyle w:val="nfasissutil"/>
        </w:rPr>
      </w:pPr>
      <w:r w:rsidRPr="009D1973">
        <w:rPr>
          <w:rStyle w:val="nfasissutil"/>
        </w:rPr>
        <w:t xml:space="preserve">  if (numRows&gt;0) {</w:t>
      </w:r>
    </w:p>
    <w:p w14:paraId="5E775493" w14:textId="77777777" w:rsidR="009D1973" w:rsidRPr="009D1973" w:rsidRDefault="009D1973" w:rsidP="000F694A">
      <w:pPr>
        <w:spacing w:line="240" w:lineRule="auto"/>
        <w:jc w:val="left"/>
        <w:rPr>
          <w:rStyle w:val="nfasissutil"/>
        </w:rPr>
      </w:pPr>
      <w:r w:rsidRPr="009D1973">
        <w:rPr>
          <w:rStyle w:val="nfasissutil"/>
        </w:rPr>
        <w:t xml:space="preserve">    String[][] data = new String[numRows][5];</w:t>
      </w:r>
    </w:p>
    <w:p w14:paraId="22F48038" w14:textId="77777777" w:rsidR="009D1973" w:rsidRPr="009D1973" w:rsidRDefault="009D1973" w:rsidP="000F694A">
      <w:pPr>
        <w:spacing w:line="240" w:lineRule="auto"/>
        <w:jc w:val="left"/>
        <w:rPr>
          <w:rStyle w:val="nfasissutil"/>
        </w:rPr>
      </w:pPr>
    </w:p>
    <w:p w14:paraId="18E79EA4" w14:textId="77777777" w:rsidR="009D1973" w:rsidRPr="009D1973" w:rsidRDefault="009D1973" w:rsidP="000F694A">
      <w:pPr>
        <w:spacing w:line="240" w:lineRule="auto"/>
        <w:jc w:val="left"/>
        <w:rPr>
          <w:rStyle w:val="nfasissutil"/>
        </w:rPr>
      </w:pPr>
      <w:r w:rsidRPr="009D1973">
        <w:rPr>
          <w:rStyle w:val="nfasissutil"/>
        </w:rPr>
        <w:t xml:space="preserve">    String q = "SELECT * FROM hermano WHERE apellidos LIKE '%"+buscar+"%'";</w:t>
      </w:r>
    </w:p>
    <w:p w14:paraId="08BDB932" w14:textId="77777777" w:rsidR="009D1973" w:rsidRPr="009D1973" w:rsidRDefault="009D1973" w:rsidP="000F694A">
      <w:pPr>
        <w:spacing w:line="240" w:lineRule="auto"/>
        <w:jc w:val="left"/>
        <w:rPr>
          <w:rStyle w:val="nfasissutil"/>
        </w:rPr>
      </w:pPr>
      <w:r w:rsidRPr="009D1973">
        <w:rPr>
          <w:rStyle w:val="nfasissutil"/>
        </w:rPr>
        <w:t xml:space="preserve">    int nr=0;</w:t>
      </w:r>
    </w:p>
    <w:p w14:paraId="71766ECE" w14:textId="77777777" w:rsidR="009D1973" w:rsidRPr="009D1973" w:rsidRDefault="009D1973" w:rsidP="000F694A">
      <w:pPr>
        <w:spacing w:line="240" w:lineRule="auto"/>
        <w:jc w:val="left"/>
        <w:rPr>
          <w:rStyle w:val="nfasissutil"/>
        </w:rPr>
      </w:pPr>
      <w:r w:rsidRPr="009D1973">
        <w:rPr>
          <w:rStyle w:val="nfasissutil"/>
        </w:rPr>
        <w:t xml:space="preserve">    msql.query( q );</w:t>
      </w:r>
    </w:p>
    <w:p w14:paraId="6785C527" w14:textId="77777777" w:rsidR="009D1973" w:rsidRPr="009D1973" w:rsidRDefault="009D1973" w:rsidP="000F694A">
      <w:pPr>
        <w:spacing w:line="240" w:lineRule="auto"/>
        <w:jc w:val="left"/>
        <w:rPr>
          <w:rStyle w:val="nfasissutil"/>
        </w:rPr>
      </w:pPr>
      <w:r w:rsidRPr="009D1973">
        <w:rPr>
          <w:rStyle w:val="nfasissutil"/>
        </w:rPr>
        <w:lastRenderedPageBreak/>
        <w:t xml:space="preserve">    while (msql.next()) {</w:t>
      </w:r>
    </w:p>
    <w:p w14:paraId="11E94DCD" w14:textId="77777777" w:rsidR="009D1973" w:rsidRPr="009D1973" w:rsidRDefault="009D1973" w:rsidP="000F694A">
      <w:pPr>
        <w:spacing w:line="240" w:lineRule="auto"/>
        <w:jc w:val="left"/>
        <w:rPr>
          <w:rStyle w:val="nfasissutil"/>
        </w:rPr>
      </w:pPr>
      <w:r w:rsidRPr="009D1973">
        <w:rPr>
          <w:rStyle w:val="nfasissutil"/>
        </w:rPr>
        <w:t xml:space="preserve">      data[nr][0] = String.valueOf(msql.getInt("user_numhermano"));</w:t>
      </w:r>
    </w:p>
    <w:p w14:paraId="3E5A62C7" w14:textId="77777777" w:rsidR="009D1973" w:rsidRPr="009D1973" w:rsidRDefault="009D1973" w:rsidP="000F694A">
      <w:pPr>
        <w:spacing w:line="240" w:lineRule="auto"/>
        <w:jc w:val="left"/>
        <w:rPr>
          <w:rStyle w:val="nfasissutil"/>
        </w:rPr>
      </w:pPr>
      <w:r w:rsidRPr="009D1973">
        <w:rPr>
          <w:rStyle w:val="nfasissutil"/>
        </w:rPr>
        <w:t xml:space="preserve">      data[nr][1] = msql.getString("nombre");</w:t>
      </w:r>
    </w:p>
    <w:p w14:paraId="2C8C33B3" w14:textId="77777777" w:rsidR="009D1973" w:rsidRPr="009D1973" w:rsidRDefault="009D1973" w:rsidP="000F694A">
      <w:pPr>
        <w:spacing w:line="240" w:lineRule="auto"/>
        <w:jc w:val="left"/>
        <w:rPr>
          <w:rStyle w:val="nfasissutil"/>
        </w:rPr>
      </w:pPr>
      <w:r w:rsidRPr="009D1973">
        <w:rPr>
          <w:rStyle w:val="nfasissutil"/>
        </w:rPr>
        <w:t xml:space="preserve">      data[nr][2] = msql.getString("apellidos");</w:t>
      </w:r>
    </w:p>
    <w:p w14:paraId="19A837D7" w14:textId="77777777" w:rsidR="009D1973" w:rsidRPr="009D1973" w:rsidRDefault="009D1973" w:rsidP="000F694A">
      <w:pPr>
        <w:spacing w:line="240" w:lineRule="auto"/>
        <w:jc w:val="left"/>
        <w:rPr>
          <w:rStyle w:val="nfasissutil"/>
        </w:rPr>
      </w:pPr>
      <w:r w:rsidRPr="009D1973">
        <w:rPr>
          <w:rStyle w:val="nfasissutil"/>
        </w:rPr>
        <w:t xml:space="preserve">      data[nr][3] = formataFecha(String.valueOf(msql.getDate("fechaalta")));</w:t>
      </w:r>
    </w:p>
    <w:p w14:paraId="6572F677" w14:textId="77777777" w:rsidR="009D1973" w:rsidRPr="009D1973" w:rsidRDefault="009D1973" w:rsidP="000F694A">
      <w:pPr>
        <w:spacing w:line="240" w:lineRule="auto"/>
        <w:jc w:val="left"/>
        <w:rPr>
          <w:rStyle w:val="nfasissutil"/>
        </w:rPr>
      </w:pPr>
      <w:r w:rsidRPr="009D1973">
        <w:rPr>
          <w:rStyle w:val="nfasissutil"/>
        </w:rPr>
        <w:t xml:space="preserve">      data[nr][4] = String.valueOf(msql.getInt("telefono"));</w:t>
      </w:r>
    </w:p>
    <w:p w14:paraId="06661863" w14:textId="77777777" w:rsidR="009D1973" w:rsidRPr="009D1973" w:rsidRDefault="009D1973" w:rsidP="000F694A">
      <w:pPr>
        <w:spacing w:line="240" w:lineRule="auto"/>
        <w:jc w:val="left"/>
        <w:rPr>
          <w:rStyle w:val="nfasissutil"/>
        </w:rPr>
      </w:pPr>
      <w:r w:rsidRPr="009D1973">
        <w:rPr>
          <w:rStyle w:val="nfasissutil"/>
        </w:rPr>
        <w:t xml:space="preserve">      nr++;</w:t>
      </w:r>
    </w:p>
    <w:p w14:paraId="15C249B0" w14:textId="77777777" w:rsidR="009D1973" w:rsidRPr="009D1973" w:rsidRDefault="009D1973" w:rsidP="000F694A">
      <w:pPr>
        <w:spacing w:line="240" w:lineRule="auto"/>
        <w:jc w:val="left"/>
        <w:rPr>
          <w:rStyle w:val="nfasissutil"/>
        </w:rPr>
      </w:pPr>
      <w:r w:rsidRPr="009D1973">
        <w:rPr>
          <w:rStyle w:val="nfasissutil"/>
        </w:rPr>
        <w:t xml:space="preserve">    }</w:t>
      </w:r>
    </w:p>
    <w:p w14:paraId="59918F7F" w14:textId="77777777" w:rsidR="009D1973" w:rsidRPr="009D1973" w:rsidRDefault="009D1973" w:rsidP="000F694A">
      <w:pPr>
        <w:spacing w:line="240" w:lineRule="auto"/>
        <w:jc w:val="left"/>
        <w:rPr>
          <w:rStyle w:val="nfasissutil"/>
        </w:rPr>
      </w:pPr>
      <w:r w:rsidRPr="009D1973">
        <w:rPr>
          <w:rStyle w:val="nfasissutil"/>
        </w:rPr>
        <w:t xml:space="preserve">    return data;</w:t>
      </w:r>
    </w:p>
    <w:p w14:paraId="403ADB92" w14:textId="77777777" w:rsidR="009D1973" w:rsidRPr="009D1973" w:rsidRDefault="009D1973" w:rsidP="000F694A">
      <w:pPr>
        <w:spacing w:line="240" w:lineRule="auto"/>
        <w:jc w:val="left"/>
        <w:rPr>
          <w:rStyle w:val="nfasissutil"/>
        </w:rPr>
      </w:pPr>
      <w:r w:rsidRPr="009D1973">
        <w:rPr>
          <w:rStyle w:val="nfasissutil"/>
        </w:rPr>
        <w:t xml:space="preserve">  } else {</w:t>
      </w:r>
    </w:p>
    <w:p w14:paraId="2D06411D" w14:textId="77777777" w:rsidR="009D1973" w:rsidRPr="009D1973" w:rsidRDefault="009D1973" w:rsidP="000F694A">
      <w:pPr>
        <w:spacing w:line="240" w:lineRule="auto"/>
        <w:jc w:val="left"/>
        <w:rPr>
          <w:rStyle w:val="nfasissutil"/>
        </w:rPr>
      </w:pPr>
      <w:r w:rsidRPr="009D1973">
        <w:rPr>
          <w:rStyle w:val="nfasissutil"/>
        </w:rPr>
        <w:t xml:space="preserve">    String[][] array = new String[5][5];</w:t>
      </w:r>
    </w:p>
    <w:p w14:paraId="63FCBD8A" w14:textId="77777777" w:rsidR="009D1973" w:rsidRPr="009D1973" w:rsidRDefault="009D1973" w:rsidP="000F694A">
      <w:pPr>
        <w:spacing w:line="240" w:lineRule="auto"/>
        <w:jc w:val="left"/>
        <w:rPr>
          <w:rStyle w:val="nfasissutil"/>
        </w:rPr>
      </w:pPr>
    </w:p>
    <w:p w14:paraId="7200465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Rellenar el array con strings vacíos</w:t>
      </w:r>
    </w:p>
    <w:p w14:paraId="0F96CD46"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for (int i = 0; i &lt; 5; i++) {</w:t>
      </w:r>
    </w:p>
    <w:p w14:paraId="274DB84B" w14:textId="77777777" w:rsidR="009D1973" w:rsidRPr="009D1973" w:rsidRDefault="009D1973" w:rsidP="000F694A">
      <w:pPr>
        <w:spacing w:line="240" w:lineRule="auto"/>
        <w:jc w:val="left"/>
        <w:rPr>
          <w:rStyle w:val="nfasissutil"/>
        </w:rPr>
      </w:pPr>
      <w:r w:rsidRPr="009D1973">
        <w:rPr>
          <w:rStyle w:val="nfasissutil"/>
        </w:rPr>
        <w:t xml:space="preserve">      for (int j = 0; j &lt; 5; j++) {</w:t>
      </w:r>
    </w:p>
    <w:p w14:paraId="6BA3E21F" w14:textId="77777777" w:rsidR="009D1973" w:rsidRPr="009D1973" w:rsidRDefault="009D1973" w:rsidP="000F694A">
      <w:pPr>
        <w:spacing w:line="240" w:lineRule="auto"/>
        <w:jc w:val="left"/>
        <w:rPr>
          <w:rStyle w:val="nfasissutil"/>
        </w:rPr>
      </w:pPr>
      <w:r w:rsidRPr="009D1973">
        <w:rPr>
          <w:rStyle w:val="nfasissutil"/>
        </w:rPr>
        <w:t xml:space="preserve">        array[i][j] = "";</w:t>
      </w:r>
    </w:p>
    <w:p w14:paraId="0926A70B" w14:textId="77777777" w:rsidR="009D1973" w:rsidRPr="009D1973" w:rsidRDefault="009D1973" w:rsidP="000F694A">
      <w:pPr>
        <w:spacing w:line="240" w:lineRule="auto"/>
        <w:jc w:val="left"/>
        <w:rPr>
          <w:rStyle w:val="nfasissutil"/>
        </w:rPr>
      </w:pPr>
      <w:r w:rsidRPr="009D1973">
        <w:rPr>
          <w:rStyle w:val="nfasissutil"/>
        </w:rPr>
        <w:t xml:space="preserve">      }</w:t>
      </w:r>
    </w:p>
    <w:p w14:paraId="2AE2F424" w14:textId="77777777" w:rsidR="009D1973" w:rsidRPr="009D1973" w:rsidRDefault="009D1973" w:rsidP="000F694A">
      <w:pPr>
        <w:spacing w:line="240" w:lineRule="auto"/>
        <w:jc w:val="left"/>
        <w:rPr>
          <w:rStyle w:val="nfasissutil"/>
        </w:rPr>
      </w:pPr>
      <w:r w:rsidRPr="009D1973">
        <w:rPr>
          <w:rStyle w:val="nfasissutil"/>
        </w:rPr>
        <w:t xml:space="preserve">    }</w:t>
      </w:r>
    </w:p>
    <w:p w14:paraId="5FBCC3D2" w14:textId="77777777" w:rsidR="009D1973" w:rsidRPr="009D1973" w:rsidRDefault="009D1973" w:rsidP="000F694A">
      <w:pPr>
        <w:spacing w:line="240" w:lineRule="auto"/>
        <w:jc w:val="left"/>
        <w:rPr>
          <w:rStyle w:val="nfasissutil"/>
        </w:rPr>
      </w:pPr>
    </w:p>
    <w:p w14:paraId="67B138B6" w14:textId="77777777" w:rsidR="009D1973" w:rsidRPr="009D1973" w:rsidRDefault="009D1973" w:rsidP="000F694A">
      <w:pPr>
        <w:spacing w:line="240" w:lineRule="auto"/>
        <w:jc w:val="left"/>
        <w:rPr>
          <w:rStyle w:val="nfasissutil"/>
        </w:rPr>
      </w:pPr>
      <w:r w:rsidRPr="009D1973">
        <w:rPr>
          <w:rStyle w:val="nfasissutil"/>
        </w:rPr>
        <w:t xml:space="preserve">    return array;</w:t>
      </w:r>
    </w:p>
    <w:p w14:paraId="14D98DC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w:t>
      </w:r>
    </w:p>
    <w:p w14:paraId="79203E0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4F8FB6B" w14:textId="77777777" w:rsidR="009D1973" w:rsidRPr="009D1973" w:rsidRDefault="009D1973" w:rsidP="000F694A">
      <w:pPr>
        <w:spacing w:line="240" w:lineRule="auto"/>
        <w:jc w:val="left"/>
        <w:rPr>
          <w:rStyle w:val="nfasissutil"/>
          <w:lang w:val="es-ES"/>
        </w:rPr>
      </w:pPr>
    </w:p>
    <w:p w14:paraId="3ED22664" w14:textId="77777777" w:rsidR="009D1973" w:rsidRPr="009D1973" w:rsidRDefault="009D1973" w:rsidP="000F694A">
      <w:pPr>
        <w:spacing w:line="240" w:lineRule="auto"/>
        <w:jc w:val="left"/>
        <w:rPr>
          <w:rStyle w:val="nfasissutil"/>
          <w:lang w:val="es-ES"/>
        </w:rPr>
      </w:pPr>
      <w:r w:rsidRPr="009D1973">
        <w:rPr>
          <w:rStyle w:val="nfasissutil"/>
          <w:lang w:val="es-ES"/>
        </w:rPr>
        <w:t>// Obtiene la información de la tabla hermano para un hermano determinado</w:t>
      </w:r>
    </w:p>
    <w:p w14:paraId="1F17A119" w14:textId="77777777" w:rsidR="009D1973" w:rsidRPr="009D1973" w:rsidRDefault="009D1973" w:rsidP="000F694A">
      <w:pPr>
        <w:spacing w:line="240" w:lineRule="auto"/>
        <w:jc w:val="left"/>
        <w:rPr>
          <w:rStyle w:val="nfasissutil"/>
        </w:rPr>
      </w:pPr>
      <w:r w:rsidRPr="009D1973">
        <w:rPr>
          <w:rStyle w:val="nfasissutil"/>
        </w:rPr>
        <w:t>String[] getInfoTablaHermano(String idHermano) {</w:t>
      </w:r>
    </w:p>
    <w:p w14:paraId="688BFC98" w14:textId="77777777" w:rsidR="009D1973" w:rsidRPr="009D1973" w:rsidRDefault="009D1973" w:rsidP="000F694A">
      <w:pPr>
        <w:spacing w:line="240" w:lineRule="auto"/>
        <w:jc w:val="left"/>
        <w:rPr>
          <w:rStyle w:val="nfasissutil"/>
        </w:rPr>
      </w:pPr>
    </w:p>
    <w:p w14:paraId="5D663C1E" w14:textId="77777777" w:rsidR="009D1973" w:rsidRPr="009D1973" w:rsidRDefault="009D1973" w:rsidP="000F694A">
      <w:pPr>
        <w:spacing w:line="240" w:lineRule="auto"/>
        <w:jc w:val="left"/>
        <w:rPr>
          <w:rStyle w:val="nfasissutil"/>
        </w:rPr>
      </w:pPr>
      <w:r w:rsidRPr="009D1973">
        <w:rPr>
          <w:rStyle w:val="nfasissutil"/>
        </w:rPr>
        <w:t xml:space="preserve">  String[] data = new String[22];</w:t>
      </w:r>
    </w:p>
    <w:p w14:paraId="361D3021" w14:textId="77777777" w:rsidR="009D1973" w:rsidRPr="009D1973" w:rsidRDefault="009D1973" w:rsidP="000F694A">
      <w:pPr>
        <w:spacing w:line="240" w:lineRule="auto"/>
        <w:jc w:val="left"/>
        <w:rPr>
          <w:rStyle w:val="nfasissutil"/>
        </w:rPr>
      </w:pPr>
    </w:p>
    <w:p w14:paraId="18CC24AD" w14:textId="77777777" w:rsidR="009D1973" w:rsidRPr="009D1973" w:rsidRDefault="009D1973" w:rsidP="000F694A">
      <w:pPr>
        <w:spacing w:line="240" w:lineRule="auto"/>
        <w:jc w:val="left"/>
        <w:rPr>
          <w:rStyle w:val="nfasissutil"/>
        </w:rPr>
      </w:pPr>
      <w:r w:rsidRPr="009D1973">
        <w:rPr>
          <w:rStyle w:val="nfasissutil"/>
        </w:rPr>
        <w:t xml:space="preserve">  msql.query( "SELECT * FROM hermano WHERE user_numhermano='"+idHermano+"'" );</w:t>
      </w:r>
    </w:p>
    <w:p w14:paraId="6AA7CDA6"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42893A1D" w14:textId="77777777" w:rsidR="009D1973" w:rsidRPr="009D1973" w:rsidRDefault="009D1973" w:rsidP="000F694A">
      <w:pPr>
        <w:spacing w:line="240" w:lineRule="auto"/>
        <w:jc w:val="left"/>
        <w:rPr>
          <w:rStyle w:val="nfasissutil"/>
        </w:rPr>
      </w:pPr>
      <w:r w:rsidRPr="009D1973">
        <w:rPr>
          <w:rStyle w:val="nfasissutil"/>
        </w:rPr>
        <w:t xml:space="preserve">  data[0] = String.valueOf(msql.getInt("user_numhermano"));</w:t>
      </w:r>
    </w:p>
    <w:p w14:paraId="25873816" w14:textId="77777777" w:rsidR="009D1973" w:rsidRPr="009D1973" w:rsidRDefault="009D1973" w:rsidP="000F694A">
      <w:pPr>
        <w:spacing w:line="240" w:lineRule="auto"/>
        <w:jc w:val="left"/>
        <w:rPr>
          <w:rStyle w:val="nfasissutil"/>
        </w:rPr>
      </w:pPr>
      <w:r w:rsidRPr="009D1973">
        <w:rPr>
          <w:rStyle w:val="nfasissutil"/>
        </w:rPr>
        <w:t xml:space="preserve">  titulo1 = data[0]+".pdf";</w:t>
      </w:r>
    </w:p>
    <w:p w14:paraId="4F7F7DC1" w14:textId="77777777" w:rsidR="009D1973" w:rsidRPr="009D1973" w:rsidRDefault="009D1973" w:rsidP="000F694A">
      <w:pPr>
        <w:spacing w:line="240" w:lineRule="auto"/>
        <w:jc w:val="left"/>
        <w:rPr>
          <w:rStyle w:val="nfasissutil"/>
        </w:rPr>
      </w:pPr>
      <w:r w:rsidRPr="009D1973">
        <w:rPr>
          <w:rStyle w:val="nfasissutil"/>
        </w:rPr>
        <w:t xml:space="preserve">  data[1] = String.valueOf(msql.getInt("user_role_id"));</w:t>
      </w:r>
    </w:p>
    <w:p w14:paraId="6908462E" w14:textId="77777777" w:rsidR="009D1973" w:rsidRPr="009D1973" w:rsidRDefault="009D1973" w:rsidP="000F694A">
      <w:pPr>
        <w:spacing w:line="240" w:lineRule="auto"/>
        <w:jc w:val="left"/>
        <w:rPr>
          <w:rStyle w:val="nfasissutil"/>
        </w:rPr>
      </w:pPr>
      <w:r w:rsidRPr="009D1973">
        <w:rPr>
          <w:rStyle w:val="nfasissutil"/>
        </w:rPr>
        <w:t xml:space="preserve">  data[2] = msql.getString("nombre");</w:t>
      </w:r>
    </w:p>
    <w:p w14:paraId="7D793038" w14:textId="77777777" w:rsidR="009D1973" w:rsidRPr="009D1973" w:rsidRDefault="009D1973" w:rsidP="000F694A">
      <w:pPr>
        <w:spacing w:line="240" w:lineRule="auto"/>
        <w:jc w:val="left"/>
        <w:rPr>
          <w:rStyle w:val="nfasissutil"/>
        </w:rPr>
      </w:pPr>
      <w:r w:rsidRPr="009D1973">
        <w:rPr>
          <w:rStyle w:val="nfasissutil"/>
        </w:rPr>
        <w:t xml:space="preserve">  data[3] = msql.getString("apellidos");</w:t>
      </w:r>
    </w:p>
    <w:p w14:paraId="2D3BC88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data[4] = formataFecha(String.valueOf(msql.getDate("fechanacimiento")));</w:t>
      </w:r>
    </w:p>
    <w:p w14:paraId="6989E54C"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data[5] = msql.getString("dni");</w:t>
      </w:r>
    </w:p>
    <w:p w14:paraId="6A2E7C28" w14:textId="77777777" w:rsidR="009D1973" w:rsidRPr="009D1973" w:rsidRDefault="009D1973" w:rsidP="000F694A">
      <w:pPr>
        <w:spacing w:line="240" w:lineRule="auto"/>
        <w:jc w:val="left"/>
        <w:rPr>
          <w:rStyle w:val="nfasissutil"/>
        </w:rPr>
      </w:pPr>
      <w:r w:rsidRPr="009D1973">
        <w:rPr>
          <w:rStyle w:val="nfasissutil"/>
        </w:rPr>
        <w:t xml:space="preserve">  data[6] = msql.getString("calle");</w:t>
      </w:r>
    </w:p>
    <w:p w14:paraId="145E0BC9" w14:textId="77777777" w:rsidR="009D1973" w:rsidRPr="009D1973" w:rsidRDefault="009D1973" w:rsidP="000F694A">
      <w:pPr>
        <w:spacing w:line="240" w:lineRule="auto"/>
        <w:jc w:val="left"/>
        <w:rPr>
          <w:rStyle w:val="nfasissutil"/>
        </w:rPr>
      </w:pPr>
      <w:r w:rsidRPr="009D1973">
        <w:rPr>
          <w:rStyle w:val="nfasissutil"/>
        </w:rPr>
        <w:t xml:space="preserve">  data[7] = String.valueOf(msql.getInt("numerodireccion"));</w:t>
      </w:r>
    </w:p>
    <w:p w14:paraId="76F6DE28" w14:textId="77777777" w:rsidR="009D1973" w:rsidRPr="009D1973" w:rsidRDefault="009D1973" w:rsidP="000F694A">
      <w:pPr>
        <w:spacing w:line="240" w:lineRule="auto"/>
        <w:jc w:val="left"/>
        <w:rPr>
          <w:rStyle w:val="nfasissutil"/>
        </w:rPr>
      </w:pPr>
      <w:r w:rsidRPr="009D1973">
        <w:rPr>
          <w:rStyle w:val="nfasissutil"/>
        </w:rPr>
        <w:t xml:space="preserve">  data[8] = msql.getString("piso");</w:t>
      </w:r>
    </w:p>
    <w:p w14:paraId="77B590F3" w14:textId="77777777" w:rsidR="009D1973" w:rsidRPr="009D1973" w:rsidRDefault="009D1973" w:rsidP="000F694A">
      <w:pPr>
        <w:spacing w:line="240" w:lineRule="auto"/>
        <w:jc w:val="left"/>
        <w:rPr>
          <w:rStyle w:val="nfasissutil"/>
        </w:rPr>
      </w:pPr>
      <w:r w:rsidRPr="009D1973">
        <w:rPr>
          <w:rStyle w:val="nfasissutil"/>
        </w:rPr>
        <w:t xml:space="preserve">  data[9] = msql.getString("localidad");</w:t>
      </w:r>
    </w:p>
    <w:p w14:paraId="0B86B430" w14:textId="77777777" w:rsidR="009D1973" w:rsidRPr="009D1973" w:rsidRDefault="009D1973" w:rsidP="000F694A">
      <w:pPr>
        <w:spacing w:line="240" w:lineRule="auto"/>
        <w:jc w:val="left"/>
        <w:rPr>
          <w:rStyle w:val="nfasissutil"/>
        </w:rPr>
      </w:pPr>
      <w:r w:rsidRPr="009D1973">
        <w:rPr>
          <w:rStyle w:val="nfasissutil"/>
        </w:rPr>
        <w:t xml:space="preserve">  data[10] = msql.getString("provincia");</w:t>
      </w:r>
    </w:p>
    <w:p w14:paraId="49BB5D4B" w14:textId="77777777" w:rsidR="009D1973" w:rsidRPr="009D1973" w:rsidRDefault="009D1973" w:rsidP="000F694A">
      <w:pPr>
        <w:spacing w:line="240" w:lineRule="auto"/>
        <w:jc w:val="left"/>
        <w:rPr>
          <w:rStyle w:val="nfasissutil"/>
        </w:rPr>
      </w:pPr>
      <w:r w:rsidRPr="009D1973">
        <w:rPr>
          <w:rStyle w:val="nfasissutil"/>
        </w:rPr>
        <w:t xml:space="preserve">  data[11] = msql.getString("telefono");</w:t>
      </w:r>
    </w:p>
    <w:p w14:paraId="33F6E781" w14:textId="77777777" w:rsidR="009D1973" w:rsidRPr="009D1973" w:rsidRDefault="009D1973" w:rsidP="000F694A">
      <w:pPr>
        <w:spacing w:line="240" w:lineRule="auto"/>
        <w:jc w:val="left"/>
        <w:rPr>
          <w:rStyle w:val="nfasissutil"/>
        </w:rPr>
      </w:pPr>
      <w:r w:rsidRPr="009D1973">
        <w:rPr>
          <w:rStyle w:val="nfasissutil"/>
        </w:rPr>
        <w:t xml:space="preserve">  data[12] = msql.getString("correoelectronico");</w:t>
      </w:r>
    </w:p>
    <w:p w14:paraId="221C10DD" w14:textId="77777777" w:rsidR="009D1973" w:rsidRPr="009D1973" w:rsidRDefault="009D1973" w:rsidP="000F694A">
      <w:pPr>
        <w:spacing w:line="240" w:lineRule="auto"/>
        <w:jc w:val="left"/>
        <w:rPr>
          <w:rStyle w:val="nfasissutil"/>
        </w:rPr>
      </w:pPr>
      <w:r w:rsidRPr="009D1973">
        <w:rPr>
          <w:rStyle w:val="nfasissutil"/>
        </w:rPr>
        <w:lastRenderedPageBreak/>
        <w:t xml:space="preserve">  data[13] = msql.getString("banco");</w:t>
      </w:r>
    </w:p>
    <w:p w14:paraId="29BFAF53" w14:textId="77777777" w:rsidR="009D1973" w:rsidRPr="009D1973" w:rsidRDefault="009D1973" w:rsidP="000F694A">
      <w:pPr>
        <w:spacing w:line="240" w:lineRule="auto"/>
        <w:jc w:val="left"/>
        <w:rPr>
          <w:rStyle w:val="nfasissutil"/>
        </w:rPr>
      </w:pPr>
      <w:r w:rsidRPr="009D1973">
        <w:rPr>
          <w:rStyle w:val="nfasissutil"/>
        </w:rPr>
        <w:t xml:space="preserve">  data[14] = msql.getString("titular");</w:t>
      </w:r>
    </w:p>
    <w:p w14:paraId="39B5D01B" w14:textId="77777777" w:rsidR="009D1973" w:rsidRPr="009D1973" w:rsidRDefault="009D1973" w:rsidP="000F694A">
      <w:pPr>
        <w:spacing w:line="240" w:lineRule="auto"/>
        <w:jc w:val="left"/>
        <w:rPr>
          <w:rStyle w:val="nfasissutil"/>
        </w:rPr>
      </w:pPr>
      <w:r w:rsidRPr="009D1973">
        <w:rPr>
          <w:rStyle w:val="nfasissutil"/>
        </w:rPr>
        <w:t xml:space="preserve">  data[15] = msql.getString("dnititular");</w:t>
      </w:r>
    </w:p>
    <w:p w14:paraId="0EFD6431" w14:textId="77777777" w:rsidR="009D1973" w:rsidRPr="009D1973" w:rsidRDefault="009D1973" w:rsidP="000F694A">
      <w:pPr>
        <w:spacing w:line="240" w:lineRule="auto"/>
        <w:jc w:val="left"/>
        <w:rPr>
          <w:rStyle w:val="nfasissutil"/>
        </w:rPr>
      </w:pPr>
      <w:r w:rsidRPr="009D1973">
        <w:rPr>
          <w:rStyle w:val="nfasissutil"/>
        </w:rPr>
        <w:t xml:space="preserve">  data[16] = msql.getString("iban");</w:t>
      </w:r>
    </w:p>
    <w:p w14:paraId="29F9711C" w14:textId="77777777" w:rsidR="009D1973" w:rsidRPr="009D1973" w:rsidRDefault="009D1973" w:rsidP="000F694A">
      <w:pPr>
        <w:spacing w:line="240" w:lineRule="auto"/>
        <w:jc w:val="left"/>
        <w:rPr>
          <w:rStyle w:val="nfasissutil"/>
        </w:rPr>
      </w:pPr>
      <w:r w:rsidRPr="009D1973">
        <w:rPr>
          <w:rStyle w:val="nfasissutil"/>
        </w:rPr>
        <w:t xml:space="preserve">  data[17] = msql.getString("entidad");</w:t>
      </w:r>
    </w:p>
    <w:p w14:paraId="617519AF" w14:textId="77777777" w:rsidR="009D1973" w:rsidRPr="009D1973" w:rsidRDefault="009D1973" w:rsidP="000F694A">
      <w:pPr>
        <w:spacing w:line="240" w:lineRule="auto"/>
        <w:jc w:val="left"/>
        <w:rPr>
          <w:rStyle w:val="nfasissutil"/>
        </w:rPr>
      </w:pPr>
      <w:r w:rsidRPr="009D1973">
        <w:rPr>
          <w:rStyle w:val="nfasissutil"/>
        </w:rPr>
        <w:t xml:space="preserve">  data[18] = msql.getString("oficina");</w:t>
      </w:r>
    </w:p>
    <w:p w14:paraId="64673899" w14:textId="77777777" w:rsidR="009D1973" w:rsidRPr="009D1973" w:rsidRDefault="009D1973" w:rsidP="000F694A">
      <w:pPr>
        <w:spacing w:line="240" w:lineRule="auto"/>
        <w:jc w:val="left"/>
        <w:rPr>
          <w:rStyle w:val="nfasissutil"/>
        </w:rPr>
      </w:pPr>
      <w:r w:rsidRPr="009D1973">
        <w:rPr>
          <w:rStyle w:val="nfasissutil"/>
        </w:rPr>
        <w:t xml:space="preserve">  data[19] = msql.getString("digitocontrol");</w:t>
      </w:r>
    </w:p>
    <w:p w14:paraId="66F3203E" w14:textId="77777777" w:rsidR="009D1973" w:rsidRPr="009D1973" w:rsidRDefault="009D1973" w:rsidP="000F694A">
      <w:pPr>
        <w:spacing w:line="240" w:lineRule="auto"/>
        <w:jc w:val="left"/>
        <w:rPr>
          <w:rStyle w:val="nfasissutil"/>
        </w:rPr>
      </w:pPr>
      <w:r w:rsidRPr="009D1973">
        <w:rPr>
          <w:rStyle w:val="nfasissutil"/>
        </w:rPr>
        <w:t xml:space="preserve">  data[20] = msql.getString("numerocuenta");</w:t>
      </w:r>
    </w:p>
    <w:p w14:paraId="1828E27D" w14:textId="77777777" w:rsidR="009D1973" w:rsidRPr="009D1973" w:rsidRDefault="009D1973" w:rsidP="000F694A">
      <w:pPr>
        <w:spacing w:line="240" w:lineRule="auto"/>
        <w:jc w:val="left"/>
        <w:rPr>
          <w:rStyle w:val="nfasissutil"/>
        </w:rPr>
      </w:pPr>
      <w:r w:rsidRPr="009D1973">
        <w:rPr>
          <w:rStyle w:val="nfasissutil"/>
        </w:rPr>
        <w:t xml:space="preserve">  data[21] = formataFecha(String.valueOf(msql.getDate("fechaalta")));</w:t>
      </w:r>
    </w:p>
    <w:p w14:paraId="73858177" w14:textId="77777777" w:rsidR="009D1973" w:rsidRPr="009D1973" w:rsidRDefault="009D1973" w:rsidP="000F694A">
      <w:pPr>
        <w:spacing w:line="240" w:lineRule="auto"/>
        <w:jc w:val="left"/>
        <w:rPr>
          <w:rStyle w:val="nfasissutil"/>
        </w:rPr>
      </w:pPr>
      <w:r w:rsidRPr="009D1973">
        <w:rPr>
          <w:rStyle w:val="nfasissutil"/>
        </w:rPr>
        <w:t xml:space="preserve">  return data;</w:t>
      </w:r>
    </w:p>
    <w:p w14:paraId="63C4AAF0"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ADEAB02" w14:textId="77777777" w:rsidR="009D1973" w:rsidRPr="009D1973" w:rsidRDefault="009D1973" w:rsidP="000F694A">
      <w:pPr>
        <w:spacing w:line="240" w:lineRule="auto"/>
        <w:jc w:val="left"/>
        <w:rPr>
          <w:rStyle w:val="nfasissutil"/>
          <w:lang w:val="es-ES"/>
        </w:rPr>
      </w:pPr>
    </w:p>
    <w:p w14:paraId="1B531BD5" w14:textId="77777777" w:rsidR="009D1973" w:rsidRPr="009D1973" w:rsidRDefault="009D1973" w:rsidP="000F694A">
      <w:pPr>
        <w:spacing w:line="240" w:lineRule="auto"/>
        <w:jc w:val="left"/>
        <w:rPr>
          <w:rStyle w:val="nfasissutil"/>
          <w:lang w:val="es-ES"/>
        </w:rPr>
      </w:pPr>
      <w:r w:rsidRPr="009D1973">
        <w:rPr>
          <w:rStyle w:val="nfasissutil"/>
          <w:lang w:val="es-ES"/>
        </w:rPr>
        <w:t>//Modifica el formato de la fecha</w:t>
      </w:r>
    </w:p>
    <w:p w14:paraId="5E5F8561" w14:textId="77777777" w:rsidR="009D1973" w:rsidRPr="009D1973" w:rsidRDefault="009D1973" w:rsidP="000F694A">
      <w:pPr>
        <w:spacing w:line="240" w:lineRule="auto"/>
        <w:jc w:val="left"/>
        <w:rPr>
          <w:rStyle w:val="nfasissutil"/>
          <w:lang w:val="es-ES"/>
        </w:rPr>
      </w:pPr>
      <w:r w:rsidRPr="009D1973">
        <w:rPr>
          <w:rStyle w:val="nfasissutil"/>
          <w:lang w:val="es-ES"/>
        </w:rPr>
        <w:t>String formataFecha2(String fechaEntrada) {</w:t>
      </w:r>
    </w:p>
    <w:p w14:paraId="118CD3A0" w14:textId="77777777" w:rsidR="009D1973" w:rsidRPr="009D1973" w:rsidRDefault="009D1973" w:rsidP="000F694A">
      <w:pPr>
        <w:spacing w:line="240" w:lineRule="auto"/>
        <w:jc w:val="left"/>
        <w:rPr>
          <w:rStyle w:val="nfasissutil"/>
          <w:lang w:val="es-ES"/>
        </w:rPr>
      </w:pPr>
    </w:p>
    <w:p w14:paraId="629F5E7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dia = fechaEntrada.split("/")[0];</w:t>
      </w:r>
    </w:p>
    <w:p w14:paraId="16F8D88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mes = fechaEntrada.split("/")[1];</w:t>
      </w:r>
    </w:p>
    <w:p w14:paraId="6398455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ano = fechaEntrada.split("/")[2];</w:t>
      </w:r>
    </w:p>
    <w:p w14:paraId="63A98D5F" w14:textId="77777777" w:rsidR="009D1973" w:rsidRPr="009D1973" w:rsidRDefault="009D1973" w:rsidP="000F694A">
      <w:pPr>
        <w:spacing w:line="240" w:lineRule="auto"/>
        <w:jc w:val="left"/>
        <w:rPr>
          <w:rStyle w:val="nfasissutil"/>
          <w:lang w:val="es-ES"/>
        </w:rPr>
      </w:pPr>
    </w:p>
    <w:p w14:paraId="7AA1632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ano+"-"+mes+"-"+dia;</w:t>
      </w:r>
    </w:p>
    <w:p w14:paraId="1C64DF3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4D47FD2" w14:textId="77777777" w:rsidR="009D1973" w:rsidRPr="009D1973" w:rsidRDefault="009D1973" w:rsidP="000F694A">
      <w:pPr>
        <w:spacing w:line="240" w:lineRule="auto"/>
        <w:jc w:val="left"/>
        <w:rPr>
          <w:rStyle w:val="nfasissutil"/>
          <w:lang w:val="es-ES"/>
        </w:rPr>
      </w:pPr>
    </w:p>
    <w:p w14:paraId="47388DA1" w14:textId="77777777" w:rsidR="009D1973" w:rsidRPr="009D1973" w:rsidRDefault="009D1973" w:rsidP="000F694A">
      <w:pPr>
        <w:spacing w:line="240" w:lineRule="auto"/>
        <w:jc w:val="left"/>
        <w:rPr>
          <w:rStyle w:val="nfasissutil"/>
          <w:lang w:val="es-ES"/>
        </w:rPr>
      </w:pPr>
      <w:r w:rsidRPr="009D1973">
        <w:rPr>
          <w:rStyle w:val="nfasissutil"/>
          <w:lang w:val="es-ES"/>
        </w:rPr>
        <w:t>//Modifica el formato de la fecha</w:t>
      </w:r>
    </w:p>
    <w:p w14:paraId="5F9E3A5E" w14:textId="77777777" w:rsidR="009D1973" w:rsidRPr="009D1973" w:rsidRDefault="009D1973" w:rsidP="000F694A">
      <w:pPr>
        <w:spacing w:line="240" w:lineRule="auto"/>
        <w:jc w:val="left"/>
        <w:rPr>
          <w:rStyle w:val="nfasissutil"/>
          <w:lang w:val="es-ES"/>
        </w:rPr>
      </w:pPr>
      <w:r w:rsidRPr="009D1973">
        <w:rPr>
          <w:rStyle w:val="nfasissutil"/>
          <w:lang w:val="es-ES"/>
        </w:rPr>
        <w:t>String formataFecha(String fechaEntrada) {</w:t>
      </w:r>
    </w:p>
    <w:p w14:paraId="54322308" w14:textId="77777777" w:rsidR="009D1973" w:rsidRPr="009D1973" w:rsidRDefault="009D1973" w:rsidP="000F694A">
      <w:pPr>
        <w:spacing w:line="240" w:lineRule="auto"/>
        <w:jc w:val="left"/>
        <w:rPr>
          <w:rStyle w:val="nfasissutil"/>
          <w:lang w:val="es-ES"/>
        </w:rPr>
      </w:pPr>
    </w:p>
    <w:p w14:paraId="2276BF8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ano = fechaEntrada.split("-")[0];</w:t>
      </w:r>
    </w:p>
    <w:p w14:paraId="409F4F4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mes = fechaEntrada.split("-")[1];</w:t>
      </w:r>
    </w:p>
    <w:p w14:paraId="3AB216F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dia = fechaEntrada.split("-")[2];</w:t>
      </w:r>
    </w:p>
    <w:p w14:paraId="5D27BAF9" w14:textId="77777777" w:rsidR="009D1973" w:rsidRPr="009D1973" w:rsidRDefault="009D1973" w:rsidP="000F694A">
      <w:pPr>
        <w:spacing w:line="240" w:lineRule="auto"/>
        <w:jc w:val="left"/>
        <w:rPr>
          <w:rStyle w:val="nfasissutil"/>
          <w:lang w:val="es-ES"/>
        </w:rPr>
      </w:pPr>
    </w:p>
    <w:p w14:paraId="583CD9F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dia+"/"+mes+"/"+ano;</w:t>
      </w:r>
    </w:p>
    <w:p w14:paraId="3182CE12"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2284D41" w14:textId="77777777" w:rsidR="009D1973" w:rsidRPr="009D1973" w:rsidRDefault="009D1973" w:rsidP="000F694A">
      <w:pPr>
        <w:spacing w:line="240" w:lineRule="auto"/>
        <w:jc w:val="left"/>
        <w:rPr>
          <w:rStyle w:val="nfasissutil"/>
          <w:lang w:val="es-ES"/>
        </w:rPr>
      </w:pPr>
    </w:p>
    <w:p w14:paraId="5F285961" w14:textId="77777777" w:rsidR="009D1973" w:rsidRPr="009D1973" w:rsidRDefault="009D1973" w:rsidP="000F694A">
      <w:pPr>
        <w:spacing w:line="240" w:lineRule="auto"/>
        <w:jc w:val="left"/>
        <w:rPr>
          <w:rStyle w:val="nfasissutil"/>
          <w:lang w:val="es-ES"/>
        </w:rPr>
      </w:pPr>
      <w:r w:rsidRPr="009D1973">
        <w:rPr>
          <w:rStyle w:val="nfasissutil"/>
          <w:lang w:val="es-ES"/>
        </w:rPr>
        <w:t>//Inserta información relativa a los hermanos (user y hermano)</w:t>
      </w:r>
    </w:p>
    <w:p w14:paraId="29F9C2DF" w14:textId="77777777" w:rsidR="009D1973" w:rsidRPr="009D1973" w:rsidRDefault="009D1973" w:rsidP="000F694A">
      <w:pPr>
        <w:spacing w:line="240" w:lineRule="auto"/>
        <w:jc w:val="left"/>
        <w:rPr>
          <w:rStyle w:val="nfasissutil"/>
        </w:rPr>
      </w:pPr>
      <w:r w:rsidRPr="009D1973">
        <w:rPr>
          <w:rStyle w:val="nfasissutil"/>
        </w:rPr>
        <w:t>void insertInfoTablaHermano(String nombre, String apellidos, String fechanacimiento, String dni, String calle, String numerodireccion, String piso, String localidad, String provincia, String telefono, String correoelectronico, String banco, String titular, String dnititular, String iban, String entidad, String oficina, String digitocontrol, String numerocuenta, String fechaalta) {</w:t>
      </w:r>
    </w:p>
    <w:p w14:paraId="6DB5AD51" w14:textId="77777777" w:rsidR="009D1973" w:rsidRPr="009D1973" w:rsidRDefault="009D1973" w:rsidP="000F694A">
      <w:pPr>
        <w:spacing w:line="240" w:lineRule="auto"/>
        <w:jc w:val="left"/>
        <w:rPr>
          <w:rStyle w:val="nfasissutil"/>
        </w:rPr>
      </w:pPr>
      <w:r w:rsidRPr="009D1973">
        <w:rPr>
          <w:rStyle w:val="nfasissutil"/>
        </w:rPr>
        <w:t xml:space="preserve">  String numHermano = String.valueOf(getNumeroUltimoHermano()+1);</w:t>
      </w:r>
    </w:p>
    <w:p w14:paraId="6DC6E120"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Insertar el nuevo registro en la tabla 'user'</w:t>
      </w:r>
    </w:p>
    <w:p w14:paraId="01B78DA0"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String password = generatePassword(6);</w:t>
      </w:r>
    </w:p>
    <w:p w14:paraId="79C0F67B" w14:textId="77777777" w:rsidR="009D1973" w:rsidRPr="009D1973" w:rsidRDefault="009D1973" w:rsidP="000F694A">
      <w:pPr>
        <w:spacing w:line="240" w:lineRule="auto"/>
        <w:jc w:val="left"/>
        <w:rPr>
          <w:rStyle w:val="nfasissutil"/>
        </w:rPr>
      </w:pPr>
      <w:r w:rsidRPr="009D1973">
        <w:rPr>
          <w:rStyle w:val="nfasissutil"/>
        </w:rPr>
        <w:t xml:space="preserve">  String q2 = "INSERT INTO user (numhermano, password, role_id) VALUES ('"+numHermano+"','"+password+"','2');";</w:t>
      </w:r>
    </w:p>
    <w:p w14:paraId="7ABCD83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Insertar el nuevo registro en la tabla 'hermano'</w:t>
      </w:r>
    </w:p>
    <w:p w14:paraId="39BF15B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sNombre = nombre.replace("'", "\'");</w:t>
      </w:r>
    </w:p>
    <w:p w14:paraId="72AFCFD6"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String sApellidos = apellidos.replace("'", "\'");</w:t>
      </w:r>
    </w:p>
    <w:p w14:paraId="5DC528D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q3 = "INSERT INTO hermano (user_numhermano, user_role_id, nombre, apellidos, fechanacimiento, dni, calle, numerodireccion, piso, localidad, provincia, telefono, correoelectronico, banco, titular, dnititular, iban, entidad, oficina, digitocontrol, numerocuenta, fechaalta) VALUES ('"+numHermano+"','2', '"+sNombre+"','"+sApellidos+"','"+fechanacimiento+"','"+dni+"','"+calle+"','"+numerodireccion+"','"+piso+"','"+localidad+"','"+provincia+"','"+telefono+"','"+correoelectronico+"','"+banco+"','"+titular+"','"+dnititular+"','"+iban+"','"+entidad+"','"+oficina+"','"+digitocontrol+"','"+numerocuenta+"','"+fechaalta+"');";</w:t>
      </w:r>
    </w:p>
    <w:p w14:paraId="6FBCDA15"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println(q2);</w:t>
      </w:r>
    </w:p>
    <w:p w14:paraId="3B073BE2" w14:textId="77777777" w:rsidR="009D1973" w:rsidRPr="009D1973" w:rsidRDefault="009D1973" w:rsidP="000F694A">
      <w:pPr>
        <w:spacing w:line="240" w:lineRule="auto"/>
        <w:jc w:val="left"/>
        <w:rPr>
          <w:rStyle w:val="nfasissutil"/>
        </w:rPr>
      </w:pPr>
      <w:r w:rsidRPr="009D1973">
        <w:rPr>
          <w:rStyle w:val="nfasissutil"/>
        </w:rPr>
        <w:t xml:space="preserve">  println(q3);</w:t>
      </w:r>
    </w:p>
    <w:p w14:paraId="1F912871" w14:textId="77777777" w:rsidR="009D1973" w:rsidRPr="009D1973" w:rsidRDefault="009D1973" w:rsidP="000F694A">
      <w:pPr>
        <w:spacing w:line="240" w:lineRule="auto"/>
        <w:jc w:val="left"/>
        <w:rPr>
          <w:rStyle w:val="nfasissutil"/>
        </w:rPr>
      </w:pPr>
      <w:r w:rsidRPr="009D1973">
        <w:rPr>
          <w:rStyle w:val="nfasissutil"/>
        </w:rPr>
        <w:t xml:space="preserve">  msql.query(q2);</w:t>
      </w:r>
    </w:p>
    <w:p w14:paraId="1EC93AA3"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28DB52E9" w14:textId="77777777" w:rsidR="009D1973" w:rsidRPr="009D1973" w:rsidRDefault="009D1973" w:rsidP="000F694A">
      <w:pPr>
        <w:spacing w:line="240" w:lineRule="auto"/>
        <w:jc w:val="left"/>
        <w:rPr>
          <w:rStyle w:val="nfasissutil"/>
        </w:rPr>
      </w:pPr>
      <w:r w:rsidRPr="009D1973">
        <w:rPr>
          <w:rStyle w:val="nfasissutil"/>
        </w:rPr>
        <w:t xml:space="preserve">  msql.query(q3);</w:t>
      </w:r>
    </w:p>
    <w:p w14:paraId="01088A5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String ficha= numHermano+".pdf";</w:t>
      </w:r>
    </w:p>
    <w:p w14:paraId="3FB0E3D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copiar(rutaArchivo, rutaCopia, ficha);</w:t>
      </w:r>
    </w:p>
    <w:p w14:paraId="00213841" w14:textId="77777777" w:rsidR="009D1973" w:rsidRPr="009D1973" w:rsidRDefault="009D1973" w:rsidP="000F694A">
      <w:pPr>
        <w:spacing w:line="240" w:lineRule="auto"/>
        <w:jc w:val="left"/>
        <w:rPr>
          <w:rStyle w:val="nfasissutil"/>
        </w:rPr>
      </w:pPr>
      <w:r w:rsidRPr="009D1973">
        <w:rPr>
          <w:rStyle w:val="nfasissutil"/>
        </w:rPr>
        <w:t>}</w:t>
      </w:r>
    </w:p>
    <w:p w14:paraId="1577B456" w14:textId="77777777" w:rsidR="009D1973" w:rsidRPr="009D1973" w:rsidRDefault="009D1973" w:rsidP="000F694A">
      <w:pPr>
        <w:spacing w:line="240" w:lineRule="auto"/>
        <w:jc w:val="left"/>
        <w:rPr>
          <w:rStyle w:val="nfasissutil"/>
        </w:rPr>
      </w:pPr>
    </w:p>
    <w:p w14:paraId="2C4E0CDB" w14:textId="77777777" w:rsidR="009D1973" w:rsidRPr="009D1973" w:rsidRDefault="009D1973" w:rsidP="000F694A">
      <w:pPr>
        <w:spacing w:line="240" w:lineRule="auto"/>
        <w:jc w:val="left"/>
        <w:rPr>
          <w:rStyle w:val="nfasissutil"/>
        </w:rPr>
      </w:pPr>
      <w:r w:rsidRPr="009D1973">
        <w:rPr>
          <w:rStyle w:val="nfasissutil"/>
        </w:rPr>
        <w:t>//genera una contraseña aleatoria</w:t>
      </w:r>
    </w:p>
    <w:p w14:paraId="494FE596" w14:textId="77777777" w:rsidR="009D1973" w:rsidRPr="009D1973" w:rsidRDefault="009D1973" w:rsidP="000F694A">
      <w:pPr>
        <w:spacing w:line="240" w:lineRule="auto"/>
        <w:jc w:val="left"/>
        <w:rPr>
          <w:rStyle w:val="nfasissutil"/>
        </w:rPr>
      </w:pPr>
      <w:r w:rsidRPr="009D1973">
        <w:rPr>
          <w:rStyle w:val="nfasissutil"/>
        </w:rPr>
        <w:t>String generatePassword(int length) {</w:t>
      </w:r>
    </w:p>
    <w:p w14:paraId="1927881B" w14:textId="77777777" w:rsidR="009D1973" w:rsidRPr="009D1973" w:rsidRDefault="009D1973" w:rsidP="000F694A">
      <w:pPr>
        <w:spacing w:line="240" w:lineRule="auto"/>
        <w:jc w:val="left"/>
        <w:rPr>
          <w:rStyle w:val="nfasissutil"/>
        </w:rPr>
      </w:pPr>
      <w:r w:rsidRPr="009D1973">
        <w:rPr>
          <w:rStyle w:val="nfasissutil"/>
        </w:rPr>
        <w:t xml:space="preserve">  String capitalCaseLetters = "ABCDEFGHIJKLMNOPQRSTUVWXYZ";</w:t>
      </w:r>
    </w:p>
    <w:p w14:paraId="1C9D3AC5" w14:textId="77777777" w:rsidR="009D1973" w:rsidRPr="009D1973" w:rsidRDefault="009D1973" w:rsidP="000F694A">
      <w:pPr>
        <w:spacing w:line="240" w:lineRule="auto"/>
        <w:jc w:val="left"/>
        <w:rPr>
          <w:rStyle w:val="nfasissutil"/>
        </w:rPr>
      </w:pPr>
      <w:r w:rsidRPr="009D1973">
        <w:rPr>
          <w:rStyle w:val="nfasissutil"/>
        </w:rPr>
        <w:t xml:space="preserve">  String lowerCaseLetters = "abcdefghijklmnopqrstuvwxyz";</w:t>
      </w:r>
    </w:p>
    <w:p w14:paraId="56E44B91" w14:textId="77777777" w:rsidR="009D1973" w:rsidRPr="009D1973" w:rsidRDefault="009D1973" w:rsidP="000F694A">
      <w:pPr>
        <w:spacing w:line="240" w:lineRule="auto"/>
        <w:jc w:val="left"/>
        <w:rPr>
          <w:rStyle w:val="nfasissutil"/>
        </w:rPr>
      </w:pPr>
    </w:p>
    <w:p w14:paraId="0F33D5C4" w14:textId="77777777" w:rsidR="009D1973" w:rsidRPr="009D1973" w:rsidRDefault="009D1973" w:rsidP="000F694A">
      <w:pPr>
        <w:spacing w:line="240" w:lineRule="auto"/>
        <w:jc w:val="left"/>
        <w:rPr>
          <w:rStyle w:val="nfasissutil"/>
        </w:rPr>
      </w:pPr>
      <w:r w:rsidRPr="009D1973">
        <w:rPr>
          <w:rStyle w:val="nfasissutil"/>
        </w:rPr>
        <w:t xml:space="preserve">  String numbers = "1234567890";</w:t>
      </w:r>
    </w:p>
    <w:p w14:paraId="529C7CBF" w14:textId="77777777" w:rsidR="009D1973" w:rsidRPr="009D1973" w:rsidRDefault="009D1973" w:rsidP="000F694A">
      <w:pPr>
        <w:spacing w:line="240" w:lineRule="auto"/>
        <w:jc w:val="left"/>
        <w:rPr>
          <w:rStyle w:val="nfasissutil"/>
        </w:rPr>
      </w:pPr>
      <w:r w:rsidRPr="009D1973">
        <w:rPr>
          <w:rStyle w:val="nfasissutil"/>
        </w:rPr>
        <w:t xml:space="preserve">  String combinedChars = capitalCaseLetters + lowerCaseLetters + numbers;</w:t>
      </w:r>
    </w:p>
    <w:p w14:paraId="586A7C3C" w14:textId="77777777" w:rsidR="009D1973" w:rsidRPr="009D1973" w:rsidRDefault="009D1973" w:rsidP="000F694A">
      <w:pPr>
        <w:spacing w:line="240" w:lineRule="auto"/>
        <w:jc w:val="left"/>
        <w:rPr>
          <w:rStyle w:val="nfasissutil"/>
        </w:rPr>
      </w:pPr>
      <w:r w:rsidRPr="009D1973">
        <w:rPr>
          <w:rStyle w:val="nfasissutil"/>
        </w:rPr>
        <w:t xml:space="preserve">  Random random = new Random();</w:t>
      </w:r>
    </w:p>
    <w:p w14:paraId="082CE344" w14:textId="77777777" w:rsidR="009D1973" w:rsidRPr="009D1973" w:rsidRDefault="009D1973" w:rsidP="000F694A">
      <w:pPr>
        <w:spacing w:line="240" w:lineRule="auto"/>
        <w:jc w:val="left"/>
        <w:rPr>
          <w:rStyle w:val="nfasissutil"/>
        </w:rPr>
      </w:pPr>
      <w:r w:rsidRPr="009D1973">
        <w:rPr>
          <w:rStyle w:val="nfasissutil"/>
        </w:rPr>
        <w:t xml:space="preserve">  char[] password = new char[length];</w:t>
      </w:r>
    </w:p>
    <w:p w14:paraId="3D175689" w14:textId="77777777" w:rsidR="009D1973" w:rsidRPr="009D1973" w:rsidRDefault="009D1973" w:rsidP="000F694A">
      <w:pPr>
        <w:spacing w:line="240" w:lineRule="auto"/>
        <w:jc w:val="left"/>
        <w:rPr>
          <w:rStyle w:val="nfasissutil"/>
        </w:rPr>
      </w:pPr>
    </w:p>
    <w:p w14:paraId="435F8D67" w14:textId="77777777" w:rsidR="009D1973" w:rsidRPr="009D1973" w:rsidRDefault="009D1973" w:rsidP="000F694A">
      <w:pPr>
        <w:spacing w:line="240" w:lineRule="auto"/>
        <w:jc w:val="left"/>
        <w:rPr>
          <w:rStyle w:val="nfasissutil"/>
        </w:rPr>
      </w:pPr>
      <w:r w:rsidRPr="009D1973">
        <w:rPr>
          <w:rStyle w:val="nfasissutil"/>
        </w:rPr>
        <w:t xml:space="preserve">  password[0] = lowerCaseLetters.charAt(random.nextInt(lowerCaseLetters.length()));</w:t>
      </w:r>
    </w:p>
    <w:p w14:paraId="43C074C5" w14:textId="77777777" w:rsidR="009D1973" w:rsidRPr="009D1973" w:rsidRDefault="009D1973" w:rsidP="000F694A">
      <w:pPr>
        <w:spacing w:line="240" w:lineRule="auto"/>
        <w:jc w:val="left"/>
        <w:rPr>
          <w:rStyle w:val="nfasissutil"/>
        </w:rPr>
      </w:pPr>
      <w:r w:rsidRPr="009D1973">
        <w:rPr>
          <w:rStyle w:val="nfasissutil"/>
        </w:rPr>
        <w:t xml:space="preserve">  password[1] = capitalCaseLetters.charAt(random.nextInt(capitalCaseLetters.length()));</w:t>
      </w:r>
    </w:p>
    <w:p w14:paraId="494C86ED" w14:textId="77777777" w:rsidR="009D1973" w:rsidRPr="009D1973" w:rsidRDefault="009D1973" w:rsidP="000F694A">
      <w:pPr>
        <w:spacing w:line="240" w:lineRule="auto"/>
        <w:jc w:val="left"/>
        <w:rPr>
          <w:rStyle w:val="nfasissutil"/>
        </w:rPr>
      </w:pPr>
      <w:r w:rsidRPr="009D1973">
        <w:rPr>
          <w:rStyle w:val="nfasissutil"/>
        </w:rPr>
        <w:t xml:space="preserve">  password[2] = numbers.charAt(random.nextInt(numbers.length()));</w:t>
      </w:r>
    </w:p>
    <w:p w14:paraId="17E11861" w14:textId="77777777" w:rsidR="009D1973" w:rsidRPr="009D1973" w:rsidRDefault="009D1973" w:rsidP="000F694A">
      <w:pPr>
        <w:spacing w:line="240" w:lineRule="auto"/>
        <w:jc w:val="left"/>
        <w:rPr>
          <w:rStyle w:val="nfasissutil"/>
        </w:rPr>
      </w:pPr>
    </w:p>
    <w:p w14:paraId="3170F264" w14:textId="77777777" w:rsidR="009D1973" w:rsidRPr="009D1973" w:rsidRDefault="009D1973" w:rsidP="000F694A">
      <w:pPr>
        <w:spacing w:line="240" w:lineRule="auto"/>
        <w:jc w:val="left"/>
        <w:rPr>
          <w:rStyle w:val="nfasissutil"/>
        </w:rPr>
      </w:pPr>
      <w:r w:rsidRPr="009D1973">
        <w:rPr>
          <w:rStyle w:val="nfasissutil"/>
        </w:rPr>
        <w:t xml:space="preserve">  for (int i = 3; i&lt; length; i++) {</w:t>
      </w:r>
    </w:p>
    <w:p w14:paraId="550FC629" w14:textId="77777777" w:rsidR="009D1973" w:rsidRPr="009D1973" w:rsidRDefault="009D1973" w:rsidP="000F694A">
      <w:pPr>
        <w:spacing w:line="240" w:lineRule="auto"/>
        <w:jc w:val="left"/>
        <w:rPr>
          <w:rStyle w:val="nfasissutil"/>
        </w:rPr>
      </w:pPr>
      <w:r w:rsidRPr="009D1973">
        <w:rPr>
          <w:rStyle w:val="nfasissutil"/>
        </w:rPr>
        <w:t xml:space="preserve">    password[i] = combinedChars.charAt(random.nextInt(combinedChars.length()));</w:t>
      </w:r>
    </w:p>
    <w:p w14:paraId="5931F8F2"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w:t>
      </w:r>
    </w:p>
    <w:p w14:paraId="6D2844E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new String(password);</w:t>
      </w:r>
    </w:p>
    <w:p w14:paraId="3CE7A4A9"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1DA4CC53" w14:textId="77777777" w:rsidR="009D1973" w:rsidRPr="009D1973" w:rsidRDefault="009D1973" w:rsidP="000F694A">
      <w:pPr>
        <w:spacing w:line="240" w:lineRule="auto"/>
        <w:jc w:val="left"/>
        <w:rPr>
          <w:rStyle w:val="nfasissutil"/>
          <w:lang w:val="es-ES"/>
        </w:rPr>
      </w:pPr>
    </w:p>
    <w:p w14:paraId="563F5954" w14:textId="77777777" w:rsidR="009D1973" w:rsidRPr="009D1973" w:rsidRDefault="009D1973" w:rsidP="000F694A">
      <w:pPr>
        <w:spacing w:line="240" w:lineRule="auto"/>
        <w:jc w:val="left"/>
        <w:rPr>
          <w:rStyle w:val="nfasissutil"/>
          <w:lang w:val="es-ES"/>
        </w:rPr>
      </w:pPr>
      <w:r w:rsidRPr="009D1973">
        <w:rPr>
          <w:rStyle w:val="nfasissutil"/>
          <w:lang w:val="es-ES"/>
        </w:rPr>
        <w:t>//Indica el número de hermano más alto existente</w:t>
      </w:r>
    </w:p>
    <w:p w14:paraId="5752C8CD" w14:textId="77777777" w:rsidR="009D1973" w:rsidRPr="009D1973" w:rsidRDefault="009D1973" w:rsidP="000F694A">
      <w:pPr>
        <w:spacing w:line="240" w:lineRule="auto"/>
        <w:jc w:val="left"/>
        <w:rPr>
          <w:rStyle w:val="nfasissutil"/>
        </w:rPr>
      </w:pPr>
      <w:r w:rsidRPr="009D1973">
        <w:rPr>
          <w:rStyle w:val="nfasissutil"/>
        </w:rPr>
        <w:lastRenderedPageBreak/>
        <w:t>int getNumeroUltimoHermano() {</w:t>
      </w:r>
    </w:p>
    <w:p w14:paraId="1DEE3FC9" w14:textId="77777777" w:rsidR="009D1973" w:rsidRPr="009D1973" w:rsidRDefault="009D1973" w:rsidP="000F694A">
      <w:pPr>
        <w:spacing w:line="240" w:lineRule="auto"/>
        <w:jc w:val="left"/>
        <w:rPr>
          <w:rStyle w:val="nfasissutil"/>
        </w:rPr>
      </w:pPr>
      <w:r w:rsidRPr="009D1973">
        <w:rPr>
          <w:rStyle w:val="nfasissutil"/>
        </w:rPr>
        <w:t xml:space="preserve">  String q = "SELECT MAX( user_numhermano  ) AS n FROM hermano";</w:t>
      </w:r>
    </w:p>
    <w:p w14:paraId="5811B74B" w14:textId="77777777" w:rsidR="009D1973" w:rsidRPr="009D1973" w:rsidRDefault="009D1973" w:rsidP="000F694A">
      <w:pPr>
        <w:spacing w:line="240" w:lineRule="auto"/>
        <w:jc w:val="left"/>
        <w:rPr>
          <w:rStyle w:val="nfasissutil"/>
        </w:rPr>
      </w:pPr>
      <w:r w:rsidRPr="009D1973">
        <w:rPr>
          <w:rStyle w:val="nfasissutil"/>
        </w:rPr>
        <w:t xml:space="preserve">  println(q);</w:t>
      </w:r>
    </w:p>
    <w:p w14:paraId="3AB197B5" w14:textId="77777777" w:rsidR="009D1973" w:rsidRPr="009D1973" w:rsidRDefault="009D1973" w:rsidP="000F694A">
      <w:pPr>
        <w:spacing w:line="240" w:lineRule="auto"/>
        <w:jc w:val="left"/>
        <w:rPr>
          <w:rStyle w:val="nfasissutil"/>
        </w:rPr>
      </w:pPr>
      <w:r w:rsidRPr="009D1973">
        <w:rPr>
          <w:rStyle w:val="nfasissutil"/>
        </w:rPr>
        <w:t xml:space="preserve">  msql.query(q);</w:t>
      </w:r>
    </w:p>
    <w:p w14:paraId="4A15BDF7"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3F2583F3" w14:textId="77777777" w:rsidR="009D1973" w:rsidRPr="009D1973" w:rsidRDefault="009D1973" w:rsidP="000F694A">
      <w:pPr>
        <w:spacing w:line="240" w:lineRule="auto"/>
        <w:jc w:val="left"/>
        <w:rPr>
          <w:rStyle w:val="nfasissutil"/>
        </w:rPr>
      </w:pPr>
      <w:r w:rsidRPr="009D1973">
        <w:rPr>
          <w:rStyle w:val="nfasissutil"/>
        </w:rPr>
        <w:t xml:space="preserve">  return (msql.getInt("n"));</w:t>
      </w:r>
    </w:p>
    <w:p w14:paraId="1D43C53D"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BF28555" w14:textId="77777777" w:rsidR="009D1973" w:rsidRPr="009D1973" w:rsidRDefault="009D1973" w:rsidP="000F694A">
      <w:pPr>
        <w:spacing w:line="240" w:lineRule="auto"/>
        <w:jc w:val="left"/>
        <w:rPr>
          <w:rStyle w:val="nfasissutil"/>
          <w:lang w:val="es-ES"/>
        </w:rPr>
      </w:pPr>
    </w:p>
    <w:p w14:paraId="31F1F55B" w14:textId="77777777" w:rsidR="009D1973" w:rsidRPr="009D1973" w:rsidRDefault="009D1973" w:rsidP="000F694A">
      <w:pPr>
        <w:spacing w:line="240" w:lineRule="auto"/>
        <w:jc w:val="left"/>
        <w:rPr>
          <w:rStyle w:val="nfasissutil"/>
          <w:lang w:val="es-ES"/>
        </w:rPr>
      </w:pPr>
    </w:p>
    <w:p w14:paraId="2A5E77FB" w14:textId="77777777" w:rsidR="009D1973" w:rsidRPr="009D1973" w:rsidRDefault="009D1973" w:rsidP="000F694A">
      <w:pPr>
        <w:spacing w:line="240" w:lineRule="auto"/>
        <w:jc w:val="left"/>
        <w:rPr>
          <w:rStyle w:val="nfasissutil"/>
          <w:lang w:val="es-ES"/>
        </w:rPr>
      </w:pPr>
    </w:p>
    <w:p w14:paraId="052D9C72" w14:textId="77777777" w:rsidR="009D1973" w:rsidRPr="009D1973" w:rsidRDefault="009D1973" w:rsidP="000F694A">
      <w:pPr>
        <w:spacing w:line="240" w:lineRule="auto"/>
        <w:jc w:val="left"/>
        <w:rPr>
          <w:rStyle w:val="nfasissutil"/>
          <w:lang w:val="es-ES"/>
        </w:rPr>
      </w:pPr>
      <w:r w:rsidRPr="009D1973">
        <w:rPr>
          <w:rStyle w:val="nfasissutil"/>
          <w:lang w:val="es-ES"/>
        </w:rPr>
        <w:t>// Obtiene la información de la tabla archivo</w:t>
      </w:r>
    </w:p>
    <w:p w14:paraId="41D78719" w14:textId="77777777" w:rsidR="009D1973" w:rsidRPr="009D1973" w:rsidRDefault="009D1973" w:rsidP="000F694A">
      <w:pPr>
        <w:spacing w:line="240" w:lineRule="auto"/>
        <w:jc w:val="left"/>
        <w:rPr>
          <w:rStyle w:val="nfasissutil"/>
        </w:rPr>
      </w:pPr>
      <w:r w:rsidRPr="009D1973">
        <w:rPr>
          <w:rStyle w:val="nfasissutil"/>
        </w:rPr>
        <w:t>String[][] getInfoTablaArchivo() {</w:t>
      </w:r>
    </w:p>
    <w:p w14:paraId="0466A114" w14:textId="77777777" w:rsidR="009D1973" w:rsidRPr="009D1973" w:rsidRDefault="009D1973" w:rsidP="000F694A">
      <w:pPr>
        <w:spacing w:line="240" w:lineRule="auto"/>
        <w:jc w:val="left"/>
        <w:rPr>
          <w:rStyle w:val="nfasissutil"/>
        </w:rPr>
      </w:pPr>
    </w:p>
    <w:p w14:paraId="703E2B51" w14:textId="77777777" w:rsidR="009D1973" w:rsidRPr="009D1973" w:rsidRDefault="009D1973" w:rsidP="000F694A">
      <w:pPr>
        <w:spacing w:line="240" w:lineRule="auto"/>
        <w:jc w:val="left"/>
        <w:rPr>
          <w:rStyle w:val="nfasissutil"/>
        </w:rPr>
      </w:pPr>
      <w:r w:rsidRPr="009D1973">
        <w:rPr>
          <w:rStyle w:val="nfasissutil"/>
        </w:rPr>
        <w:t xml:space="preserve">  int numRows = getNumRowsTabla("archivo");</w:t>
      </w:r>
    </w:p>
    <w:p w14:paraId="1C10C554" w14:textId="77777777" w:rsidR="009D1973" w:rsidRPr="009D1973" w:rsidRDefault="009D1973" w:rsidP="000F694A">
      <w:pPr>
        <w:spacing w:line="240" w:lineRule="auto"/>
        <w:jc w:val="left"/>
        <w:rPr>
          <w:rStyle w:val="nfasissutil"/>
        </w:rPr>
      </w:pPr>
      <w:r w:rsidRPr="009D1973">
        <w:rPr>
          <w:rStyle w:val="nfasissutil"/>
        </w:rPr>
        <w:t xml:space="preserve">  String[][] data = new String[numRows][3];</w:t>
      </w:r>
    </w:p>
    <w:p w14:paraId="4A6EE794" w14:textId="77777777" w:rsidR="009D1973" w:rsidRPr="009D1973" w:rsidRDefault="009D1973" w:rsidP="000F694A">
      <w:pPr>
        <w:spacing w:line="240" w:lineRule="auto"/>
        <w:jc w:val="left"/>
        <w:rPr>
          <w:rStyle w:val="nfasissutil"/>
        </w:rPr>
      </w:pPr>
    </w:p>
    <w:p w14:paraId="1BB6FE39" w14:textId="77777777" w:rsidR="009D1973" w:rsidRPr="009D1973" w:rsidRDefault="009D1973" w:rsidP="000F694A">
      <w:pPr>
        <w:spacing w:line="240" w:lineRule="auto"/>
        <w:jc w:val="left"/>
        <w:rPr>
          <w:rStyle w:val="nfasissutil"/>
        </w:rPr>
      </w:pPr>
      <w:r w:rsidRPr="009D1973">
        <w:rPr>
          <w:rStyle w:val="nfasissutil"/>
        </w:rPr>
        <w:t xml:space="preserve">  int nr=0;</w:t>
      </w:r>
    </w:p>
    <w:p w14:paraId="564381EF" w14:textId="77777777" w:rsidR="009D1973" w:rsidRPr="009D1973" w:rsidRDefault="009D1973" w:rsidP="000F694A">
      <w:pPr>
        <w:spacing w:line="240" w:lineRule="auto"/>
        <w:jc w:val="left"/>
        <w:rPr>
          <w:rStyle w:val="nfasissutil"/>
        </w:rPr>
      </w:pPr>
      <w:r w:rsidRPr="009D1973">
        <w:rPr>
          <w:rStyle w:val="nfasissutil"/>
        </w:rPr>
        <w:t xml:space="preserve">  msql.query( "SELECT archivo.titulo AS titulo, archivo.datacion AS datacion, archivo.file AS file, tipo_arch.tipo FROM archivo, tipo_arch WHERE archivo.tipo_arch_idtipo_arch=tipo_arch.idtipo_arch ORDER BY datacion ASC;" );</w:t>
      </w:r>
    </w:p>
    <w:p w14:paraId="76DC949F" w14:textId="77777777" w:rsidR="009D1973" w:rsidRPr="009D1973" w:rsidRDefault="009D1973" w:rsidP="000F694A">
      <w:pPr>
        <w:spacing w:line="240" w:lineRule="auto"/>
        <w:jc w:val="left"/>
        <w:rPr>
          <w:rStyle w:val="nfasissutil"/>
        </w:rPr>
      </w:pPr>
      <w:r w:rsidRPr="009D1973">
        <w:rPr>
          <w:rStyle w:val="nfasissutil"/>
        </w:rPr>
        <w:t xml:space="preserve">  while (msql.next()) {</w:t>
      </w:r>
    </w:p>
    <w:p w14:paraId="073EA00F" w14:textId="77777777" w:rsidR="009D1973" w:rsidRPr="009D1973" w:rsidRDefault="009D1973" w:rsidP="000F694A">
      <w:pPr>
        <w:spacing w:line="240" w:lineRule="auto"/>
        <w:jc w:val="left"/>
        <w:rPr>
          <w:rStyle w:val="nfasissutil"/>
        </w:rPr>
      </w:pPr>
      <w:r w:rsidRPr="009D1973">
        <w:rPr>
          <w:rStyle w:val="nfasissutil"/>
        </w:rPr>
        <w:t xml:space="preserve">    data[nr][0] = msql.getString("titulo");</w:t>
      </w:r>
    </w:p>
    <w:p w14:paraId="088F2284" w14:textId="77777777" w:rsidR="009D1973" w:rsidRPr="009D1973" w:rsidRDefault="009D1973" w:rsidP="000F694A">
      <w:pPr>
        <w:spacing w:line="240" w:lineRule="auto"/>
        <w:jc w:val="left"/>
        <w:rPr>
          <w:rStyle w:val="nfasissutil"/>
        </w:rPr>
      </w:pPr>
      <w:r w:rsidRPr="009D1973">
        <w:rPr>
          <w:rStyle w:val="nfasissutil"/>
        </w:rPr>
        <w:t xml:space="preserve">    data[nr][1] = String.valueOf(msql.getInt("datacion"));</w:t>
      </w:r>
    </w:p>
    <w:p w14:paraId="762BC4DE" w14:textId="77777777" w:rsidR="009D1973" w:rsidRPr="009D1973" w:rsidRDefault="009D1973" w:rsidP="000F694A">
      <w:pPr>
        <w:spacing w:line="240" w:lineRule="auto"/>
        <w:jc w:val="left"/>
        <w:rPr>
          <w:rStyle w:val="nfasissutil"/>
        </w:rPr>
      </w:pPr>
      <w:r w:rsidRPr="009D1973">
        <w:rPr>
          <w:rStyle w:val="nfasissutil"/>
        </w:rPr>
        <w:t xml:space="preserve">    data[nr][2] = msql.getString("tipo");</w:t>
      </w:r>
    </w:p>
    <w:p w14:paraId="082C6B3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nr++;</w:t>
      </w:r>
    </w:p>
    <w:p w14:paraId="2B19EC7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1C91F9C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27294CD9"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7675E1B8" w14:textId="77777777" w:rsidR="009D1973" w:rsidRPr="009D1973" w:rsidRDefault="009D1973" w:rsidP="000F694A">
      <w:pPr>
        <w:spacing w:line="240" w:lineRule="auto"/>
        <w:jc w:val="left"/>
        <w:rPr>
          <w:rStyle w:val="nfasissutil"/>
          <w:lang w:val="es-ES"/>
        </w:rPr>
      </w:pPr>
    </w:p>
    <w:p w14:paraId="23613539" w14:textId="77777777" w:rsidR="009D1973" w:rsidRPr="009D1973" w:rsidRDefault="009D1973" w:rsidP="000F694A">
      <w:pPr>
        <w:spacing w:line="240" w:lineRule="auto"/>
        <w:jc w:val="left"/>
        <w:rPr>
          <w:rStyle w:val="nfasissutil"/>
          <w:lang w:val="es-ES"/>
        </w:rPr>
      </w:pPr>
      <w:r w:rsidRPr="009D1973">
        <w:rPr>
          <w:rStyle w:val="nfasissutil"/>
          <w:lang w:val="es-ES"/>
        </w:rPr>
        <w:t>//Inserta información del archivo en la BBDD</w:t>
      </w:r>
    </w:p>
    <w:p w14:paraId="63439C67" w14:textId="77777777" w:rsidR="009D1973" w:rsidRPr="009D1973" w:rsidRDefault="009D1973" w:rsidP="000F694A">
      <w:pPr>
        <w:spacing w:line="240" w:lineRule="auto"/>
        <w:jc w:val="left"/>
        <w:rPr>
          <w:rStyle w:val="nfasissutil"/>
        </w:rPr>
      </w:pPr>
      <w:r w:rsidRPr="009D1973">
        <w:rPr>
          <w:rStyle w:val="nfasissutil"/>
        </w:rPr>
        <w:t>void insertInfoTablaArchivo(String titulo, String datacion, String file, String tipo) {</w:t>
      </w:r>
    </w:p>
    <w:p w14:paraId="33D40D4F" w14:textId="77777777" w:rsidR="009D1973" w:rsidRPr="009D1973" w:rsidRDefault="009D1973" w:rsidP="000F694A">
      <w:pPr>
        <w:spacing w:line="240" w:lineRule="auto"/>
        <w:jc w:val="left"/>
        <w:rPr>
          <w:rStyle w:val="nfasissutil"/>
        </w:rPr>
      </w:pPr>
      <w:r w:rsidRPr="009D1973">
        <w:rPr>
          <w:rStyle w:val="nfasissutil"/>
        </w:rPr>
        <w:t xml:space="preserve">  String q4 = "INSERT INTO `archivo` (`id`, `titulo`, `datacion`, `file`, `tipo_arch_idtipo_arch`) VALUES (NULL, '"+titulo+"', '"+datacion+"', '"+file+"', '"+tipo+"');";</w:t>
      </w:r>
    </w:p>
    <w:p w14:paraId="690F6D22" w14:textId="77777777" w:rsidR="009D1973" w:rsidRPr="009D1973" w:rsidRDefault="009D1973" w:rsidP="000F694A">
      <w:pPr>
        <w:spacing w:line="240" w:lineRule="auto"/>
        <w:jc w:val="left"/>
        <w:rPr>
          <w:rStyle w:val="nfasissutil"/>
        </w:rPr>
      </w:pPr>
      <w:r w:rsidRPr="009D1973">
        <w:rPr>
          <w:rStyle w:val="nfasissutil"/>
        </w:rPr>
        <w:t xml:space="preserve">  println(q4);</w:t>
      </w:r>
    </w:p>
    <w:p w14:paraId="0FDA9E9A" w14:textId="77777777" w:rsidR="009D1973" w:rsidRPr="009D1973" w:rsidRDefault="009D1973" w:rsidP="000F694A">
      <w:pPr>
        <w:spacing w:line="240" w:lineRule="auto"/>
        <w:jc w:val="left"/>
        <w:rPr>
          <w:rStyle w:val="nfasissutil"/>
        </w:rPr>
      </w:pPr>
      <w:r w:rsidRPr="009D1973">
        <w:rPr>
          <w:rStyle w:val="nfasissutil"/>
        </w:rPr>
        <w:t xml:space="preserve">  msql.query(q4);</w:t>
      </w:r>
    </w:p>
    <w:p w14:paraId="510326F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0FB2508" w14:textId="77777777" w:rsidR="009D1973" w:rsidRPr="009D1973" w:rsidRDefault="009D1973" w:rsidP="000F694A">
      <w:pPr>
        <w:spacing w:line="240" w:lineRule="auto"/>
        <w:jc w:val="left"/>
        <w:rPr>
          <w:rStyle w:val="nfasissutil"/>
          <w:lang w:val="es-ES"/>
        </w:rPr>
      </w:pPr>
    </w:p>
    <w:p w14:paraId="3DC86013" w14:textId="77777777" w:rsidR="009D1973" w:rsidRPr="009D1973" w:rsidRDefault="009D1973" w:rsidP="000F694A">
      <w:pPr>
        <w:spacing w:line="240" w:lineRule="auto"/>
        <w:jc w:val="left"/>
        <w:rPr>
          <w:rStyle w:val="nfasissutil"/>
          <w:lang w:val="es-ES"/>
        </w:rPr>
      </w:pPr>
      <w:r w:rsidRPr="009D1973">
        <w:rPr>
          <w:rStyle w:val="nfasissutil"/>
          <w:lang w:val="es-ES"/>
        </w:rPr>
        <w:t>//Obtiene la información de los movimientos y la adapta para poder insertarla en la tabla de los movimientos</w:t>
      </w:r>
    </w:p>
    <w:p w14:paraId="4B1A8D46" w14:textId="77777777" w:rsidR="009D1973" w:rsidRPr="009D1973" w:rsidRDefault="009D1973" w:rsidP="000F694A">
      <w:pPr>
        <w:spacing w:line="240" w:lineRule="auto"/>
        <w:jc w:val="left"/>
        <w:rPr>
          <w:rStyle w:val="nfasissutil"/>
          <w:lang w:val="es-ES"/>
        </w:rPr>
      </w:pPr>
      <w:r w:rsidRPr="009D1973">
        <w:rPr>
          <w:rStyle w:val="nfasissutil"/>
          <w:lang w:val="es-ES"/>
        </w:rPr>
        <w:t>String[][] getInfoTablaMovimientos(String tipoMov, int numFilas) {</w:t>
      </w:r>
    </w:p>
    <w:p w14:paraId="54AA899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q = "SELECT CONCAT(UPPER(SUBSTRING(c.nombre, 1, 1)) ,'.', t.idtipo_mov) AS codigo, t.nombre AS concepto, SUM(m.cantidad) AS cantidad FROM movimiento m, tipo_mov t, categoria_mov c WHERE m.tipo_mov_idtipo_mov=t.idtipo_mov AND t.categoria=c.idcategoria_mov AND </w:t>
      </w:r>
      <w:r w:rsidRPr="009D1973">
        <w:rPr>
          <w:rStyle w:val="nfasissutil"/>
          <w:lang w:val="es-ES"/>
        </w:rPr>
        <w:lastRenderedPageBreak/>
        <w:t>c.nombre='"+tipoMov+"' GROUP BY m.tipo_mov_idtipo_mov, t.categoria ORDER BY t.idtipo_mov ASC;";</w:t>
      </w:r>
    </w:p>
    <w:p w14:paraId="2D6DA440"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String[][] data = new String[numFilas][3];</w:t>
      </w:r>
    </w:p>
    <w:p w14:paraId="6242F3C7" w14:textId="77777777" w:rsidR="009D1973" w:rsidRPr="009D1973" w:rsidRDefault="009D1973" w:rsidP="000F694A">
      <w:pPr>
        <w:spacing w:line="240" w:lineRule="auto"/>
        <w:jc w:val="left"/>
        <w:rPr>
          <w:rStyle w:val="nfasissutil"/>
        </w:rPr>
      </w:pPr>
    </w:p>
    <w:p w14:paraId="3D8F12E7" w14:textId="77777777" w:rsidR="009D1973" w:rsidRPr="009D1973" w:rsidRDefault="009D1973" w:rsidP="000F694A">
      <w:pPr>
        <w:spacing w:line="240" w:lineRule="auto"/>
        <w:jc w:val="left"/>
        <w:rPr>
          <w:rStyle w:val="nfasissutil"/>
        </w:rPr>
      </w:pPr>
      <w:r w:rsidRPr="009D1973">
        <w:rPr>
          <w:rStyle w:val="nfasissutil"/>
        </w:rPr>
        <w:t xml:space="preserve">  int nr=0;</w:t>
      </w:r>
    </w:p>
    <w:p w14:paraId="34D4FA31" w14:textId="77777777" w:rsidR="009D1973" w:rsidRPr="009D1973" w:rsidRDefault="009D1973" w:rsidP="000F694A">
      <w:pPr>
        <w:spacing w:line="240" w:lineRule="auto"/>
        <w:jc w:val="left"/>
        <w:rPr>
          <w:rStyle w:val="nfasissutil"/>
        </w:rPr>
      </w:pPr>
      <w:r w:rsidRPr="009D1973">
        <w:rPr>
          <w:rStyle w:val="nfasissutil"/>
        </w:rPr>
        <w:t xml:space="preserve">  msql.query(q );</w:t>
      </w:r>
    </w:p>
    <w:p w14:paraId="698EEE35" w14:textId="77777777" w:rsidR="009D1973" w:rsidRPr="009D1973" w:rsidRDefault="009D1973" w:rsidP="000F694A">
      <w:pPr>
        <w:spacing w:line="240" w:lineRule="auto"/>
        <w:jc w:val="left"/>
        <w:rPr>
          <w:rStyle w:val="nfasissutil"/>
        </w:rPr>
      </w:pPr>
      <w:r w:rsidRPr="009D1973">
        <w:rPr>
          <w:rStyle w:val="nfasissutil"/>
        </w:rPr>
        <w:t xml:space="preserve">  while (msql.next()) {</w:t>
      </w:r>
    </w:p>
    <w:p w14:paraId="2B55613D" w14:textId="77777777" w:rsidR="009D1973" w:rsidRPr="009D1973" w:rsidRDefault="009D1973" w:rsidP="000F694A">
      <w:pPr>
        <w:spacing w:line="240" w:lineRule="auto"/>
        <w:jc w:val="left"/>
        <w:rPr>
          <w:rStyle w:val="nfasissutil"/>
        </w:rPr>
      </w:pPr>
      <w:r w:rsidRPr="009D1973">
        <w:rPr>
          <w:rStyle w:val="nfasissutil"/>
        </w:rPr>
        <w:t xml:space="preserve">    data[nr][0] = msql.getString("codigo");</w:t>
      </w:r>
    </w:p>
    <w:p w14:paraId="05802FEA" w14:textId="77777777" w:rsidR="009D1973" w:rsidRPr="009D1973" w:rsidRDefault="009D1973" w:rsidP="000F694A">
      <w:pPr>
        <w:spacing w:line="240" w:lineRule="auto"/>
        <w:jc w:val="left"/>
        <w:rPr>
          <w:rStyle w:val="nfasissutil"/>
        </w:rPr>
      </w:pPr>
      <w:r w:rsidRPr="009D1973">
        <w:rPr>
          <w:rStyle w:val="nfasissutil"/>
        </w:rPr>
        <w:t xml:space="preserve">    data[nr][1] = msql.getString("concepto");</w:t>
      </w:r>
    </w:p>
    <w:p w14:paraId="21BAD3D0" w14:textId="77777777" w:rsidR="009D1973" w:rsidRPr="009D1973" w:rsidRDefault="009D1973" w:rsidP="000F694A">
      <w:pPr>
        <w:spacing w:line="240" w:lineRule="auto"/>
        <w:jc w:val="left"/>
        <w:rPr>
          <w:rStyle w:val="nfasissutil"/>
        </w:rPr>
      </w:pPr>
      <w:r w:rsidRPr="009D1973">
        <w:rPr>
          <w:rStyle w:val="nfasissutil"/>
        </w:rPr>
        <w:t xml:space="preserve">    data[nr][2] = String.valueOf(msql.getFloat("cantidad")+" €");</w:t>
      </w:r>
    </w:p>
    <w:p w14:paraId="175CA80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nr++;</w:t>
      </w:r>
    </w:p>
    <w:p w14:paraId="58A8049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40C4F71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5F47E5D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449B462" w14:textId="77777777" w:rsidR="009D1973" w:rsidRPr="009D1973" w:rsidRDefault="009D1973" w:rsidP="000F694A">
      <w:pPr>
        <w:spacing w:line="240" w:lineRule="auto"/>
        <w:jc w:val="left"/>
        <w:rPr>
          <w:rStyle w:val="nfasissutil"/>
          <w:lang w:val="es-ES"/>
        </w:rPr>
      </w:pPr>
    </w:p>
    <w:p w14:paraId="7A9A0BC9" w14:textId="77777777" w:rsidR="009D1973" w:rsidRPr="009D1973" w:rsidRDefault="009D1973" w:rsidP="000F694A">
      <w:pPr>
        <w:spacing w:line="240" w:lineRule="auto"/>
        <w:jc w:val="left"/>
        <w:rPr>
          <w:rStyle w:val="nfasissutil"/>
          <w:lang w:val="es-ES"/>
        </w:rPr>
      </w:pPr>
      <w:r w:rsidRPr="009D1973">
        <w:rPr>
          <w:rStyle w:val="nfasissutil"/>
          <w:lang w:val="es-ES"/>
        </w:rPr>
        <w:t>//Cuenta el total de ingresos</w:t>
      </w:r>
    </w:p>
    <w:p w14:paraId="02C3055A" w14:textId="77777777" w:rsidR="009D1973" w:rsidRPr="009D1973" w:rsidRDefault="009D1973" w:rsidP="000F694A">
      <w:pPr>
        <w:spacing w:line="240" w:lineRule="auto"/>
        <w:jc w:val="left"/>
        <w:rPr>
          <w:rStyle w:val="nfasissutil"/>
          <w:lang w:val="es-ES"/>
        </w:rPr>
      </w:pPr>
      <w:r w:rsidRPr="009D1973">
        <w:rPr>
          <w:rStyle w:val="nfasissutil"/>
          <w:lang w:val="es-ES"/>
        </w:rPr>
        <w:t>float getTotalIngresos() {</w:t>
      </w:r>
    </w:p>
    <w:p w14:paraId="0EB0ED6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q ="SELECT SUM(m.cantidad) AS total FROM movimiento m, categoria_mov c, tipo_mov t WHERE m.tipo_mov_idtipo_mov=t.idtipo_mov AND t.categoria=c.idcategoria_mov AND c.idcategoria_mov='1'";</w:t>
      </w:r>
    </w:p>
    <w:p w14:paraId="348FE8C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msql.query(q);</w:t>
      </w:r>
    </w:p>
    <w:p w14:paraId="0FE2D84B"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0C90643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return msql.getFloat("total");</w:t>
      </w:r>
    </w:p>
    <w:p w14:paraId="1A61DAA4"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70D89B0" w14:textId="77777777" w:rsidR="009D1973" w:rsidRPr="009D1973" w:rsidRDefault="009D1973" w:rsidP="000F694A">
      <w:pPr>
        <w:spacing w:line="240" w:lineRule="auto"/>
        <w:jc w:val="left"/>
        <w:rPr>
          <w:rStyle w:val="nfasissutil"/>
          <w:lang w:val="es-ES"/>
        </w:rPr>
      </w:pPr>
    </w:p>
    <w:p w14:paraId="1D68030D" w14:textId="77777777" w:rsidR="009D1973" w:rsidRPr="009D1973" w:rsidRDefault="009D1973" w:rsidP="000F694A">
      <w:pPr>
        <w:spacing w:line="240" w:lineRule="auto"/>
        <w:jc w:val="left"/>
        <w:rPr>
          <w:rStyle w:val="nfasissutil"/>
          <w:lang w:val="es-ES"/>
        </w:rPr>
      </w:pPr>
      <w:r w:rsidRPr="009D1973">
        <w:rPr>
          <w:rStyle w:val="nfasissutil"/>
          <w:lang w:val="es-ES"/>
        </w:rPr>
        <w:t>//Obtiene el total de gastos</w:t>
      </w:r>
    </w:p>
    <w:p w14:paraId="3A49C298" w14:textId="77777777" w:rsidR="009D1973" w:rsidRPr="009D1973" w:rsidRDefault="009D1973" w:rsidP="000F694A">
      <w:pPr>
        <w:spacing w:line="240" w:lineRule="auto"/>
        <w:jc w:val="left"/>
        <w:rPr>
          <w:rStyle w:val="nfasissutil"/>
          <w:lang w:val="es-ES"/>
        </w:rPr>
      </w:pPr>
      <w:r w:rsidRPr="009D1973">
        <w:rPr>
          <w:rStyle w:val="nfasissutil"/>
          <w:lang w:val="es-ES"/>
        </w:rPr>
        <w:t>float getTotalGastos() {</w:t>
      </w:r>
    </w:p>
    <w:p w14:paraId="3ABB15E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q ="SELECT SUM(m.cantidad) AS total FROM movimiento m, categoria_mov c, tipo_mov t WHERE m.tipo_mov_idtipo_mov=t.idtipo_mov AND t.categoria=c.idcategoria_mov AND c.idcategoria_mov='2'";</w:t>
      </w:r>
    </w:p>
    <w:p w14:paraId="3643890C"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msql.query(q);</w:t>
      </w:r>
    </w:p>
    <w:p w14:paraId="57ED5432"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46C3DCE7"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return msql.getFloat("total");</w:t>
      </w:r>
    </w:p>
    <w:p w14:paraId="62FE627B"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5414FD59" w14:textId="77777777" w:rsidR="009D1973" w:rsidRPr="009D1973" w:rsidRDefault="009D1973" w:rsidP="000F694A">
      <w:pPr>
        <w:spacing w:line="240" w:lineRule="auto"/>
        <w:jc w:val="left"/>
        <w:rPr>
          <w:rStyle w:val="nfasissutil"/>
          <w:lang w:val="es-ES"/>
        </w:rPr>
      </w:pPr>
    </w:p>
    <w:p w14:paraId="4448120E" w14:textId="77777777" w:rsidR="009D1973" w:rsidRPr="009D1973" w:rsidRDefault="009D1973" w:rsidP="000F694A">
      <w:pPr>
        <w:spacing w:line="240" w:lineRule="auto"/>
        <w:jc w:val="left"/>
        <w:rPr>
          <w:rStyle w:val="nfasissutil"/>
          <w:lang w:val="es-ES"/>
        </w:rPr>
      </w:pPr>
      <w:r w:rsidRPr="009D1973">
        <w:rPr>
          <w:rStyle w:val="nfasissutil"/>
          <w:lang w:val="es-ES"/>
        </w:rPr>
        <w:t>//Calcula el estado de cuentas actual</w:t>
      </w:r>
    </w:p>
    <w:p w14:paraId="1BE96AF2" w14:textId="77777777" w:rsidR="009D1973" w:rsidRPr="009D1973" w:rsidRDefault="009D1973" w:rsidP="000F694A">
      <w:pPr>
        <w:spacing w:line="240" w:lineRule="auto"/>
        <w:jc w:val="left"/>
        <w:rPr>
          <w:rStyle w:val="nfasissutil"/>
          <w:lang w:val="es-ES"/>
        </w:rPr>
      </w:pPr>
      <w:r w:rsidRPr="009D1973">
        <w:rPr>
          <w:rStyle w:val="nfasissutil"/>
          <w:lang w:val="es-ES"/>
        </w:rPr>
        <w:t>float getEstadoCuentas() {</w:t>
      </w:r>
    </w:p>
    <w:p w14:paraId="64B880C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qCantIng = "SELECT SUM(m.cantidad) AS cantidad FROM movimiento m, tipo_mov t, categoria_mov c WHERE m.tipo_mov_idtipo_mov=t.idtipo_mov AND t.categoria=c.idcategoria_mov AND c.nombre='Ingresos' GROUP BY c.nombre;";</w:t>
      </w:r>
    </w:p>
    <w:p w14:paraId="1532563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msql.query(qCantIng);</w:t>
      </w:r>
    </w:p>
    <w:p w14:paraId="4721A391"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708CBEA0" w14:textId="77777777" w:rsidR="009D1973" w:rsidRPr="009D1973" w:rsidRDefault="009D1973" w:rsidP="000F694A">
      <w:pPr>
        <w:spacing w:line="240" w:lineRule="auto"/>
        <w:jc w:val="left"/>
        <w:rPr>
          <w:rStyle w:val="nfasissutil"/>
        </w:rPr>
      </w:pPr>
      <w:r w:rsidRPr="009D1973">
        <w:rPr>
          <w:rStyle w:val="nfasissutil"/>
        </w:rPr>
        <w:t xml:space="preserve">  float CantIng= msql.getFloat("cantidad");</w:t>
      </w:r>
    </w:p>
    <w:p w14:paraId="6279EEDE" w14:textId="77777777" w:rsidR="009D1973" w:rsidRPr="009D1973" w:rsidRDefault="009D1973" w:rsidP="000F694A">
      <w:pPr>
        <w:spacing w:line="240" w:lineRule="auto"/>
        <w:jc w:val="left"/>
        <w:rPr>
          <w:rStyle w:val="nfasissutil"/>
        </w:rPr>
      </w:pPr>
      <w:r w:rsidRPr="009D1973">
        <w:rPr>
          <w:rStyle w:val="nfasissutil"/>
        </w:rPr>
        <w:t xml:space="preserve">  String qCantGast = "SELECT SUM(m.cantidad) AS cantidad FROM movimiento m, tipo_mov t, categoria_mov c WHERE m.tipo_mov_idtipo_mov=t.idtipo_mov AND </w:t>
      </w:r>
      <w:r w:rsidRPr="009D1973">
        <w:rPr>
          <w:rStyle w:val="nfasissutil"/>
        </w:rPr>
        <w:lastRenderedPageBreak/>
        <w:t>t.categoria=c.idcategoria_mov AND c.nombre='Gastos' GROUP BY c.nombre;";</w:t>
      </w:r>
    </w:p>
    <w:p w14:paraId="7ACDA678" w14:textId="77777777" w:rsidR="009D1973" w:rsidRPr="009D1973" w:rsidRDefault="009D1973" w:rsidP="000F694A">
      <w:pPr>
        <w:spacing w:line="240" w:lineRule="auto"/>
        <w:jc w:val="left"/>
        <w:rPr>
          <w:rStyle w:val="nfasissutil"/>
        </w:rPr>
      </w:pPr>
      <w:r w:rsidRPr="009D1973">
        <w:rPr>
          <w:rStyle w:val="nfasissutil"/>
        </w:rPr>
        <w:t xml:space="preserve">  msql.query(qCantGast);</w:t>
      </w:r>
    </w:p>
    <w:p w14:paraId="3E78320B"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2424B1EE" w14:textId="77777777" w:rsidR="009D1973" w:rsidRPr="009D1973" w:rsidRDefault="009D1973" w:rsidP="000F694A">
      <w:pPr>
        <w:spacing w:line="240" w:lineRule="auto"/>
        <w:jc w:val="left"/>
        <w:rPr>
          <w:rStyle w:val="nfasissutil"/>
        </w:rPr>
      </w:pPr>
      <w:r w:rsidRPr="009D1973">
        <w:rPr>
          <w:rStyle w:val="nfasissutil"/>
        </w:rPr>
        <w:t xml:space="preserve">  float CantGast= msql.getFloat("cantidad");</w:t>
      </w:r>
    </w:p>
    <w:p w14:paraId="2ECABA73" w14:textId="77777777" w:rsidR="009D1973" w:rsidRPr="009D1973" w:rsidRDefault="009D1973" w:rsidP="000F694A">
      <w:pPr>
        <w:spacing w:line="240" w:lineRule="auto"/>
        <w:jc w:val="left"/>
        <w:rPr>
          <w:rStyle w:val="nfasissutil"/>
        </w:rPr>
      </w:pPr>
      <w:r w:rsidRPr="009D1973">
        <w:rPr>
          <w:rStyle w:val="nfasissutil"/>
        </w:rPr>
        <w:t xml:space="preserve">  float CantTot = CantIng - CantGast;</w:t>
      </w:r>
    </w:p>
    <w:p w14:paraId="325F9017" w14:textId="77777777" w:rsidR="009D1973" w:rsidRPr="009D1973" w:rsidRDefault="009D1973" w:rsidP="000F694A">
      <w:pPr>
        <w:spacing w:line="240" w:lineRule="auto"/>
        <w:jc w:val="left"/>
        <w:rPr>
          <w:rStyle w:val="nfasissutil"/>
        </w:rPr>
      </w:pPr>
      <w:r w:rsidRPr="009D1973">
        <w:rPr>
          <w:rStyle w:val="nfasissutil"/>
        </w:rPr>
        <w:t xml:space="preserve">  return CantTot;</w:t>
      </w:r>
    </w:p>
    <w:p w14:paraId="172792AE"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432EC42" w14:textId="77777777" w:rsidR="009D1973" w:rsidRPr="009D1973" w:rsidRDefault="009D1973" w:rsidP="000F694A">
      <w:pPr>
        <w:spacing w:line="240" w:lineRule="auto"/>
        <w:jc w:val="left"/>
        <w:rPr>
          <w:rStyle w:val="nfasissutil"/>
          <w:lang w:val="es-ES"/>
        </w:rPr>
      </w:pPr>
    </w:p>
    <w:p w14:paraId="109E9205" w14:textId="77777777" w:rsidR="009D1973" w:rsidRPr="009D1973" w:rsidRDefault="009D1973" w:rsidP="000F694A">
      <w:pPr>
        <w:spacing w:line="240" w:lineRule="auto"/>
        <w:jc w:val="left"/>
        <w:rPr>
          <w:rStyle w:val="nfasissutil"/>
          <w:lang w:val="es-ES"/>
        </w:rPr>
      </w:pPr>
      <w:r w:rsidRPr="009D1973">
        <w:rPr>
          <w:rStyle w:val="nfasissutil"/>
          <w:lang w:val="es-ES"/>
        </w:rPr>
        <w:t>//Obtiene la información de un elemento determinado de la tabla archivo</w:t>
      </w:r>
    </w:p>
    <w:p w14:paraId="2E548ED4" w14:textId="77777777" w:rsidR="009D1973" w:rsidRPr="009D1973" w:rsidRDefault="009D1973" w:rsidP="000F694A">
      <w:pPr>
        <w:spacing w:line="240" w:lineRule="auto"/>
        <w:jc w:val="left"/>
        <w:rPr>
          <w:rStyle w:val="nfasissutil"/>
        </w:rPr>
      </w:pPr>
      <w:r w:rsidRPr="009D1973">
        <w:rPr>
          <w:rStyle w:val="nfasissutil"/>
        </w:rPr>
        <w:t>String [] getInfoArchivoDetalle (String titulo) {</w:t>
      </w:r>
    </w:p>
    <w:p w14:paraId="7CF819A7" w14:textId="77777777" w:rsidR="009D1973" w:rsidRPr="009D1973" w:rsidRDefault="009D1973" w:rsidP="000F694A">
      <w:pPr>
        <w:spacing w:line="240" w:lineRule="auto"/>
        <w:jc w:val="left"/>
        <w:rPr>
          <w:rStyle w:val="nfasissutil"/>
        </w:rPr>
      </w:pPr>
      <w:r w:rsidRPr="009D1973">
        <w:rPr>
          <w:rStyle w:val="nfasissutil"/>
        </w:rPr>
        <w:t xml:space="preserve">  String data[] = new String [5];</w:t>
      </w:r>
    </w:p>
    <w:p w14:paraId="54FD162D" w14:textId="77777777" w:rsidR="009D1973" w:rsidRPr="009D1973" w:rsidRDefault="009D1973" w:rsidP="000F694A">
      <w:pPr>
        <w:spacing w:line="240" w:lineRule="auto"/>
        <w:jc w:val="left"/>
        <w:rPr>
          <w:rStyle w:val="nfasissutil"/>
        </w:rPr>
      </w:pPr>
    </w:p>
    <w:p w14:paraId="0C489597" w14:textId="77777777" w:rsidR="009D1973" w:rsidRPr="009D1973" w:rsidRDefault="009D1973" w:rsidP="000F694A">
      <w:pPr>
        <w:spacing w:line="240" w:lineRule="auto"/>
        <w:jc w:val="left"/>
        <w:rPr>
          <w:rStyle w:val="nfasissutil"/>
        </w:rPr>
      </w:pPr>
      <w:r w:rsidRPr="009D1973">
        <w:rPr>
          <w:rStyle w:val="nfasissutil"/>
        </w:rPr>
        <w:t xml:space="preserve">  msql.query("SELECT * FROM `archivo` WHERE titulo = '"+titulo+"'");</w:t>
      </w:r>
    </w:p>
    <w:p w14:paraId="579F8225"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1D509970" w14:textId="77777777" w:rsidR="009D1973" w:rsidRPr="009D1973" w:rsidRDefault="009D1973" w:rsidP="000F694A">
      <w:pPr>
        <w:spacing w:line="240" w:lineRule="auto"/>
        <w:jc w:val="left"/>
        <w:rPr>
          <w:rStyle w:val="nfasissutil"/>
        </w:rPr>
      </w:pPr>
      <w:r w:rsidRPr="009D1973">
        <w:rPr>
          <w:rStyle w:val="nfasissutil"/>
        </w:rPr>
        <w:t xml:space="preserve">  data[0] = msql.getString("titulo");</w:t>
      </w:r>
    </w:p>
    <w:p w14:paraId="381B28EB" w14:textId="77777777" w:rsidR="009D1973" w:rsidRPr="009D1973" w:rsidRDefault="009D1973" w:rsidP="000F694A">
      <w:pPr>
        <w:spacing w:line="240" w:lineRule="auto"/>
        <w:jc w:val="left"/>
        <w:rPr>
          <w:rStyle w:val="nfasissutil"/>
        </w:rPr>
      </w:pPr>
      <w:r w:rsidRPr="009D1973">
        <w:rPr>
          <w:rStyle w:val="nfasissutil"/>
        </w:rPr>
        <w:t xml:space="preserve">  data[1] = String.valueOf(msql.getInt("datacion"));</w:t>
      </w:r>
    </w:p>
    <w:p w14:paraId="04FD80F0" w14:textId="77777777" w:rsidR="009D1973" w:rsidRPr="009D1973" w:rsidRDefault="009D1973" w:rsidP="000F694A">
      <w:pPr>
        <w:spacing w:line="240" w:lineRule="auto"/>
        <w:jc w:val="left"/>
        <w:rPr>
          <w:rStyle w:val="nfasissutil"/>
        </w:rPr>
      </w:pPr>
      <w:r w:rsidRPr="009D1973">
        <w:rPr>
          <w:rStyle w:val="nfasissutil"/>
        </w:rPr>
        <w:t xml:space="preserve">  data[2] = msql.getString("file");</w:t>
      </w:r>
    </w:p>
    <w:p w14:paraId="0C482832" w14:textId="77777777" w:rsidR="009D1973" w:rsidRPr="009D1973" w:rsidRDefault="009D1973" w:rsidP="000F694A">
      <w:pPr>
        <w:spacing w:line="240" w:lineRule="auto"/>
        <w:jc w:val="left"/>
        <w:rPr>
          <w:rStyle w:val="nfasissutil"/>
        </w:rPr>
      </w:pPr>
      <w:r w:rsidRPr="009D1973">
        <w:rPr>
          <w:rStyle w:val="nfasissutil"/>
        </w:rPr>
        <w:t xml:space="preserve">  data[3] = String.valueOf(msql.getInt("tipo_arch_idtipo_arch"));</w:t>
      </w:r>
    </w:p>
    <w:p w14:paraId="473AB1B3" w14:textId="77777777" w:rsidR="009D1973" w:rsidRPr="009D1973" w:rsidRDefault="009D1973" w:rsidP="000F694A">
      <w:pPr>
        <w:spacing w:line="240" w:lineRule="auto"/>
        <w:jc w:val="left"/>
        <w:rPr>
          <w:rStyle w:val="nfasissutil"/>
        </w:rPr>
      </w:pPr>
      <w:r w:rsidRPr="009D1973">
        <w:rPr>
          <w:rStyle w:val="nfasissutil"/>
        </w:rPr>
        <w:t xml:space="preserve">  msql.query("SELECT `tipo` FROM `tipo_arch` WHERE idtipo_arch = '"+data[3]+"'");</w:t>
      </w:r>
    </w:p>
    <w:p w14:paraId="31BFE7F6"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2A328A3B" w14:textId="77777777" w:rsidR="009D1973" w:rsidRPr="009D1973" w:rsidRDefault="009D1973" w:rsidP="000F694A">
      <w:pPr>
        <w:spacing w:line="240" w:lineRule="auto"/>
        <w:jc w:val="left"/>
        <w:rPr>
          <w:rStyle w:val="nfasissutil"/>
        </w:rPr>
      </w:pPr>
      <w:r w:rsidRPr="009D1973">
        <w:rPr>
          <w:rStyle w:val="nfasissutil"/>
        </w:rPr>
        <w:t xml:space="preserve">  data [4] = msql.getString("tipo");</w:t>
      </w:r>
    </w:p>
    <w:p w14:paraId="6FEDC64F" w14:textId="77777777" w:rsidR="009D1973" w:rsidRPr="009D1973" w:rsidRDefault="009D1973" w:rsidP="000F694A">
      <w:pPr>
        <w:spacing w:line="240" w:lineRule="auto"/>
        <w:jc w:val="left"/>
        <w:rPr>
          <w:rStyle w:val="nfasissutil"/>
        </w:rPr>
      </w:pPr>
    </w:p>
    <w:p w14:paraId="0FDDAC7A"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return data;</w:t>
      </w:r>
    </w:p>
    <w:p w14:paraId="462E8DD3"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303B8C3" w14:textId="77777777" w:rsidR="009D1973" w:rsidRPr="009D1973" w:rsidRDefault="009D1973" w:rsidP="000F694A">
      <w:pPr>
        <w:spacing w:line="240" w:lineRule="auto"/>
        <w:jc w:val="left"/>
        <w:rPr>
          <w:rStyle w:val="nfasissutil"/>
          <w:lang w:val="es-ES"/>
        </w:rPr>
      </w:pPr>
    </w:p>
    <w:p w14:paraId="40D3D3E7" w14:textId="77777777" w:rsidR="009D1973" w:rsidRPr="009D1973" w:rsidRDefault="009D1973" w:rsidP="000F694A">
      <w:pPr>
        <w:spacing w:line="240" w:lineRule="auto"/>
        <w:jc w:val="left"/>
        <w:rPr>
          <w:rStyle w:val="nfasissutil"/>
          <w:lang w:val="es-ES"/>
        </w:rPr>
      </w:pPr>
      <w:r w:rsidRPr="009D1973">
        <w:rPr>
          <w:rStyle w:val="nfasissutil"/>
          <w:lang w:val="es-ES"/>
        </w:rPr>
        <w:t>// Obtiene la información de la tabla aviso</w:t>
      </w:r>
    </w:p>
    <w:p w14:paraId="19750E34" w14:textId="77777777" w:rsidR="009D1973" w:rsidRPr="009D1973" w:rsidRDefault="009D1973" w:rsidP="000F694A">
      <w:pPr>
        <w:spacing w:line="240" w:lineRule="auto"/>
        <w:jc w:val="left"/>
        <w:rPr>
          <w:rStyle w:val="nfasissutil"/>
        </w:rPr>
      </w:pPr>
      <w:r w:rsidRPr="009D1973">
        <w:rPr>
          <w:rStyle w:val="nfasissutil"/>
        </w:rPr>
        <w:t>String[][] getInfoTablaAviso() {</w:t>
      </w:r>
    </w:p>
    <w:p w14:paraId="3AAE9DBC" w14:textId="77777777" w:rsidR="009D1973" w:rsidRPr="009D1973" w:rsidRDefault="009D1973" w:rsidP="000F694A">
      <w:pPr>
        <w:spacing w:line="240" w:lineRule="auto"/>
        <w:jc w:val="left"/>
        <w:rPr>
          <w:rStyle w:val="nfasissutil"/>
        </w:rPr>
      </w:pPr>
    </w:p>
    <w:p w14:paraId="57E5FBA7" w14:textId="77777777" w:rsidR="009D1973" w:rsidRPr="009D1973" w:rsidRDefault="009D1973" w:rsidP="000F694A">
      <w:pPr>
        <w:spacing w:line="240" w:lineRule="auto"/>
        <w:jc w:val="left"/>
        <w:rPr>
          <w:rStyle w:val="nfasissutil"/>
        </w:rPr>
      </w:pPr>
      <w:r w:rsidRPr="009D1973">
        <w:rPr>
          <w:rStyle w:val="nfasissutil"/>
        </w:rPr>
        <w:t xml:space="preserve">  int numRows = getNumRowsTabla("aviso");</w:t>
      </w:r>
    </w:p>
    <w:p w14:paraId="2CF42503" w14:textId="77777777" w:rsidR="009D1973" w:rsidRPr="009D1973" w:rsidRDefault="009D1973" w:rsidP="000F694A">
      <w:pPr>
        <w:spacing w:line="240" w:lineRule="auto"/>
        <w:jc w:val="left"/>
        <w:rPr>
          <w:rStyle w:val="nfasissutil"/>
        </w:rPr>
      </w:pPr>
      <w:r w:rsidRPr="009D1973">
        <w:rPr>
          <w:rStyle w:val="nfasissutil"/>
        </w:rPr>
        <w:t xml:space="preserve">  String[][] data = new String[numRows][2];</w:t>
      </w:r>
    </w:p>
    <w:p w14:paraId="2D3CBAC9" w14:textId="77777777" w:rsidR="009D1973" w:rsidRPr="009D1973" w:rsidRDefault="009D1973" w:rsidP="000F694A">
      <w:pPr>
        <w:spacing w:line="240" w:lineRule="auto"/>
        <w:jc w:val="left"/>
        <w:rPr>
          <w:rStyle w:val="nfasissutil"/>
        </w:rPr>
      </w:pPr>
    </w:p>
    <w:p w14:paraId="0DD66A91" w14:textId="77777777" w:rsidR="009D1973" w:rsidRPr="009D1973" w:rsidRDefault="009D1973" w:rsidP="000F694A">
      <w:pPr>
        <w:spacing w:line="240" w:lineRule="auto"/>
        <w:jc w:val="left"/>
        <w:rPr>
          <w:rStyle w:val="nfasissutil"/>
        </w:rPr>
      </w:pPr>
      <w:r w:rsidRPr="009D1973">
        <w:rPr>
          <w:rStyle w:val="nfasissutil"/>
        </w:rPr>
        <w:t xml:space="preserve">  int nr=0;</w:t>
      </w:r>
    </w:p>
    <w:p w14:paraId="75C30355" w14:textId="77777777" w:rsidR="009D1973" w:rsidRPr="009D1973" w:rsidRDefault="009D1973" w:rsidP="000F694A">
      <w:pPr>
        <w:spacing w:line="240" w:lineRule="auto"/>
        <w:jc w:val="left"/>
        <w:rPr>
          <w:rStyle w:val="nfasissutil"/>
        </w:rPr>
      </w:pPr>
      <w:r w:rsidRPr="009D1973">
        <w:rPr>
          <w:rStyle w:val="nfasissutil"/>
        </w:rPr>
        <w:t xml:space="preserve">  msql.query( "SELECT * FROM `aviso`");</w:t>
      </w:r>
    </w:p>
    <w:p w14:paraId="5563B8BB" w14:textId="77777777" w:rsidR="009D1973" w:rsidRPr="009D1973" w:rsidRDefault="009D1973" w:rsidP="000F694A">
      <w:pPr>
        <w:spacing w:line="240" w:lineRule="auto"/>
        <w:jc w:val="left"/>
        <w:rPr>
          <w:rStyle w:val="nfasissutil"/>
        </w:rPr>
      </w:pPr>
      <w:r w:rsidRPr="009D1973">
        <w:rPr>
          <w:rStyle w:val="nfasissutil"/>
        </w:rPr>
        <w:t xml:space="preserve">  while (msql.next()) {</w:t>
      </w:r>
    </w:p>
    <w:p w14:paraId="6DB2CAA7" w14:textId="77777777" w:rsidR="009D1973" w:rsidRPr="009D1973" w:rsidRDefault="009D1973" w:rsidP="000F694A">
      <w:pPr>
        <w:spacing w:line="240" w:lineRule="auto"/>
        <w:jc w:val="left"/>
        <w:rPr>
          <w:rStyle w:val="nfasissutil"/>
        </w:rPr>
      </w:pPr>
      <w:r w:rsidRPr="009D1973">
        <w:rPr>
          <w:rStyle w:val="nfasissutil"/>
        </w:rPr>
        <w:t xml:space="preserve">    data[nr][0] = String.valueOf("Aviso "+msql.getInt("idaviso"));</w:t>
      </w:r>
    </w:p>
    <w:p w14:paraId="7F155802" w14:textId="77777777" w:rsidR="009D1973" w:rsidRPr="009D1973" w:rsidRDefault="009D1973" w:rsidP="000F694A">
      <w:pPr>
        <w:spacing w:line="240" w:lineRule="auto"/>
        <w:jc w:val="left"/>
        <w:rPr>
          <w:rStyle w:val="nfasissutil"/>
        </w:rPr>
      </w:pPr>
      <w:r w:rsidRPr="009D1973">
        <w:rPr>
          <w:rStyle w:val="nfasissutil"/>
        </w:rPr>
        <w:t xml:space="preserve">    data[nr][1] = msql.getString("descripcion");</w:t>
      </w:r>
    </w:p>
    <w:p w14:paraId="70DE41E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nr++;</w:t>
      </w:r>
    </w:p>
    <w:p w14:paraId="1994356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65D0B60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12E545E7"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0B76A57" w14:textId="77777777" w:rsidR="009D1973" w:rsidRPr="009D1973" w:rsidRDefault="009D1973" w:rsidP="000F694A">
      <w:pPr>
        <w:spacing w:line="240" w:lineRule="auto"/>
        <w:jc w:val="left"/>
        <w:rPr>
          <w:rStyle w:val="nfasissutil"/>
          <w:lang w:val="es-ES"/>
        </w:rPr>
      </w:pPr>
    </w:p>
    <w:p w14:paraId="177740A8" w14:textId="77777777" w:rsidR="009D1973" w:rsidRPr="009D1973" w:rsidRDefault="009D1973" w:rsidP="000F694A">
      <w:pPr>
        <w:spacing w:line="240" w:lineRule="auto"/>
        <w:jc w:val="left"/>
        <w:rPr>
          <w:rStyle w:val="nfasissutil"/>
          <w:lang w:val="es-ES"/>
        </w:rPr>
      </w:pPr>
      <w:r w:rsidRPr="009D1973">
        <w:rPr>
          <w:rStyle w:val="nfasissutil"/>
          <w:lang w:val="es-ES"/>
        </w:rPr>
        <w:t>//Inserta información en la tabla aviso</w:t>
      </w:r>
    </w:p>
    <w:p w14:paraId="54F83796" w14:textId="77777777" w:rsidR="009D1973" w:rsidRPr="009D1973" w:rsidRDefault="009D1973" w:rsidP="000F694A">
      <w:pPr>
        <w:spacing w:line="240" w:lineRule="auto"/>
        <w:jc w:val="left"/>
        <w:rPr>
          <w:rStyle w:val="nfasissutil"/>
        </w:rPr>
      </w:pPr>
      <w:r w:rsidRPr="009D1973">
        <w:rPr>
          <w:rStyle w:val="nfasissutil"/>
        </w:rPr>
        <w:t>void insertInfoAviso(String titulo, String descripcion) {</w:t>
      </w:r>
    </w:p>
    <w:p w14:paraId="51795091" w14:textId="77777777" w:rsidR="009D1973" w:rsidRPr="009D1973" w:rsidRDefault="009D1973" w:rsidP="000F694A">
      <w:pPr>
        <w:spacing w:line="240" w:lineRule="auto"/>
        <w:jc w:val="left"/>
        <w:rPr>
          <w:rStyle w:val="nfasissutil"/>
        </w:rPr>
      </w:pPr>
      <w:r w:rsidRPr="009D1973">
        <w:rPr>
          <w:rStyle w:val="nfasissutil"/>
        </w:rPr>
        <w:t xml:space="preserve">  String numAviso = String.valueOf(getNumeroUltimoAviso()+1);</w:t>
      </w:r>
    </w:p>
    <w:p w14:paraId="3614AF61" w14:textId="77777777" w:rsidR="009D1973" w:rsidRPr="009D1973" w:rsidRDefault="009D1973" w:rsidP="000F694A">
      <w:pPr>
        <w:spacing w:line="240" w:lineRule="auto"/>
        <w:jc w:val="left"/>
        <w:rPr>
          <w:rStyle w:val="nfasissutil"/>
          <w:lang w:val="es-ES"/>
        </w:rPr>
      </w:pPr>
      <w:r w:rsidRPr="009D1973">
        <w:rPr>
          <w:rStyle w:val="nfasissutil"/>
        </w:rPr>
        <w:lastRenderedPageBreak/>
        <w:t xml:space="preserve">  </w:t>
      </w:r>
      <w:r w:rsidRPr="009D1973">
        <w:rPr>
          <w:rStyle w:val="nfasissutil"/>
          <w:lang w:val="es-ES"/>
        </w:rPr>
        <w:t>String q = "INSERT INTO `aviso`  (`idaviso`, `titulo`, `descripcion`) VALUES ('"+numAviso+"', '"+titulo+"', '"+descripcion+"')";</w:t>
      </w:r>
    </w:p>
    <w:p w14:paraId="5298FAD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println(q);</w:t>
      </w:r>
    </w:p>
    <w:p w14:paraId="51DD26A9" w14:textId="77777777" w:rsidR="009D1973" w:rsidRPr="009D1973" w:rsidRDefault="009D1973" w:rsidP="000F694A">
      <w:pPr>
        <w:spacing w:line="240" w:lineRule="auto"/>
        <w:jc w:val="left"/>
        <w:rPr>
          <w:rStyle w:val="nfasissutil"/>
        </w:rPr>
      </w:pPr>
      <w:r w:rsidRPr="009D1973">
        <w:rPr>
          <w:rStyle w:val="nfasissutil"/>
        </w:rPr>
        <w:t xml:space="preserve">  msql.query(q);</w:t>
      </w:r>
    </w:p>
    <w:p w14:paraId="2C20FF95"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8F9B6F9" w14:textId="77777777" w:rsidR="009D1973" w:rsidRPr="009D1973" w:rsidRDefault="009D1973" w:rsidP="000F694A">
      <w:pPr>
        <w:spacing w:line="240" w:lineRule="auto"/>
        <w:jc w:val="left"/>
        <w:rPr>
          <w:rStyle w:val="nfasissutil"/>
          <w:lang w:val="es-ES"/>
        </w:rPr>
      </w:pPr>
    </w:p>
    <w:p w14:paraId="6EED18A4" w14:textId="77777777" w:rsidR="009D1973" w:rsidRPr="009D1973" w:rsidRDefault="009D1973" w:rsidP="000F694A">
      <w:pPr>
        <w:spacing w:line="240" w:lineRule="auto"/>
        <w:jc w:val="left"/>
        <w:rPr>
          <w:rStyle w:val="nfasissutil"/>
          <w:lang w:val="es-ES"/>
        </w:rPr>
      </w:pPr>
      <w:r w:rsidRPr="009D1973">
        <w:rPr>
          <w:rStyle w:val="nfasissutil"/>
          <w:lang w:val="es-ES"/>
        </w:rPr>
        <w:t>//Obtiene el id del último aviso</w:t>
      </w:r>
    </w:p>
    <w:p w14:paraId="18D72F89" w14:textId="77777777" w:rsidR="009D1973" w:rsidRPr="009D1973" w:rsidRDefault="009D1973" w:rsidP="000F694A">
      <w:pPr>
        <w:spacing w:line="240" w:lineRule="auto"/>
        <w:jc w:val="left"/>
        <w:rPr>
          <w:rStyle w:val="nfasissutil"/>
        </w:rPr>
      </w:pPr>
      <w:r w:rsidRPr="009D1973">
        <w:rPr>
          <w:rStyle w:val="nfasissutil"/>
        </w:rPr>
        <w:t>int getNumeroUltimoAviso() {</w:t>
      </w:r>
    </w:p>
    <w:p w14:paraId="12475A3D" w14:textId="77777777" w:rsidR="009D1973" w:rsidRPr="009D1973" w:rsidRDefault="009D1973" w:rsidP="000F694A">
      <w:pPr>
        <w:spacing w:line="240" w:lineRule="auto"/>
        <w:jc w:val="left"/>
        <w:rPr>
          <w:rStyle w:val="nfasissutil"/>
        </w:rPr>
      </w:pPr>
      <w:r w:rsidRPr="009D1973">
        <w:rPr>
          <w:rStyle w:val="nfasissutil"/>
        </w:rPr>
        <w:t xml:space="preserve">  String q = "SELECT MAX(idaviso) AS n FROM aviso";</w:t>
      </w:r>
    </w:p>
    <w:p w14:paraId="565D83DE" w14:textId="77777777" w:rsidR="009D1973" w:rsidRPr="009D1973" w:rsidRDefault="009D1973" w:rsidP="000F694A">
      <w:pPr>
        <w:spacing w:line="240" w:lineRule="auto"/>
        <w:jc w:val="left"/>
        <w:rPr>
          <w:rStyle w:val="nfasissutil"/>
        </w:rPr>
      </w:pPr>
      <w:r w:rsidRPr="009D1973">
        <w:rPr>
          <w:rStyle w:val="nfasissutil"/>
        </w:rPr>
        <w:t xml:space="preserve">  println(q);</w:t>
      </w:r>
    </w:p>
    <w:p w14:paraId="5C98ADD8" w14:textId="77777777" w:rsidR="009D1973" w:rsidRPr="009D1973" w:rsidRDefault="009D1973" w:rsidP="000F694A">
      <w:pPr>
        <w:spacing w:line="240" w:lineRule="auto"/>
        <w:jc w:val="left"/>
        <w:rPr>
          <w:rStyle w:val="nfasissutil"/>
        </w:rPr>
      </w:pPr>
      <w:r w:rsidRPr="009D1973">
        <w:rPr>
          <w:rStyle w:val="nfasissutil"/>
        </w:rPr>
        <w:t xml:space="preserve">  msql.query(q);</w:t>
      </w:r>
    </w:p>
    <w:p w14:paraId="68521B45" w14:textId="77777777" w:rsidR="009D1973" w:rsidRPr="009D1973" w:rsidRDefault="009D1973" w:rsidP="000F694A">
      <w:pPr>
        <w:spacing w:line="240" w:lineRule="auto"/>
        <w:jc w:val="left"/>
        <w:rPr>
          <w:rStyle w:val="nfasissutil"/>
        </w:rPr>
      </w:pPr>
      <w:r w:rsidRPr="009D1973">
        <w:rPr>
          <w:rStyle w:val="nfasissutil"/>
        </w:rPr>
        <w:t xml:space="preserve">  msql.next();</w:t>
      </w:r>
    </w:p>
    <w:p w14:paraId="30ED242C" w14:textId="77777777" w:rsidR="009D1973" w:rsidRPr="009D1973" w:rsidRDefault="009D1973" w:rsidP="000F694A">
      <w:pPr>
        <w:spacing w:line="240" w:lineRule="auto"/>
        <w:jc w:val="left"/>
        <w:rPr>
          <w:rStyle w:val="nfasissutil"/>
        </w:rPr>
      </w:pPr>
      <w:r w:rsidRPr="009D1973">
        <w:rPr>
          <w:rStyle w:val="nfasissutil"/>
        </w:rPr>
        <w:t xml:space="preserve">  return (msql.getInt("n"));</w:t>
      </w:r>
    </w:p>
    <w:p w14:paraId="14917A5D"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C0FF51D" w14:textId="77777777" w:rsidR="009D1973" w:rsidRPr="009D1973" w:rsidRDefault="009D1973" w:rsidP="000F694A">
      <w:pPr>
        <w:spacing w:line="240" w:lineRule="auto"/>
        <w:jc w:val="left"/>
        <w:rPr>
          <w:rStyle w:val="nfasissutil"/>
          <w:lang w:val="es-ES"/>
        </w:rPr>
      </w:pPr>
    </w:p>
    <w:p w14:paraId="7B3B1D44" w14:textId="77777777" w:rsidR="009D1973" w:rsidRPr="009D1973" w:rsidRDefault="009D1973" w:rsidP="000F694A">
      <w:pPr>
        <w:spacing w:line="240" w:lineRule="auto"/>
        <w:jc w:val="left"/>
        <w:rPr>
          <w:rStyle w:val="nfasissutil"/>
          <w:lang w:val="es-ES"/>
        </w:rPr>
      </w:pPr>
      <w:r w:rsidRPr="009D1973">
        <w:rPr>
          <w:rStyle w:val="nfasissutil"/>
          <w:lang w:val="es-ES"/>
        </w:rPr>
        <w:t>//Obtiene información de la tabla evento</w:t>
      </w:r>
    </w:p>
    <w:p w14:paraId="25DEC1B3" w14:textId="77777777" w:rsidR="009D1973" w:rsidRPr="009D1973" w:rsidRDefault="009D1973" w:rsidP="000F694A">
      <w:pPr>
        <w:spacing w:line="240" w:lineRule="auto"/>
        <w:jc w:val="left"/>
        <w:rPr>
          <w:rStyle w:val="nfasissutil"/>
        </w:rPr>
      </w:pPr>
      <w:r w:rsidRPr="009D1973">
        <w:rPr>
          <w:rStyle w:val="nfasissutil"/>
        </w:rPr>
        <w:t>String[][] getInfoEvento() {</w:t>
      </w:r>
    </w:p>
    <w:p w14:paraId="6DB9BD93" w14:textId="77777777" w:rsidR="009D1973" w:rsidRPr="009D1973" w:rsidRDefault="009D1973" w:rsidP="000F694A">
      <w:pPr>
        <w:spacing w:line="240" w:lineRule="auto"/>
        <w:jc w:val="left"/>
        <w:rPr>
          <w:rStyle w:val="nfasissutil"/>
        </w:rPr>
      </w:pPr>
      <w:r w:rsidRPr="009D1973">
        <w:rPr>
          <w:rStyle w:val="nfasissutil"/>
        </w:rPr>
        <w:t xml:space="preserve">  int numRows = getNumRowsTabla("evento");</w:t>
      </w:r>
    </w:p>
    <w:p w14:paraId="09AAB089" w14:textId="77777777" w:rsidR="009D1973" w:rsidRPr="009D1973" w:rsidRDefault="009D1973" w:rsidP="000F694A">
      <w:pPr>
        <w:spacing w:line="240" w:lineRule="auto"/>
        <w:jc w:val="left"/>
        <w:rPr>
          <w:rStyle w:val="nfasissutil"/>
        </w:rPr>
      </w:pPr>
      <w:r w:rsidRPr="009D1973">
        <w:rPr>
          <w:rStyle w:val="nfasissutil"/>
        </w:rPr>
        <w:t xml:space="preserve">  String[][] data = new String[numRows][2];</w:t>
      </w:r>
    </w:p>
    <w:p w14:paraId="74431C42" w14:textId="77777777" w:rsidR="009D1973" w:rsidRPr="009D1973" w:rsidRDefault="009D1973" w:rsidP="000F694A">
      <w:pPr>
        <w:spacing w:line="240" w:lineRule="auto"/>
        <w:jc w:val="left"/>
        <w:rPr>
          <w:rStyle w:val="nfasissutil"/>
        </w:rPr>
      </w:pPr>
    </w:p>
    <w:p w14:paraId="4D9FFB6C" w14:textId="77777777" w:rsidR="009D1973" w:rsidRPr="009D1973" w:rsidRDefault="009D1973" w:rsidP="000F694A">
      <w:pPr>
        <w:spacing w:line="240" w:lineRule="auto"/>
        <w:jc w:val="left"/>
        <w:rPr>
          <w:rStyle w:val="nfasissutil"/>
        </w:rPr>
      </w:pPr>
      <w:r w:rsidRPr="009D1973">
        <w:rPr>
          <w:rStyle w:val="nfasissutil"/>
        </w:rPr>
        <w:t xml:space="preserve">  int nr=0;</w:t>
      </w:r>
    </w:p>
    <w:p w14:paraId="0D7D4A5C" w14:textId="77777777" w:rsidR="009D1973" w:rsidRPr="009D1973" w:rsidRDefault="009D1973" w:rsidP="000F694A">
      <w:pPr>
        <w:spacing w:line="240" w:lineRule="auto"/>
        <w:jc w:val="left"/>
        <w:rPr>
          <w:rStyle w:val="nfasissutil"/>
        </w:rPr>
      </w:pPr>
      <w:r w:rsidRPr="009D1973">
        <w:rPr>
          <w:rStyle w:val="nfasissutil"/>
        </w:rPr>
        <w:t xml:space="preserve">  msql.query( "SELECT * FROM `evento`");</w:t>
      </w:r>
    </w:p>
    <w:p w14:paraId="1A9A6305" w14:textId="77777777" w:rsidR="009D1973" w:rsidRPr="009D1973" w:rsidRDefault="009D1973" w:rsidP="000F694A">
      <w:pPr>
        <w:spacing w:line="240" w:lineRule="auto"/>
        <w:jc w:val="left"/>
        <w:rPr>
          <w:rStyle w:val="nfasissutil"/>
        </w:rPr>
      </w:pPr>
      <w:r w:rsidRPr="009D1973">
        <w:rPr>
          <w:rStyle w:val="nfasissutil"/>
        </w:rPr>
        <w:t xml:space="preserve">  while (msql.next()) {</w:t>
      </w:r>
    </w:p>
    <w:p w14:paraId="2FD5881D" w14:textId="77777777" w:rsidR="009D1973" w:rsidRPr="009D1973" w:rsidRDefault="009D1973" w:rsidP="000F694A">
      <w:pPr>
        <w:spacing w:line="240" w:lineRule="auto"/>
        <w:jc w:val="left"/>
        <w:rPr>
          <w:rStyle w:val="nfasissutil"/>
        </w:rPr>
      </w:pPr>
      <w:r w:rsidRPr="009D1973">
        <w:rPr>
          <w:rStyle w:val="nfasissutil"/>
        </w:rPr>
        <w:t xml:space="preserve">    data[nr][0] = String.valueOf(msql.getDate("fecha"));</w:t>
      </w:r>
    </w:p>
    <w:p w14:paraId="2DD39D73" w14:textId="77777777" w:rsidR="009D1973" w:rsidRPr="009D1973" w:rsidRDefault="009D1973" w:rsidP="000F694A">
      <w:pPr>
        <w:spacing w:line="240" w:lineRule="auto"/>
        <w:jc w:val="left"/>
        <w:rPr>
          <w:rStyle w:val="nfasissutil"/>
        </w:rPr>
      </w:pPr>
      <w:r w:rsidRPr="009D1973">
        <w:rPr>
          <w:rStyle w:val="nfasissutil"/>
        </w:rPr>
        <w:t xml:space="preserve">    data[nr][1] = msql.getString("evento");</w:t>
      </w:r>
    </w:p>
    <w:p w14:paraId="2A4C013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nr++;</w:t>
      </w:r>
    </w:p>
    <w:p w14:paraId="40D897C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04317C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38F47534"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1541170C" w14:textId="77777777" w:rsidR="009D1973" w:rsidRPr="009D1973" w:rsidRDefault="009D1973" w:rsidP="000F694A">
      <w:pPr>
        <w:spacing w:line="240" w:lineRule="auto"/>
        <w:jc w:val="left"/>
        <w:rPr>
          <w:rStyle w:val="nfasissutil"/>
          <w:lang w:val="es-ES"/>
        </w:rPr>
      </w:pPr>
    </w:p>
    <w:p w14:paraId="7D1DE1F3" w14:textId="77777777" w:rsidR="009D1973" w:rsidRPr="009D1973" w:rsidRDefault="009D1973" w:rsidP="000F694A">
      <w:pPr>
        <w:spacing w:line="240" w:lineRule="auto"/>
        <w:jc w:val="left"/>
        <w:rPr>
          <w:rStyle w:val="nfasissutil"/>
          <w:lang w:val="es-ES"/>
        </w:rPr>
      </w:pPr>
      <w:r w:rsidRPr="009D1973">
        <w:rPr>
          <w:rStyle w:val="nfasissutil"/>
          <w:lang w:val="es-ES"/>
        </w:rPr>
        <w:t>//Obtiene la información de un elemento determinado de la tabla evento</w:t>
      </w:r>
    </w:p>
    <w:p w14:paraId="7E722920" w14:textId="77777777" w:rsidR="009D1973" w:rsidRPr="009D1973" w:rsidRDefault="009D1973" w:rsidP="000F694A">
      <w:pPr>
        <w:spacing w:line="240" w:lineRule="auto"/>
        <w:jc w:val="left"/>
        <w:rPr>
          <w:rStyle w:val="nfasissutil"/>
        </w:rPr>
      </w:pPr>
      <w:r w:rsidRPr="009D1973">
        <w:rPr>
          <w:rStyle w:val="nfasissutil"/>
        </w:rPr>
        <w:t>String [] getInfoEventoDetalle (String fecha) {</w:t>
      </w:r>
    </w:p>
    <w:p w14:paraId="7CA0A895" w14:textId="77777777" w:rsidR="009D1973" w:rsidRPr="009D1973" w:rsidRDefault="009D1973" w:rsidP="000F694A">
      <w:pPr>
        <w:spacing w:line="240" w:lineRule="auto"/>
        <w:jc w:val="left"/>
        <w:rPr>
          <w:rStyle w:val="nfasissutil"/>
        </w:rPr>
      </w:pPr>
      <w:r w:rsidRPr="009D1973">
        <w:rPr>
          <w:rStyle w:val="nfasissutil"/>
        </w:rPr>
        <w:t xml:space="preserve">  String data[] = new String [3];</w:t>
      </w:r>
    </w:p>
    <w:p w14:paraId="3A7054FD" w14:textId="77777777" w:rsidR="009D1973" w:rsidRPr="009D1973" w:rsidRDefault="009D1973" w:rsidP="000F694A">
      <w:pPr>
        <w:spacing w:line="240" w:lineRule="auto"/>
        <w:jc w:val="left"/>
        <w:rPr>
          <w:rStyle w:val="nfasissutil"/>
        </w:rPr>
      </w:pPr>
    </w:p>
    <w:p w14:paraId="0279474E" w14:textId="77777777" w:rsidR="009D1973" w:rsidRPr="009D1973" w:rsidRDefault="009D1973" w:rsidP="000F694A">
      <w:pPr>
        <w:spacing w:line="240" w:lineRule="auto"/>
        <w:jc w:val="left"/>
        <w:rPr>
          <w:rStyle w:val="nfasissutil"/>
        </w:rPr>
      </w:pPr>
      <w:r w:rsidRPr="009D1973">
        <w:rPr>
          <w:rStyle w:val="nfasissutil"/>
        </w:rPr>
        <w:t xml:space="preserve">  msql.query("SELECT * FROM `evento` WHERE fecha = '"+fecha+"'");</w:t>
      </w:r>
    </w:p>
    <w:p w14:paraId="01B12334" w14:textId="77777777" w:rsidR="009D1973" w:rsidRPr="009D1973" w:rsidRDefault="009D1973" w:rsidP="000F694A">
      <w:pPr>
        <w:spacing w:line="240" w:lineRule="auto"/>
        <w:jc w:val="left"/>
        <w:rPr>
          <w:rStyle w:val="nfasissutil"/>
        </w:rPr>
      </w:pPr>
      <w:r w:rsidRPr="009D1973">
        <w:rPr>
          <w:rStyle w:val="nfasissutil"/>
        </w:rPr>
        <w:t xml:space="preserve">  if (msql.next()) {</w:t>
      </w:r>
    </w:p>
    <w:p w14:paraId="03A02749" w14:textId="77777777" w:rsidR="009D1973" w:rsidRPr="009D1973" w:rsidRDefault="009D1973" w:rsidP="000F694A">
      <w:pPr>
        <w:spacing w:line="240" w:lineRule="auto"/>
        <w:jc w:val="left"/>
        <w:rPr>
          <w:rStyle w:val="nfasissutil"/>
        </w:rPr>
      </w:pPr>
      <w:r w:rsidRPr="009D1973">
        <w:rPr>
          <w:rStyle w:val="nfasissutil"/>
        </w:rPr>
        <w:t xml:space="preserve">    data[0] = msql.getString("evento");</w:t>
      </w:r>
    </w:p>
    <w:p w14:paraId="320FD822" w14:textId="77777777" w:rsidR="009D1973" w:rsidRPr="009D1973" w:rsidRDefault="009D1973" w:rsidP="000F694A">
      <w:pPr>
        <w:spacing w:line="240" w:lineRule="auto"/>
        <w:jc w:val="left"/>
        <w:rPr>
          <w:rStyle w:val="nfasissutil"/>
        </w:rPr>
      </w:pPr>
      <w:r w:rsidRPr="009D1973">
        <w:rPr>
          <w:rStyle w:val="nfasissutil"/>
        </w:rPr>
        <w:t xml:space="preserve">    data[1] = msql.getString("descripcion");</w:t>
      </w:r>
    </w:p>
    <w:p w14:paraId="24E3608A" w14:textId="77777777" w:rsidR="009D1973" w:rsidRPr="009D1973" w:rsidRDefault="009D1973" w:rsidP="000F694A">
      <w:pPr>
        <w:spacing w:line="240" w:lineRule="auto"/>
        <w:jc w:val="left"/>
        <w:rPr>
          <w:rStyle w:val="nfasissutil"/>
        </w:rPr>
      </w:pPr>
      <w:r w:rsidRPr="009D1973">
        <w:rPr>
          <w:rStyle w:val="nfasissutil"/>
        </w:rPr>
        <w:t xml:space="preserve">    data[2] = formataFecha(String.valueOf(msql.getDate("fecha")));</w:t>
      </w:r>
    </w:p>
    <w:p w14:paraId="41FB662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else {</w:t>
      </w:r>
    </w:p>
    <w:p w14:paraId="648A204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data[0] = "No hay eventos";</w:t>
      </w:r>
    </w:p>
    <w:p w14:paraId="2205E20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data[1] = "No hay eventos para la fecha que se ha seleccionado. Intentelo de nuevo con una fecha resaltada.";</w:t>
      </w:r>
    </w:p>
    <w:p w14:paraId="56BCAE8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data[2] = formataFecha(fecha);</w:t>
      </w:r>
    </w:p>
    <w:p w14:paraId="1F818E8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4844833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076AB019"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2F25DC4" w14:textId="77777777" w:rsidR="009D1973" w:rsidRPr="009D1973" w:rsidRDefault="009D1973" w:rsidP="000F694A">
      <w:pPr>
        <w:spacing w:line="240" w:lineRule="auto"/>
        <w:jc w:val="left"/>
        <w:rPr>
          <w:rStyle w:val="nfasissutil"/>
          <w:lang w:val="es-ES"/>
        </w:rPr>
      </w:pPr>
    </w:p>
    <w:p w14:paraId="4703E1E6" w14:textId="77777777" w:rsidR="009D1973" w:rsidRPr="009D1973" w:rsidRDefault="009D1973" w:rsidP="000F694A">
      <w:pPr>
        <w:spacing w:line="240" w:lineRule="auto"/>
        <w:jc w:val="left"/>
        <w:rPr>
          <w:rStyle w:val="nfasissutil"/>
          <w:lang w:val="es-ES"/>
        </w:rPr>
      </w:pPr>
      <w:r w:rsidRPr="009D1973">
        <w:rPr>
          <w:rStyle w:val="nfasissutil"/>
          <w:lang w:val="es-ES"/>
        </w:rPr>
        <w:t>//Obtiene la información de un elemento determinado de la tabla aviso</w:t>
      </w:r>
    </w:p>
    <w:p w14:paraId="7AFE0925" w14:textId="77777777" w:rsidR="009D1973" w:rsidRPr="009D1973" w:rsidRDefault="009D1973" w:rsidP="000F694A">
      <w:pPr>
        <w:spacing w:line="240" w:lineRule="auto"/>
        <w:jc w:val="left"/>
        <w:rPr>
          <w:rStyle w:val="nfasissutil"/>
        </w:rPr>
      </w:pPr>
      <w:r w:rsidRPr="009D1973">
        <w:rPr>
          <w:rStyle w:val="nfasissutil"/>
        </w:rPr>
        <w:t>String [] getInfoAvisoDetalle (int idAviso) {</w:t>
      </w:r>
    </w:p>
    <w:p w14:paraId="7EB1D36A" w14:textId="77777777" w:rsidR="009D1973" w:rsidRPr="009D1973" w:rsidRDefault="009D1973" w:rsidP="000F694A">
      <w:pPr>
        <w:spacing w:line="240" w:lineRule="auto"/>
        <w:jc w:val="left"/>
        <w:rPr>
          <w:rStyle w:val="nfasissutil"/>
        </w:rPr>
      </w:pPr>
      <w:r w:rsidRPr="009D1973">
        <w:rPr>
          <w:rStyle w:val="nfasissutil"/>
        </w:rPr>
        <w:t xml:space="preserve">  String data[] = new String [2];</w:t>
      </w:r>
    </w:p>
    <w:p w14:paraId="070876D5" w14:textId="77777777" w:rsidR="009D1973" w:rsidRPr="009D1973" w:rsidRDefault="009D1973" w:rsidP="000F694A">
      <w:pPr>
        <w:spacing w:line="240" w:lineRule="auto"/>
        <w:jc w:val="left"/>
        <w:rPr>
          <w:rStyle w:val="nfasissutil"/>
        </w:rPr>
      </w:pPr>
    </w:p>
    <w:p w14:paraId="6AC37D74" w14:textId="77777777" w:rsidR="009D1973" w:rsidRPr="009D1973" w:rsidRDefault="009D1973" w:rsidP="000F694A">
      <w:pPr>
        <w:spacing w:line="240" w:lineRule="auto"/>
        <w:jc w:val="left"/>
        <w:rPr>
          <w:rStyle w:val="nfasissutil"/>
        </w:rPr>
      </w:pPr>
      <w:r w:rsidRPr="009D1973">
        <w:rPr>
          <w:rStyle w:val="nfasissutil"/>
        </w:rPr>
        <w:t xml:space="preserve">  msql.query("SELECT * FROM `aviso` WHERE idAviso = '"+idAviso+"'");</w:t>
      </w:r>
    </w:p>
    <w:p w14:paraId="68B0AE32" w14:textId="77777777" w:rsidR="009D1973" w:rsidRPr="009D1973" w:rsidRDefault="009D1973" w:rsidP="000F694A">
      <w:pPr>
        <w:spacing w:line="240" w:lineRule="auto"/>
        <w:jc w:val="left"/>
        <w:rPr>
          <w:rStyle w:val="nfasissutil"/>
        </w:rPr>
      </w:pPr>
      <w:r w:rsidRPr="009D1973">
        <w:rPr>
          <w:rStyle w:val="nfasissutil"/>
        </w:rPr>
        <w:t xml:space="preserve">  if (msql.next()) {</w:t>
      </w:r>
    </w:p>
    <w:p w14:paraId="5D1792F2" w14:textId="77777777" w:rsidR="009D1973" w:rsidRPr="009D1973" w:rsidRDefault="009D1973" w:rsidP="000F694A">
      <w:pPr>
        <w:spacing w:line="240" w:lineRule="auto"/>
        <w:jc w:val="left"/>
        <w:rPr>
          <w:rStyle w:val="nfasissutil"/>
        </w:rPr>
      </w:pPr>
      <w:r w:rsidRPr="009D1973">
        <w:rPr>
          <w:rStyle w:val="nfasissutil"/>
        </w:rPr>
        <w:t xml:space="preserve">    data[0] = msql.getString("titulo");</w:t>
      </w:r>
    </w:p>
    <w:p w14:paraId="6C6D457F" w14:textId="77777777" w:rsidR="009D1973" w:rsidRPr="009D1973" w:rsidRDefault="009D1973" w:rsidP="000F694A">
      <w:pPr>
        <w:spacing w:line="240" w:lineRule="auto"/>
        <w:jc w:val="left"/>
        <w:rPr>
          <w:rStyle w:val="nfasissutil"/>
        </w:rPr>
      </w:pPr>
      <w:r w:rsidRPr="009D1973">
        <w:rPr>
          <w:rStyle w:val="nfasissutil"/>
        </w:rPr>
        <w:t xml:space="preserve">    data[1] = msql.getString("descripcion");</w:t>
      </w:r>
    </w:p>
    <w:p w14:paraId="37101572" w14:textId="77777777" w:rsidR="009D1973" w:rsidRPr="009D1973" w:rsidRDefault="009D1973" w:rsidP="000F694A">
      <w:pPr>
        <w:spacing w:line="240" w:lineRule="auto"/>
        <w:jc w:val="left"/>
        <w:rPr>
          <w:rStyle w:val="nfasissutil"/>
        </w:rPr>
      </w:pPr>
      <w:r w:rsidRPr="009D1973">
        <w:rPr>
          <w:rStyle w:val="nfasissutil"/>
        </w:rPr>
        <w:t xml:space="preserve">  } else {</w:t>
      </w:r>
    </w:p>
    <w:p w14:paraId="7F13771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data[0] = "Selecciona un aviso";</w:t>
      </w:r>
    </w:p>
    <w:p w14:paraId="28CC0AB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data[1] = "Selecciona un aviso para visualizar su contenido";</w:t>
      </w:r>
    </w:p>
    <w:p w14:paraId="36C4D1C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37B1507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28696291"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DF70D05" w14:textId="77777777" w:rsidR="009D1973" w:rsidRPr="009D1973" w:rsidRDefault="009D1973" w:rsidP="000F694A">
      <w:pPr>
        <w:spacing w:line="240" w:lineRule="auto"/>
        <w:jc w:val="left"/>
        <w:rPr>
          <w:rStyle w:val="nfasissutil"/>
          <w:lang w:val="es-ES"/>
        </w:rPr>
      </w:pPr>
    </w:p>
    <w:p w14:paraId="39BB696F" w14:textId="77777777" w:rsidR="009D1973" w:rsidRPr="009D1973" w:rsidRDefault="009D1973" w:rsidP="000F694A">
      <w:pPr>
        <w:spacing w:line="240" w:lineRule="auto"/>
        <w:jc w:val="left"/>
        <w:rPr>
          <w:rStyle w:val="nfasissutil"/>
          <w:lang w:val="es-ES"/>
        </w:rPr>
      </w:pPr>
      <w:r w:rsidRPr="009D1973">
        <w:rPr>
          <w:rStyle w:val="nfasissutil"/>
          <w:lang w:val="es-ES"/>
        </w:rPr>
        <w:t>//Obtiene la información del balance detallado por tipo de movimiento</w:t>
      </w:r>
    </w:p>
    <w:p w14:paraId="65C8A176" w14:textId="77777777" w:rsidR="009D1973" w:rsidRPr="009D1973" w:rsidRDefault="009D1973" w:rsidP="000F694A">
      <w:pPr>
        <w:spacing w:line="240" w:lineRule="auto"/>
        <w:jc w:val="left"/>
        <w:rPr>
          <w:rStyle w:val="nfasissutil"/>
        </w:rPr>
      </w:pPr>
      <w:r w:rsidRPr="009D1973">
        <w:rPr>
          <w:rStyle w:val="nfasissutil"/>
        </w:rPr>
        <w:t>String[][] getInfoBalanceDetalle(String titulo) {</w:t>
      </w:r>
    </w:p>
    <w:p w14:paraId="5CE71969" w14:textId="77777777" w:rsidR="009D1973" w:rsidRPr="009D1973" w:rsidRDefault="009D1973" w:rsidP="000F694A">
      <w:pPr>
        <w:spacing w:line="240" w:lineRule="auto"/>
        <w:jc w:val="left"/>
        <w:rPr>
          <w:rStyle w:val="nfasissutil"/>
        </w:rPr>
      </w:pPr>
      <w:r w:rsidRPr="009D1973">
        <w:rPr>
          <w:rStyle w:val="nfasissutil"/>
        </w:rPr>
        <w:t xml:space="preserve">  int numRows = getNumRowsTabla("movimiento");</w:t>
      </w:r>
    </w:p>
    <w:p w14:paraId="28C6C06A" w14:textId="77777777" w:rsidR="009D1973" w:rsidRPr="009D1973" w:rsidRDefault="009D1973" w:rsidP="000F694A">
      <w:pPr>
        <w:spacing w:line="240" w:lineRule="auto"/>
        <w:jc w:val="left"/>
        <w:rPr>
          <w:rStyle w:val="nfasissutil"/>
        </w:rPr>
      </w:pPr>
      <w:r w:rsidRPr="009D1973">
        <w:rPr>
          <w:rStyle w:val="nfasissutil"/>
        </w:rPr>
        <w:t xml:space="preserve">  String[][] data = new String[numRows][3];</w:t>
      </w:r>
    </w:p>
    <w:p w14:paraId="6BD0723B" w14:textId="77777777" w:rsidR="009D1973" w:rsidRPr="009D1973" w:rsidRDefault="009D1973" w:rsidP="000F694A">
      <w:pPr>
        <w:spacing w:line="240" w:lineRule="auto"/>
        <w:jc w:val="left"/>
        <w:rPr>
          <w:rStyle w:val="nfasissutil"/>
        </w:rPr>
      </w:pPr>
      <w:r w:rsidRPr="009D1973">
        <w:rPr>
          <w:rStyle w:val="nfasissutil"/>
        </w:rPr>
        <w:t xml:space="preserve">  int nr=0;</w:t>
      </w:r>
    </w:p>
    <w:p w14:paraId="36BB2577" w14:textId="77777777" w:rsidR="009D1973" w:rsidRPr="009D1973" w:rsidRDefault="009D1973" w:rsidP="000F694A">
      <w:pPr>
        <w:spacing w:line="240" w:lineRule="auto"/>
        <w:jc w:val="left"/>
        <w:rPr>
          <w:rStyle w:val="nfasissutil"/>
        </w:rPr>
      </w:pPr>
      <w:r w:rsidRPr="009D1973">
        <w:rPr>
          <w:rStyle w:val="nfasissutil"/>
        </w:rPr>
        <w:t xml:space="preserve">  msql.query( "SELECT m.* FROM movimiento m INNER JOIN tipo_mov t ON m.tipo_mov_idtipo_mov = t.idtipo_mov WHERE t.nombre= '"+titulo+"'");</w:t>
      </w:r>
    </w:p>
    <w:p w14:paraId="44990C97" w14:textId="77777777" w:rsidR="009D1973" w:rsidRPr="009D1973" w:rsidRDefault="009D1973" w:rsidP="000F694A">
      <w:pPr>
        <w:spacing w:line="240" w:lineRule="auto"/>
        <w:jc w:val="left"/>
        <w:rPr>
          <w:rStyle w:val="nfasissutil"/>
        </w:rPr>
      </w:pPr>
      <w:r w:rsidRPr="009D1973">
        <w:rPr>
          <w:rStyle w:val="nfasissutil"/>
        </w:rPr>
        <w:t xml:space="preserve">  while (msql.next()) {</w:t>
      </w:r>
    </w:p>
    <w:p w14:paraId="3E84C5D6" w14:textId="77777777" w:rsidR="009D1973" w:rsidRPr="009D1973" w:rsidRDefault="009D1973" w:rsidP="000F694A">
      <w:pPr>
        <w:spacing w:line="240" w:lineRule="auto"/>
        <w:jc w:val="left"/>
        <w:rPr>
          <w:rStyle w:val="nfasissutil"/>
        </w:rPr>
      </w:pPr>
      <w:r w:rsidRPr="009D1973">
        <w:rPr>
          <w:rStyle w:val="nfasissutil"/>
        </w:rPr>
        <w:t xml:space="preserve">    data[nr][0] = " ";</w:t>
      </w:r>
    </w:p>
    <w:p w14:paraId="06A67970" w14:textId="77777777" w:rsidR="009D1973" w:rsidRPr="009D1973" w:rsidRDefault="009D1973" w:rsidP="000F694A">
      <w:pPr>
        <w:spacing w:line="240" w:lineRule="auto"/>
        <w:jc w:val="left"/>
        <w:rPr>
          <w:rStyle w:val="nfasissutil"/>
        </w:rPr>
      </w:pPr>
      <w:r w:rsidRPr="009D1973">
        <w:rPr>
          <w:rStyle w:val="nfasissutil"/>
        </w:rPr>
        <w:t xml:space="preserve">    data[nr][1] = msql.getString("titulo");</w:t>
      </w:r>
    </w:p>
    <w:p w14:paraId="3B8D773C" w14:textId="77777777" w:rsidR="009D1973" w:rsidRPr="009D1973" w:rsidRDefault="009D1973" w:rsidP="000F694A">
      <w:pPr>
        <w:spacing w:line="240" w:lineRule="auto"/>
        <w:jc w:val="left"/>
        <w:rPr>
          <w:rStyle w:val="nfasissutil"/>
        </w:rPr>
      </w:pPr>
      <w:r w:rsidRPr="009D1973">
        <w:rPr>
          <w:rStyle w:val="nfasissutil"/>
        </w:rPr>
        <w:t xml:space="preserve">    data[nr][2] = String.valueOf(msql.getFloat("cantidad")+" €");</w:t>
      </w:r>
    </w:p>
    <w:p w14:paraId="3D23FF74"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nr++;</w:t>
      </w:r>
    </w:p>
    <w:p w14:paraId="290BE9F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491CA1D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6A79BCE0"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5B4FBC4F" w14:textId="77777777" w:rsidR="009D1973" w:rsidRPr="009D1973" w:rsidRDefault="009D1973" w:rsidP="000F694A">
      <w:pPr>
        <w:spacing w:line="240" w:lineRule="auto"/>
        <w:jc w:val="left"/>
        <w:rPr>
          <w:rStyle w:val="nfasissutil"/>
          <w:lang w:val="es-ES"/>
        </w:rPr>
      </w:pPr>
    </w:p>
    <w:p w14:paraId="1CF801DC" w14:textId="77777777" w:rsidR="009D1973" w:rsidRPr="009D1973" w:rsidRDefault="009D1973" w:rsidP="000F694A">
      <w:pPr>
        <w:spacing w:line="240" w:lineRule="auto"/>
        <w:jc w:val="left"/>
        <w:rPr>
          <w:rStyle w:val="nfasissutil"/>
          <w:lang w:val="es-ES"/>
        </w:rPr>
      </w:pPr>
      <w:r w:rsidRPr="009D1973">
        <w:rPr>
          <w:rStyle w:val="nfasissutil"/>
          <w:lang w:val="es-ES"/>
        </w:rPr>
        <w:t>//Obtiene los headers de la tabla de detalle de los movimientos</w:t>
      </w:r>
    </w:p>
    <w:p w14:paraId="716C229F" w14:textId="77777777" w:rsidR="009D1973" w:rsidRPr="009D1973" w:rsidRDefault="009D1973" w:rsidP="000F694A">
      <w:pPr>
        <w:spacing w:line="240" w:lineRule="auto"/>
        <w:jc w:val="left"/>
        <w:rPr>
          <w:rStyle w:val="nfasissutil"/>
          <w:lang w:val="es-ES"/>
        </w:rPr>
      </w:pPr>
      <w:r w:rsidRPr="009D1973">
        <w:rPr>
          <w:rStyle w:val="nfasissutil"/>
          <w:lang w:val="es-ES"/>
        </w:rPr>
        <w:t>String[] getHeadersTablaDetalleMovimientos(String tipoMov) {</w:t>
      </w:r>
    </w:p>
    <w:p w14:paraId="5C79157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q = "SELECT CONCAT(UPPER(SUBSTRING(c.nombre, 1, 1)) ,'.', t.idtipo_mov) AS codigo, t.nombre AS concepto, SUM(m.cantidad) AS cantidad FROM movimiento m, tipo_mov t, categoria_mov c WHERE m.tipo_mov_idtipo_mov=t.idtipo_mov AND t.categoria=c.idcategoria_mov AND t.nombre= '"+tipoMov+"' GROUP BY m.tipo_mov_idtipo_mov, t.categoria ORDER BY t.idtipo_mov ASC";</w:t>
      </w:r>
    </w:p>
    <w:p w14:paraId="2C3938B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String[] data = new String[3];</w:t>
      </w:r>
    </w:p>
    <w:p w14:paraId="2A40BC90" w14:textId="77777777" w:rsidR="009D1973" w:rsidRPr="009D1973" w:rsidRDefault="009D1973" w:rsidP="000F694A">
      <w:pPr>
        <w:spacing w:line="240" w:lineRule="auto"/>
        <w:jc w:val="left"/>
        <w:rPr>
          <w:rStyle w:val="nfasissutil"/>
        </w:rPr>
      </w:pPr>
      <w:r w:rsidRPr="009D1973">
        <w:rPr>
          <w:rStyle w:val="nfasissutil"/>
        </w:rPr>
        <w:t xml:space="preserve">  msql.query(q);</w:t>
      </w:r>
    </w:p>
    <w:p w14:paraId="108EA71F" w14:textId="77777777" w:rsidR="009D1973" w:rsidRPr="009D1973" w:rsidRDefault="009D1973" w:rsidP="000F694A">
      <w:pPr>
        <w:spacing w:line="240" w:lineRule="auto"/>
        <w:jc w:val="left"/>
        <w:rPr>
          <w:rStyle w:val="nfasissutil"/>
        </w:rPr>
      </w:pPr>
      <w:r w:rsidRPr="009D1973">
        <w:rPr>
          <w:rStyle w:val="nfasissutil"/>
        </w:rPr>
        <w:lastRenderedPageBreak/>
        <w:t xml:space="preserve">  if (msql.next()) {</w:t>
      </w:r>
    </w:p>
    <w:p w14:paraId="4BAE1CB0" w14:textId="77777777" w:rsidR="009D1973" w:rsidRPr="009D1973" w:rsidRDefault="009D1973" w:rsidP="000F694A">
      <w:pPr>
        <w:spacing w:line="240" w:lineRule="auto"/>
        <w:jc w:val="left"/>
        <w:rPr>
          <w:rStyle w:val="nfasissutil"/>
        </w:rPr>
      </w:pPr>
      <w:r w:rsidRPr="009D1973">
        <w:rPr>
          <w:rStyle w:val="nfasissutil"/>
        </w:rPr>
        <w:t xml:space="preserve">    data[0] = msql.getString("codigo");</w:t>
      </w:r>
    </w:p>
    <w:p w14:paraId="718F7044" w14:textId="77777777" w:rsidR="009D1973" w:rsidRPr="009D1973" w:rsidRDefault="009D1973" w:rsidP="000F694A">
      <w:pPr>
        <w:spacing w:line="240" w:lineRule="auto"/>
        <w:jc w:val="left"/>
        <w:rPr>
          <w:rStyle w:val="nfasissutil"/>
        </w:rPr>
      </w:pPr>
      <w:r w:rsidRPr="009D1973">
        <w:rPr>
          <w:rStyle w:val="nfasissutil"/>
        </w:rPr>
        <w:t xml:space="preserve">    data[1] = msql.getString("concepto");</w:t>
      </w:r>
    </w:p>
    <w:p w14:paraId="26D2C2DC" w14:textId="77777777" w:rsidR="009D1973" w:rsidRPr="009D1973" w:rsidRDefault="009D1973" w:rsidP="000F694A">
      <w:pPr>
        <w:spacing w:line="240" w:lineRule="auto"/>
        <w:jc w:val="left"/>
        <w:rPr>
          <w:rStyle w:val="nfasissutil"/>
        </w:rPr>
      </w:pPr>
      <w:r w:rsidRPr="009D1973">
        <w:rPr>
          <w:rStyle w:val="nfasissutil"/>
        </w:rPr>
        <w:t xml:space="preserve">    data[2] = String.valueOf(msql.getFloat("cantidad")+" €");</w:t>
      </w:r>
    </w:p>
    <w:p w14:paraId="7E8A49F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else {</w:t>
      </w:r>
    </w:p>
    <w:p w14:paraId="1A444C9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data[0] = "Selecciona un concepto";</w:t>
      </w:r>
    </w:p>
    <w:p w14:paraId="493C12C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data[1] = "Selecciona un concepto para visualizar su contenido";</w:t>
      </w:r>
    </w:p>
    <w:p w14:paraId="20A8494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data[2] = " ";</w:t>
      </w:r>
    </w:p>
    <w:p w14:paraId="731040D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193A72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28818952"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C7DE110" w14:textId="77777777" w:rsidR="009D1973" w:rsidRPr="009D1973" w:rsidRDefault="009D1973" w:rsidP="000F694A">
      <w:pPr>
        <w:spacing w:line="240" w:lineRule="auto"/>
        <w:jc w:val="left"/>
        <w:rPr>
          <w:rStyle w:val="nfasissutil"/>
          <w:lang w:val="es-ES"/>
        </w:rPr>
      </w:pPr>
    </w:p>
    <w:p w14:paraId="542FE739" w14:textId="77777777" w:rsidR="009D1973" w:rsidRPr="009D1973" w:rsidRDefault="009D1973" w:rsidP="000F694A">
      <w:pPr>
        <w:spacing w:line="240" w:lineRule="auto"/>
        <w:jc w:val="left"/>
        <w:rPr>
          <w:rStyle w:val="nfasissutil"/>
          <w:lang w:val="es-ES"/>
        </w:rPr>
      </w:pPr>
      <w:r w:rsidRPr="009D1973">
        <w:rPr>
          <w:rStyle w:val="nfasissutil"/>
          <w:lang w:val="es-ES"/>
        </w:rPr>
        <w:t>//Obtiene un movimiento determinado</w:t>
      </w:r>
    </w:p>
    <w:p w14:paraId="4CC64954" w14:textId="77777777" w:rsidR="009D1973" w:rsidRPr="009D1973" w:rsidRDefault="009D1973" w:rsidP="000F694A">
      <w:pPr>
        <w:spacing w:line="240" w:lineRule="auto"/>
        <w:jc w:val="left"/>
        <w:rPr>
          <w:rStyle w:val="nfasissutil"/>
          <w:lang w:val="es-ES"/>
        </w:rPr>
      </w:pPr>
      <w:r w:rsidRPr="009D1973">
        <w:rPr>
          <w:rStyle w:val="nfasissutil"/>
          <w:lang w:val="es-ES"/>
        </w:rPr>
        <w:t>String[] getMovimientosDetallados(String tituloMovimiento) {</w:t>
      </w:r>
    </w:p>
    <w:p w14:paraId="6DF7EA4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q = "SELECT m.titulo, m.fechamovimiento, m.cantidad, t.nombre, m.documento FROM movimiento m JOIN tipo_mov t ON m.tipo_mov_idtipo_mov = t.idtipo_mov WHERE m.titulo = '"+tituloMovimiento+"'";</w:t>
      </w:r>
    </w:p>
    <w:p w14:paraId="5AE308D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String[] data = new String[5];</w:t>
      </w:r>
    </w:p>
    <w:p w14:paraId="52D828A7" w14:textId="77777777" w:rsidR="009D1973" w:rsidRPr="009D1973" w:rsidRDefault="009D1973" w:rsidP="000F694A">
      <w:pPr>
        <w:spacing w:line="240" w:lineRule="auto"/>
        <w:jc w:val="left"/>
        <w:rPr>
          <w:rStyle w:val="nfasissutil"/>
        </w:rPr>
      </w:pPr>
      <w:r w:rsidRPr="009D1973">
        <w:rPr>
          <w:rStyle w:val="nfasissutil"/>
        </w:rPr>
        <w:t xml:space="preserve">  msql.query(q);</w:t>
      </w:r>
    </w:p>
    <w:p w14:paraId="499C801C" w14:textId="77777777" w:rsidR="009D1973" w:rsidRPr="009D1973" w:rsidRDefault="009D1973" w:rsidP="000F694A">
      <w:pPr>
        <w:spacing w:line="240" w:lineRule="auto"/>
        <w:jc w:val="left"/>
        <w:rPr>
          <w:rStyle w:val="nfasissutil"/>
        </w:rPr>
      </w:pPr>
      <w:r w:rsidRPr="009D1973">
        <w:rPr>
          <w:rStyle w:val="nfasissutil"/>
        </w:rPr>
        <w:t xml:space="preserve">  if (msql.next()) {</w:t>
      </w:r>
    </w:p>
    <w:p w14:paraId="13EB8C2A" w14:textId="77777777" w:rsidR="009D1973" w:rsidRPr="009D1973" w:rsidRDefault="009D1973" w:rsidP="000F694A">
      <w:pPr>
        <w:spacing w:line="240" w:lineRule="auto"/>
        <w:jc w:val="left"/>
        <w:rPr>
          <w:rStyle w:val="nfasissutil"/>
        </w:rPr>
      </w:pPr>
      <w:r w:rsidRPr="009D1973">
        <w:rPr>
          <w:rStyle w:val="nfasissutil"/>
        </w:rPr>
        <w:t xml:space="preserve">    data[0] = msql.getString("titulo");</w:t>
      </w:r>
    </w:p>
    <w:p w14:paraId="4E6CE081"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data[1] = formataFecha(String.valueOf(msql.getDate("fechamovimiento")));</w:t>
      </w:r>
    </w:p>
    <w:p w14:paraId="41ED860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data[2] = String.valueOf(msql.getFloat("cantidad")+" €");</w:t>
      </w:r>
    </w:p>
    <w:p w14:paraId="503AF010" w14:textId="77777777" w:rsidR="009D1973" w:rsidRPr="009D1973" w:rsidRDefault="009D1973" w:rsidP="000F694A">
      <w:pPr>
        <w:spacing w:line="240" w:lineRule="auto"/>
        <w:jc w:val="left"/>
        <w:rPr>
          <w:rStyle w:val="nfasissutil"/>
        </w:rPr>
      </w:pPr>
      <w:r w:rsidRPr="009D1973">
        <w:rPr>
          <w:rStyle w:val="nfasissutil"/>
        </w:rPr>
        <w:t xml:space="preserve">    data[3] = msql.getString("t.nombre");</w:t>
      </w:r>
    </w:p>
    <w:p w14:paraId="001880E4" w14:textId="77777777" w:rsidR="009D1973" w:rsidRPr="009D1973" w:rsidRDefault="009D1973" w:rsidP="000F694A">
      <w:pPr>
        <w:spacing w:line="240" w:lineRule="auto"/>
        <w:jc w:val="left"/>
        <w:rPr>
          <w:rStyle w:val="nfasissutil"/>
        </w:rPr>
      </w:pPr>
      <w:r w:rsidRPr="009D1973">
        <w:rPr>
          <w:rStyle w:val="nfasissutil"/>
        </w:rPr>
        <w:t xml:space="preserve">    recibo = msql.getString("documento");</w:t>
      </w:r>
    </w:p>
    <w:p w14:paraId="47154D98" w14:textId="77777777" w:rsidR="009D1973" w:rsidRPr="009D1973" w:rsidRDefault="009D1973" w:rsidP="000F694A">
      <w:pPr>
        <w:spacing w:line="240" w:lineRule="auto"/>
        <w:jc w:val="left"/>
        <w:rPr>
          <w:rStyle w:val="nfasissutil"/>
        </w:rPr>
      </w:pPr>
      <w:r w:rsidRPr="009D1973">
        <w:rPr>
          <w:rStyle w:val="nfasissutil"/>
        </w:rPr>
        <w:t xml:space="preserve">  } else {</w:t>
      </w:r>
    </w:p>
    <w:p w14:paraId="174EA4DA"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data[0] = "Selecciona un concepto para visualizar su contenido";</w:t>
      </w:r>
    </w:p>
    <w:p w14:paraId="3F16FE2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data[1] = "Selecciona un concepto";</w:t>
      </w:r>
    </w:p>
    <w:p w14:paraId="70204E5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data[2] = "Selecciona un concepto";</w:t>
      </w:r>
    </w:p>
    <w:p w14:paraId="226B5B3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data[3] = "Selecciona un concepto";</w:t>
      </w:r>
    </w:p>
    <w:p w14:paraId="0B96482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recibo = "";</w:t>
      </w:r>
    </w:p>
    <w:p w14:paraId="1F5A185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E63BEB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3397F315"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755317C" w14:textId="77777777" w:rsidR="009D1973" w:rsidRPr="009D1973" w:rsidRDefault="009D1973" w:rsidP="000F694A">
      <w:pPr>
        <w:spacing w:line="240" w:lineRule="auto"/>
        <w:jc w:val="left"/>
        <w:rPr>
          <w:rStyle w:val="nfasissutil"/>
          <w:lang w:val="es-ES"/>
        </w:rPr>
      </w:pPr>
    </w:p>
    <w:p w14:paraId="4A585F7A" w14:textId="77777777" w:rsidR="009D1973" w:rsidRPr="009D1973" w:rsidRDefault="009D1973" w:rsidP="000F694A">
      <w:pPr>
        <w:spacing w:line="240" w:lineRule="auto"/>
        <w:jc w:val="left"/>
        <w:rPr>
          <w:rStyle w:val="nfasissutil"/>
          <w:lang w:val="es-ES"/>
        </w:rPr>
      </w:pPr>
      <w:r w:rsidRPr="009D1973">
        <w:rPr>
          <w:rStyle w:val="nfasissutil"/>
          <w:lang w:val="es-ES"/>
        </w:rPr>
        <w:t>//Obtiene los tipos de movimiento</w:t>
      </w:r>
    </w:p>
    <w:p w14:paraId="3B53A7B5" w14:textId="77777777" w:rsidR="009D1973" w:rsidRPr="009D1973" w:rsidRDefault="009D1973" w:rsidP="000F694A">
      <w:pPr>
        <w:spacing w:line="240" w:lineRule="auto"/>
        <w:jc w:val="left"/>
        <w:rPr>
          <w:rStyle w:val="nfasissutil"/>
        </w:rPr>
      </w:pPr>
      <w:r w:rsidRPr="009D1973">
        <w:rPr>
          <w:rStyle w:val="nfasissutil"/>
        </w:rPr>
        <w:t>String [][] getTipoMovimiento() {</w:t>
      </w:r>
    </w:p>
    <w:p w14:paraId="1355A32C" w14:textId="77777777" w:rsidR="009D1973" w:rsidRPr="009D1973" w:rsidRDefault="009D1973" w:rsidP="000F694A">
      <w:pPr>
        <w:spacing w:line="240" w:lineRule="auto"/>
        <w:jc w:val="left"/>
        <w:rPr>
          <w:rStyle w:val="nfasissutil"/>
        </w:rPr>
      </w:pPr>
      <w:r w:rsidRPr="009D1973">
        <w:rPr>
          <w:rStyle w:val="nfasissutil"/>
        </w:rPr>
        <w:t xml:space="preserve">  int numRows = getNumRowsTabla("tipo_mov");</w:t>
      </w:r>
    </w:p>
    <w:p w14:paraId="57618F59" w14:textId="77777777" w:rsidR="009D1973" w:rsidRPr="009D1973" w:rsidRDefault="009D1973" w:rsidP="000F694A">
      <w:pPr>
        <w:spacing w:line="240" w:lineRule="auto"/>
        <w:jc w:val="left"/>
        <w:rPr>
          <w:rStyle w:val="nfasissutil"/>
        </w:rPr>
      </w:pPr>
      <w:r w:rsidRPr="009D1973">
        <w:rPr>
          <w:rStyle w:val="nfasissutil"/>
        </w:rPr>
        <w:t xml:space="preserve">  String[][] data = new String[numRows][2];</w:t>
      </w:r>
    </w:p>
    <w:p w14:paraId="54C5244B" w14:textId="77777777" w:rsidR="009D1973" w:rsidRPr="009D1973" w:rsidRDefault="009D1973" w:rsidP="000F694A">
      <w:pPr>
        <w:spacing w:line="240" w:lineRule="auto"/>
        <w:jc w:val="left"/>
        <w:rPr>
          <w:rStyle w:val="nfasissutil"/>
        </w:rPr>
      </w:pPr>
      <w:r w:rsidRPr="009D1973">
        <w:rPr>
          <w:rStyle w:val="nfasissutil"/>
        </w:rPr>
        <w:t xml:space="preserve">  int nr=0;</w:t>
      </w:r>
    </w:p>
    <w:p w14:paraId="2A0E3EB8" w14:textId="77777777" w:rsidR="009D1973" w:rsidRPr="009D1973" w:rsidRDefault="009D1973" w:rsidP="000F694A">
      <w:pPr>
        <w:spacing w:line="240" w:lineRule="auto"/>
        <w:jc w:val="left"/>
        <w:rPr>
          <w:rStyle w:val="nfasissutil"/>
        </w:rPr>
      </w:pPr>
      <w:r w:rsidRPr="009D1973">
        <w:rPr>
          <w:rStyle w:val="nfasissutil"/>
        </w:rPr>
        <w:t xml:space="preserve">  msql.query("SELECT `idtipo_mov`, `nombre` FROM `tipo_mov`");</w:t>
      </w:r>
    </w:p>
    <w:p w14:paraId="7F88DAC7" w14:textId="77777777" w:rsidR="009D1973" w:rsidRPr="009D1973" w:rsidRDefault="009D1973" w:rsidP="000F694A">
      <w:pPr>
        <w:spacing w:line="240" w:lineRule="auto"/>
        <w:jc w:val="left"/>
        <w:rPr>
          <w:rStyle w:val="nfasissutil"/>
        </w:rPr>
      </w:pPr>
      <w:r w:rsidRPr="009D1973">
        <w:rPr>
          <w:rStyle w:val="nfasissutil"/>
        </w:rPr>
        <w:t xml:space="preserve">  while (msql.next()) {</w:t>
      </w:r>
    </w:p>
    <w:p w14:paraId="403DFE80" w14:textId="77777777" w:rsidR="009D1973" w:rsidRPr="009D1973" w:rsidRDefault="009D1973" w:rsidP="000F694A">
      <w:pPr>
        <w:spacing w:line="240" w:lineRule="auto"/>
        <w:jc w:val="left"/>
        <w:rPr>
          <w:rStyle w:val="nfasissutil"/>
        </w:rPr>
      </w:pPr>
      <w:r w:rsidRPr="009D1973">
        <w:rPr>
          <w:rStyle w:val="nfasissutil"/>
        </w:rPr>
        <w:lastRenderedPageBreak/>
        <w:t xml:space="preserve">    data[nr][0] = String.valueOf(msql.getInt("idtipo_mov"));</w:t>
      </w:r>
    </w:p>
    <w:p w14:paraId="2559583B" w14:textId="77777777" w:rsidR="009D1973" w:rsidRPr="009D1973" w:rsidRDefault="009D1973" w:rsidP="000F694A">
      <w:pPr>
        <w:spacing w:line="240" w:lineRule="auto"/>
        <w:jc w:val="left"/>
        <w:rPr>
          <w:rStyle w:val="nfasissutil"/>
        </w:rPr>
      </w:pPr>
      <w:r w:rsidRPr="009D1973">
        <w:rPr>
          <w:rStyle w:val="nfasissutil"/>
        </w:rPr>
        <w:t xml:space="preserve">    data[nr][1] = msql.getString("nombre");</w:t>
      </w:r>
    </w:p>
    <w:p w14:paraId="6F9AA034"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nr++;</w:t>
      </w:r>
    </w:p>
    <w:p w14:paraId="1A00E3C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2F2E162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return data;</w:t>
      </w:r>
    </w:p>
    <w:p w14:paraId="1614314E"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1FB44917" w14:textId="77777777" w:rsidR="009D1973" w:rsidRPr="009D1973" w:rsidRDefault="009D1973" w:rsidP="000F694A">
      <w:pPr>
        <w:spacing w:line="240" w:lineRule="auto"/>
        <w:jc w:val="left"/>
        <w:rPr>
          <w:rStyle w:val="nfasissutil"/>
          <w:lang w:val="es-ES"/>
        </w:rPr>
      </w:pPr>
    </w:p>
    <w:p w14:paraId="6264C355" w14:textId="77777777" w:rsidR="009D1973" w:rsidRPr="009D1973" w:rsidRDefault="009D1973" w:rsidP="000F694A">
      <w:pPr>
        <w:spacing w:line="240" w:lineRule="auto"/>
        <w:jc w:val="left"/>
        <w:rPr>
          <w:rStyle w:val="nfasissutil"/>
          <w:lang w:val="es-ES"/>
        </w:rPr>
      </w:pPr>
      <w:r w:rsidRPr="009D1973">
        <w:rPr>
          <w:rStyle w:val="nfasissutil"/>
          <w:lang w:val="es-ES"/>
        </w:rPr>
        <w:t>//Inserta en la tabla nuevos movimientos</w:t>
      </w:r>
    </w:p>
    <w:p w14:paraId="4EA674C3" w14:textId="77777777" w:rsidR="009D1973" w:rsidRPr="009D1973" w:rsidRDefault="009D1973" w:rsidP="000F694A">
      <w:pPr>
        <w:spacing w:line="240" w:lineRule="auto"/>
        <w:jc w:val="left"/>
        <w:rPr>
          <w:rStyle w:val="nfasissutil"/>
          <w:lang w:val="es-ES"/>
        </w:rPr>
      </w:pPr>
      <w:r w:rsidRPr="009D1973">
        <w:rPr>
          <w:rStyle w:val="nfasissutil"/>
          <w:lang w:val="es-ES"/>
        </w:rPr>
        <w:t>void insertNuevoMovimiento(String titulo, String fechamovimiento, String cantidad, String documento, String nombreTipoMov) {</w:t>
      </w:r>
    </w:p>
    <w:p w14:paraId="62DA315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msql.query("SELECT `idtipo_mov` FROM `tipo_mov` WHERE `nombre` = '"+nombreTipoMov+"'");</w:t>
      </w:r>
    </w:p>
    <w:p w14:paraId="67A46C1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if (msql.next()) { // avanzar al primer registro en el resultado</w:t>
      </w:r>
    </w:p>
    <w:p w14:paraId="29D2934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int tipo_mov_idtipo_mov = msql.getInt("idtipo_mov");</w:t>
      </w:r>
    </w:p>
    <w:p w14:paraId="0E67FE9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q = "INSERT INTO `movimiento`(`titulo`, `fechamovimiento`, `cantidad`, `documento`, `tipo_mov_idtipo_mov`) VALUES ('"+titulo+"','"+fechamovimiento+"','"+cantidad+"','"+documento+"','"+tipo_mov_idtipo_mov+"')";</w:t>
      </w:r>
    </w:p>
    <w:p w14:paraId="469F398E"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println(q);</w:t>
      </w:r>
    </w:p>
    <w:p w14:paraId="656FCDBB" w14:textId="77777777" w:rsidR="009D1973" w:rsidRPr="009D1973" w:rsidRDefault="009D1973" w:rsidP="000F694A">
      <w:pPr>
        <w:spacing w:line="240" w:lineRule="auto"/>
        <w:jc w:val="left"/>
        <w:rPr>
          <w:rStyle w:val="nfasissutil"/>
        </w:rPr>
      </w:pPr>
      <w:r w:rsidRPr="009D1973">
        <w:rPr>
          <w:rStyle w:val="nfasissutil"/>
        </w:rPr>
        <w:t xml:space="preserve">    msql.query(q);</w:t>
      </w:r>
    </w:p>
    <w:p w14:paraId="0D34744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copiar(rutaArchivo, rutaCopia, documento);</w:t>
      </w:r>
    </w:p>
    <w:p w14:paraId="305D662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else {</w:t>
      </w:r>
    </w:p>
    <w:p w14:paraId="0A243C3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println("No se encontró el tipo de movimiento: "+nombreTipoMov);</w:t>
      </w:r>
    </w:p>
    <w:p w14:paraId="2B26A1E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41D32C6"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F3176F8" w14:textId="77777777" w:rsidR="009D1973" w:rsidRPr="009D1973" w:rsidRDefault="009D1973" w:rsidP="000F694A">
      <w:pPr>
        <w:spacing w:line="240" w:lineRule="auto"/>
        <w:jc w:val="left"/>
        <w:rPr>
          <w:rStyle w:val="nfasissutil"/>
          <w:lang w:val="es-ES"/>
        </w:rPr>
      </w:pPr>
    </w:p>
    <w:p w14:paraId="57AE0C44" w14:textId="77777777" w:rsidR="009D1973" w:rsidRPr="009D1973" w:rsidRDefault="009D1973" w:rsidP="000F694A">
      <w:pPr>
        <w:spacing w:line="240" w:lineRule="auto"/>
        <w:jc w:val="left"/>
        <w:rPr>
          <w:rStyle w:val="nfasissutil"/>
          <w:lang w:val="es-ES"/>
        </w:rPr>
      </w:pPr>
      <w:r w:rsidRPr="009D1973">
        <w:rPr>
          <w:rStyle w:val="nfasissutil"/>
          <w:lang w:val="es-ES"/>
        </w:rPr>
        <w:t>//Obtiene datos filtrados por búsqueda de la tabla archivo</w:t>
      </w:r>
    </w:p>
    <w:p w14:paraId="4B19766D" w14:textId="77777777" w:rsidR="009D1973" w:rsidRPr="009D1973" w:rsidRDefault="009D1973" w:rsidP="000F694A">
      <w:pPr>
        <w:spacing w:line="240" w:lineRule="auto"/>
        <w:jc w:val="left"/>
        <w:rPr>
          <w:rStyle w:val="nfasissutil"/>
        </w:rPr>
      </w:pPr>
      <w:r w:rsidRPr="009D1973">
        <w:rPr>
          <w:rStyle w:val="nfasissutil"/>
        </w:rPr>
        <w:t>String[][] getInfoArchivoBuscar(String buscar) {</w:t>
      </w:r>
    </w:p>
    <w:p w14:paraId="2AE118C1" w14:textId="77777777" w:rsidR="009D1973" w:rsidRPr="009D1973" w:rsidRDefault="009D1973" w:rsidP="000F694A">
      <w:pPr>
        <w:spacing w:line="240" w:lineRule="auto"/>
        <w:jc w:val="left"/>
        <w:rPr>
          <w:rStyle w:val="nfasissutil"/>
        </w:rPr>
      </w:pPr>
    </w:p>
    <w:p w14:paraId="187F5FD5" w14:textId="77777777" w:rsidR="009D1973" w:rsidRPr="009D1973" w:rsidRDefault="009D1973" w:rsidP="000F694A">
      <w:pPr>
        <w:spacing w:line="240" w:lineRule="auto"/>
        <w:jc w:val="left"/>
        <w:rPr>
          <w:rStyle w:val="nfasissutil"/>
        </w:rPr>
      </w:pPr>
      <w:r w:rsidRPr="009D1973">
        <w:rPr>
          <w:rStyle w:val="nfasissutil"/>
        </w:rPr>
        <w:t xml:space="preserve">  String q2 = "SELECT COUNT(*) AS n FROM archivo WHERE titulo LIKE '%" + buscar + "%'";</w:t>
      </w:r>
    </w:p>
    <w:p w14:paraId="698C3F4D" w14:textId="77777777" w:rsidR="009D1973" w:rsidRPr="009D1973" w:rsidRDefault="009D1973" w:rsidP="000F694A">
      <w:pPr>
        <w:spacing w:line="240" w:lineRule="auto"/>
        <w:jc w:val="left"/>
        <w:rPr>
          <w:rStyle w:val="nfasissutil"/>
        </w:rPr>
      </w:pPr>
      <w:r w:rsidRPr="009D1973">
        <w:rPr>
          <w:rStyle w:val="nfasissutil"/>
        </w:rPr>
        <w:t xml:space="preserve">  int numRows = getNumRowsQuery(q2);</w:t>
      </w:r>
    </w:p>
    <w:p w14:paraId="44654D68" w14:textId="77777777" w:rsidR="009D1973" w:rsidRPr="009D1973" w:rsidRDefault="009D1973" w:rsidP="000F694A">
      <w:pPr>
        <w:spacing w:line="240" w:lineRule="auto"/>
        <w:jc w:val="left"/>
        <w:rPr>
          <w:rStyle w:val="nfasissutil"/>
        </w:rPr>
      </w:pPr>
      <w:r w:rsidRPr="009D1973">
        <w:rPr>
          <w:rStyle w:val="nfasissutil"/>
        </w:rPr>
        <w:t xml:space="preserve">  println("NR:" + numRows);</w:t>
      </w:r>
    </w:p>
    <w:p w14:paraId="7D575FDA" w14:textId="77777777" w:rsidR="009D1973" w:rsidRPr="009D1973" w:rsidRDefault="009D1973" w:rsidP="000F694A">
      <w:pPr>
        <w:spacing w:line="240" w:lineRule="auto"/>
        <w:jc w:val="left"/>
        <w:rPr>
          <w:rStyle w:val="nfasissutil"/>
        </w:rPr>
      </w:pPr>
    </w:p>
    <w:p w14:paraId="1C051C91" w14:textId="77777777" w:rsidR="009D1973" w:rsidRPr="009D1973" w:rsidRDefault="009D1973" w:rsidP="000F694A">
      <w:pPr>
        <w:spacing w:line="240" w:lineRule="auto"/>
        <w:jc w:val="left"/>
        <w:rPr>
          <w:rStyle w:val="nfasissutil"/>
        </w:rPr>
      </w:pPr>
      <w:r w:rsidRPr="009D1973">
        <w:rPr>
          <w:rStyle w:val="nfasissutil"/>
        </w:rPr>
        <w:t xml:space="preserve">  if (numRows &gt; 0) {</w:t>
      </w:r>
    </w:p>
    <w:p w14:paraId="0B25AF96" w14:textId="77777777" w:rsidR="009D1973" w:rsidRPr="009D1973" w:rsidRDefault="009D1973" w:rsidP="000F694A">
      <w:pPr>
        <w:spacing w:line="240" w:lineRule="auto"/>
        <w:jc w:val="left"/>
        <w:rPr>
          <w:rStyle w:val="nfasissutil"/>
        </w:rPr>
      </w:pPr>
      <w:r w:rsidRPr="009D1973">
        <w:rPr>
          <w:rStyle w:val="nfasissutil"/>
        </w:rPr>
        <w:t xml:space="preserve">    String[][] data = new String[numRows][3];</w:t>
      </w:r>
    </w:p>
    <w:p w14:paraId="3FCDB6DA" w14:textId="77777777" w:rsidR="009D1973" w:rsidRPr="009D1973" w:rsidRDefault="009D1973" w:rsidP="000F694A">
      <w:pPr>
        <w:spacing w:line="240" w:lineRule="auto"/>
        <w:jc w:val="left"/>
        <w:rPr>
          <w:rStyle w:val="nfasissutil"/>
        </w:rPr>
      </w:pPr>
    </w:p>
    <w:p w14:paraId="51ECAD39"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String q = "SELECT archivo.titulo, archivo.datacion, tipo_arch.tipo " +</w:t>
      </w:r>
    </w:p>
    <w:p w14:paraId="7FBE5059"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"FROM archivo " +</w:t>
      </w:r>
    </w:p>
    <w:p w14:paraId="431D7512" w14:textId="77777777" w:rsidR="009D1973" w:rsidRPr="009D1973" w:rsidRDefault="009D1973" w:rsidP="000F694A">
      <w:pPr>
        <w:spacing w:line="240" w:lineRule="auto"/>
        <w:jc w:val="left"/>
        <w:rPr>
          <w:rStyle w:val="nfasissutil"/>
        </w:rPr>
      </w:pPr>
      <w:r w:rsidRPr="009D1973">
        <w:rPr>
          <w:rStyle w:val="nfasissutil"/>
        </w:rPr>
        <w:t xml:space="preserve">      "JOIN tipo_arch ON archivo.tipo_arch_idtipo_arch = tipo_arch.idtipo_arch " +</w:t>
      </w:r>
    </w:p>
    <w:p w14:paraId="5C210E6D" w14:textId="77777777" w:rsidR="009D1973" w:rsidRPr="009D1973" w:rsidRDefault="009D1973" w:rsidP="000F694A">
      <w:pPr>
        <w:spacing w:line="240" w:lineRule="auto"/>
        <w:jc w:val="left"/>
        <w:rPr>
          <w:rStyle w:val="nfasissutil"/>
        </w:rPr>
      </w:pPr>
      <w:r w:rsidRPr="009D1973">
        <w:rPr>
          <w:rStyle w:val="nfasissutil"/>
        </w:rPr>
        <w:t xml:space="preserve">      "WHERE archivo.titulo LIKE '%" + buscar + "%'";</w:t>
      </w:r>
    </w:p>
    <w:p w14:paraId="7B335219" w14:textId="77777777" w:rsidR="009D1973" w:rsidRPr="009D1973" w:rsidRDefault="009D1973" w:rsidP="000F694A">
      <w:pPr>
        <w:spacing w:line="240" w:lineRule="auto"/>
        <w:jc w:val="left"/>
        <w:rPr>
          <w:rStyle w:val="nfasissutil"/>
        </w:rPr>
      </w:pPr>
    </w:p>
    <w:p w14:paraId="7AE17580" w14:textId="77777777" w:rsidR="009D1973" w:rsidRPr="009D1973" w:rsidRDefault="009D1973" w:rsidP="000F694A">
      <w:pPr>
        <w:spacing w:line="240" w:lineRule="auto"/>
        <w:jc w:val="left"/>
        <w:rPr>
          <w:rStyle w:val="nfasissutil"/>
        </w:rPr>
      </w:pPr>
      <w:r w:rsidRPr="009D1973">
        <w:rPr>
          <w:rStyle w:val="nfasissutil"/>
        </w:rPr>
        <w:t xml:space="preserve">    int nr = 0;</w:t>
      </w:r>
    </w:p>
    <w:p w14:paraId="3665A969" w14:textId="77777777" w:rsidR="009D1973" w:rsidRPr="009D1973" w:rsidRDefault="009D1973" w:rsidP="000F694A">
      <w:pPr>
        <w:spacing w:line="240" w:lineRule="auto"/>
        <w:jc w:val="left"/>
        <w:rPr>
          <w:rStyle w:val="nfasissutil"/>
        </w:rPr>
      </w:pPr>
      <w:r w:rsidRPr="009D1973">
        <w:rPr>
          <w:rStyle w:val="nfasissutil"/>
        </w:rPr>
        <w:t xml:space="preserve">    msql.query(q);</w:t>
      </w:r>
    </w:p>
    <w:p w14:paraId="7520E8FF" w14:textId="77777777" w:rsidR="009D1973" w:rsidRPr="009D1973" w:rsidRDefault="009D1973" w:rsidP="000F694A">
      <w:pPr>
        <w:spacing w:line="240" w:lineRule="auto"/>
        <w:jc w:val="left"/>
        <w:rPr>
          <w:rStyle w:val="nfasissutil"/>
        </w:rPr>
      </w:pPr>
      <w:r w:rsidRPr="009D1973">
        <w:rPr>
          <w:rStyle w:val="nfasissutil"/>
        </w:rPr>
        <w:lastRenderedPageBreak/>
        <w:t xml:space="preserve">    while (msql.next()) {</w:t>
      </w:r>
    </w:p>
    <w:p w14:paraId="0A978643" w14:textId="77777777" w:rsidR="009D1973" w:rsidRPr="009D1973" w:rsidRDefault="009D1973" w:rsidP="000F694A">
      <w:pPr>
        <w:spacing w:line="240" w:lineRule="auto"/>
        <w:jc w:val="left"/>
        <w:rPr>
          <w:rStyle w:val="nfasissutil"/>
        </w:rPr>
      </w:pPr>
      <w:r w:rsidRPr="009D1973">
        <w:rPr>
          <w:rStyle w:val="nfasissutil"/>
        </w:rPr>
        <w:t xml:space="preserve">      data[nr][0] = msql.getString("titulo");</w:t>
      </w:r>
    </w:p>
    <w:p w14:paraId="7206631F" w14:textId="77777777" w:rsidR="009D1973" w:rsidRPr="009D1973" w:rsidRDefault="009D1973" w:rsidP="000F694A">
      <w:pPr>
        <w:spacing w:line="240" w:lineRule="auto"/>
        <w:jc w:val="left"/>
        <w:rPr>
          <w:rStyle w:val="nfasissutil"/>
        </w:rPr>
      </w:pPr>
      <w:r w:rsidRPr="009D1973">
        <w:rPr>
          <w:rStyle w:val="nfasissutil"/>
        </w:rPr>
        <w:t xml:space="preserve">      data[nr][1] = String.valueOf(msql.getInt("datacion"));</w:t>
      </w:r>
    </w:p>
    <w:p w14:paraId="7A159199" w14:textId="77777777" w:rsidR="009D1973" w:rsidRPr="009D1973" w:rsidRDefault="009D1973" w:rsidP="000F694A">
      <w:pPr>
        <w:spacing w:line="240" w:lineRule="auto"/>
        <w:jc w:val="left"/>
        <w:rPr>
          <w:rStyle w:val="nfasissutil"/>
        </w:rPr>
      </w:pPr>
      <w:r w:rsidRPr="009D1973">
        <w:rPr>
          <w:rStyle w:val="nfasissutil"/>
        </w:rPr>
        <w:t xml:space="preserve">      data[nr][2] = msql.getString("tipo");</w:t>
      </w:r>
    </w:p>
    <w:p w14:paraId="287F85CE" w14:textId="77777777" w:rsidR="009D1973" w:rsidRPr="009D1973" w:rsidRDefault="009D1973" w:rsidP="000F694A">
      <w:pPr>
        <w:spacing w:line="240" w:lineRule="auto"/>
        <w:jc w:val="left"/>
        <w:rPr>
          <w:rStyle w:val="nfasissutil"/>
        </w:rPr>
      </w:pPr>
      <w:r w:rsidRPr="009D1973">
        <w:rPr>
          <w:rStyle w:val="nfasissutil"/>
        </w:rPr>
        <w:t xml:space="preserve">      nr++;</w:t>
      </w:r>
    </w:p>
    <w:p w14:paraId="3F3D06FA" w14:textId="77777777" w:rsidR="009D1973" w:rsidRPr="009D1973" w:rsidRDefault="009D1973" w:rsidP="000F694A">
      <w:pPr>
        <w:spacing w:line="240" w:lineRule="auto"/>
        <w:jc w:val="left"/>
        <w:rPr>
          <w:rStyle w:val="nfasissutil"/>
        </w:rPr>
      </w:pPr>
      <w:r w:rsidRPr="009D1973">
        <w:rPr>
          <w:rStyle w:val="nfasissutil"/>
        </w:rPr>
        <w:t xml:space="preserve">    }</w:t>
      </w:r>
    </w:p>
    <w:p w14:paraId="2341882D" w14:textId="77777777" w:rsidR="009D1973" w:rsidRPr="009D1973" w:rsidRDefault="009D1973" w:rsidP="000F694A">
      <w:pPr>
        <w:spacing w:line="240" w:lineRule="auto"/>
        <w:jc w:val="left"/>
        <w:rPr>
          <w:rStyle w:val="nfasissutil"/>
        </w:rPr>
      </w:pPr>
    </w:p>
    <w:p w14:paraId="2411FAA5" w14:textId="77777777" w:rsidR="009D1973" w:rsidRPr="009D1973" w:rsidRDefault="009D1973" w:rsidP="000F694A">
      <w:pPr>
        <w:spacing w:line="240" w:lineRule="auto"/>
        <w:jc w:val="left"/>
        <w:rPr>
          <w:rStyle w:val="nfasissutil"/>
        </w:rPr>
      </w:pPr>
      <w:r w:rsidRPr="009D1973">
        <w:rPr>
          <w:rStyle w:val="nfasissutil"/>
        </w:rPr>
        <w:t xml:space="preserve">    return data;</w:t>
      </w:r>
    </w:p>
    <w:p w14:paraId="60C94CAE" w14:textId="77777777" w:rsidR="009D1973" w:rsidRPr="009D1973" w:rsidRDefault="009D1973" w:rsidP="000F694A">
      <w:pPr>
        <w:spacing w:line="240" w:lineRule="auto"/>
        <w:jc w:val="left"/>
        <w:rPr>
          <w:rStyle w:val="nfasissutil"/>
        </w:rPr>
      </w:pPr>
      <w:r w:rsidRPr="009D1973">
        <w:rPr>
          <w:rStyle w:val="nfasissutil"/>
        </w:rPr>
        <w:t xml:space="preserve">  } else {</w:t>
      </w:r>
    </w:p>
    <w:p w14:paraId="258F86A7" w14:textId="77777777" w:rsidR="009D1973" w:rsidRPr="009D1973" w:rsidRDefault="009D1973" w:rsidP="000F694A">
      <w:pPr>
        <w:spacing w:line="240" w:lineRule="auto"/>
        <w:jc w:val="left"/>
        <w:rPr>
          <w:rStyle w:val="nfasissutil"/>
        </w:rPr>
      </w:pPr>
      <w:r w:rsidRPr="009D1973">
        <w:rPr>
          <w:rStyle w:val="nfasissutil"/>
        </w:rPr>
        <w:t xml:space="preserve">    String[][] array = new String[numRows][3];</w:t>
      </w:r>
    </w:p>
    <w:p w14:paraId="0E2D8D89" w14:textId="77777777" w:rsidR="009D1973" w:rsidRPr="009D1973" w:rsidRDefault="009D1973" w:rsidP="000F694A">
      <w:pPr>
        <w:spacing w:line="240" w:lineRule="auto"/>
        <w:jc w:val="left"/>
        <w:rPr>
          <w:rStyle w:val="nfasissutil"/>
        </w:rPr>
      </w:pPr>
    </w:p>
    <w:p w14:paraId="049B8495"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Rellenar el array con strings vacíos</w:t>
      </w:r>
    </w:p>
    <w:p w14:paraId="5D3A0A5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for (int i = 0; i &lt; 5; i++) {</w:t>
      </w:r>
    </w:p>
    <w:p w14:paraId="16AC8182" w14:textId="77777777" w:rsidR="009D1973" w:rsidRPr="009D1973" w:rsidRDefault="009D1973" w:rsidP="000F694A">
      <w:pPr>
        <w:spacing w:line="240" w:lineRule="auto"/>
        <w:jc w:val="left"/>
        <w:rPr>
          <w:rStyle w:val="nfasissutil"/>
        </w:rPr>
      </w:pPr>
      <w:r w:rsidRPr="009D1973">
        <w:rPr>
          <w:rStyle w:val="nfasissutil"/>
        </w:rPr>
        <w:t xml:space="preserve">      for (int j = 0; j &lt; 5; j++) {</w:t>
      </w:r>
    </w:p>
    <w:p w14:paraId="72F10508" w14:textId="77777777" w:rsidR="009D1973" w:rsidRPr="009D1973" w:rsidRDefault="009D1973" w:rsidP="000F694A">
      <w:pPr>
        <w:spacing w:line="240" w:lineRule="auto"/>
        <w:jc w:val="left"/>
        <w:rPr>
          <w:rStyle w:val="nfasissutil"/>
        </w:rPr>
      </w:pPr>
      <w:r w:rsidRPr="009D1973">
        <w:rPr>
          <w:rStyle w:val="nfasissutil"/>
        </w:rPr>
        <w:t xml:space="preserve">        array[i][j] = "";</w:t>
      </w:r>
    </w:p>
    <w:p w14:paraId="235AF593" w14:textId="77777777" w:rsidR="009D1973" w:rsidRPr="009D1973" w:rsidRDefault="009D1973" w:rsidP="000F694A">
      <w:pPr>
        <w:spacing w:line="240" w:lineRule="auto"/>
        <w:jc w:val="left"/>
        <w:rPr>
          <w:rStyle w:val="nfasissutil"/>
        </w:rPr>
      </w:pPr>
      <w:r w:rsidRPr="009D1973">
        <w:rPr>
          <w:rStyle w:val="nfasissutil"/>
        </w:rPr>
        <w:t xml:space="preserve">      }</w:t>
      </w:r>
    </w:p>
    <w:p w14:paraId="738BD101" w14:textId="77777777" w:rsidR="009D1973" w:rsidRPr="009D1973" w:rsidRDefault="009D1973" w:rsidP="000F694A">
      <w:pPr>
        <w:spacing w:line="240" w:lineRule="auto"/>
        <w:jc w:val="left"/>
        <w:rPr>
          <w:rStyle w:val="nfasissutil"/>
        </w:rPr>
      </w:pPr>
      <w:r w:rsidRPr="009D1973">
        <w:rPr>
          <w:rStyle w:val="nfasissutil"/>
        </w:rPr>
        <w:t xml:space="preserve">    }</w:t>
      </w:r>
    </w:p>
    <w:p w14:paraId="55DE13F0" w14:textId="77777777" w:rsidR="009D1973" w:rsidRPr="009D1973" w:rsidRDefault="009D1973" w:rsidP="000F694A">
      <w:pPr>
        <w:spacing w:line="240" w:lineRule="auto"/>
        <w:jc w:val="left"/>
        <w:rPr>
          <w:rStyle w:val="nfasissutil"/>
        </w:rPr>
      </w:pPr>
    </w:p>
    <w:p w14:paraId="43AFD2B3" w14:textId="77777777" w:rsidR="009D1973" w:rsidRPr="009D1973" w:rsidRDefault="009D1973" w:rsidP="000F694A">
      <w:pPr>
        <w:spacing w:line="240" w:lineRule="auto"/>
        <w:jc w:val="left"/>
        <w:rPr>
          <w:rStyle w:val="nfasissutil"/>
        </w:rPr>
      </w:pPr>
      <w:r w:rsidRPr="009D1973">
        <w:rPr>
          <w:rStyle w:val="nfasissutil"/>
        </w:rPr>
        <w:t xml:space="preserve">    return array;</w:t>
      </w:r>
    </w:p>
    <w:p w14:paraId="4B33082D" w14:textId="77777777" w:rsidR="009D1973" w:rsidRPr="009D1973" w:rsidRDefault="009D1973" w:rsidP="000F694A">
      <w:pPr>
        <w:spacing w:line="240" w:lineRule="auto"/>
        <w:jc w:val="left"/>
        <w:rPr>
          <w:rStyle w:val="nfasissutil"/>
        </w:rPr>
      </w:pPr>
      <w:r w:rsidRPr="009D1973">
        <w:rPr>
          <w:rStyle w:val="nfasissutil"/>
        </w:rPr>
        <w:t xml:space="preserve">  }</w:t>
      </w:r>
    </w:p>
    <w:p w14:paraId="5CD392AE" w14:textId="7FCD7671" w:rsidR="009D1973" w:rsidRDefault="009D1973" w:rsidP="000F694A">
      <w:pPr>
        <w:spacing w:line="240" w:lineRule="auto"/>
        <w:jc w:val="left"/>
        <w:rPr>
          <w:rStyle w:val="nfasissutil"/>
        </w:rPr>
      </w:pPr>
      <w:r w:rsidRPr="009D1973">
        <w:rPr>
          <w:rStyle w:val="nfasissutil"/>
        </w:rPr>
        <w:t>}</w:t>
      </w:r>
    </w:p>
    <w:p w14:paraId="79DFDCC6" w14:textId="77777777" w:rsidR="009D1973" w:rsidRDefault="009D1973" w:rsidP="000F694A">
      <w:pPr>
        <w:spacing w:line="240" w:lineRule="auto"/>
        <w:jc w:val="left"/>
        <w:rPr>
          <w:rStyle w:val="nfasissutil"/>
        </w:rPr>
      </w:pPr>
    </w:p>
    <w:p w14:paraId="65FFE810" w14:textId="2A3A884E" w:rsidR="009D1973" w:rsidRDefault="009D1973" w:rsidP="000F694A">
      <w:pPr>
        <w:spacing w:line="240" w:lineRule="auto"/>
        <w:jc w:val="left"/>
        <w:rPr>
          <w:rStyle w:val="nfasissutil"/>
          <w:b/>
          <w:bCs/>
        </w:rPr>
      </w:pPr>
      <w:r>
        <w:rPr>
          <w:rStyle w:val="nfasissutil"/>
          <w:b/>
          <w:bCs/>
        </w:rPr>
        <w:t>DayButton</w:t>
      </w:r>
    </w:p>
    <w:p w14:paraId="6A194515" w14:textId="77777777" w:rsidR="009D1973" w:rsidRDefault="009D1973" w:rsidP="000F694A">
      <w:pPr>
        <w:spacing w:line="240" w:lineRule="auto"/>
        <w:jc w:val="left"/>
        <w:rPr>
          <w:rStyle w:val="nfasissutil"/>
          <w:b/>
          <w:bCs/>
        </w:rPr>
      </w:pPr>
    </w:p>
    <w:p w14:paraId="1B6EAE60" w14:textId="77777777" w:rsidR="009D1973" w:rsidRPr="009D1973" w:rsidRDefault="009D1973" w:rsidP="000F694A">
      <w:pPr>
        <w:spacing w:line="240" w:lineRule="auto"/>
        <w:jc w:val="left"/>
        <w:rPr>
          <w:rStyle w:val="nfasissutil"/>
          <w:lang w:val="es-ES"/>
        </w:rPr>
      </w:pPr>
      <w:r w:rsidRPr="009D1973">
        <w:rPr>
          <w:rStyle w:val="nfasissutil"/>
          <w:lang w:val="es-ES"/>
        </w:rPr>
        <w:t>class DayButton {</w:t>
      </w:r>
    </w:p>
    <w:p w14:paraId="00244B15" w14:textId="77777777" w:rsidR="009D1973" w:rsidRPr="009D1973" w:rsidRDefault="009D1973" w:rsidP="000F694A">
      <w:pPr>
        <w:spacing w:line="240" w:lineRule="auto"/>
        <w:jc w:val="left"/>
        <w:rPr>
          <w:rStyle w:val="nfasissutil"/>
          <w:lang w:val="es-ES"/>
        </w:rPr>
      </w:pPr>
    </w:p>
    <w:p w14:paraId="0B610C9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Dimensiones del botó</w:t>
      </w:r>
    </w:p>
    <w:p w14:paraId="252BE96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float x, y, w, h;</w:t>
      </w:r>
    </w:p>
    <w:p w14:paraId="20A5C44A" w14:textId="77777777" w:rsidR="009D1973" w:rsidRPr="009D1973" w:rsidRDefault="009D1973" w:rsidP="000F694A">
      <w:pPr>
        <w:spacing w:line="240" w:lineRule="auto"/>
        <w:jc w:val="left"/>
        <w:rPr>
          <w:rStyle w:val="nfasissutil"/>
          <w:lang w:val="es-ES"/>
        </w:rPr>
      </w:pPr>
    </w:p>
    <w:p w14:paraId="1268181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Fecha representativa</w:t>
      </w:r>
    </w:p>
    <w:p w14:paraId="3E7144A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int dia, mes, año;</w:t>
      </w:r>
    </w:p>
    <w:p w14:paraId="1A64448E" w14:textId="77777777" w:rsidR="009D1973" w:rsidRPr="009D1973" w:rsidRDefault="009D1973" w:rsidP="000F694A">
      <w:pPr>
        <w:spacing w:line="240" w:lineRule="auto"/>
        <w:jc w:val="left"/>
        <w:rPr>
          <w:rStyle w:val="nfasissutil"/>
          <w:lang w:val="es-ES"/>
        </w:rPr>
      </w:pPr>
    </w:p>
    <w:p w14:paraId="13A6B116"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 Estados del botón</w:t>
      </w:r>
    </w:p>
    <w:p w14:paraId="7CE466FD" w14:textId="77777777" w:rsidR="009D1973" w:rsidRPr="009D1973" w:rsidRDefault="009D1973" w:rsidP="000F694A">
      <w:pPr>
        <w:spacing w:line="240" w:lineRule="auto"/>
        <w:jc w:val="left"/>
        <w:rPr>
          <w:rStyle w:val="nfasissutil"/>
        </w:rPr>
      </w:pPr>
      <w:r w:rsidRPr="009D1973">
        <w:rPr>
          <w:rStyle w:val="nfasissutil"/>
        </w:rPr>
        <w:t xml:space="preserve">  boolean selected, selected2, enabled;</w:t>
      </w:r>
    </w:p>
    <w:p w14:paraId="614FFB7C" w14:textId="77777777" w:rsidR="009D1973" w:rsidRPr="009D1973" w:rsidRDefault="009D1973" w:rsidP="000F694A">
      <w:pPr>
        <w:spacing w:line="240" w:lineRule="auto"/>
        <w:jc w:val="left"/>
        <w:rPr>
          <w:rStyle w:val="nfasissutil"/>
        </w:rPr>
      </w:pPr>
    </w:p>
    <w:p w14:paraId="546F9C63" w14:textId="77777777" w:rsidR="009D1973" w:rsidRPr="009D1973" w:rsidRDefault="009D1973" w:rsidP="000F694A">
      <w:pPr>
        <w:spacing w:line="240" w:lineRule="auto"/>
        <w:jc w:val="left"/>
        <w:rPr>
          <w:rStyle w:val="nfasissutil"/>
        </w:rPr>
      </w:pPr>
      <w:r w:rsidRPr="009D1973">
        <w:rPr>
          <w:rStyle w:val="nfasissutil"/>
        </w:rPr>
        <w:t xml:space="preserve">  String info;</w:t>
      </w:r>
    </w:p>
    <w:p w14:paraId="58CF61B9" w14:textId="77777777" w:rsidR="009D1973" w:rsidRPr="009D1973" w:rsidRDefault="009D1973" w:rsidP="000F694A">
      <w:pPr>
        <w:spacing w:line="240" w:lineRule="auto"/>
        <w:jc w:val="left"/>
        <w:rPr>
          <w:rStyle w:val="nfasissutil"/>
        </w:rPr>
      </w:pPr>
    </w:p>
    <w:p w14:paraId="26E4D54B" w14:textId="77777777" w:rsidR="009D1973" w:rsidRPr="009D1973" w:rsidRDefault="009D1973" w:rsidP="000F694A">
      <w:pPr>
        <w:spacing w:line="240" w:lineRule="auto"/>
        <w:jc w:val="left"/>
        <w:rPr>
          <w:rStyle w:val="nfasissutil"/>
        </w:rPr>
      </w:pPr>
      <w:r w:rsidRPr="009D1973">
        <w:rPr>
          <w:rStyle w:val="nfasissutil"/>
        </w:rPr>
        <w:t xml:space="preserve">  // Constructor</w:t>
      </w:r>
    </w:p>
    <w:p w14:paraId="33D764FB" w14:textId="77777777" w:rsidR="009D1973" w:rsidRPr="009D1973" w:rsidRDefault="009D1973" w:rsidP="000F694A">
      <w:pPr>
        <w:spacing w:line="240" w:lineRule="auto"/>
        <w:jc w:val="left"/>
        <w:rPr>
          <w:rStyle w:val="nfasissutil"/>
        </w:rPr>
      </w:pPr>
      <w:r w:rsidRPr="009D1973">
        <w:rPr>
          <w:rStyle w:val="nfasissutil"/>
        </w:rPr>
        <w:t xml:space="preserve">  DayButton(float x, float y, float w, float h, int d, int m, int a) {</w:t>
      </w:r>
    </w:p>
    <w:p w14:paraId="6949B6A4" w14:textId="77777777" w:rsidR="009D1973" w:rsidRPr="009D1973" w:rsidRDefault="009D1973" w:rsidP="000F694A">
      <w:pPr>
        <w:spacing w:line="240" w:lineRule="auto"/>
        <w:jc w:val="left"/>
        <w:rPr>
          <w:rStyle w:val="nfasissutil"/>
        </w:rPr>
      </w:pPr>
      <w:r w:rsidRPr="009D1973">
        <w:rPr>
          <w:rStyle w:val="nfasissutil"/>
        </w:rPr>
        <w:t xml:space="preserve">    this.x = x;</w:t>
      </w:r>
    </w:p>
    <w:p w14:paraId="4BF09A07" w14:textId="77777777" w:rsidR="009D1973" w:rsidRPr="009D1973" w:rsidRDefault="009D1973" w:rsidP="000F694A">
      <w:pPr>
        <w:spacing w:line="240" w:lineRule="auto"/>
        <w:jc w:val="left"/>
        <w:rPr>
          <w:rStyle w:val="nfasissutil"/>
        </w:rPr>
      </w:pPr>
      <w:r w:rsidRPr="009D1973">
        <w:rPr>
          <w:rStyle w:val="nfasissutil"/>
        </w:rPr>
        <w:t xml:space="preserve">    this.y=y;</w:t>
      </w:r>
    </w:p>
    <w:p w14:paraId="6851E052" w14:textId="77777777" w:rsidR="009D1973" w:rsidRPr="009D1973" w:rsidRDefault="009D1973" w:rsidP="000F694A">
      <w:pPr>
        <w:spacing w:line="240" w:lineRule="auto"/>
        <w:jc w:val="left"/>
        <w:rPr>
          <w:rStyle w:val="nfasissutil"/>
        </w:rPr>
      </w:pPr>
      <w:r w:rsidRPr="009D1973">
        <w:rPr>
          <w:rStyle w:val="nfasissutil"/>
        </w:rPr>
        <w:t xml:space="preserve">    this.w = w;</w:t>
      </w:r>
    </w:p>
    <w:p w14:paraId="2817AB91" w14:textId="77777777" w:rsidR="009D1973" w:rsidRPr="009D1973" w:rsidRDefault="009D1973" w:rsidP="000F694A">
      <w:pPr>
        <w:spacing w:line="240" w:lineRule="auto"/>
        <w:jc w:val="left"/>
        <w:rPr>
          <w:rStyle w:val="nfasissutil"/>
        </w:rPr>
      </w:pPr>
      <w:r w:rsidRPr="009D1973">
        <w:rPr>
          <w:rStyle w:val="nfasissutil"/>
        </w:rPr>
        <w:t xml:space="preserve">    this.h = h;</w:t>
      </w:r>
    </w:p>
    <w:p w14:paraId="2F1DA43B" w14:textId="77777777" w:rsidR="009D1973" w:rsidRPr="009D1973" w:rsidRDefault="009D1973" w:rsidP="000F694A">
      <w:pPr>
        <w:spacing w:line="240" w:lineRule="auto"/>
        <w:jc w:val="left"/>
        <w:rPr>
          <w:rStyle w:val="nfasissutil"/>
        </w:rPr>
      </w:pPr>
      <w:r w:rsidRPr="009D1973">
        <w:rPr>
          <w:rStyle w:val="nfasissutil"/>
        </w:rPr>
        <w:t xml:space="preserve">    this.dia = d;</w:t>
      </w:r>
    </w:p>
    <w:p w14:paraId="1F323B03" w14:textId="77777777" w:rsidR="009D1973" w:rsidRPr="009D1973" w:rsidRDefault="009D1973" w:rsidP="000F694A">
      <w:pPr>
        <w:spacing w:line="240" w:lineRule="auto"/>
        <w:jc w:val="left"/>
        <w:rPr>
          <w:rStyle w:val="nfasissutil"/>
        </w:rPr>
      </w:pPr>
      <w:r w:rsidRPr="009D1973">
        <w:rPr>
          <w:rStyle w:val="nfasissutil"/>
        </w:rPr>
        <w:t xml:space="preserve">    this.mes = m;</w:t>
      </w:r>
    </w:p>
    <w:p w14:paraId="650E91D1" w14:textId="77777777" w:rsidR="009D1973" w:rsidRPr="009D1973" w:rsidRDefault="009D1973" w:rsidP="000F694A">
      <w:pPr>
        <w:spacing w:line="240" w:lineRule="auto"/>
        <w:jc w:val="left"/>
        <w:rPr>
          <w:rStyle w:val="nfasissutil"/>
        </w:rPr>
      </w:pPr>
      <w:r w:rsidRPr="009D1973">
        <w:rPr>
          <w:rStyle w:val="nfasissutil"/>
        </w:rPr>
        <w:t xml:space="preserve">    this.año = a;</w:t>
      </w:r>
    </w:p>
    <w:p w14:paraId="7AFCF3D0" w14:textId="77777777" w:rsidR="009D1973" w:rsidRPr="009D1973" w:rsidRDefault="009D1973" w:rsidP="000F694A">
      <w:pPr>
        <w:spacing w:line="240" w:lineRule="auto"/>
        <w:jc w:val="left"/>
        <w:rPr>
          <w:rStyle w:val="nfasissutil"/>
        </w:rPr>
      </w:pPr>
      <w:r w:rsidRPr="009D1973">
        <w:rPr>
          <w:rStyle w:val="nfasissutil"/>
        </w:rPr>
        <w:t xml:space="preserve">    this.selected = false;</w:t>
      </w:r>
    </w:p>
    <w:p w14:paraId="55225A30" w14:textId="77777777" w:rsidR="009D1973" w:rsidRPr="009D1973" w:rsidRDefault="009D1973" w:rsidP="000F694A">
      <w:pPr>
        <w:spacing w:line="240" w:lineRule="auto"/>
        <w:jc w:val="left"/>
        <w:rPr>
          <w:rStyle w:val="nfasissutil"/>
        </w:rPr>
      </w:pPr>
      <w:r w:rsidRPr="009D1973">
        <w:rPr>
          <w:rStyle w:val="nfasissutil"/>
        </w:rPr>
        <w:t xml:space="preserve">    this.selected2 = false;</w:t>
      </w:r>
    </w:p>
    <w:p w14:paraId="21EAC55F" w14:textId="77777777" w:rsidR="009D1973" w:rsidRPr="009D1973" w:rsidRDefault="009D1973" w:rsidP="000F694A">
      <w:pPr>
        <w:spacing w:line="240" w:lineRule="auto"/>
        <w:jc w:val="left"/>
        <w:rPr>
          <w:rStyle w:val="nfasissutil"/>
        </w:rPr>
      </w:pPr>
      <w:r w:rsidRPr="009D1973">
        <w:rPr>
          <w:rStyle w:val="nfasissutil"/>
        </w:rPr>
        <w:t xml:space="preserve">    this.enabled = true;</w:t>
      </w:r>
    </w:p>
    <w:p w14:paraId="46A2907F" w14:textId="77777777" w:rsidR="009D1973" w:rsidRPr="009D1973" w:rsidRDefault="009D1973" w:rsidP="000F694A">
      <w:pPr>
        <w:spacing w:line="240" w:lineRule="auto"/>
        <w:jc w:val="left"/>
        <w:rPr>
          <w:rStyle w:val="nfasissutil"/>
        </w:rPr>
      </w:pPr>
      <w:r w:rsidRPr="009D1973">
        <w:rPr>
          <w:rStyle w:val="nfasissutil"/>
        </w:rPr>
        <w:lastRenderedPageBreak/>
        <w:t xml:space="preserve">  }</w:t>
      </w:r>
    </w:p>
    <w:p w14:paraId="658E40CF" w14:textId="77777777" w:rsidR="009D1973" w:rsidRPr="009D1973" w:rsidRDefault="009D1973" w:rsidP="000F694A">
      <w:pPr>
        <w:spacing w:line="240" w:lineRule="auto"/>
        <w:jc w:val="left"/>
        <w:rPr>
          <w:rStyle w:val="nfasissutil"/>
        </w:rPr>
      </w:pPr>
    </w:p>
    <w:p w14:paraId="1D593BE3" w14:textId="77777777" w:rsidR="009D1973" w:rsidRPr="009D1973" w:rsidRDefault="009D1973" w:rsidP="000F694A">
      <w:pPr>
        <w:spacing w:line="240" w:lineRule="auto"/>
        <w:jc w:val="left"/>
        <w:rPr>
          <w:rStyle w:val="nfasissutil"/>
        </w:rPr>
      </w:pPr>
      <w:r w:rsidRPr="009D1973">
        <w:rPr>
          <w:rStyle w:val="nfasissutil"/>
        </w:rPr>
        <w:t xml:space="preserve">  // Setters</w:t>
      </w:r>
    </w:p>
    <w:p w14:paraId="035B4285" w14:textId="77777777" w:rsidR="009D1973" w:rsidRPr="009D1973" w:rsidRDefault="009D1973" w:rsidP="000F694A">
      <w:pPr>
        <w:spacing w:line="240" w:lineRule="auto"/>
        <w:jc w:val="left"/>
        <w:rPr>
          <w:rStyle w:val="nfasissutil"/>
        </w:rPr>
      </w:pPr>
    </w:p>
    <w:p w14:paraId="5F138DA1" w14:textId="77777777" w:rsidR="009D1973" w:rsidRPr="009D1973" w:rsidRDefault="009D1973" w:rsidP="000F694A">
      <w:pPr>
        <w:spacing w:line="240" w:lineRule="auto"/>
        <w:jc w:val="left"/>
        <w:rPr>
          <w:rStyle w:val="nfasissutil"/>
        </w:rPr>
      </w:pPr>
      <w:r w:rsidRPr="009D1973">
        <w:rPr>
          <w:rStyle w:val="nfasissutil"/>
        </w:rPr>
        <w:t xml:space="preserve">  void setEnabled(boolean b) {</w:t>
      </w:r>
    </w:p>
    <w:p w14:paraId="0C2D44DD" w14:textId="77777777" w:rsidR="009D1973" w:rsidRPr="009D1973" w:rsidRDefault="009D1973" w:rsidP="000F694A">
      <w:pPr>
        <w:spacing w:line="240" w:lineRule="auto"/>
        <w:jc w:val="left"/>
        <w:rPr>
          <w:rStyle w:val="nfasissutil"/>
        </w:rPr>
      </w:pPr>
      <w:r w:rsidRPr="009D1973">
        <w:rPr>
          <w:rStyle w:val="nfasissutil"/>
        </w:rPr>
        <w:t xml:space="preserve">    this.enabled = b;</w:t>
      </w:r>
    </w:p>
    <w:p w14:paraId="3FB790ED" w14:textId="77777777" w:rsidR="009D1973" w:rsidRPr="009D1973" w:rsidRDefault="009D1973" w:rsidP="000F694A">
      <w:pPr>
        <w:spacing w:line="240" w:lineRule="auto"/>
        <w:jc w:val="left"/>
        <w:rPr>
          <w:rStyle w:val="nfasissutil"/>
        </w:rPr>
      </w:pPr>
      <w:r w:rsidRPr="009D1973">
        <w:rPr>
          <w:rStyle w:val="nfasissutil"/>
        </w:rPr>
        <w:t xml:space="preserve">  }</w:t>
      </w:r>
    </w:p>
    <w:p w14:paraId="003FA83F" w14:textId="77777777" w:rsidR="009D1973" w:rsidRPr="009D1973" w:rsidRDefault="009D1973" w:rsidP="000F694A">
      <w:pPr>
        <w:spacing w:line="240" w:lineRule="auto"/>
        <w:jc w:val="left"/>
        <w:rPr>
          <w:rStyle w:val="nfasissutil"/>
        </w:rPr>
      </w:pPr>
    </w:p>
    <w:p w14:paraId="25262BB1" w14:textId="77777777" w:rsidR="009D1973" w:rsidRPr="009D1973" w:rsidRDefault="009D1973" w:rsidP="000F694A">
      <w:pPr>
        <w:spacing w:line="240" w:lineRule="auto"/>
        <w:jc w:val="left"/>
        <w:rPr>
          <w:rStyle w:val="nfasissutil"/>
        </w:rPr>
      </w:pPr>
      <w:r w:rsidRPr="009D1973">
        <w:rPr>
          <w:rStyle w:val="nfasissutil"/>
        </w:rPr>
        <w:t xml:space="preserve">  void setSelected(boolean b) {</w:t>
      </w:r>
    </w:p>
    <w:p w14:paraId="4466DE9F" w14:textId="77777777" w:rsidR="009D1973" w:rsidRPr="009D1973" w:rsidRDefault="009D1973" w:rsidP="000F694A">
      <w:pPr>
        <w:spacing w:line="240" w:lineRule="auto"/>
        <w:jc w:val="left"/>
        <w:rPr>
          <w:rStyle w:val="nfasissutil"/>
        </w:rPr>
      </w:pPr>
      <w:r w:rsidRPr="009D1973">
        <w:rPr>
          <w:rStyle w:val="nfasissutil"/>
        </w:rPr>
        <w:t xml:space="preserve">    this.selected = b;</w:t>
      </w:r>
    </w:p>
    <w:p w14:paraId="39776044" w14:textId="77777777" w:rsidR="009D1973" w:rsidRPr="009D1973" w:rsidRDefault="009D1973" w:rsidP="000F694A">
      <w:pPr>
        <w:spacing w:line="240" w:lineRule="auto"/>
        <w:jc w:val="left"/>
        <w:rPr>
          <w:rStyle w:val="nfasissutil"/>
        </w:rPr>
      </w:pPr>
      <w:r w:rsidRPr="009D1973">
        <w:rPr>
          <w:rStyle w:val="nfasissutil"/>
        </w:rPr>
        <w:t xml:space="preserve">  }</w:t>
      </w:r>
    </w:p>
    <w:p w14:paraId="33B4D6C3" w14:textId="77777777" w:rsidR="009D1973" w:rsidRPr="009D1973" w:rsidRDefault="009D1973" w:rsidP="000F694A">
      <w:pPr>
        <w:spacing w:line="240" w:lineRule="auto"/>
        <w:jc w:val="left"/>
        <w:rPr>
          <w:rStyle w:val="nfasissutil"/>
        </w:rPr>
      </w:pPr>
    </w:p>
    <w:p w14:paraId="3B9FCA50" w14:textId="77777777" w:rsidR="009D1973" w:rsidRPr="009D1973" w:rsidRDefault="009D1973" w:rsidP="000F694A">
      <w:pPr>
        <w:spacing w:line="240" w:lineRule="auto"/>
        <w:jc w:val="left"/>
        <w:rPr>
          <w:rStyle w:val="nfasissutil"/>
        </w:rPr>
      </w:pPr>
      <w:r w:rsidRPr="009D1973">
        <w:rPr>
          <w:rStyle w:val="nfasissutil"/>
        </w:rPr>
        <w:t xml:space="preserve">  void setSelected2(boolean b) {</w:t>
      </w:r>
    </w:p>
    <w:p w14:paraId="7C211FDF" w14:textId="77777777" w:rsidR="009D1973" w:rsidRPr="009D1973" w:rsidRDefault="009D1973" w:rsidP="000F694A">
      <w:pPr>
        <w:spacing w:line="240" w:lineRule="auto"/>
        <w:jc w:val="left"/>
        <w:rPr>
          <w:rStyle w:val="nfasissutil"/>
        </w:rPr>
      </w:pPr>
      <w:r w:rsidRPr="009D1973">
        <w:rPr>
          <w:rStyle w:val="nfasissutil"/>
        </w:rPr>
        <w:t xml:space="preserve">    this.selected2 = b;</w:t>
      </w:r>
    </w:p>
    <w:p w14:paraId="1DD0B2C9" w14:textId="77777777" w:rsidR="009D1973" w:rsidRPr="009D1973" w:rsidRDefault="009D1973" w:rsidP="000F694A">
      <w:pPr>
        <w:spacing w:line="240" w:lineRule="auto"/>
        <w:jc w:val="left"/>
        <w:rPr>
          <w:rStyle w:val="nfasissutil"/>
        </w:rPr>
      </w:pPr>
      <w:r w:rsidRPr="009D1973">
        <w:rPr>
          <w:rStyle w:val="nfasissutil"/>
        </w:rPr>
        <w:t xml:space="preserve">  }</w:t>
      </w:r>
    </w:p>
    <w:p w14:paraId="6A679DC3" w14:textId="77777777" w:rsidR="009D1973" w:rsidRPr="009D1973" w:rsidRDefault="009D1973" w:rsidP="000F694A">
      <w:pPr>
        <w:spacing w:line="240" w:lineRule="auto"/>
        <w:jc w:val="left"/>
        <w:rPr>
          <w:rStyle w:val="nfasissutil"/>
        </w:rPr>
      </w:pPr>
    </w:p>
    <w:p w14:paraId="241C2C64" w14:textId="77777777" w:rsidR="009D1973" w:rsidRPr="009D1973" w:rsidRDefault="009D1973" w:rsidP="000F694A">
      <w:pPr>
        <w:spacing w:line="240" w:lineRule="auto"/>
        <w:jc w:val="left"/>
        <w:rPr>
          <w:rStyle w:val="nfasissutil"/>
        </w:rPr>
      </w:pPr>
      <w:r w:rsidRPr="009D1973">
        <w:rPr>
          <w:rStyle w:val="nfasissutil"/>
        </w:rPr>
        <w:t xml:space="preserve">  void setInfo(String info) {</w:t>
      </w:r>
    </w:p>
    <w:p w14:paraId="67DFB70A"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this.info = info;</w:t>
      </w:r>
    </w:p>
    <w:p w14:paraId="0C7DFC1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83D9337" w14:textId="77777777" w:rsidR="009D1973" w:rsidRPr="009D1973" w:rsidRDefault="009D1973" w:rsidP="000F694A">
      <w:pPr>
        <w:spacing w:line="240" w:lineRule="auto"/>
        <w:jc w:val="left"/>
        <w:rPr>
          <w:rStyle w:val="nfasissutil"/>
          <w:lang w:val="es-ES"/>
        </w:rPr>
      </w:pPr>
    </w:p>
    <w:p w14:paraId="4D45850A" w14:textId="77777777" w:rsidR="009D1973" w:rsidRPr="009D1973" w:rsidRDefault="009D1973" w:rsidP="000F694A">
      <w:pPr>
        <w:spacing w:line="240" w:lineRule="auto"/>
        <w:jc w:val="left"/>
        <w:rPr>
          <w:rStyle w:val="nfasissutil"/>
          <w:lang w:val="es-ES"/>
        </w:rPr>
      </w:pPr>
    </w:p>
    <w:p w14:paraId="7F0DA53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Dibuja el botón</w:t>
      </w:r>
    </w:p>
    <w:p w14:paraId="49887EAE"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display() {</w:t>
      </w:r>
    </w:p>
    <w:p w14:paraId="1470C689"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457D29C5"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6DB846A7" w14:textId="77777777" w:rsidR="009D1973" w:rsidRPr="009D1973" w:rsidRDefault="009D1973" w:rsidP="000F694A">
      <w:pPr>
        <w:spacing w:line="240" w:lineRule="auto"/>
        <w:jc w:val="left"/>
        <w:rPr>
          <w:rStyle w:val="nfasissutil"/>
        </w:rPr>
      </w:pPr>
      <w:r w:rsidRPr="009D1973">
        <w:rPr>
          <w:rStyle w:val="nfasissutil"/>
        </w:rPr>
        <w:t xml:space="preserve">    if (enabled) {</w:t>
      </w:r>
    </w:p>
    <w:p w14:paraId="517B5793" w14:textId="77777777" w:rsidR="009D1973" w:rsidRPr="009D1973" w:rsidRDefault="009D1973" w:rsidP="000F694A">
      <w:pPr>
        <w:spacing w:line="240" w:lineRule="auto"/>
        <w:jc w:val="left"/>
        <w:rPr>
          <w:rStyle w:val="nfasissutil"/>
        </w:rPr>
      </w:pPr>
      <w:r w:rsidRPr="009D1973">
        <w:rPr>
          <w:rStyle w:val="nfasissutil"/>
        </w:rPr>
        <w:t xml:space="preserve">      fill(255);</w:t>
      </w:r>
    </w:p>
    <w:p w14:paraId="03DB7341" w14:textId="77777777" w:rsidR="009D1973" w:rsidRPr="009D1973" w:rsidRDefault="009D1973" w:rsidP="000F694A">
      <w:pPr>
        <w:spacing w:line="240" w:lineRule="auto"/>
        <w:jc w:val="left"/>
        <w:rPr>
          <w:rStyle w:val="nfasissutil"/>
        </w:rPr>
      </w:pPr>
      <w:r w:rsidRPr="009D1973">
        <w:rPr>
          <w:rStyle w:val="nfasissutil"/>
        </w:rPr>
        <w:t xml:space="preserve">    } else {</w:t>
      </w:r>
    </w:p>
    <w:p w14:paraId="14E137B8" w14:textId="77777777" w:rsidR="009D1973" w:rsidRPr="009D1973" w:rsidRDefault="009D1973" w:rsidP="000F694A">
      <w:pPr>
        <w:spacing w:line="240" w:lineRule="auto"/>
        <w:jc w:val="left"/>
        <w:rPr>
          <w:rStyle w:val="nfasissutil"/>
        </w:rPr>
      </w:pPr>
      <w:r w:rsidRPr="009D1973">
        <w:rPr>
          <w:rStyle w:val="nfasissutil"/>
        </w:rPr>
        <w:t xml:space="preserve">      fill(100);</w:t>
      </w:r>
    </w:p>
    <w:p w14:paraId="1F233CAD" w14:textId="77777777" w:rsidR="009D1973" w:rsidRPr="009D1973" w:rsidRDefault="009D1973" w:rsidP="000F694A">
      <w:pPr>
        <w:spacing w:line="240" w:lineRule="auto"/>
        <w:jc w:val="left"/>
        <w:rPr>
          <w:rStyle w:val="nfasissutil"/>
        </w:rPr>
      </w:pPr>
      <w:r w:rsidRPr="009D1973">
        <w:rPr>
          <w:rStyle w:val="nfasissutil"/>
        </w:rPr>
        <w:t xml:space="preserve">    }</w:t>
      </w:r>
    </w:p>
    <w:p w14:paraId="25DB807B" w14:textId="77777777" w:rsidR="009D1973" w:rsidRPr="009D1973" w:rsidRDefault="009D1973" w:rsidP="000F694A">
      <w:pPr>
        <w:spacing w:line="240" w:lineRule="auto"/>
        <w:jc w:val="left"/>
        <w:rPr>
          <w:rStyle w:val="nfasissutil"/>
        </w:rPr>
      </w:pPr>
      <w:r w:rsidRPr="009D1973">
        <w:rPr>
          <w:rStyle w:val="nfasissutil"/>
        </w:rPr>
        <w:t xml:space="preserve">    stroke(0);</w:t>
      </w:r>
    </w:p>
    <w:p w14:paraId="70DCBB08" w14:textId="77777777" w:rsidR="009D1973" w:rsidRPr="009D1973" w:rsidRDefault="009D1973" w:rsidP="000F694A">
      <w:pPr>
        <w:spacing w:line="240" w:lineRule="auto"/>
        <w:jc w:val="left"/>
        <w:rPr>
          <w:rStyle w:val="nfasissutil"/>
        </w:rPr>
      </w:pPr>
      <w:r w:rsidRPr="009D1973">
        <w:rPr>
          <w:rStyle w:val="nfasissutil"/>
        </w:rPr>
        <w:t xml:space="preserve">    strokeWeight(1);</w:t>
      </w:r>
    </w:p>
    <w:p w14:paraId="5F0025A1" w14:textId="77777777" w:rsidR="009D1973" w:rsidRPr="009D1973" w:rsidRDefault="009D1973" w:rsidP="000F694A">
      <w:pPr>
        <w:spacing w:line="240" w:lineRule="auto"/>
        <w:jc w:val="left"/>
        <w:rPr>
          <w:rStyle w:val="nfasissutil"/>
        </w:rPr>
      </w:pPr>
      <w:r w:rsidRPr="009D1973">
        <w:rPr>
          <w:rStyle w:val="nfasissutil"/>
        </w:rPr>
        <w:t xml:space="preserve">    rect(x, y, w, h, 5);</w:t>
      </w:r>
    </w:p>
    <w:p w14:paraId="23B077EB" w14:textId="77777777" w:rsidR="009D1973" w:rsidRPr="009D1973" w:rsidRDefault="009D1973" w:rsidP="000F694A">
      <w:pPr>
        <w:spacing w:line="240" w:lineRule="auto"/>
        <w:jc w:val="left"/>
        <w:rPr>
          <w:rStyle w:val="nfasissutil"/>
        </w:rPr>
      </w:pPr>
      <w:r w:rsidRPr="009D1973">
        <w:rPr>
          <w:rStyle w:val="nfasissutil"/>
        </w:rPr>
        <w:t xml:space="preserve">    if (selected) {</w:t>
      </w:r>
    </w:p>
    <w:p w14:paraId="43F53176" w14:textId="77777777" w:rsidR="009D1973" w:rsidRPr="009D1973" w:rsidRDefault="009D1973" w:rsidP="000F694A">
      <w:pPr>
        <w:spacing w:line="240" w:lineRule="auto"/>
        <w:jc w:val="left"/>
        <w:rPr>
          <w:rStyle w:val="nfasissutil"/>
        </w:rPr>
      </w:pPr>
      <w:r w:rsidRPr="009D1973">
        <w:rPr>
          <w:rStyle w:val="nfasissutil"/>
        </w:rPr>
        <w:t xml:space="preserve">      fill(getColorAt(2));</w:t>
      </w:r>
    </w:p>
    <w:p w14:paraId="30775376" w14:textId="77777777" w:rsidR="009D1973" w:rsidRPr="009D1973" w:rsidRDefault="009D1973" w:rsidP="000F694A">
      <w:pPr>
        <w:spacing w:line="240" w:lineRule="auto"/>
        <w:jc w:val="left"/>
        <w:rPr>
          <w:rStyle w:val="nfasissutil"/>
        </w:rPr>
      </w:pPr>
      <w:r w:rsidRPr="009D1973">
        <w:rPr>
          <w:rStyle w:val="nfasissutil"/>
        </w:rPr>
        <w:t xml:space="preserve">      noStroke();</w:t>
      </w:r>
    </w:p>
    <w:p w14:paraId="6CC9964E" w14:textId="77777777" w:rsidR="009D1973" w:rsidRPr="009D1973" w:rsidRDefault="009D1973" w:rsidP="000F694A">
      <w:pPr>
        <w:spacing w:line="240" w:lineRule="auto"/>
        <w:jc w:val="left"/>
        <w:rPr>
          <w:rStyle w:val="nfasissutil"/>
        </w:rPr>
      </w:pPr>
      <w:r w:rsidRPr="009D1973">
        <w:rPr>
          <w:rStyle w:val="nfasissutil"/>
        </w:rPr>
        <w:t xml:space="preserve">      ellipse(x + w/2, y+h/2, 50, 50);</w:t>
      </w:r>
    </w:p>
    <w:p w14:paraId="0C981045" w14:textId="77777777" w:rsidR="009D1973" w:rsidRPr="009D1973" w:rsidRDefault="009D1973" w:rsidP="000F694A">
      <w:pPr>
        <w:spacing w:line="240" w:lineRule="auto"/>
        <w:jc w:val="left"/>
        <w:rPr>
          <w:rStyle w:val="nfasissutil"/>
        </w:rPr>
      </w:pPr>
      <w:r w:rsidRPr="009D1973">
        <w:rPr>
          <w:rStyle w:val="nfasissutil"/>
        </w:rPr>
        <w:t xml:space="preserve">    }</w:t>
      </w:r>
    </w:p>
    <w:p w14:paraId="40B4EA21" w14:textId="77777777" w:rsidR="009D1973" w:rsidRPr="009D1973" w:rsidRDefault="009D1973" w:rsidP="000F694A">
      <w:pPr>
        <w:spacing w:line="240" w:lineRule="auto"/>
        <w:jc w:val="left"/>
        <w:rPr>
          <w:rStyle w:val="nfasissutil"/>
        </w:rPr>
      </w:pPr>
      <w:r w:rsidRPr="009D1973">
        <w:rPr>
          <w:rStyle w:val="nfasissutil"/>
        </w:rPr>
        <w:t xml:space="preserve">    if (selected2) {</w:t>
      </w:r>
    </w:p>
    <w:p w14:paraId="7786BD44"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0717CC46" w14:textId="77777777" w:rsidR="009D1973" w:rsidRPr="009D1973" w:rsidRDefault="009D1973" w:rsidP="000F694A">
      <w:pPr>
        <w:spacing w:line="240" w:lineRule="auto"/>
        <w:jc w:val="left"/>
        <w:rPr>
          <w:rStyle w:val="nfasissutil"/>
        </w:rPr>
      </w:pPr>
      <w:r w:rsidRPr="009D1973">
        <w:rPr>
          <w:rStyle w:val="nfasissutil"/>
        </w:rPr>
        <w:t xml:space="preserve">      noStroke();</w:t>
      </w:r>
    </w:p>
    <w:p w14:paraId="37044291"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ellipse(x + w/2, y+h/2, 50, 50);</w:t>
      </w:r>
    </w:p>
    <w:p w14:paraId="397A83C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fill(200);</w:t>
      </w:r>
    </w:p>
    <w:p w14:paraId="2C1F221F" w14:textId="77777777" w:rsidR="009D1973" w:rsidRPr="009D1973" w:rsidRDefault="009D1973" w:rsidP="000F694A">
      <w:pPr>
        <w:spacing w:line="240" w:lineRule="auto"/>
        <w:jc w:val="left"/>
        <w:rPr>
          <w:rStyle w:val="nfasissutil"/>
        </w:rPr>
      </w:pPr>
      <w:r w:rsidRPr="009D1973">
        <w:rPr>
          <w:rStyle w:val="nfasissutil"/>
        </w:rPr>
        <w:t xml:space="preserve">      textSize(10);</w:t>
      </w:r>
    </w:p>
    <w:p w14:paraId="416CC026" w14:textId="77777777" w:rsidR="009D1973" w:rsidRPr="009D1973" w:rsidRDefault="009D1973" w:rsidP="000F694A">
      <w:pPr>
        <w:spacing w:line="240" w:lineRule="auto"/>
        <w:jc w:val="left"/>
        <w:rPr>
          <w:rStyle w:val="nfasissutil"/>
        </w:rPr>
      </w:pPr>
      <w:r w:rsidRPr="009D1973">
        <w:rPr>
          <w:rStyle w:val="nfasissutil"/>
        </w:rPr>
        <w:t xml:space="preserve">      textAlign(CENTER);</w:t>
      </w:r>
    </w:p>
    <w:p w14:paraId="04145730" w14:textId="77777777" w:rsidR="009D1973" w:rsidRPr="009D1973" w:rsidRDefault="009D1973" w:rsidP="000F694A">
      <w:pPr>
        <w:spacing w:line="240" w:lineRule="auto"/>
        <w:jc w:val="left"/>
        <w:rPr>
          <w:rStyle w:val="nfasissutil"/>
        </w:rPr>
      </w:pPr>
      <w:r w:rsidRPr="009D1973">
        <w:rPr>
          <w:rStyle w:val="nfasissutil"/>
        </w:rPr>
        <w:t xml:space="preserve">    }</w:t>
      </w:r>
    </w:p>
    <w:p w14:paraId="1B6176B3" w14:textId="77777777" w:rsidR="009D1973" w:rsidRPr="009D1973" w:rsidRDefault="009D1973" w:rsidP="000F694A">
      <w:pPr>
        <w:spacing w:line="240" w:lineRule="auto"/>
        <w:jc w:val="left"/>
        <w:rPr>
          <w:rStyle w:val="nfasissutil"/>
        </w:rPr>
      </w:pPr>
      <w:r w:rsidRPr="009D1973">
        <w:rPr>
          <w:rStyle w:val="nfasissutil"/>
        </w:rPr>
        <w:t xml:space="preserve">    fill(0);</w:t>
      </w:r>
    </w:p>
    <w:p w14:paraId="05137597"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5692DD0C" w14:textId="77777777" w:rsidR="009D1973" w:rsidRPr="009D1973" w:rsidRDefault="009D1973" w:rsidP="000F694A">
      <w:pPr>
        <w:spacing w:line="240" w:lineRule="auto"/>
        <w:jc w:val="left"/>
        <w:rPr>
          <w:rStyle w:val="nfasissutil"/>
        </w:rPr>
      </w:pPr>
      <w:r w:rsidRPr="009D1973">
        <w:rPr>
          <w:rStyle w:val="nfasissutil"/>
        </w:rPr>
        <w:t xml:space="preserve">    textAlign(CENTER);</w:t>
      </w:r>
    </w:p>
    <w:p w14:paraId="5B37023B" w14:textId="77777777" w:rsidR="009D1973" w:rsidRPr="009D1973" w:rsidRDefault="009D1973" w:rsidP="000F694A">
      <w:pPr>
        <w:spacing w:line="240" w:lineRule="auto"/>
        <w:jc w:val="left"/>
        <w:rPr>
          <w:rStyle w:val="nfasissutil"/>
        </w:rPr>
      </w:pPr>
      <w:r w:rsidRPr="009D1973">
        <w:rPr>
          <w:rStyle w:val="nfasissutil"/>
        </w:rPr>
        <w:t xml:space="preserve">    text(dia, x + w/2, y + h/2 + 10);</w:t>
      </w:r>
    </w:p>
    <w:p w14:paraId="685D6859" w14:textId="77777777" w:rsidR="009D1973" w:rsidRPr="009D1973" w:rsidRDefault="009D1973" w:rsidP="000F694A">
      <w:pPr>
        <w:spacing w:line="240" w:lineRule="auto"/>
        <w:jc w:val="left"/>
        <w:rPr>
          <w:rStyle w:val="nfasissutil"/>
        </w:rPr>
      </w:pPr>
    </w:p>
    <w:p w14:paraId="62791325" w14:textId="77777777" w:rsidR="009D1973" w:rsidRPr="009D1973" w:rsidRDefault="009D1973" w:rsidP="000F694A">
      <w:pPr>
        <w:spacing w:line="240" w:lineRule="auto"/>
        <w:jc w:val="left"/>
        <w:rPr>
          <w:rStyle w:val="nfasissutil"/>
          <w:lang w:val="es-ES"/>
        </w:rPr>
      </w:pPr>
      <w:r w:rsidRPr="009D1973">
        <w:rPr>
          <w:rStyle w:val="nfasissutil"/>
        </w:rPr>
        <w:lastRenderedPageBreak/>
        <w:t xml:space="preserve">    </w:t>
      </w:r>
      <w:r w:rsidRPr="009D1973">
        <w:rPr>
          <w:rStyle w:val="nfasissutil"/>
          <w:lang w:val="es-ES"/>
        </w:rPr>
        <w:t>popMatrix();</w:t>
      </w:r>
    </w:p>
    <w:p w14:paraId="59E0531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0DE0CC1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4013D76" w14:textId="77777777" w:rsidR="009D1973" w:rsidRPr="009D1973" w:rsidRDefault="009D1973" w:rsidP="000F694A">
      <w:pPr>
        <w:spacing w:line="240" w:lineRule="auto"/>
        <w:jc w:val="left"/>
        <w:rPr>
          <w:rStyle w:val="nfasissutil"/>
          <w:lang w:val="es-ES"/>
        </w:rPr>
      </w:pPr>
    </w:p>
    <w:p w14:paraId="3E9F7B7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Ratón sobre los botones</w:t>
      </w:r>
    </w:p>
    <w:p w14:paraId="07501C10"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boolean mouseOver() {</w:t>
      </w:r>
    </w:p>
    <w:p w14:paraId="27513C26" w14:textId="77777777" w:rsidR="009D1973" w:rsidRPr="009D1973" w:rsidRDefault="009D1973" w:rsidP="000F694A">
      <w:pPr>
        <w:spacing w:line="240" w:lineRule="auto"/>
        <w:jc w:val="left"/>
        <w:rPr>
          <w:rStyle w:val="nfasissutil"/>
        </w:rPr>
      </w:pPr>
      <w:r w:rsidRPr="009D1973">
        <w:rPr>
          <w:rStyle w:val="nfasissutil"/>
        </w:rPr>
        <w:t xml:space="preserve">    return mouseX&gt;=this.x &amp;&amp; mouseX&lt;=this.x+this.w &amp;&amp;</w:t>
      </w:r>
    </w:p>
    <w:p w14:paraId="727D4954" w14:textId="77777777" w:rsidR="009D1973" w:rsidRPr="009D1973" w:rsidRDefault="009D1973" w:rsidP="000F694A">
      <w:pPr>
        <w:spacing w:line="240" w:lineRule="auto"/>
        <w:jc w:val="left"/>
        <w:rPr>
          <w:rStyle w:val="nfasissutil"/>
        </w:rPr>
      </w:pPr>
      <w:r w:rsidRPr="009D1973">
        <w:rPr>
          <w:rStyle w:val="nfasissutil"/>
        </w:rPr>
        <w:t xml:space="preserve">      mouseY&gt;=this.y &amp;&amp; mouseY&lt;=this.y+this.h;</w:t>
      </w:r>
    </w:p>
    <w:p w14:paraId="4B731F50" w14:textId="77777777" w:rsidR="009D1973" w:rsidRPr="009D1973" w:rsidRDefault="009D1973" w:rsidP="000F694A">
      <w:pPr>
        <w:spacing w:line="240" w:lineRule="auto"/>
        <w:jc w:val="left"/>
        <w:rPr>
          <w:rStyle w:val="nfasissutil"/>
        </w:rPr>
      </w:pPr>
      <w:r w:rsidRPr="009D1973">
        <w:rPr>
          <w:rStyle w:val="nfasissutil"/>
        </w:rPr>
        <w:t xml:space="preserve">  }</w:t>
      </w:r>
    </w:p>
    <w:p w14:paraId="44EECAF5" w14:textId="1A852D63" w:rsidR="009D1973" w:rsidRDefault="009D1973" w:rsidP="000F694A">
      <w:pPr>
        <w:spacing w:line="240" w:lineRule="auto"/>
        <w:jc w:val="left"/>
        <w:rPr>
          <w:rStyle w:val="nfasissutil"/>
        </w:rPr>
      </w:pPr>
      <w:r w:rsidRPr="009D1973">
        <w:rPr>
          <w:rStyle w:val="nfasissutil"/>
        </w:rPr>
        <w:t>}</w:t>
      </w:r>
    </w:p>
    <w:p w14:paraId="4251F9D1" w14:textId="77777777" w:rsidR="009D1973" w:rsidRDefault="009D1973" w:rsidP="000F694A">
      <w:pPr>
        <w:spacing w:line="240" w:lineRule="auto"/>
        <w:jc w:val="left"/>
        <w:rPr>
          <w:rStyle w:val="nfasissutil"/>
        </w:rPr>
      </w:pPr>
    </w:p>
    <w:p w14:paraId="6825383A" w14:textId="09EB77D2" w:rsidR="009D1973" w:rsidRDefault="009D1973" w:rsidP="000F694A">
      <w:pPr>
        <w:spacing w:line="240" w:lineRule="auto"/>
        <w:jc w:val="left"/>
        <w:rPr>
          <w:rStyle w:val="nfasissutil"/>
          <w:b/>
          <w:bCs/>
        </w:rPr>
      </w:pPr>
      <w:r>
        <w:rPr>
          <w:rStyle w:val="nfasissutil"/>
          <w:b/>
          <w:bCs/>
        </w:rPr>
        <w:t>DibujaPantallas</w:t>
      </w:r>
    </w:p>
    <w:p w14:paraId="75137F30" w14:textId="77777777" w:rsidR="009D1973" w:rsidRDefault="009D1973" w:rsidP="000F694A">
      <w:pPr>
        <w:spacing w:line="240" w:lineRule="auto"/>
        <w:jc w:val="left"/>
        <w:rPr>
          <w:rStyle w:val="nfasissutil"/>
          <w:b/>
          <w:bCs/>
        </w:rPr>
      </w:pPr>
    </w:p>
    <w:p w14:paraId="1A40BA36" w14:textId="77777777" w:rsidR="009D1973" w:rsidRPr="009D1973" w:rsidRDefault="009D1973" w:rsidP="000F694A">
      <w:pPr>
        <w:spacing w:line="240" w:lineRule="auto"/>
        <w:jc w:val="left"/>
        <w:rPr>
          <w:rStyle w:val="nfasissutil"/>
          <w:lang w:val="es-ES"/>
        </w:rPr>
      </w:pPr>
      <w:r w:rsidRPr="009D1973">
        <w:rPr>
          <w:rStyle w:val="nfasissutil"/>
          <w:lang w:val="es-ES"/>
        </w:rPr>
        <w:t>// Funciones de dibujo de las pantallas</w:t>
      </w:r>
    </w:p>
    <w:p w14:paraId="403477EB" w14:textId="77777777" w:rsidR="009D1973" w:rsidRPr="009D1973" w:rsidRDefault="009D1973" w:rsidP="000F694A">
      <w:pPr>
        <w:spacing w:line="240" w:lineRule="auto"/>
        <w:jc w:val="left"/>
        <w:rPr>
          <w:rStyle w:val="nfasissutil"/>
          <w:lang w:val="es-ES"/>
        </w:rPr>
      </w:pPr>
    </w:p>
    <w:p w14:paraId="37E94518" w14:textId="77777777" w:rsidR="009D1973" w:rsidRPr="009D1973" w:rsidRDefault="009D1973" w:rsidP="000F694A">
      <w:pPr>
        <w:spacing w:line="240" w:lineRule="auto"/>
        <w:jc w:val="left"/>
        <w:rPr>
          <w:rStyle w:val="nfasissutil"/>
        </w:rPr>
      </w:pPr>
      <w:r w:rsidRPr="009D1973">
        <w:rPr>
          <w:rStyle w:val="nfasissutil"/>
        </w:rPr>
        <w:t>void dibujaPantallaInicio() {</w:t>
      </w:r>
    </w:p>
    <w:p w14:paraId="0B0C7194" w14:textId="77777777" w:rsidR="009D1973" w:rsidRPr="009D1973" w:rsidRDefault="009D1973" w:rsidP="000F694A">
      <w:pPr>
        <w:spacing w:line="240" w:lineRule="auto"/>
        <w:jc w:val="left"/>
        <w:rPr>
          <w:rStyle w:val="nfasissutil"/>
        </w:rPr>
      </w:pPr>
    </w:p>
    <w:p w14:paraId="776DF5A8"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50762564"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5F8554CD" w14:textId="77777777" w:rsidR="009D1973" w:rsidRPr="009D1973" w:rsidRDefault="009D1973" w:rsidP="000F694A">
      <w:pPr>
        <w:spacing w:line="240" w:lineRule="auto"/>
        <w:jc w:val="left"/>
        <w:rPr>
          <w:rStyle w:val="nfasissutil"/>
        </w:rPr>
      </w:pPr>
      <w:r w:rsidRPr="009D1973">
        <w:rPr>
          <w:rStyle w:val="nfasissutil"/>
        </w:rPr>
        <w:t xml:space="preserve">  background(colors[1]);</w:t>
      </w:r>
    </w:p>
    <w:p w14:paraId="191336C2" w14:textId="77777777" w:rsidR="009D1973" w:rsidRPr="009D1973" w:rsidRDefault="009D1973" w:rsidP="000F694A">
      <w:pPr>
        <w:spacing w:line="240" w:lineRule="auto"/>
        <w:jc w:val="left"/>
        <w:rPr>
          <w:rStyle w:val="nfasissutil"/>
        </w:rPr>
      </w:pPr>
    </w:p>
    <w:p w14:paraId="112874BD" w14:textId="77777777" w:rsidR="009D1973" w:rsidRPr="009D1973" w:rsidRDefault="009D1973" w:rsidP="000F694A">
      <w:pPr>
        <w:spacing w:line="240" w:lineRule="auto"/>
        <w:jc w:val="left"/>
        <w:rPr>
          <w:rStyle w:val="nfasissutil"/>
        </w:rPr>
      </w:pPr>
    </w:p>
    <w:p w14:paraId="58133C5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//habilitar y deshabilitar botones</w:t>
      </w:r>
    </w:p>
    <w:p w14:paraId="74FED2F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disableButtons();</w:t>
      </w:r>
    </w:p>
    <w:p w14:paraId="6EEFFCC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bInicioSesion.setEnabled(comprovaLogin());</w:t>
      </w:r>
    </w:p>
    <w:p w14:paraId="07C1878F" w14:textId="77777777" w:rsidR="009D1973" w:rsidRPr="009D1973" w:rsidRDefault="009D1973" w:rsidP="000F694A">
      <w:pPr>
        <w:spacing w:line="240" w:lineRule="auto"/>
        <w:jc w:val="left"/>
        <w:rPr>
          <w:rStyle w:val="nfasissutil"/>
          <w:lang w:val="es-ES"/>
        </w:rPr>
      </w:pPr>
    </w:p>
    <w:p w14:paraId="267A3904" w14:textId="77777777" w:rsidR="009D1973" w:rsidRPr="009D1973" w:rsidRDefault="009D1973" w:rsidP="000F694A">
      <w:pPr>
        <w:spacing w:line="240" w:lineRule="auto"/>
        <w:jc w:val="left"/>
        <w:rPr>
          <w:rStyle w:val="nfasissutil"/>
          <w:lang w:val="es-ES"/>
        </w:rPr>
      </w:pPr>
    </w:p>
    <w:p w14:paraId="39EA0D8B" w14:textId="77777777" w:rsidR="009D1973" w:rsidRPr="009D1973" w:rsidRDefault="009D1973" w:rsidP="000F694A">
      <w:pPr>
        <w:spacing w:line="240" w:lineRule="auto"/>
        <w:jc w:val="left"/>
        <w:rPr>
          <w:rStyle w:val="nfasissutil"/>
          <w:lang w:val="es-ES"/>
        </w:rPr>
      </w:pPr>
    </w:p>
    <w:p w14:paraId="6316651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6D30E3C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fill(0);</w:t>
      </w:r>
    </w:p>
    <w:p w14:paraId="079FC4A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inicioSesion();</w:t>
      </w:r>
    </w:p>
    <w:p w14:paraId="17490A4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681BE8B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bInicioSesion.display();</w:t>
      </w:r>
    </w:p>
    <w:p w14:paraId="11BB5A5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displayInicioSesiontf();</w:t>
      </w:r>
    </w:p>
    <w:p w14:paraId="5B84CB36" w14:textId="77777777" w:rsidR="009D1973" w:rsidRPr="009D1973" w:rsidRDefault="009D1973" w:rsidP="000F694A">
      <w:pPr>
        <w:spacing w:line="240" w:lineRule="auto"/>
        <w:jc w:val="left"/>
        <w:rPr>
          <w:rStyle w:val="nfasissutil"/>
        </w:rPr>
      </w:pPr>
      <w:r w:rsidRPr="009D1973">
        <w:rPr>
          <w:rStyle w:val="nfasissutil"/>
        </w:rPr>
        <w:t xml:space="preserve">  PopUpinicioSesion.setVisible(false);</w:t>
      </w:r>
    </w:p>
    <w:p w14:paraId="1074C524" w14:textId="77777777" w:rsidR="009D1973" w:rsidRPr="009D1973" w:rsidRDefault="009D1973" w:rsidP="000F694A">
      <w:pPr>
        <w:spacing w:line="240" w:lineRule="auto"/>
        <w:jc w:val="left"/>
        <w:rPr>
          <w:rStyle w:val="nfasissutil"/>
        </w:rPr>
      </w:pPr>
    </w:p>
    <w:p w14:paraId="6ABBA67B" w14:textId="77777777" w:rsidR="009D1973" w:rsidRPr="009D1973" w:rsidRDefault="009D1973" w:rsidP="000F694A">
      <w:pPr>
        <w:spacing w:line="240" w:lineRule="auto"/>
        <w:jc w:val="left"/>
        <w:rPr>
          <w:rStyle w:val="nfasissutil"/>
        </w:rPr>
      </w:pPr>
      <w:r w:rsidRPr="009D1973">
        <w:rPr>
          <w:rStyle w:val="nfasissutil"/>
        </w:rPr>
        <w:t xml:space="preserve">  if (logged == true) {</w:t>
      </w:r>
    </w:p>
    <w:p w14:paraId="3BEEA390"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PopUpinicioSesion.setTexts("Bienvenido, " + userText.getValue(), "Usuario y contraseña correctos");</w:t>
      </w:r>
    </w:p>
    <w:p w14:paraId="4D058DD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PopUpinicioSesion.setVisible(true);</w:t>
      </w:r>
    </w:p>
    <w:p w14:paraId="691FA30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PopUpinicioSesion.bAceptar.setEnabled(true);</w:t>
      </w:r>
    </w:p>
    <w:p w14:paraId="7DBF5F7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31BF7E4D" w14:textId="77777777" w:rsidR="009D1973" w:rsidRPr="009D1973" w:rsidRDefault="009D1973" w:rsidP="000F694A">
      <w:pPr>
        <w:spacing w:line="240" w:lineRule="auto"/>
        <w:jc w:val="left"/>
        <w:rPr>
          <w:rStyle w:val="nfasissutil"/>
          <w:lang w:val="es-ES"/>
        </w:rPr>
      </w:pPr>
    </w:p>
    <w:p w14:paraId="1A5D30D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PopUpinicioSesion.display();</w:t>
      </w:r>
    </w:p>
    <w:p w14:paraId="0428161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10E3D2E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0F1EFFB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3453632" w14:textId="77777777" w:rsidR="009D1973" w:rsidRPr="009D1973" w:rsidRDefault="009D1973" w:rsidP="000F694A">
      <w:pPr>
        <w:spacing w:line="240" w:lineRule="auto"/>
        <w:jc w:val="left"/>
        <w:rPr>
          <w:rStyle w:val="nfasissutil"/>
          <w:lang w:val="es-ES"/>
        </w:rPr>
      </w:pPr>
    </w:p>
    <w:p w14:paraId="013CFBC7"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dibujaPantallaPrincipal() {</w:t>
      </w:r>
    </w:p>
    <w:p w14:paraId="1B93AC1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0B3D4A3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4955FCBC"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//imagen de fondo</w:t>
      </w:r>
    </w:p>
    <w:p w14:paraId="02CD9014"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background(255);</w:t>
      </w:r>
    </w:p>
    <w:p w14:paraId="231D0DE8" w14:textId="77777777" w:rsidR="009D1973" w:rsidRPr="009D1973" w:rsidRDefault="009D1973" w:rsidP="000F694A">
      <w:pPr>
        <w:spacing w:line="240" w:lineRule="auto"/>
        <w:jc w:val="left"/>
        <w:rPr>
          <w:rStyle w:val="nfasissutil"/>
        </w:rPr>
      </w:pPr>
    </w:p>
    <w:p w14:paraId="2CAB516E" w14:textId="77777777" w:rsidR="009D1973" w:rsidRPr="009D1973" w:rsidRDefault="009D1973" w:rsidP="000F694A">
      <w:pPr>
        <w:spacing w:line="240" w:lineRule="auto"/>
        <w:jc w:val="left"/>
        <w:rPr>
          <w:rStyle w:val="nfasissutil"/>
        </w:rPr>
      </w:pPr>
      <w:r w:rsidRPr="009D1973">
        <w:rPr>
          <w:rStyle w:val="nfasissutil"/>
        </w:rPr>
        <w:t xml:space="preserve">  //habilitar y deshabilitar botones</w:t>
      </w:r>
    </w:p>
    <w:p w14:paraId="435FB2C4" w14:textId="77777777" w:rsidR="009D1973" w:rsidRPr="009D1973" w:rsidRDefault="009D1973" w:rsidP="000F694A">
      <w:pPr>
        <w:spacing w:line="240" w:lineRule="auto"/>
        <w:jc w:val="left"/>
        <w:rPr>
          <w:rStyle w:val="nfasissutil"/>
        </w:rPr>
      </w:pPr>
      <w:r w:rsidRPr="009D1973">
        <w:rPr>
          <w:rStyle w:val="nfasissutil"/>
        </w:rPr>
        <w:t xml:space="preserve">  disableButtons();</w:t>
      </w:r>
    </w:p>
    <w:p w14:paraId="4959DFD2"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17EC543B" w14:textId="77777777" w:rsidR="009D1973" w:rsidRPr="009D1973" w:rsidRDefault="009D1973" w:rsidP="000F694A">
      <w:pPr>
        <w:spacing w:line="240" w:lineRule="auto"/>
        <w:jc w:val="left"/>
        <w:rPr>
          <w:rStyle w:val="nfasissutil"/>
        </w:rPr>
      </w:pPr>
    </w:p>
    <w:p w14:paraId="60682636" w14:textId="77777777" w:rsidR="009D1973" w:rsidRPr="009D1973" w:rsidRDefault="009D1973" w:rsidP="000F694A">
      <w:pPr>
        <w:spacing w:line="240" w:lineRule="auto"/>
        <w:jc w:val="left"/>
        <w:rPr>
          <w:rStyle w:val="nfasissutil"/>
        </w:rPr>
      </w:pPr>
    </w:p>
    <w:p w14:paraId="168ECA19"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//dibujar elementos de la pantalla</w:t>
      </w:r>
    </w:p>
    <w:p w14:paraId="7EEBEAC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3B9BFD3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tituloCarruselFotos();</w:t>
      </w:r>
    </w:p>
    <w:p w14:paraId="6A4DDDC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pcAvisosPrincipal.display();</w:t>
      </w:r>
    </w:p>
    <w:p w14:paraId="4841067C" w14:textId="77777777" w:rsidR="009D1973" w:rsidRPr="009D1973" w:rsidRDefault="009D1973" w:rsidP="000F694A">
      <w:pPr>
        <w:spacing w:line="240" w:lineRule="auto"/>
        <w:jc w:val="left"/>
        <w:rPr>
          <w:rStyle w:val="nfasissutil"/>
          <w:lang w:val="es-ES"/>
        </w:rPr>
      </w:pPr>
    </w:p>
    <w:p w14:paraId="01A2A6EE" w14:textId="77777777" w:rsidR="009D1973" w:rsidRPr="009D1973" w:rsidRDefault="009D1973" w:rsidP="000F694A">
      <w:pPr>
        <w:spacing w:line="240" w:lineRule="auto"/>
        <w:jc w:val="left"/>
        <w:rPr>
          <w:rStyle w:val="nfasissutil"/>
          <w:lang w:val="es-ES"/>
        </w:rPr>
      </w:pPr>
    </w:p>
    <w:p w14:paraId="57EAB0C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618DBF74"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displayButtonsMenu();</w:t>
      </w:r>
    </w:p>
    <w:p w14:paraId="15F6AAAC" w14:textId="77777777" w:rsidR="009D1973" w:rsidRPr="009D1973" w:rsidRDefault="009D1973" w:rsidP="000F694A">
      <w:pPr>
        <w:spacing w:line="240" w:lineRule="auto"/>
        <w:jc w:val="left"/>
        <w:rPr>
          <w:rStyle w:val="nfasissutil"/>
        </w:rPr>
      </w:pPr>
    </w:p>
    <w:p w14:paraId="32FE40AF" w14:textId="77777777" w:rsidR="009D1973" w:rsidRPr="009D1973" w:rsidRDefault="009D1973" w:rsidP="000F694A">
      <w:pPr>
        <w:spacing w:line="240" w:lineRule="auto"/>
        <w:jc w:val="left"/>
        <w:rPr>
          <w:rStyle w:val="nfasissutil"/>
        </w:rPr>
      </w:pPr>
      <w:r w:rsidRPr="009D1973">
        <w:rPr>
          <w:rStyle w:val="nfasissutil"/>
        </w:rPr>
        <w:t xml:space="preserve">  translate(menuWidth, bannerHeight);</w:t>
      </w:r>
    </w:p>
    <w:p w14:paraId="5F0435E4" w14:textId="77777777" w:rsidR="009D1973" w:rsidRPr="009D1973" w:rsidRDefault="009D1973" w:rsidP="000F694A">
      <w:pPr>
        <w:spacing w:line="240" w:lineRule="auto"/>
        <w:jc w:val="left"/>
        <w:rPr>
          <w:rStyle w:val="nfasissutil"/>
        </w:rPr>
      </w:pPr>
      <w:r w:rsidRPr="009D1973">
        <w:rPr>
          <w:rStyle w:val="nfasissutil"/>
        </w:rPr>
        <w:t xml:space="preserve">  cristo.display();</w:t>
      </w:r>
    </w:p>
    <w:p w14:paraId="3F944E22" w14:textId="77777777" w:rsidR="009D1973" w:rsidRPr="009D1973" w:rsidRDefault="009D1973" w:rsidP="000F694A">
      <w:pPr>
        <w:spacing w:line="240" w:lineRule="auto"/>
        <w:jc w:val="left"/>
        <w:rPr>
          <w:rStyle w:val="nfasissutil"/>
        </w:rPr>
      </w:pPr>
    </w:p>
    <w:p w14:paraId="3786542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popStyle();</w:t>
      </w:r>
    </w:p>
    <w:p w14:paraId="37583CC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4F2096D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0480D00" w14:textId="77777777" w:rsidR="009D1973" w:rsidRPr="009D1973" w:rsidRDefault="009D1973" w:rsidP="000F694A">
      <w:pPr>
        <w:spacing w:line="240" w:lineRule="auto"/>
        <w:jc w:val="left"/>
        <w:rPr>
          <w:rStyle w:val="nfasissutil"/>
          <w:lang w:val="es-ES"/>
        </w:rPr>
      </w:pPr>
    </w:p>
    <w:p w14:paraId="572790BD"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dibujaPantallaCenso() {</w:t>
      </w:r>
    </w:p>
    <w:p w14:paraId="23E8976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2D04FDB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33874C1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688022E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16C778AC" w14:textId="77777777" w:rsidR="009D1973" w:rsidRPr="009D1973" w:rsidRDefault="009D1973" w:rsidP="000F694A">
      <w:pPr>
        <w:spacing w:line="240" w:lineRule="auto"/>
        <w:jc w:val="left"/>
        <w:rPr>
          <w:rStyle w:val="nfasissutil"/>
          <w:lang w:val="es-ES"/>
        </w:rPr>
      </w:pPr>
    </w:p>
    <w:p w14:paraId="7D6D0AE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5B48A83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disableButtons();</w:t>
      </w:r>
    </w:p>
    <w:p w14:paraId="0D69634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enableButtonsMenu();</w:t>
      </w:r>
    </w:p>
    <w:p w14:paraId="1F13525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enableButtonsTabla();</w:t>
      </w:r>
    </w:p>
    <w:p w14:paraId="434ADDD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enableButtonsPagedTable();</w:t>
      </w:r>
    </w:p>
    <w:p w14:paraId="2A2DAC8B" w14:textId="77777777" w:rsidR="009D1973" w:rsidRPr="009D1973" w:rsidRDefault="009D1973" w:rsidP="000F694A">
      <w:pPr>
        <w:spacing w:line="240" w:lineRule="auto"/>
        <w:jc w:val="left"/>
        <w:rPr>
          <w:rStyle w:val="nfasissutil"/>
          <w:lang w:val="es-ES"/>
        </w:rPr>
      </w:pPr>
    </w:p>
    <w:p w14:paraId="35411AC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1DAC11D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6D343F23" w14:textId="77777777" w:rsidR="009D1973" w:rsidRPr="009D1973" w:rsidRDefault="009D1973" w:rsidP="000F694A">
      <w:pPr>
        <w:spacing w:line="240" w:lineRule="auto"/>
        <w:jc w:val="left"/>
        <w:rPr>
          <w:rStyle w:val="nfasissutil"/>
          <w:lang w:val="es-ES"/>
        </w:rPr>
      </w:pPr>
    </w:p>
    <w:p w14:paraId="0867151C" w14:textId="77777777" w:rsidR="009D1973" w:rsidRPr="009D1973" w:rsidRDefault="009D1973" w:rsidP="000F694A">
      <w:pPr>
        <w:spacing w:line="240" w:lineRule="auto"/>
        <w:jc w:val="left"/>
        <w:rPr>
          <w:rStyle w:val="nfasissutil"/>
          <w:lang w:val="es-ES"/>
        </w:rPr>
      </w:pPr>
    </w:p>
    <w:p w14:paraId="75A17C2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4F24F21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5767EAA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displayButtonsTabla();</w:t>
      </w:r>
    </w:p>
    <w:p w14:paraId="48A2703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buscar.display();</w:t>
      </w:r>
    </w:p>
    <w:p w14:paraId="1AB7125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stCenso.display();</w:t>
      </w:r>
    </w:p>
    <w:p w14:paraId="7C478E2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displayButtonsPagedTableCenso();</w:t>
      </w:r>
    </w:p>
    <w:p w14:paraId="6026A79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45F767A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3F51374F"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9C394E9" w14:textId="77777777" w:rsidR="009D1973" w:rsidRPr="009D1973" w:rsidRDefault="009D1973" w:rsidP="000F694A">
      <w:pPr>
        <w:spacing w:line="240" w:lineRule="auto"/>
        <w:jc w:val="left"/>
        <w:rPr>
          <w:rStyle w:val="nfasissutil"/>
          <w:lang w:val="es-ES"/>
        </w:rPr>
      </w:pPr>
    </w:p>
    <w:p w14:paraId="4F3485DC"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dibujaPantallaContabilidad() {</w:t>
      </w:r>
    </w:p>
    <w:p w14:paraId="2D00333F"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pushMatrix();</w:t>
      </w:r>
    </w:p>
    <w:p w14:paraId="7BBAC80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4799CEE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72A42E17"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background(255);</w:t>
      </w:r>
    </w:p>
    <w:p w14:paraId="1F8919F3" w14:textId="77777777" w:rsidR="009D1973" w:rsidRPr="009D1973" w:rsidRDefault="009D1973" w:rsidP="000F694A">
      <w:pPr>
        <w:spacing w:line="240" w:lineRule="auto"/>
        <w:jc w:val="left"/>
        <w:rPr>
          <w:rStyle w:val="nfasissutil"/>
        </w:rPr>
      </w:pPr>
    </w:p>
    <w:p w14:paraId="69B540D6" w14:textId="77777777" w:rsidR="009D1973" w:rsidRPr="009D1973" w:rsidRDefault="009D1973" w:rsidP="000F694A">
      <w:pPr>
        <w:spacing w:line="240" w:lineRule="auto"/>
        <w:jc w:val="left"/>
        <w:rPr>
          <w:rStyle w:val="nfasissutil"/>
        </w:rPr>
      </w:pPr>
      <w:r w:rsidRPr="009D1973">
        <w:rPr>
          <w:rStyle w:val="nfasissutil"/>
        </w:rPr>
        <w:t xml:space="preserve">  //habilitar y deshabilitar botones</w:t>
      </w:r>
    </w:p>
    <w:p w14:paraId="69854F78" w14:textId="77777777" w:rsidR="009D1973" w:rsidRPr="009D1973" w:rsidRDefault="009D1973" w:rsidP="000F694A">
      <w:pPr>
        <w:spacing w:line="240" w:lineRule="auto"/>
        <w:jc w:val="left"/>
        <w:rPr>
          <w:rStyle w:val="nfasissutil"/>
        </w:rPr>
      </w:pPr>
      <w:r w:rsidRPr="009D1973">
        <w:rPr>
          <w:rStyle w:val="nfasissutil"/>
        </w:rPr>
        <w:t xml:space="preserve">  disableButtons();</w:t>
      </w:r>
    </w:p>
    <w:p w14:paraId="3A46A6DB"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437BE77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enableButtonsContabilidad();</w:t>
      </w:r>
    </w:p>
    <w:p w14:paraId="036C8EA4" w14:textId="77777777" w:rsidR="009D1973" w:rsidRPr="009D1973" w:rsidRDefault="009D1973" w:rsidP="000F694A">
      <w:pPr>
        <w:spacing w:line="240" w:lineRule="auto"/>
        <w:jc w:val="left"/>
        <w:rPr>
          <w:rStyle w:val="nfasissutil"/>
          <w:lang w:val="es-ES"/>
        </w:rPr>
      </w:pPr>
    </w:p>
    <w:p w14:paraId="76A8D01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4543EA2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menu();</w:t>
      </w:r>
    </w:p>
    <w:p w14:paraId="5979E3DB"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342729AB" w14:textId="77777777" w:rsidR="009D1973" w:rsidRPr="009D1973" w:rsidRDefault="009D1973" w:rsidP="000F694A">
      <w:pPr>
        <w:spacing w:line="240" w:lineRule="auto"/>
        <w:jc w:val="left"/>
        <w:rPr>
          <w:rStyle w:val="nfasissutil"/>
        </w:rPr>
      </w:pPr>
      <w:r w:rsidRPr="009D1973">
        <w:rPr>
          <w:rStyle w:val="nfasissutil"/>
        </w:rPr>
        <w:t xml:space="preserve">  textAlign(CENTER);</w:t>
      </w:r>
    </w:p>
    <w:p w14:paraId="5D76482E" w14:textId="77777777" w:rsidR="009D1973" w:rsidRPr="009D1973" w:rsidRDefault="009D1973" w:rsidP="000F694A">
      <w:pPr>
        <w:spacing w:line="240" w:lineRule="auto"/>
        <w:jc w:val="left"/>
        <w:rPr>
          <w:rStyle w:val="nfasissutil"/>
        </w:rPr>
      </w:pPr>
      <w:r w:rsidRPr="009D1973">
        <w:rPr>
          <w:rStyle w:val="nfasissutil"/>
        </w:rPr>
        <w:t xml:space="preserve">  textFont(getFontAt(1));</w:t>
      </w:r>
    </w:p>
    <w:p w14:paraId="1DBBFC5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fill(0);</w:t>
      </w:r>
    </w:p>
    <w:p w14:paraId="4FCCFB4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estadoDeCuentas=getEstadoCuentas();</w:t>
      </w:r>
    </w:p>
    <w:p w14:paraId="05D008C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text("Estado de cuentas: " + estadoDeCuentas+ " €", width/2+(menuWidth/2), bannerHeight+100);</w:t>
      </w:r>
    </w:p>
    <w:p w14:paraId="18ED0F5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59731330" w14:textId="77777777" w:rsidR="009D1973" w:rsidRPr="009D1973" w:rsidRDefault="009D1973" w:rsidP="000F694A">
      <w:pPr>
        <w:spacing w:line="240" w:lineRule="auto"/>
        <w:jc w:val="left"/>
        <w:rPr>
          <w:rStyle w:val="nfasissutil"/>
          <w:lang w:val="es-ES"/>
        </w:rPr>
      </w:pPr>
    </w:p>
    <w:p w14:paraId="2EB3FF5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4A5688F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74D12A9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//ldIngresos.display();</w:t>
      </w:r>
    </w:p>
    <w:p w14:paraId="175BF24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gastos.display();</w:t>
      </w:r>
    </w:p>
    <w:p w14:paraId="3D6A0E0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bBalance.display();</w:t>
      </w:r>
    </w:p>
    <w:p w14:paraId="28A89E3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bPresupuesto.display();</w:t>
      </w:r>
    </w:p>
    <w:p w14:paraId="67C9CFD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44371F4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11B6EAA4"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15449E1" w14:textId="77777777" w:rsidR="009D1973" w:rsidRPr="009D1973" w:rsidRDefault="009D1973" w:rsidP="000F694A">
      <w:pPr>
        <w:spacing w:line="240" w:lineRule="auto"/>
        <w:jc w:val="left"/>
        <w:rPr>
          <w:rStyle w:val="nfasissutil"/>
          <w:lang w:val="es-ES"/>
        </w:rPr>
      </w:pPr>
    </w:p>
    <w:p w14:paraId="09A30E57"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dibujaPantallaArchivo() {</w:t>
      </w:r>
    </w:p>
    <w:p w14:paraId="4F69CBA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28B70B1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1131D63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3FF2BEF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5E93CC4F" w14:textId="77777777" w:rsidR="009D1973" w:rsidRPr="009D1973" w:rsidRDefault="009D1973" w:rsidP="000F694A">
      <w:pPr>
        <w:spacing w:line="240" w:lineRule="auto"/>
        <w:jc w:val="left"/>
        <w:rPr>
          <w:rStyle w:val="nfasissutil"/>
          <w:lang w:val="es-ES"/>
        </w:rPr>
      </w:pPr>
    </w:p>
    <w:p w14:paraId="6711EBB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358C660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663219BD"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2B125EA6" w14:textId="77777777" w:rsidR="009D1973" w:rsidRPr="009D1973" w:rsidRDefault="009D1973" w:rsidP="000F694A">
      <w:pPr>
        <w:spacing w:line="240" w:lineRule="auto"/>
        <w:jc w:val="left"/>
        <w:rPr>
          <w:rStyle w:val="nfasissutil"/>
        </w:rPr>
      </w:pPr>
      <w:r w:rsidRPr="009D1973">
        <w:rPr>
          <w:rStyle w:val="nfasissutil"/>
        </w:rPr>
        <w:t xml:space="preserve">  enableButtonsTabla();</w:t>
      </w:r>
    </w:p>
    <w:p w14:paraId="7AC5CADC" w14:textId="77777777" w:rsidR="009D1973" w:rsidRPr="009D1973" w:rsidRDefault="009D1973" w:rsidP="000F694A">
      <w:pPr>
        <w:spacing w:line="240" w:lineRule="auto"/>
        <w:jc w:val="left"/>
        <w:rPr>
          <w:rStyle w:val="nfasissutil"/>
        </w:rPr>
      </w:pPr>
      <w:r w:rsidRPr="009D1973">
        <w:rPr>
          <w:rStyle w:val="nfasissutil"/>
        </w:rPr>
        <w:t xml:space="preserve">  bPrevArchivo.setEnabled(true);</w:t>
      </w:r>
    </w:p>
    <w:p w14:paraId="110461D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bNextArchivo.setEnabled(true);</w:t>
      </w:r>
    </w:p>
    <w:p w14:paraId="702A622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25034A7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0A4D170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stArchivo.display();</w:t>
      </w:r>
    </w:p>
    <w:p w14:paraId="4A79C9FA" w14:textId="77777777" w:rsidR="009D1973" w:rsidRPr="009D1973" w:rsidRDefault="009D1973" w:rsidP="000F694A">
      <w:pPr>
        <w:spacing w:line="240" w:lineRule="auto"/>
        <w:jc w:val="left"/>
        <w:rPr>
          <w:rStyle w:val="nfasissutil"/>
          <w:lang w:val="es-ES"/>
        </w:rPr>
      </w:pPr>
    </w:p>
    <w:p w14:paraId="3D46528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4DD84B7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7DD5342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buscarArchivo.display();</w:t>
      </w:r>
    </w:p>
    <w:p w14:paraId="773EC76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displayButtonsTabla();</w:t>
      </w:r>
    </w:p>
    <w:p w14:paraId="3E73E753"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displayButtonsPagedTableArchivo();</w:t>
      </w:r>
    </w:p>
    <w:p w14:paraId="7F7E243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253FE2E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1EF106F2"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1FA446E3" w14:textId="77777777" w:rsidR="009D1973" w:rsidRPr="009D1973" w:rsidRDefault="009D1973" w:rsidP="000F694A">
      <w:pPr>
        <w:spacing w:line="240" w:lineRule="auto"/>
        <w:jc w:val="left"/>
        <w:rPr>
          <w:rStyle w:val="nfasissutil"/>
          <w:lang w:val="es-ES"/>
        </w:rPr>
      </w:pPr>
    </w:p>
    <w:p w14:paraId="7C402530"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dibujaPantallaAvisos() {</w:t>
      </w:r>
    </w:p>
    <w:p w14:paraId="43DFA18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7544213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51BA1F4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6C4ED5E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277133CC" w14:textId="77777777" w:rsidR="009D1973" w:rsidRPr="009D1973" w:rsidRDefault="009D1973" w:rsidP="000F694A">
      <w:pPr>
        <w:spacing w:line="240" w:lineRule="auto"/>
        <w:jc w:val="left"/>
        <w:rPr>
          <w:rStyle w:val="nfasissutil"/>
          <w:lang w:val="es-ES"/>
        </w:rPr>
      </w:pPr>
    </w:p>
    <w:p w14:paraId="3CDCDF2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006A481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085C8189"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5FE21CD1" w14:textId="77777777" w:rsidR="009D1973" w:rsidRPr="009D1973" w:rsidRDefault="009D1973" w:rsidP="000F694A">
      <w:pPr>
        <w:spacing w:line="240" w:lineRule="auto"/>
        <w:jc w:val="left"/>
        <w:rPr>
          <w:rStyle w:val="nfasissutil"/>
        </w:rPr>
      </w:pPr>
      <w:r w:rsidRPr="009D1973">
        <w:rPr>
          <w:rStyle w:val="nfasissutil"/>
        </w:rPr>
        <w:t xml:space="preserve">  bPrevAviso.setEnabled(true);</w:t>
      </w:r>
    </w:p>
    <w:p w14:paraId="00785E2D" w14:textId="77777777" w:rsidR="009D1973" w:rsidRPr="009D1973" w:rsidRDefault="009D1973" w:rsidP="000F694A">
      <w:pPr>
        <w:spacing w:line="240" w:lineRule="auto"/>
        <w:jc w:val="left"/>
        <w:rPr>
          <w:rStyle w:val="nfasissutil"/>
        </w:rPr>
      </w:pPr>
      <w:r w:rsidRPr="009D1973">
        <w:rPr>
          <w:rStyle w:val="nfasissutil"/>
        </w:rPr>
        <w:t xml:space="preserve">  bNextAviso.setEnabled(true);</w:t>
      </w:r>
    </w:p>
    <w:p w14:paraId="24C190DB" w14:textId="77777777" w:rsidR="009D1973" w:rsidRPr="009D1973" w:rsidRDefault="009D1973" w:rsidP="000F694A">
      <w:pPr>
        <w:spacing w:line="240" w:lineRule="auto"/>
        <w:jc w:val="left"/>
        <w:rPr>
          <w:rStyle w:val="nfasissutil"/>
        </w:rPr>
      </w:pPr>
      <w:r w:rsidRPr="009D1973">
        <w:rPr>
          <w:rStyle w:val="nfasissutil"/>
        </w:rPr>
        <w:t xml:space="preserve">  if (admin == true) {</w:t>
      </w:r>
    </w:p>
    <w:p w14:paraId="30DEF75B" w14:textId="77777777" w:rsidR="009D1973" w:rsidRPr="009D1973" w:rsidRDefault="009D1973" w:rsidP="000F694A">
      <w:pPr>
        <w:spacing w:line="240" w:lineRule="auto"/>
        <w:jc w:val="left"/>
        <w:rPr>
          <w:rStyle w:val="nfasissutil"/>
        </w:rPr>
      </w:pPr>
      <w:r w:rsidRPr="009D1973">
        <w:rPr>
          <w:rStyle w:val="nfasissutil"/>
        </w:rPr>
        <w:t xml:space="preserve">    bAñadirAviso.setEnabled(true) ;</w:t>
      </w:r>
    </w:p>
    <w:p w14:paraId="74C41C35" w14:textId="77777777" w:rsidR="009D1973" w:rsidRPr="009D1973" w:rsidRDefault="009D1973" w:rsidP="000F694A">
      <w:pPr>
        <w:spacing w:line="240" w:lineRule="auto"/>
        <w:jc w:val="left"/>
        <w:rPr>
          <w:rStyle w:val="nfasissutil"/>
        </w:rPr>
      </w:pPr>
      <w:r w:rsidRPr="009D1973">
        <w:rPr>
          <w:rStyle w:val="nfasissutil"/>
        </w:rPr>
        <w:t xml:space="preserve">    bModificarAviso.setEnabled(true);</w:t>
      </w:r>
    </w:p>
    <w:p w14:paraId="227B2404" w14:textId="77777777" w:rsidR="009D1973" w:rsidRPr="009D1973" w:rsidRDefault="009D1973" w:rsidP="000F694A">
      <w:pPr>
        <w:spacing w:line="240" w:lineRule="auto"/>
        <w:jc w:val="left"/>
        <w:rPr>
          <w:rStyle w:val="nfasissutil"/>
        </w:rPr>
      </w:pPr>
      <w:r w:rsidRPr="009D1973">
        <w:rPr>
          <w:rStyle w:val="nfasissutil"/>
        </w:rPr>
        <w:t xml:space="preserve">    bAñadirEvento.setEnabled(true);</w:t>
      </w:r>
    </w:p>
    <w:p w14:paraId="692167F8" w14:textId="77777777" w:rsidR="009D1973" w:rsidRPr="009D1973" w:rsidRDefault="009D1973" w:rsidP="000F694A">
      <w:pPr>
        <w:spacing w:line="240" w:lineRule="auto"/>
        <w:jc w:val="left"/>
        <w:rPr>
          <w:rStyle w:val="nfasissutil"/>
        </w:rPr>
      </w:pPr>
      <w:r w:rsidRPr="009D1973">
        <w:rPr>
          <w:rStyle w:val="nfasissutil"/>
        </w:rPr>
        <w:t xml:space="preserve">    bModificarEvento.setEnabled(true);</w:t>
      </w:r>
    </w:p>
    <w:p w14:paraId="419E8FFA" w14:textId="77777777" w:rsidR="009D1973" w:rsidRPr="009D1973" w:rsidRDefault="009D1973" w:rsidP="000F694A">
      <w:pPr>
        <w:spacing w:line="240" w:lineRule="auto"/>
        <w:jc w:val="left"/>
        <w:rPr>
          <w:rStyle w:val="nfasissutil"/>
        </w:rPr>
      </w:pPr>
      <w:r w:rsidRPr="009D1973">
        <w:rPr>
          <w:rStyle w:val="nfasissutil"/>
        </w:rPr>
        <w:t xml:space="preserve">  }</w:t>
      </w:r>
    </w:p>
    <w:p w14:paraId="7B063F76" w14:textId="77777777" w:rsidR="009D1973" w:rsidRPr="009D1973" w:rsidRDefault="009D1973" w:rsidP="000F694A">
      <w:pPr>
        <w:spacing w:line="240" w:lineRule="auto"/>
        <w:jc w:val="left"/>
        <w:rPr>
          <w:rStyle w:val="nfasissutil"/>
        </w:rPr>
      </w:pPr>
      <w:r w:rsidRPr="009D1973">
        <w:rPr>
          <w:rStyle w:val="nfasissutil"/>
        </w:rPr>
        <w:t xml:space="preserve">  bDetalleAviso.setEnabled(true);</w:t>
      </w:r>
    </w:p>
    <w:p w14:paraId="39BD834F" w14:textId="77777777" w:rsidR="009D1973" w:rsidRPr="009D1973" w:rsidRDefault="009D1973" w:rsidP="000F694A">
      <w:pPr>
        <w:spacing w:line="240" w:lineRule="auto"/>
        <w:jc w:val="left"/>
        <w:rPr>
          <w:rStyle w:val="nfasissutil"/>
        </w:rPr>
      </w:pPr>
      <w:r w:rsidRPr="009D1973">
        <w:rPr>
          <w:rStyle w:val="nfasissutil"/>
        </w:rPr>
        <w:t xml:space="preserve">  bDetalleEvento.setEnabled(true);</w:t>
      </w:r>
    </w:p>
    <w:p w14:paraId="366347D7" w14:textId="77777777" w:rsidR="009D1973" w:rsidRPr="009D1973" w:rsidRDefault="009D1973" w:rsidP="000F694A">
      <w:pPr>
        <w:spacing w:line="240" w:lineRule="auto"/>
        <w:jc w:val="left"/>
        <w:rPr>
          <w:rStyle w:val="nfasissutil"/>
        </w:rPr>
      </w:pPr>
      <w:r w:rsidRPr="009D1973">
        <w:rPr>
          <w:rStyle w:val="nfasissutil"/>
        </w:rPr>
        <w:t xml:space="preserve">  bMesAnteriorAviso.setEnabled(true);</w:t>
      </w:r>
    </w:p>
    <w:p w14:paraId="19C7CA4A" w14:textId="77777777" w:rsidR="009D1973" w:rsidRPr="009D1973" w:rsidRDefault="009D1973" w:rsidP="000F694A">
      <w:pPr>
        <w:spacing w:line="240" w:lineRule="auto"/>
        <w:jc w:val="left"/>
        <w:rPr>
          <w:rStyle w:val="nfasissutil"/>
        </w:rPr>
      </w:pPr>
      <w:r w:rsidRPr="009D1973">
        <w:rPr>
          <w:rStyle w:val="nfasissutil"/>
        </w:rPr>
        <w:t xml:space="preserve">  bMesPosteriorAviso.setEnabled(true);</w:t>
      </w:r>
    </w:p>
    <w:p w14:paraId="20A841CA" w14:textId="77777777" w:rsidR="009D1973" w:rsidRPr="009D1973" w:rsidRDefault="009D1973" w:rsidP="000F694A">
      <w:pPr>
        <w:spacing w:line="240" w:lineRule="auto"/>
        <w:jc w:val="left"/>
        <w:rPr>
          <w:rStyle w:val="nfasissutil"/>
        </w:rPr>
      </w:pPr>
    </w:p>
    <w:p w14:paraId="71F0B21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//dibujar elementos de la pantalla</w:t>
      </w:r>
    </w:p>
    <w:p w14:paraId="39ED99D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6B339376" w14:textId="77777777" w:rsidR="009D1973" w:rsidRPr="009D1973" w:rsidRDefault="009D1973" w:rsidP="000F694A">
      <w:pPr>
        <w:spacing w:line="240" w:lineRule="auto"/>
        <w:jc w:val="left"/>
        <w:rPr>
          <w:rStyle w:val="nfasissutil"/>
          <w:lang w:val="es-ES"/>
        </w:rPr>
      </w:pPr>
    </w:p>
    <w:p w14:paraId="34AD053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6CADBF7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6096D95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displayCalendarioEventos();</w:t>
      </w:r>
    </w:p>
    <w:p w14:paraId="161D104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pcAvisos.display();</w:t>
      </w:r>
    </w:p>
    <w:p w14:paraId="7405A783" w14:textId="77777777" w:rsidR="009D1973" w:rsidRPr="009D1973" w:rsidRDefault="009D1973" w:rsidP="000F694A">
      <w:pPr>
        <w:spacing w:line="240" w:lineRule="auto"/>
        <w:jc w:val="left"/>
        <w:rPr>
          <w:rStyle w:val="nfasissutil"/>
        </w:rPr>
      </w:pPr>
      <w:r w:rsidRPr="009D1973">
        <w:rPr>
          <w:rStyle w:val="nfasissutil"/>
        </w:rPr>
        <w:t xml:space="preserve">  bPrevAviso.display();</w:t>
      </w:r>
    </w:p>
    <w:p w14:paraId="17F8503E" w14:textId="77777777" w:rsidR="009D1973" w:rsidRPr="009D1973" w:rsidRDefault="009D1973" w:rsidP="000F694A">
      <w:pPr>
        <w:spacing w:line="240" w:lineRule="auto"/>
        <w:jc w:val="left"/>
        <w:rPr>
          <w:rStyle w:val="nfasissutil"/>
        </w:rPr>
      </w:pPr>
      <w:r w:rsidRPr="009D1973">
        <w:rPr>
          <w:rStyle w:val="nfasissutil"/>
        </w:rPr>
        <w:t xml:space="preserve">  bNextAviso.display();</w:t>
      </w:r>
    </w:p>
    <w:p w14:paraId="2C2B138C" w14:textId="77777777" w:rsidR="009D1973" w:rsidRPr="009D1973" w:rsidRDefault="009D1973" w:rsidP="000F694A">
      <w:pPr>
        <w:spacing w:line="240" w:lineRule="auto"/>
        <w:jc w:val="left"/>
        <w:rPr>
          <w:rStyle w:val="nfasissutil"/>
        </w:rPr>
      </w:pPr>
      <w:r w:rsidRPr="009D1973">
        <w:rPr>
          <w:rStyle w:val="nfasissutil"/>
        </w:rPr>
        <w:t xml:space="preserve">  bAñadirAviso.display();</w:t>
      </w:r>
    </w:p>
    <w:p w14:paraId="0B999E1B" w14:textId="77777777" w:rsidR="009D1973" w:rsidRPr="009D1973" w:rsidRDefault="009D1973" w:rsidP="000F694A">
      <w:pPr>
        <w:spacing w:line="240" w:lineRule="auto"/>
        <w:jc w:val="left"/>
        <w:rPr>
          <w:rStyle w:val="nfasissutil"/>
        </w:rPr>
      </w:pPr>
      <w:r w:rsidRPr="009D1973">
        <w:rPr>
          <w:rStyle w:val="nfasissutil"/>
        </w:rPr>
        <w:t xml:space="preserve">  bModificarAviso.display();</w:t>
      </w:r>
    </w:p>
    <w:p w14:paraId="1F5326C9" w14:textId="77777777" w:rsidR="009D1973" w:rsidRPr="009D1973" w:rsidRDefault="009D1973" w:rsidP="000F694A">
      <w:pPr>
        <w:spacing w:line="240" w:lineRule="auto"/>
        <w:jc w:val="left"/>
        <w:rPr>
          <w:rStyle w:val="nfasissutil"/>
        </w:rPr>
      </w:pPr>
      <w:r w:rsidRPr="009D1973">
        <w:rPr>
          <w:rStyle w:val="nfasissutil"/>
        </w:rPr>
        <w:t xml:space="preserve">  bDetalleAviso.display();</w:t>
      </w:r>
    </w:p>
    <w:p w14:paraId="5403B09B" w14:textId="77777777" w:rsidR="009D1973" w:rsidRPr="009D1973" w:rsidRDefault="009D1973" w:rsidP="000F694A">
      <w:pPr>
        <w:spacing w:line="240" w:lineRule="auto"/>
        <w:jc w:val="left"/>
        <w:rPr>
          <w:rStyle w:val="nfasissutil"/>
        </w:rPr>
      </w:pPr>
      <w:r w:rsidRPr="009D1973">
        <w:rPr>
          <w:rStyle w:val="nfasissutil"/>
        </w:rPr>
        <w:t xml:space="preserve">  bAñadirEvento.display();</w:t>
      </w:r>
    </w:p>
    <w:p w14:paraId="2C9AFE01" w14:textId="77777777" w:rsidR="009D1973" w:rsidRPr="009D1973" w:rsidRDefault="009D1973" w:rsidP="000F694A">
      <w:pPr>
        <w:spacing w:line="240" w:lineRule="auto"/>
        <w:jc w:val="left"/>
        <w:rPr>
          <w:rStyle w:val="nfasissutil"/>
        </w:rPr>
      </w:pPr>
      <w:r w:rsidRPr="009D1973">
        <w:rPr>
          <w:rStyle w:val="nfasissutil"/>
        </w:rPr>
        <w:t xml:space="preserve">  bModificarEvento.display();</w:t>
      </w:r>
    </w:p>
    <w:p w14:paraId="510F4215" w14:textId="77777777" w:rsidR="009D1973" w:rsidRPr="009D1973" w:rsidRDefault="009D1973" w:rsidP="000F694A">
      <w:pPr>
        <w:spacing w:line="240" w:lineRule="auto"/>
        <w:jc w:val="left"/>
        <w:rPr>
          <w:rStyle w:val="nfasissutil"/>
        </w:rPr>
      </w:pPr>
      <w:r w:rsidRPr="009D1973">
        <w:rPr>
          <w:rStyle w:val="nfasissutil"/>
        </w:rPr>
        <w:t xml:space="preserve">  bDetalleEvento.display();</w:t>
      </w:r>
    </w:p>
    <w:p w14:paraId="5166F1AD" w14:textId="77777777" w:rsidR="009D1973" w:rsidRPr="009D1973" w:rsidRDefault="009D1973" w:rsidP="000F694A">
      <w:pPr>
        <w:spacing w:line="240" w:lineRule="auto"/>
        <w:jc w:val="left"/>
        <w:rPr>
          <w:rStyle w:val="nfasissutil"/>
        </w:rPr>
      </w:pPr>
      <w:r w:rsidRPr="009D1973">
        <w:rPr>
          <w:rStyle w:val="nfasissutil"/>
        </w:rPr>
        <w:t xml:space="preserve">  bMesAnteriorAviso.display();</w:t>
      </w:r>
    </w:p>
    <w:p w14:paraId="75524FB6" w14:textId="77777777" w:rsidR="009D1973" w:rsidRPr="009D1973" w:rsidRDefault="009D1973" w:rsidP="000F694A">
      <w:pPr>
        <w:spacing w:line="240" w:lineRule="auto"/>
        <w:jc w:val="left"/>
        <w:rPr>
          <w:rStyle w:val="nfasissutil"/>
        </w:rPr>
      </w:pPr>
      <w:r w:rsidRPr="009D1973">
        <w:rPr>
          <w:rStyle w:val="nfasissutil"/>
        </w:rPr>
        <w:t xml:space="preserve">  bMesPosteriorAviso.display();</w:t>
      </w:r>
    </w:p>
    <w:p w14:paraId="71C8FF76" w14:textId="77777777" w:rsidR="009D1973" w:rsidRPr="009D1973" w:rsidRDefault="009D1973" w:rsidP="000F694A">
      <w:pPr>
        <w:spacing w:line="240" w:lineRule="auto"/>
        <w:jc w:val="left"/>
        <w:rPr>
          <w:rStyle w:val="nfasissutil"/>
        </w:rPr>
      </w:pPr>
    </w:p>
    <w:p w14:paraId="46FD45EE"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7D70A33C"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65332497" w14:textId="77777777" w:rsidR="009D1973" w:rsidRPr="009D1973" w:rsidRDefault="009D1973" w:rsidP="000F694A">
      <w:pPr>
        <w:spacing w:line="240" w:lineRule="auto"/>
        <w:jc w:val="left"/>
        <w:rPr>
          <w:rStyle w:val="nfasissutil"/>
        </w:rPr>
      </w:pPr>
      <w:r w:rsidRPr="009D1973">
        <w:rPr>
          <w:rStyle w:val="nfasissutil"/>
        </w:rPr>
        <w:t>}</w:t>
      </w:r>
    </w:p>
    <w:p w14:paraId="760F8EFE" w14:textId="77777777" w:rsidR="009D1973" w:rsidRPr="009D1973" w:rsidRDefault="009D1973" w:rsidP="000F694A">
      <w:pPr>
        <w:spacing w:line="240" w:lineRule="auto"/>
        <w:jc w:val="left"/>
        <w:rPr>
          <w:rStyle w:val="nfasissutil"/>
        </w:rPr>
      </w:pPr>
    </w:p>
    <w:p w14:paraId="4DED93D1" w14:textId="77777777" w:rsidR="009D1973" w:rsidRPr="009D1973" w:rsidRDefault="009D1973" w:rsidP="000F694A">
      <w:pPr>
        <w:spacing w:line="240" w:lineRule="auto"/>
        <w:jc w:val="left"/>
        <w:rPr>
          <w:rStyle w:val="nfasissutil"/>
        </w:rPr>
      </w:pPr>
      <w:r w:rsidRPr="009D1973">
        <w:rPr>
          <w:rStyle w:val="nfasissutil"/>
        </w:rPr>
        <w:t>void dibujaPantallaEnlaces() {</w:t>
      </w:r>
    </w:p>
    <w:p w14:paraId="2E4CA858"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4DE315A1" w14:textId="77777777" w:rsidR="009D1973" w:rsidRPr="009D1973" w:rsidRDefault="009D1973" w:rsidP="000F694A">
      <w:pPr>
        <w:spacing w:line="240" w:lineRule="auto"/>
        <w:jc w:val="left"/>
        <w:rPr>
          <w:rStyle w:val="nfasissutil"/>
          <w:lang w:val="es-ES"/>
        </w:rPr>
      </w:pPr>
      <w:r w:rsidRPr="009D1973">
        <w:rPr>
          <w:rStyle w:val="nfasissutil"/>
        </w:rPr>
        <w:lastRenderedPageBreak/>
        <w:t xml:space="preserve">  </w:t>
      </w:r>
      <w:r w:rsidRPr="009D1973">
        <w:rPr>
          <w:rStyle w:val="nfasissutil"/>
          <w:lang w:val="es-ES"/>
        </w:rPr>
        <w:t>pushStyle();</w:t>
      </w:r>
    </w:p>
    <w:p w14:paraId="1BC19D4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6DBB73D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4B5746FC" w14:textId="77777777" w:rsidR="009D1973" w:rsidRPr="009D1973" w:rsidRDefault="009D1973" w:rsidP="000F694A">
      <w:pPr>
        <w:spacing w:line="240" w:lineRule="auto"/>
        <w:jc w:val="left"/>
        <w:rPr>
          <w:rStyle w:val="nfasissutil"/>
          <w:lang w:val="es-ES"/>
        </w:rPr>
      </w:pPr>
    </w:p>
    <w:p w14:paraId="6E4B099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4FBBA9B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disableButtons();</w:t>
      </w:r>
    </w:p>
    <w:p w14:paraId="6D6BA76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enableButtonsMenu();</w:t>
      </w:r>
    </w:p>
    <w:p w14:paraId="5601076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enableButtonsEnlaces();</w:t>
      </w:r>
    </w:p>
    <w:p w14:paraId="0086129A" w14:textId="77777777" w:rsidR="009D1973" w:rsidRPr="009D1973" w:rsidRDefault="009D1973" w:rsidP="000F694A">
      <w:pPr>
        <w:spacing w:line="240" w:lineRule="auto"/>
        <w:jc w:val="left"/>
        <w:rPr>
          <w:rStyle w:val="nfasissutil"/>
          <w:lang w:val="es-ES"/>
        </w:rPr>
      </w:pPr>
    </w:p>
    <w:p w14:paraId="32844E0D" w14:textId="77777777" w:rsidR="009D1973" w:rsidRPr="009D1973" w:rsidRDefault="009D1973" w:rsidP="000F694A">
      <w:pPr>
        <w:spacing w:line="240" w:lineRule="auto"/>
        <w:jc w:val="left"/>
        <w:rPr>
          <w:rStyle w:val="nfasissutil"/>
          <w:lang w:val="es-ES"/>
        </w:rPr>
      </w:pPr>
    </w:p>
    <w:p w14:paraId="18B313B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2908A51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4BB255B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cuadroEnlacesRRSS();</w:t>
      </w:r>
    </w:p>
    <w:p w14:paraId="138FDE7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cuadroEnlacesVarios();</w:t>
      </w:r>
    </w:p>
    <w:p w14:paraId="1156FA4A" w14:textId="77777777" w:rsidR="009D1973" w:rsidRPr="009D1973" w:rsidRDefault="009D1973" w:rsidP="000F694A">
      <w:pPr>
        <w:spacing w:line="240" w:lineRule="auto"/>
        <w:jc w:val="left"/>
        <w:rPr>
          <w:rStyle w:val="nfasissutil"/>
          <w:lang w:val="es-ES"/>
        </w:rPr>
      </w:pPr>
    </w:p>
    <w:p w14:paraId="50CCA80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5657B2E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7D77C40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displayButtonsEnlaces();</w:t>
      </w:r>
    </w:p>
    <w:p w14:paraId="76A9090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4DCC375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2E750BA8"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5B4D0532" w14:textId="77777777" w:rsidR="009D1973" w:rsidRPr="009D1973" w:rsidRDefault="009D1973" w:rsidP="000F694A">
      <w:pPr>
        <w:spacing w:line="240" w:lineRule="auto"/>
        <w:jc w:val="left"/>
        <w:rPr>
          <w:rStyle w:val="nfasissutil"/>
          <w:lang w:val="es-ES"/>
        </w:rPr>
      </w:pPr>
    </w:p>
    <w:p w14:paraId="34CD2ED9"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dibujaPantallaCensoDetalle() {</w:t>
      </w:r>
    </w:p>
    <w:p w14:paraId="3E8B12F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7862BF2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7F4B406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04F3CE7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1843C974" w14:textId="77777777" w:rsidR="009D1973" w:rsidRPr="009D1973" w:rsidRDefault="009D1973" w:rsidP="000F694A">
      <w:pPr>
        <w:spacing w:line="240" w:lineRule="auto"/>
        <w:jc w:val="left"/>
        <w:rPr>
          <w:rStyle w:val="nfasissutil"/>
          <w:lang w:val="es-ES"/>
        </w:rPr>
      </w:pPr>
    </w:p>
    <w:p w14:paraId="7B94190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7B9193C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1ADF694D"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07D77C61" w14:textId="77777777" w:rsidR="009D1973" w:rsidRPr="009D1973" w:rsidRDefault="009D1973" w:rsidP="000F694A">
      <w:pPr>
        <w:spacing w:line="240" w:lineRule="auto"/>
        <w:jc w:val="left"/>
        <w:rPr>
          <w:rStyle w:val="nfasissutil"/>
        </w:rPr>
      </w:pPr>
      <w:r w:rsidRPr="009D1973">
        <w:rPr>
          <w:rStyle w:val="nfasissutil"/>
        </w:rPr>
        <w:t xml:space="preserve">  if (admin==true) {</w:t>
      </w:r>
    </w:p>
    <w:p w14:paraId="70CB3AB3" w14:textId="77777777" w:rsidR="009D1973" w:rsidRPr="009D1973" w:rsidRDefault="009D1973" w:rsidP="000F694A">
      <w:pPr>
        <w:spacing w:line="240" w:lineRule="auto"/>
        <w:jc w:val="left"/>
        <w:rPr>
          <w:rStyle w:val="nfasissutil"/>
        </w:rPr>
      </w:pPr>
      <w:r w:rsidRPr="009D1973">
        <w:rPr>
          <w:rStyle w:val="nfasissutil"/>
        </w:rPr>
        <w:t xml:space="preserve">    bAceptarCensoDetalle.setEnabled(true);</w:t>
      </w:r>
    </w:p>
    <w:p w14:paraId="3F97DE56" w14:textId="77777777" w:rsidR="009D1973" w:rsidRPr="009D1973" w:rsidRDefault="009D1973" w:rsidP="000F694A">
      <w:pPr>
        <w:spacing w:line="240" w:lineRule="auto"/>
        <w:jc w:val="left"/>
        <w:rPr>
          <w:rStyle w:val="nfasissutil"/>
        </w:rPr>
      </w:pPr>
      <w:r w:rsidRPr="009D1973">
        <w:rPr>
          <w:rStyle w:val="nfasissutil"/>
        </w:rPr>
        <w:t xml:space="preserve">  }</w:t>
      </w:r>
    </w:p>
    <w:p w14:paraId="40396614" w14:textId="77777777" w:rsidR="009D1973" w:rsidRPr="009D1973" w:rsidRDefault="009D1973" w:rsidP="000F694A">
      <w:pPr>
        <w:spacing w:line="240" w:lineRule="auto"/>
        <w:jc w:val="left"/>
        <w:rPr>
          <w:rStyle w:val="nfasissutil"/>
        </w:rPr>
      </w:pPr>
      <w:r w:rsidRPr="009D1973">
        <w:rPr>
          <w:rStyle w:val="nfasissutil"/>
        </w:rPr>
        <w:t xml:space="preserve">  bFicha.setEnabled(true);</w:t>
      </w:r>
    </w:p>
    <w:p w14:paraId="750DE920" w14:textId="77777777" w:rsidR="009D1973" w:rsidRPr="009D1973" w:rsidRDefault="009D1973" w:rsidP="000F694A">
      <w:pPr>
        <w:spacing w:line="240" w:lineRule="auto"/>
        <w:jc w:val="left"/>
        <w:rPr>
          <w:rStyle w:val="nfasissutil"/>
        </w:rPr>
      </w:pPr>
    </w:p>
    <w:p w14:paraId="31B564FD" w14:textId="77777777" w:rsidR="009D1973" w:rsidRPr="009D1973" w:rsidRDefault="009D1973" w:rsidP="000F694A">
      <w:pPr>
        <w:spacing w:line="240" w:lineRule="auto"/>
        <w:jc w:val="left"/>
        <w:rPr>
          <w:rStyle w:val="nfasissutil"/>
        </w:rPr>
      </w:pPr>
    </w:p>
    <w:p w14:paraId="16F01B3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//dibujar elementos de la pantalla</w:t>
      </w:r>
    </w:p>
    <w:p w14:paraId="14502C7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62C6F998" w14:textId="77777777" w:rsidR="009D1973" w:rsidRPr="009D1973" w:rsidRDefault="009D1973" w:rsidP="000F694A">
      <w:pPr>
        <w:spacing w:line="240" w:lineRule="auto"/>
        <w:jc w:val="left"/>
        <w:rPr>
          <w:rStyle w:val="nfasissutil"/>
          <w:lang w:val="es-ES"/>
        </w:rPr>
      </w:pPr>
    </w:p>
    <w:p w14:paraId="06621BA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7CCCA56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51F2F77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detalleHermano();</w:t>
      </w:r>
    </w:p>
    <w:p w14:paraId="710BE119"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if (admin==true) {</w:t>
      </w:r>
    </w:p>
    <w:p w14:paraId="6FC7729E" w14:textId="77777777" w:rsidR="009D1973" w:rsidRPr="009D1973" w:rsidRDefault="009D1973" w:rsidP="000F694A">
      <w:pPr>
        <w:spacing w:line="240" w:lineRule="auto"/>
        <w:jc w:val="left"/>
        <w:rPr>
          <w:rStyle w:val="nfasissutil"/>
        </w:rPr>
      </w:pPr>
      <w:r w:rsidRPr="009D1973">
        <w:rPr>
          <w:rStyle w:val="nfasissutil"/>
        </w:rPr>
        <w:t xml:space="preserve">    bAceptarCensoDetalle.display();</w:t>
      </w:r>
    </w:p>
    <w:p w14:paraId="5184FF06" w14:textId="77777777" w:rsidR="009D1973" w:rsidRPr="009D1973" w:rsidRDefault="009D1973" w:rsidP="000F694A">
      <w:pPr>
        <w:spacing w:line="240" w:lineRule="auto"/>
        <w:jc w:val="left"/>
        <w:rPr>
          <w:rStyle w:val="nfasissutil"/>
        </w:rPr>
      </w:pPr>
      <w:r w:rsidRPr="009D1973">
        <w:rPr>
          <w:rStyle w:val="nfasissutil"/>
        </w:rPr>
        <w:t xml:space="preserve">  }</w:t>
      </w:r>
    </w:p>
    <w:p w14:paraId="76386B1C" w14:textId="77777777" w:rsidR="009D1973" w:rsidRPr="009D1973" w:rsidRDefault="009D1973" w:rsidP="000F694A">
      <w:pPr>
        <w:spacing w:line="240" w:lineRule="auto"/>
        <w:jc w:val="left"/>
        <w:rPr>
          <w:rStyle w:val="nfasissutil"/>
        </w:rPr>
      </w:pPr>
      <w:r w:rsidRPr="009D1973">
        <w:rPr>
          <w:rStyle w:val="nfasissutil"/>
        </w:rPr>
        <w:t xml:space="preserve">  bFicha.display();</w:t>
      </w:r>
    </w:p>
    <w:p w14:paraId="6D71FA85"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48A4A924" w14:textId="77777777" w:rsidR="009D1973" w:rsidRPr="009D1973" w:rsidRDefault="009D1973" w:rsidP="000F694A">
      <w:pPr>
        <w:spacing w:line="240" w:lineRule="auto"/>
        <w:jc w:val="left"/>
        <w:rPr>
          <w:rStyle w:val="nfasissutil"/>
        </w:rPr>
      </w:pPr>
      <w:r w:rsidRPr="009D1973">
        <w:rPr>
          <w:rStyle w:val="nfasissutil"/>
        </w:rPr>
        <w:t xml:space="preserve">  translate(menuWidth, bannerHeight);</w:t>
      </w:r>
    </w:p>
    <w:p w14:paraId="6FF9A869" w14:textId="77777777" w:rsidR="009D1973" w:rsidRPr="009D1973" w:rsidRDefault="009D1973" w:rsidP="000F694A">
      <w:pPr>
        <w:spacing w:line="240" w:lineRule="auto"/>
        <w:jc w:val="left"/>
        <w:rPr>
          <w:rStyle w:val="nfasissutil"/>
        </w:rPr>
      </w:pPr>
      <w:r w:rsidRPr="009D1973">
        <w:rPr>
          <w:rStyle w:val="nfasissutil"/>
        </w:rPr>
        <w:t xml:space="preserve">  if (admin== true) {</w:t>
      </w:r>
    </w:p>
    <w:p w14:paraId="57BEB848" w14:textId="77777777" w:rsidR="009D1973" w:rsidRPr="009D1973" w:rsidRDefault="009D1973" w:rsidP="000F694A">
      <w:pPr>
        <w:spacing w:line="240" w:lineRule="auto"/>
        <w:jc w:val="left"/>
        <w:rPr>
          <w:rStyle w:val="nfasissutil"/>
        </w:rPr>
      </w:pPr>
      <w:r w:rsidRPr="009D1973">
        <w:rPr>
          <w:rStyle w:val="nfasissutil"/>
        </w:rPr>
        <w:t xml:space="preserve">    titDetallePersonal.display();</w:t>
      </w:r>
    </w:p>
    <w:p w14:paraId="4AB090FA" w14:textId="77777777" w:rsidR="009D1973" w:rsidRPr="009D1973" w:rsidRDefault="009D1973" w:rsidP="000F694A">
      <w:pPr>
        <w:spacing w:line="240" w:lineRule="auto"/>
        <w:jc w:val="left"/>
        <w:rPr>
          <w:rStyle w:val="nfasissutil"/>
        </w:rPr>
      </w:pPr>
      <w:r w:rsidRPr="009D1973">
        <w:rPr>
          <w:rStyle w:val="nfasissutil"/>
        </w:rPr>
        <w:lastRenderedPageBreak/>
        <w:t xml:space="preserve">  } else {</w:t>
      </w:r>
    </w:p>
    <w:p w14:paraId="72B69318" w14:textId="77777777" w:rsidR="009D1973" w:rsidRPr="009D1973" w:rsidRDefault="009D1973" w:rsidP="000F694A">
      <w:pPr>
        <w:spacing w:line="240" w:lineRule="auto"/>
        <w:jc w:val="left"/>
        <w:rPr>
          <w:rStyle w:val="nfasissutil"/>
        </w:rPr>
      </w:pPr>
      <w:r w:rsidRPr="009D1973">
        <w:rPr>
          <w:rStyle w:val="nfasissutil"/>
        </w:rPr>
        <w:t xml:space="preserve">    titDetallePersonalUser.display();</w:t>
      </w:r>
    </w:p>
    <w:p w14:paraId="6135FC79" w14:textId="77777777" w:rsidR="009D1973" w:rsidRPr="009D1973" w:rsidRDefault="009D1973" w:rsidP="000F694A">
      <w:pPr>
        <w:spacing w:line="240" w:lineRule="auto"/>
        <w:jc w:val="left"/>
        <w:rPr>
          <w:rStyle w:val="nfasissutil"/>
        </w:rPr>
      </w:pPr>
      <w:r w:rsidRPr="009D1973">
        <w:rPr>
          <w:rStyle w:val="nfasissutil"/>
        </w:rPr>
        <w:t xml:space="preserve">  }</w:t>
      </w:r>
    </w:p>
    <w:p w14:paraId="6F23986D"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439B9212" w14:textId="77777777" w:rsidR="009D1973" w:rsidRPr="009D1973" w:rsidRDefault="009D1973" w:rsidP="000F694A">
      <w:pPr>
        <w:spacing w:line="240" w:lineRule="auto"/>
        <w:jc w:val="left"/>
        <w:rPr>
          <w:rStyle w:val="nfasissutil"/>
        </w:rPr>
      </w:pPr>
    </w:p>
    <w:p w14:paraId="423F9BC6"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1D47CF9A"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popMatrix();</w:t>
      </w:r>
    </w:p>
    <w:p w14:paraId="66F40429"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A508218" w14:textId="77777777" w:rsidR="009D1973" w:rsidRPr="009D1973" w:rsidRDefault="009D1973" w:rsidP="000F694A">
      <w:pPr>
        <w:spacing w:line="240" w:lineRule="auto"/>
        <w:jc w:val="left"/>
        <w:rPr>
          <w:rStyle w:val="nfasissutil"/>
          <w:lang w:val="es-ES"/>
        </w:rPr>
      </w:pPr>
    </w:p>
    <w:p w14:paraId="3D9BAD75"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dibujaPantallaCensoNuevoHermano() {</w:t>
      </w:r>
    </w:p>
    <w:p w14:paraId="185A3A1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587292D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3E7814D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1FC3D0E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3630DC45" w14:textId="77777777" w:rsidR="009D1973" w:rsidRPr="009D1973" w:rsidRDefault="009D1973" w:rsidP="000F694A">
      <w:pPr>
        <w:spacing w:line="240" w:lineRule="auto"/>
        <w:jc w:val="left"/>
        <w:rPr>
          <w:rStyle w:val="nfasissutil"/>
          <w:lang w:val="es-ES"/>
        </w:rPr>
      </w:pPr>
    </w:p>
    <w:p w14:paraId="0B7F141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25319137"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799CB7EE"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0C491435" w14:textId="77777777" w:rsidR="009D1973" w:rsidRPr="009D1973" w:rsidRDefault="009D1973" w:rsidP="000F694A">
      <w:pPr>
        <w:spacing w:line="240" w:lineRule="auto"/>
        <w:jc w:val="left"/>
        <w:rPr>
          <w:rStyle w:val="nfasissutil"/>
        </w:rPr>
      </w:pPr>
      <w:r w:rsidRPr="009D1973">
        <w:rPr>
          <w:rStyle w:val="nfasissutil"/>
        </w:rPr>
        <w:t xml:space="preserve">  bAceptarCenso.setEnabled(true);</w:t>
      </w:r>
    </w:p>
    <w:p w14:paraId="6A98FAB6" w14:textId="77777777" w:rsidR="009D1973" w:rsidRPr="009D1973" w:rsidRDefault="009D1973" w:rsidP="000F694A">
      <w:pPr>
        <w:spacing w:line="240" w:lineRule="auto"/>
        <w:jc w:val="left"/>
        <w:rPr>
          <w:rStyle w:val="nfasissutil"/>
        </w:rPr>
      </w:pPr>
      <w:r w:rsidRPr="009D1973">
        <w:rPr>
          <w:rStyle w:val="nfasissutil"/>
        </w:rPr>
        <w:t xml:space="preserve">  bFicha.setEnabled(true);</w:t>
      </w:r>
    </w:p>
    <w:p w14:paraId="09D70092" w14:textId="77777777" w:rsidR="009D1973" w:rsidRPr="009D1973" w:rsidRDefault="009D1973" w:rsidP="000F694A">
      <w:pPr>
        <w:spacing w:line="240" w:lineRule="auto"/>
        <w:jc w:val="left"/>
        <w:rPr>
          <w:rStyle w:val="nfasissutil"/>
        </w:rPr>
      </w:pPr>
      <w:r w:rsidRPr="009D1973">
        <w:rPr>
          <w:rStyle w:val="nfasissutil"/>
        </w:rPr>
        <w:t xml:space="preserve">  bCalendario.setEnabled(true);</w:t>
      </w:r>
    </w:p>
    <w:p w14:paraId="183D9C7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bCalendarioAlta.setEnabled(true);</w:t>
      </w:r>
    </w:p>
    <w:p w14:paraId="0EA80FEB" w14:textId="77777777" w:rsidR="009D1973" w:rsidRPr="009D1973" w:rsidRDefault="009D1973" w:rsidP="000F694A">
      <w:pPr>
        <w:spacing w:line="240" w:lineRule="auto"/>
        <w:jc w:val="left"/>
        <w:rPr>
          <w:rStyle w:val="nfasissutil"/>
          <w:lang w:val="es-ES"/>
        </w:rPr>
      </w:pPr>
    </w:p>
    <w:p w14:paraId="607774E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61CD77A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2274D794" w14:textId="77777777" w:rsidR="009D1973" w:rsidRPr="009D1973" w:rsidRDefault="009D1973" w:rsidP="000F694A">
      <w:pPr>
        <w:spacing w:line="240" w:lineRule="auto"/>
        <w:jc w:val="left"/>
        <w:rPr>
          <w:rStyle w:val="nfasissutil"/>
          <w:lang w:val="es-ES"/>
        </w:rPr>
      </w:pPr>
    </w:p>
    <w:p w14:paraId="777F174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61AD598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524FB22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bAceptarCenso.display();</w:t>
      </w:r>
    </w:p>
    <w:p w14:paraId="567291E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bFicha.display();</w:t>
      </w:r>
    </w:p>
    <w:p w14:paraId="04534D6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nuevoHermano();</w:t>
      </w:r>
    </w:p>
    <w:p w14:paraId="0ACDABD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displaytfNuevoHermano();</w:t>
      </w:r>
    </w:p>
    <w:p w14:paraId="0F45D96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displaycpFechaNacimiento();</w:t>
      </w:r>
    </w:p>
    <w:p w14:paraId="05B31CA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displaycpFechaAlta();</w:t>
      </w:r>
    </w:p>
    <w:p w14:paraId="435E849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1C11537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5FBD0348"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7133BA51" w14:textId="77777777" w:rsidR="009D1973" w:rsidRPr="009D1973" w:rsidRDefault="009D1973" w:rsidP="000F694A">
      <w:pPr>
        <w:spacing w:line="240" w:lineRule="auto"/>
        <w:jc w:val="left"/>
        <w:rPr>
          <w:rStyle w:val="nfasissutil"/>
          <w:lang w:val="es-ES"/>
        </w:rPr>
      </w:pPr>
    </w:p>
    <w:p w14:paraId="687FBB78"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dibujaPantallaContabilidadBalance() {</w:t>
      </w:r>
    </w:p>
    <w:p w14:paraId="0747E92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6CC828A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55CB697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77994D3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4F3370FF" w14:textId="77777777" w:rsidR="009D1973" w:rsidRPr="009D1973" w:rsidRDefault="009D1973" w:rsidP="000F694A">
      <w:pPr>
        <w:spacing w:line="240" w:lineRule="auto"/>
        <w:jc w:val="left"/>
        <w:rPr>
          <w:rStyle w:val="nfasissutil"/>
          <w:lang w:val="es-ES"/>
        </w:rPr>
      </w:pPr>
    </w:p>
    <w:p w14:paraId="0382CDF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4C2442B7"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262032FC"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3C50B27B" w14:textId="77777777" w:rsidR="009D1973" w:rsidRPr="009D1973" w:rsidRDefault="009D1973" w:rsidP="000F694A">
      <w:pPr>
        <w:spacing w:line="240" w:lineRule="auto"/>
        <w:jc w:val="left"/>
        <w:rPr>
          <w:rStyle w:val="nfasissutil"/>
        </w:rPr>
      </w:pPr>
      <w:r w:rsidRPr="009D1973">
        <w:rPr>
          <w:rStyle w:val="nfasissutil"/>
        </w:rPr>
        <w:t xml:space="preserve">  bPrevGastos.setEnabled(true);</w:t>
      </w:r>
    </w:p>
    <w:p w14:paraId="7EDBF6B7" w14:textId="77777777" w:rsidR="009D1973" w:rsidRPr="009D1973" w:rsidRDefault="009D1973" w:rsidP="000F694A">
      <w:pPr>
        <w:spacing w:line="240" w:lineRule="auto"/>
        <w:jc w:val="left"/>
        <w:rPr>
          <w:rStyle w:val="nfasissutil"/>
        </w:rPr>
      </w:pPr>
      <w:r w:rsidRPr="009D1973">
        <w:rPr>
          <w:rStyle w:val="nfasissutil"/>
        </w:rPr>
        <w:t xml:space="preserve">  bNextGastos.setEnabled(true);</w:t>
      </w:r>
    </w:p>
    <w:p w14:paraId="5794C91C" w14:textId="77777777" w:rsidR="009D1973" w:rsidRPr="009D1973" w:rsidRDefault="009D1973" w:rsidP="000F694A">
      <w:pPr>
        <w:spacing w:line="240" w:lineRule="auto"/>
        <w:jc w:val="left"/>
        <w:rPr>
          <w:rStyle w:val="nfasissutil"/>
        </w:rPr>
      </w:pPr>
      <w:r w:rsidRPr="009D1973">
        <w:rPr>
          <w:rStyle w:val="nfasissutil"/>
        </w:rPr>
        <w:t xml:space="preserve">  if (admin == true) {</w:t>
      </w:r>
    </w:p>
    <w:p w14:paraId="01F4101E" w14:textId="77777777" w:rsidR="009D1973" w:rsidRPr="009D1973" w:rsidRDefault="009D1973" w:rsidP="000F694A">
      <w:pPr>
        <w:spacing w:line="240" w:lineRule="auto"/>
        <w:jc w:val="left"/>
        <w:rPr>
          <w:rStyle w:val="nfasissutil"/>
        </w:rPr>
      </w:pPr>
      <w:r w:rsidRPr="009D1973">
        <w:rPr>
          <w:rStyle w:val="nfasissutil"/>
        </w:rPr>
        <w:t xml:space="preserve">    bAñadirConcepto.setEnabled(true);</w:t>
      </w:r>
    </w:p>
    <w:p w14:paraId="0B1AF351" w14:textId="77777777" w:rsidR="009D1973" w:rsidRPr="009D1973" w:rsidRDefault="009D1973" w:rsidP="000F694A">
      <w:pPr>
        <w:spacing w:line="240" w:lineRule="auto"/>
        <w:jc w:val="left"/>
        <w:rPr>
          <w:rStyle w:val="nfasissutil"/>
        </w:rPr>
      </w:pPr>
      <w:r w:rsidRPr="009D1973">
        <w:rPr>
          <w:rStyle w:val="nfasissutil"/>
        </w:rPr>
        <w:lastRenderedPageBreak/>
        <w:t xml:space="preserve">    bDetalleBalance.setEnabled(true);</w:t>
      </w:r>
    </w:p>
    <w:p w14:paraId="23F5288C"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bDetalleBalanceGastos.setEnabled(true);</w:t>
      </w:r>
    </w:p>
    <w:p w14:paraId="0F213D3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9366B0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07B55117"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menu();</w:t>
      </w:r>
    </w:p>
    <w:p w14:paraId="51F49125" w14:textId="77777777" w:rsidR="009D1973" w:rsidRPr="009D1973" w:rsidRDefault="009D1973" w:rsidP="000F694A">
      <w:pPr>
        <w:spacing w:line="240" w:lineRule="auto"/>
        <w:jc w:val="left"/>
        <w:rPr>
          <w:rStyle w:val="nfasissutil"/>
        </w:rPr>
      </w:pPr>
    </w:p>
    <w:p w14:paraId="2E7119F6" w14:textId="77777777" w:rsidR="009D1973" w:rsidRPr="009D1973" w:rsidRDefault="009D1973" w:rsidP="000F694A">
      <w:pPr>
        <w:spacing w:line="240" w:lineRule="auto"/>
        <w:jc w:val="left"/>
        <w:rPr>
          <w:rStyle w:val="nfasissutil"/>
        </w:rPr>
      </w:pPr>
    </w:p>
    <w:p w14:paraId="43FDC889" w14:textId="77777777" w:rsidR="009D1973" w:rsidRPr="009D1973" w:rsidRDefault="009D1973" w:rsidP="000F694A">
      <w:pPr>
        <w:spacing w:line="240" w:lineRule="auto"/>
        <w:jc w:val="left"/>
        <w:rPr>
          <w:rStyle w:val="nfasissutil"/>
        </w:rPr>
      </w:pPr>
      <w:r w:rsidRPr="009D1973">
        <w:rPr>
          <w:rStyle w:val="nfasissutil"/>
        </w:rPr>
        <w:t xml:space="preserve">  //display elementos GUI</w:t>
      </w:r>
    </w:p>
    <w:p w14:paraId="7A030542" w14:textId="77777777" w:rsidR="009D1973" w:rsidRPr="009D1973" w:rsidRDefault="009D1973" w:rsidP="000F694A">
      <w:pPr>
        <w:spacing w:line="240" w:lineRule="auto"/>
        <w:jc w:val="left"/>
        <w:rPr>
          <w:rStyle w:val="nfasissutil"/>
        </w:rPr>
      </w:pPr>
      <w:r w:rsidRPr="009D1973">
        <w:rPr>
          <w:rStyle w:val="nfasissutil"/>
        </w:rPr>
        <w:t xml:space="preserve">  displayButtonsMenu();</w:t>
      </w:r>
    </w:p>
    <w:p w14:paraId="60EDBED8" w14:textId="77777777" w:rsidR="009D1973" w:rsidRPr="009D1973" w:rsidRDefault="009D1973" w:rsidP="000F694A">
      <w:pPr>
        <w:spacing w:line="240" w:lineRule="auto"/>
        <w:jc w:val="left"/>
        <w:rPr>
          <w:rStyle w:val="nfasissutil"/>
        </w:rPr>
      </w:pPr>
      <w:r w:rsidRPr="009D1973">
        <w:rPr>
          <w:rStyle w:val="nfasissutil"/>
        </w:rPr>
        <w:t xml:space="preserve">  titIngresos.display();</w:t>
      </w:r>
    </w:p>
    <w:p w14:paraId="1BBF46B4" w14:textId="77777777" w:rsidR="009D1973" w:rsidRPr="009D1973" w:rsidRDefault="009D1973" w:rsidP="000F694A">
      <w:pPr>
        <w:spacing w:line="240" w:lineRule="auto"/>
        <w:jc w:val="left"/>
        <w:rPr>
          <w:rStyle w:val="nfasissutil"/>
        </w:rPr>
      </w:pPr>
      <w:r w:rsidRPr="009D1973">
        <w:rPr>
          <w:rStyle w:val="nfasissutil"/>
        </w:rPr>
        <w:t xml:space="preserve">  titGastos.display();</w:t>
      </w:r>
    </w:p>
    <w:p w14:paraId="14081FE4" w14:textId="77777777" w:rsidR="009D1973" w:rsidRPr="009D1973" w:rsidRDefault="009D1973" w:rsidP="000F694A">
      <w:pPr>
        <w:spacing w:line="240" w:lineRule="auto"/>
        <w:jc w:val="left"/>
        <w:rPr>
          <w:rStyle w:val="nfasissutil"/>
        </w:rPr>
      </w:pPr>
      <w:r w:rsidRPr="009D1973">
        <w:rPr>
          <w:rStyle w:val="nfasissutil"/>
        </w:rPr>
        <w:t xml:space="preserve">  stBalanceIngresos.display();</w:t>
      </w:r>
    </w:p>
    <w:p w14:paraId="16BC1FA9" w14:textId="77777777" w:rsidR="009D1973" w:rsidRPr="009D1973" w:rsidRDefault="009D1973" w:rsidP="000F694A">
      <w:pPr>
        <w:spacing w:line="240" w:lineRule="auto"/>
        <w:jc w:val="left"/>
        <w:rPr>
          <w:rStyle w:val="nfasissutil"/>
        </w:rPr>
      </w:pPr>
      <w:r w:rsidRPr="009D1973">
        <w:rPr>
          <w:rStyle w:val="nfasissutil"/>
        </w:rPr>
        <w:t xml:space="preserve">  if (admin == true) {</w:t>
      </w:r>
    </w:p>
    <w:p w14:paraId="4A1741DA" w14:textId="77777777" w:rsidR="009D1973" w:rsidRPr="009D1973" w:rsidRDefault="009D1973" w:rsidP="000F694A">
      <w:pPr>
        <w:spacing w:line="240" w:lineRule="auto"/>
        <w:jc w:val="left"/>
        <w:rPr>
          <w:rStyle w:val="nfasissutil"/>
        </w:rPr>
      </w:pPr>
      <w:r w:rsidRPr="009D1973">
        <w:rPr>
          <w:rStyle w:val="nfasissutil"/>
        </w:rPr>
        <w:t xml:space="preserve">    bDetalleBalance.display();</w:t>
      </w:r>
    </w:p>
    <w:p w14:paraId="79462F85" w14:textId="77777777" w:rsidR="009D1973" w:rsidRPr="009D1973" w:rsidRDefault="009D1973" w:rsidP="000F694A">
      <w:pPr>
        <w:spacing w:line="240" w:lineRule="auto"/>
        <w:jc w:val="left"/>
        <w:rPr>
          <w:rStyle w:val="nfasissutil"/>
        </w:rPr>
      </w:pPr>
      <w:r w:rsidRPr="009D1973">
        <w:rPr>
          <w:rStyle w:val="nfasissutil"/>
        </w:rPr>
        <w:t xml:space="preserve">  }</w:t>
      </w:r>
    </w:p>
    <w:p w14:paraId="1499EDAA" w14:textId="77777777" w:rsidR="009D1973" w:rsidRPr="009D1973" w:rsidRDefault="009D1973" w:rsidP="000F694A">
      <w:pPr>
        <w:spacing w:line="240" w:lineRule="auto"/>
        <w:jc w:val="left"/>
        <w:rPr>
          <w:rStyle w:val="nfasissutil"/>
        </w:rPr>
      </w:pPr>
      <w:r w:rsidRPr="009D1973">
        <w:rPr>
          <w:rStyle w:val="nfasissutil"/>
        </w:rPr>
        <w:t xml:space="preserve">  stGastos.display();</w:t>
      </w:r>
    </w:p>
    <w:p w14:paraId="703F5F68" w14:textId="77777777" w:rsidR="009D1973" w:rsidRPr="009D1973" w:rsidRDefault="009D1973" w:rsidP="000F694A">
      <w:pPr>
        <w:spacing w:line="240" w:lineRule="auto"/>
        <w:jc w:val="left"/>
        <w:rPr>
          <w:rStyle w:val="nfasissutil"/>
        </w:rPr>
      </w:pPr>
      <w:r w:rsidRPr="009D1973">
        <w:rPr>
          <w:rStyle w:val="nfasissutil"/>
        </w:rPr>
        <w:t xml:space="preserve">  bPrevGastos.display();</w:t>
      </w:r>
    </w:p>
    <w:p w14:paraId="4A3C1204" w14:textId="77777777" w:rsidR="009D1973" w:rsidRPr="009D1973" w:rsidRDefault="009D1973" w:rsidP="000F694A">
      <w:pPr>
        <w:spacing w:line="240" w:lineRule="auto"/>
        <w:jc w:val="left"/>
        <w:rPr>
          <w:rStyle w:val="nfasissutil"/>
        </w:rPr>
      </w:pPr>
      <w:r w:rsidRPr="009D1973">
        <w:rPr>
          <w:rStyle w:val="nfasissutil"/>
        </w:rPr>
        <w:t xml:space="preserve">  bNextGastos.display();</w:t>
      </w:r>
    </w:p>
    <w:p w14:paraId="7D8BF964" w14:textId="77777777" w:rsidR="009D1973" w:rsidRPr="009D1973" w:rsidRDefault="009D1973" w:rsidP="000F694A">
      <w:pPr>
        <w:spacing w:line="240" w:lineRule="auto"/>
        <w:jc w:val="left"/>
        <w:rPr>
          <w:rStyle w:val="nfasissutil"/>
        </w:rPr>
      </w:pPr>
      <w:r w:rsidRPr="009D1973">
        <w:rPr>
          <w:rStyle w:val="nfasissutil"/>
        </w:rPr>
        <w:t xml:space="preserve">  if (admin == true) {</w:t>
      </w:r>
    </w:p>
    <w:p w14:paraId="7DEB7EA4" w14:textId="77777777" w:rsidR="009D1973" w:rsidRPr="009D1973" w:rsidRDefault="009D1973" w:rsidP="000F694A">
      <w:pPr>
        <w:spacing w:line="240" w:lineRule="auto"/>
        <w:jc w:val="left"/>
        <w:rPr>
          <w:rStyle w:val="nfasissutil"/>
        </w:rPr>
      </w:pPr>
      <w:r w:rsidRPr="009D1973">
        <w:rPr>
          <w:rStyle w:val="nfasissutil"/>
        </w:rPr>
        <w:t xml:space="preserve">    bDetalleBalanceGastos.display();</w:t>
      </w:r>
    </w:p>
    <w:p w14:paraId="4E664998" w14:textId="77777777" w:rsidR="009D1973" w:rsidRPr="009D1973" w:rsidRDefault="009D1973" w:rsidP="000F694A">
      <w:pPr>
        <w:spacing w:line="240" w:lineRule="auto"/>
        <w:jc w:val="left"/>
        <w:rPr>
          <w:rStyle w:val="nfasissutil"/>
        </w:rPr>
      </w:pPr>
      <w:r w:rsidRPr="009D1973">
        <w:rPr>
          <w:rStyle w:val="nfasissutil"/>
        </w:rPr>
        <w:t xml:space="preserve">    bAñadirConcepto.display();</w:t>
      </w:r>
    </w:p>
    <w:p w14:paraId="45223B56" w14:textId="77777777" w:rsidR="009D1973" w:rsidRPr="009D1973" w:rsidRDefault="009D1973" w:rsidP="000F694A">
      <w:pPr>
        <w:spacing w:line="240" w:lineRule="auto"/>
        <w:jc w:val="left"/>
        <w:rPr>
          <w:rStyle w:val="nfasissutil"/>
        </w:rPr>
      </w:pPr>
      <w:r w:rsidRPr="009D1973">
        <w:rPr>
          <w:rStyle w:val="nfasissutil"/>
        </w:rPr>
        <w:t xml:space="preserve">  }</w:t>
      </w:r>
    </w:p>
    <w:p w14:paraId="4D4B3A64"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5A0BFA99"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1899AB7B" w14:textId="77777777" w:rsidR="009D1973" w:rsidRPr="009D1973" w:rsidRDefault="009D1973" w:rsidP="000F694A">
      <w:pPr>
        <w:spacing w:line="240" w:lineRule="auto"/>
        <w:jc w:val="left"/>
        <w:rPr>
          <w:rStyle w:val="nfasissutil"/>
        </w:rPr>
      </w:pPr>
      <w:r w:rsidRPr="009D1973">
        <w:rPr>
          <w:rStyle w:val="nfasissutil"/>
        </w:rPr>
        <w:t>}</w:t>
      </w:r>
    </w:p>
    <w:p w14:paraId="5A5456BD" w14:textId="77777777" w:rsidR="009D1973" w:rsidRPr="009D1973" w:rsidRDefault="009D1973" w:rsidP="000F694A">
      <w:pPr>
        <w:spacing w:line="240" w:lineRule="auto"/>
        <w:jc w:val="left"/>
        <w:rPr>
          <w:rStyle w:val="nfasissutil"/>
        </w:rPr>
      </w:pPr>
    </w:p>
    <w:p w14:paraId="70906E51" w14:textId="77777777" w:rsidR="009D1973" w:rsidRPr="009D1973" w:rsidRDefault="009D1973" w:rsidP="000F694A">
      <w:pPr>
        <w:spacing w:line="240" w:lineRule="auto"/>
        <w:jc w:val="left"/>
        <w:rPr>
          <w:rStyle w:val="nfasissutil"/>
        </w:rPr>
      </w:pPr>
    </w:p>
    <w:p w14:paraId="6FE51B93"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dibujaPantallaContabilidadPresupuesto() {</w:t>
      </w:r>
    </w:p>
    <w:p w14:paraId="435FC3D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4BEA2A6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7168F2C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62369BD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background(255);</w:t>
      </w:r>
    </w:p>
    <w:p w14:paraId="6404DE45" w14:textId="77777777" w:rsidR="009D1973" w:rsidRPr="009D1973" w:rsidRDefault="009D1973" w:rsidP="000F694A">
      <w:pPr>
        <w:spacing w:line="240" w:lineRule="auto"/>
        <w:jc w:val="left"/>
        <w:rPr>
          <w:rStyle w:val="nfasissutil"/>
        </w:rPr>
      </w:pPr>
    </w:p>
    <w:p w14:paraId="29CFD722" w14:textId="77777777" w:rsidR="009D1973" w:rsidRPr="009D1973" w:rsidRDefault="009D1973" w:rsidP="000F694A">
      <w:pPr>
        <w:spacing w:line="240" w:lineRule="auto"/>
        <w:jc w:val="left"/>
        <w:rPr>
          <w:rStyle w:val="nfasissutil"/>
        </w:rPr>
      </w:pPr>
      <w:r w:rsidRPr="009D1973">
        <w:rPr>
          <w:rStyle w:val="nfasissutil"/>
        </w:rPr>
        <w:t xml:space="preserve">  //habilitar y deshabilitar botones</w:t>
      </w:r>
    </w:p>
    <w:p w14:paraId="257CF391" w14:textId="77777777" w:rsidR="009D1973" w:rsidRPr="009D1973" w:rsidRDefault="009D1973" w:rsidP="000F694A">
      <w:pPr>
        <w:spacing w:line="240" w:lineRule="auto"/>
        <w:jc w:val="left"/>
        <w:rPr>
          <w:rStyle w:val="nfasissutil"/>
        </w:rPr>
      </w:pPr>
      <w:r w:rsidRPr="009D1973">
        <w:rPr>
          <w:rStyle w:val="nfasissutil"/>
        </w:rPr>
        <w:t xml:space="preserve">  disableButtons();</w:t>
      </w:r>
    </w:p>
    <w:p w14:paraId="4598CEB4"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123E9EBE" w14:textId="77777777" w:rsidR="009D1973" w:rsidRPr="009D1973" w:rsidRDefault="009D1973" w:rsidP="000F694A">
      <w:pPr>
        <w:spacing w:line="240" w:lineRule="auto"/>
        <w:jc w:val="left"/>
        <w:rPr>
          <w:rStyle w:val="nfasissutil"/>
        </w:rPr>
      </w:pPr>
      <w:r w:rsidRPr="009D1973">
        <w:rPr>
          <w:rStyle w:val="nfasissutil"/>
        </w:rPr>
        <w:t xml:space="preserve">  bPrevGastos.setEnabled(true);</w:t>
      </w:r>
    </w:p>
    <w:p w14:paraId="075CA037" w14:textId="77777777" w:rsidR="009D1973" w:rsidRPr="009D1973" w:rsidRDefault="009D1973" w:rsidP="000F694A">
      <w:pPr>
        <w:spacing w:line="240" w:lineRule="auto"/>
        <w:jc w:val="left"/>
        <w:rPr>
          <w:rStyle w:val="nfasissutil"/>
        </w:rPr>
      </w:pPr>
      <w:r w:rsidRPr="009D1973">
        <w:rPr>
          <w:rStyle w:val="nfasissutil"/>
        </w:rPr>
        <w:t xml:space="preserve">  bNextGastos.setEnabled(true);</w:t>
      </w:r>
    </w:p>
    <w:p w14:paraId="077B1282"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bAñadirConcepto.setEnabled(true);</w:t>
      </w:r>
    </w:p>
    <w:p w14:paraId="1781C55E" w14:textId="77777777" w:rsidR="009D1973" w:rsidRPr="009D1973" w:rsidRDefault="009D1973" w:rsidP="000F694A">
      <w:pPr>
        <w:spacing w:line="240" w:lineRule="auto"/>
        <w:jc w:val="left"/>
        <w:rPr>
          <w:rStyle w:val="nfasissutil"/>
          <w:lang w:val="es-ES"/>
        </w:rPr>
      </w:pPr>
    </w:p>
    <w:p w14:paraId="687D6D3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2ED35DB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7DBF6961" w14:textId="77777777" w:rsidR="009D1973" w:rsidRPr="009D1973" w:rsidRDefault="009D1973" w:rsidP="000F694A">
      <w:pPr>
        <w:spacing w:line="240" w:lineRule="auto"/>
        <w:jc w:val="left"/>
        <w:rPr>
          <w:rStyle w:val="nfasissutil"/>
          <w:lang w:val="es-ES"/>
        </w:rPr>
      </w:pPr>
    </w:p>
    <w:p w14:paraId="333AB303" w14:textId="77777777" w:rsidR="009D1973" w:rsidRPr="009D1973" w:rsidRDefault="009D1973" w:rsidP="000F694A">
      <w:pPr>
        <w:spacing w:line="240" w:lineRule="auto"/>
        <w:jc w:val="left"/>
        <w:rPr>
          <w:rStyle w:val="nfasissutil"/>
          <w:lang w:val="es-ES"/>
        </w:rPr>
      </w:pPr>
    </w:p>
    <w:p w14:paraId="6DF24ED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03C72BE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0AED085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titIngresos.display();</w:t>
      </w:r>
    </w:p>
    <w:p w14:paraId="4265413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titGastos.display();</w:t>
      </w:r>
    </w:p>
    <w:p w14:paraId="418334B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stBalanceIngresos.display();</w:t>
      </w:r>
    </w:p>
    <w:p w14:paraId="61894B1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stGastosPresupuesto.display();</w:t>
      </w:r>
    </w:p>
    <w:p w14:paraId="6B133EB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bPrevGastos.display();</w:t>
      </w:r>
    </w:p>
    <w:p w14:paraId="5C5A18F8"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bNextGastos.display();</w:t>
      </w:r>
    </w:p>
    <w:p w14:paraId="077CD35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5AC3692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15A59C6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D6E5E89" w14:textId="77777777" w:rsidR="009D1973" w:rsidRPr="009D1973" w:rsidRDefault="009D1973" w:rsidP="000F694A">
      <w:pPr>
        <w:spacing w:line="240" w:lineRule="auto"/>
        <w:jc w:val="left"/>
        <w:rPr>
          <w:rStyle w:val="nfasissutil"/>
          <w:lang w:val="es-ES"/>
        </w:rPr>
      </w:pPr>
    </w:p>
    <w:p w14:paraId="5E2D60F2"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dibujaPantallaContabilidadAñadirConcepto() {</w:t>
      </w:r>
    </w:p>
    <w:p w14:paraId="0DED001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5828C2C6" w14:textId="77777777" w:rsidR="009D1973" w:rsidRPr="009D1973" w:rsidRDefault="009D1973" w:rsidP="000F694A">
      <w:pPr>
        <w:spacing w:line="240" w:lineRule="auto"/>
        <w:jc w:val="left"/>
        <w:rPr>
          <w:rStyle w:val="nfasissutil"/>
          <w:lang w:val="es-ES"/>
        </w:rPr>
      </w:pPr>
    </w:p>
    <w:p w14:paraId="2EC5190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5A5DAEA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570234B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0AACB6C9" w14:textId="77777777" w:rsidR="009D1973" w:rsidRPr="009D1973" w:rsidRDefault="009D1973" w:rsidP="000F694A">
      <w:pPr>
        <w:spacing w:line="240" w:lineRule="auto"/>
        <w:jc w:val="left"/>
        <w:rPr>
          <w:rStyle w:val="nfasissutil"/>
          <w:lang w:val="es-ES"/>
        </w:rPr>
      </w:pPr>
    </w:p>
    <w:p w14:paraId="1EECE4E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01157DDC"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308A068A"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3A2996A7" w14:textId="77777777" w:rsidR="009D1973" w:rsidRPr="009D1973" w:rsidRDefault="009D1973" w:rsidP="000F694A">
      <w:pPr>
        <w:spacing w:line="240" w:lineRule="auto"/>
        <w:jc w:val="left"/>
        <w:rPr>
          <w:rStyle w:val="nfasissutil"/>
        </w:rPr>
      </w:pPr>
    </w:p>
    <w:p w14:paraId="688564B0" w14:textId="77777777" w:rsidR="009D1973" w:rsidRPr="009D1973" w:rsidRDefault="009D1973" w:rsidP="000F694A">
      <w:pPr>
        <w:spacing w:line="240" w:lineRule="auto"/>
        <w:jc w:val="left"/>
        <w:rPr>
          <w:rStyle w:val="nfasissutil"/>
        </w:rPr>
      </w:pPr>
      <w:r w:rsidRPr="009D1973">
        <w:rPr>
          <w:rStyle w:val="nfasissutil"/>
        </w:rPr>
        <w:t xml:space="preserve">  bAceptarConcepto.setEnabled(true);</w:t>
      </w:r>
    </w:p>
    <w:p w14:paraId="60749831" w14:textId="77777777" w:rsidR="009D1973" w:rsidRPr="009D1973" w:rsidRDefault="009D1973" w:rsidP="000F694A">
      <w:pPr>
        <w:spacing w:line="240" w:lineRule="auto"/>
        <w:jc w:val="left"/>
        <w:rPr>
          <w:rStyle w:val="nfasissutil"/>
        </w:rPr>
      </w:pPr>
      <w:r w:rsidRPr="009D1973">
        <w:rPr>
          <w:rStyle w:val="nfasissutil"/>
        </w:rPr>
        <w:t xml:space="preserve">  bCalendarioMovimiento.setEnabled(true);</w:t>
      </w:r>
    </w:p>
    <w:p w14:paraId="73FF6AFC" w14:textId="77777777" w:rsidR="009D1973" w:rsidRPr="009D1973" w:rsidRDefault="009D1973" w:rsidP="000F694A">
      <w:pPr>
        <w:spacing w:line="240" w:lineRule="auto"/>
        <w:jc w:val="left"/>
        <w:rPr>
          <w:rStyle w:val="nfasissutil"/>
        </w:rPr>
      </w:pPr>
      <w:r w:rsidRPr="009D1973">
        <w:rPr>
          <w:rStyle w:val="nfasissutil"/>
        </w:rPr>
        <w:t xml:space="preserve">  bAñadirRecibo.setEnabled(true);</w:t>
      </w:r>
    </w:p>
    <w:p w14:paraId="28B847ED" w14:textId="77777777" w:rsidR="009D1973" w:rsidRPr="009D1973" w:rsidRDefault="009D1973" w:rsidP="000F694A">
      <w:pPr>
        <w:spacing w:line="240" w:lineRule="auto"/>
        <w:jc w:val="left"/>
        <w:rPr>
          <w:rStyle w:val="nfasissutil"/>
        </w:rPr>
      </w:pPr>
      <w:r w:rsidRPr="009D1973">
        <w:rPr>
          <w:rStyle w:val="nfasissutil"/>
        </w:rPr>
        <w:t xml:space="preserve">  if (cpFechaMovimiento.visible == true) {</w:t>
      </w:r>
    </w:p>
    <w:p w14:paraId="40AC04AC" w14:textId="77777777" w:rsidR="009D1973" w:rsidRPr="009D1973" w:rsidRDefault="009D1973" w:rsidP="000F694A">
      <w:pPr>
        <w:spacing w:line="240" w:lineRule="auto"/>
        <w:jc w:val="left"/>
        <w:rPr>
          <w:rStyle w:val="nfasissutil"/>
        </w:rPr>
      </w:pPr>
      <w:r w:rsidRPr="009D1973">
        <w:rPr>
          <w:rStyle w:val="nfasissutil"/>
        </w:rPr>
        <w:t xml:space="preserve">    disableButtons();</w:t>
      </w:r>
    </w:p>
    <w:p w14:paraId="223C0F75"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bAceptarConcepto.setEnabled(false);</w:t>
      </w:r>
    </w:p>
    <w:p w14:paraId="7529AE3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bCalendarioMovimiento.setEnabled(false);</w:t>
      </w:r>
    </w:p>
    <w:p w14:paraId="5B0DE62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bAñadirRecibo.setEnabled(false);</w:t>
      </w:r>
    </w:p>
    <w:p w14:paraId="3F431C0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C979C7A" w14:textId="77777777" w:rsidR="009D1973" w:rsidRPr="009D1973" w:rsidRDefault="009D1973" w:rsidP="000F694A">
      <w:pPr>
        <w:spacing w:line="240" w:lineRule="auto"/>
        <w:jc w:val="left"/>
        <w:rPr>
          <w:rStyle w:val="nfasissutil"/>
          <w:lang w:val="es-ES"/>
        </w:rPr>
      </w:pPr>
    </w:p>
    <w:p w14:paraId="2F5ABCE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470EAA5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18A88D3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textFont(getFontAt(8));</w:t>
      </w:r>
    </w:p>
    <w:p w14:paraId="153E3BC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text("Fecha de movimiento: ", 230, 440);</w:t>
      </w:r>
    </w:p>
    <w:p w14:paraId="0F879E4E" w14:textId="77777777" w:rsidR="009D1973" w:rsidRPr="009D1973" w:rsidRDefault="009D1973" w:rsidP="000F694A">
      <w:pPr>
        <w:spacing w:line="240" w:lineRule="auto"/>
        <w:jc w:val="left"/>
        <w:rPr>
          <w:rStyle w:val="nfasissutil"/>
          <w:lang w:val="es-ES"/>
        </w:rPr>
      </w:pPr>
    </w:p>
    <w:p w14:paraId="60D0D07B" w14:textId="77777777" w:rsidR="009D1973" w:rsidRPr="009D1973" w:rsidRDefault="009D1973" w:rsidP="000F694A">
      <w:pPr>
        <w:spacing w:line="240" w:lineRule="auto"/>
        <w:jc w:val="left"/>
        <w:rPr>
          <w:rStyle w:val="nfasissutil"/>
          <w:lang w:val="es-ES"/>
        </w:rPr>
      </w:pPr>
    </w:p>
    <w:p w14:paraId="45DAD6B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776C617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13E38EB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titConcepto.display();</w:t>
      </w:r>
    </w:p>
    <w:p w14:paraId="1BE6A16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tfTitulo.display();</w:t>
      </w:r>
    </w:p>
    <w:p w14:paraId="79CBAD1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tfCantidad.display();</w:t>
      </w:r>
    </w:p>
    <w:p w14:paraId="15BCF53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bAceptarConcepto.display();</w:t>
      </w:r>
    </w:p>
    <w:p w14:paraId="0D1759E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bAñadirRecibo.display();</w:t>
      </w:r>
    </w:p>
    <w:p w14:paraId="53E0CB7B"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71EB2258" w14:textId="77777777" w:rsidR="009D1973" w:rsidRPr="009D1973" w:rsidRDefault="009D1973" w:rsidP="000F694A">
      <w:pPr>
        <w:spacing w:line="240" w:lineRule="auto"/>
        <w:jc w:val="left"/>
        <w:rPr>
          <w:rStyle w:val="nfasissutil"/>
        </w:rPr>
      </w:pPr>
      <w:r w:rsidRPr="009D1973">
        <w:rPr>
          <w:rStyle w:val="nfasissutil"/>
        </w:rPr>
        <w:t xml:space="preserve">  textFont(getFontAt(7));</w:t>
      </w:r>
    </w:p>
    <w:p w14:paraId="6491830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stlTipoConcepto.display();</w:t>
      </w:r>
    </w:p>
    <w:p w14:paraId="3D5D77F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45CF39C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bCalendarioMovimiento.display();</w:t>
      </w:r>
    </w:p>
    <w:p w14:paraId="39E98B3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displaycpFechaMovimiento();</w:t>
      </w:r>
    </w:p>
    <w:p w14:paraId="4F8DE49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11865BA1"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A75F7DE" w14:textId="77777777" w:rsidR="009D1973" w:rsidRPr="009D1973" w:rsidRDefault="009D1973" w:rsidP="000F694A">
      <w:pPr>
        <w:spacing w:line="240" w:lineRule="auto"/>
        <w:jc w:val="left"/>
        <w:rPr>
          <w:rStyle w:val="nfasissutil"/>
          <w:lang w:val="es-ES"/>
        </w:rPr>
      </w:pPr>
    </w:p>
    <w:p w14:paraId="4AB2EB52"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dibujaPantallaContabilidadDetalleBalance() {</w:t>
      </w:r>
    </w:p>
    <w:p w14:paraId="4CFA834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418C0AF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pushStyle();</w:t>
      </w:r>
    </w:p>
    <w:p w14:paraId="348EB34D" w14:textId="77777777" w:rsidR="009D1973" w:rsidRPr="009D1973" w:rsidRDefault="009D1973" w:rsidP="000F694A">
      <w:pPr>
        <w:spacing w:line="240" w:lineRule="auto"/>
        <w:jc w:val="left"/>
        <w:rPr>
          <w:rStyle w:val="nfasissutil"/>
        </w:rPr>
      </w:pPr>
      <w:r w:rsidRPr="009D1973">
        <w:rPr>
          <w:rStyle w:val="nfasissutil"/>
        </w:rPr>
        <w:lastRenderedPageBreak/>
        <w:t xml:space="preserve">  background(255);</w:t>
      </w:r>
    </w:p>
    <w:p w14:paraId="61816291" w14:textId="77777777" w:rsidR="009D1973" w:rsidRPr="009D1973" w:rsidRDefault="009D1973" w:rsidP="000F694A">
      <w:pPr>
        <w:spacing w:line="240" w:lineRule="auto"/>
        <w:jc w:val="left"/>
        <w:rPr>
          <w:rStyle w:val="nfasissutil"/>
        </w:rPr>
      </w:pPr>
    </w:p>
    <w:p w14:paraId="3BAF4D76" w14:textId="77777777" w:rsidR="009D1973" w:rsidRPr="009D1973" w:rsidRDefault="009D1973" w:rsidP="000F694A">
      <w:pPr>
        <w:spacing w:line="240" w:lineRule="auto"/>
        <w:jc w:val="left"/>
        <w:rPr>
          <w:rStyle w:val="nfasissutil"/>
        </w:rPr>
      </w:pPr>
      <w:r w:rsidRPr="009D1973">
        <w:rPr>
          <w:rStyle w:val="nfasissutil"/>
        </w:rPr>
        <w:t xml:space="preserve">  //habilitar y deshabilitar botones</w:t>
      </w:r>
    </w:p>
    <w:p w14:paraId="4F3B7A36" w14:textId="77777777" w:rsidR="009D1973" w:rsidRPr="009D1973" w:rsidRDefault="009D1973" w:rsidP="000F694A">
      <w:pPr>
        <w:spacing w:line="240" w:lineRule="auto"/>
        <w:jc w:val="left"/>
        <w:rPr>
          <w:rStyle w:val="nfasissutil"/>
        </w:rPr>
      </w:pPr>
      <w:r w:rsidRPr="009D1973">
        <w:rPr>
          <w:rStyle w:val="nfasissutil"/>
        </w:rPr>
        <w:t xml:space="preserve">  disableButtons();</w:t>
      </w:r>
    </w:p>
    <w:p w14:paraId="37CC5B5C"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35D9A7EC" w14:textId="77777777" w:rsidR="009D1973" w:rsidRPr="009D1973" w:rsidRDefault="009D1973" w:rsidP="000F694A">
      <w:pPr>
        <w:spacing w:line="240" w:lineRule="auto"/>
        <w:jc w:val="left"/>
        <w:rPr>
          <w:rStyle w:val="nfasissutil"/>
        </w:rPr>
      </w:pPr>
      <w:r w:rsidRPr="009D1973">
        <w:rPr>
          <w:rStyle w:val="nfasissutil"/>
        </w:rPr>
        <w:t xml:space="preserve">  bAceptarConcepto.setEnabled(true);</w:t>
      </w:r>
    </w:p>
    <w:p w14:paraId="7A0BD7DB" w14:textId="77777777" w:rsidR="009D1973" w:rsidRPr="009D1973" w:rsidRDefault="009D1973" w:rsidP="000F694A">
      <w:pPr>
        <w:spacing w:line="240" w:lineRule="auto"/>
        <w:jc w:val="left"/>
        <w:rPr>
          <w:rStyle w:val="nfasissutil"/>
        </w:rPr>
      </w:pPr>
      <w:r w:rsidRPr="009D1973">
        <w:rPr>
          <w:rStyle w:val="nfasissutil"/>
        </w:rPr>
        <w:t xml:space="preserve">  bPrevDetalle.setEnabled(true);</w:t>
      </w:r>
    </w:p>
    <w:p w14:paraId="3364E592" w14:textId="77777777" w:rsidR="009D1973" w:rsidRPr="009D1973" w:rsidRDefault="009D1973" w:rsidP="000F694A">
      <w:pPr>
        <w:spacing w:line="240" w:lineRule="auto"/>
        <w:jc w:val="left"/>
        <w:rPr>
          <w:rStyle w:val="nfasissutil"/>
        </w:rPr>
      </w:pPr>
      <w:r w:rsidRPr="009D1973">
        <w:rPr>
          <w:rStyle w:val="nfasissutil"/>
        </w:rPr>
        <w:t xml:space="preserve">  bNextDetalle.setEnabled(true);</w:t>
      </w:r>
    </w:p>
    <w:p w14:paraId="40C7D301" w14:textId="77777777" w:rsidR="009D1973" w:rsidRPr="009D1973" w:rsidRDefault="009D1973" w:rsidP="000F694A">
      <w:pPr>
        <w:spacing w:line="240" w:lineRule="auto"/>
        <w:jc w:val="left"/>
        <w:rPr>
          <w:rStyle w:val="nfasissutil"/>
        </w:rPr>
      </w:pPr>
      <w:r w:rsidRPr="009D1973">
        <w:rPr>
          <w:rStyle w:val="nfasissutil"/>
        </w:rPr>
        <w:t xml:space="preserve">  bDetalleConcepto.setEnabled(true);</w:t>
      </w:r>
    </w:p>
    <w:p w14:paraId="4CF69359" w14:textId="77777777" w:rsidR="009D1973" w:rsidRPr="009D1973" w:rsidRDefault="009D1973" w:rsidP="000F694A">
      <w:pPr>
        <w:spacing w:line="240" w:lineRule="auto"/>
        <w:jc w:val="left"/>
        <w:rPr>
          <w:rStyle w:val="nfasissutil"/>
        </w:rPr>
      </w:pPr>
    </w:p>
    <w:p w14:paraId="2A7F89D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//dibujar elementos de la pantalla</w:t>
      </w:r>
    </w:p>
    <w:p w14:paraId="79D79BA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5F7C19E2" w14:textId="77777777" w:rsidR="009D1973" w:rsidRPr="009D1973" w:rsidRDefault="009D1973" w:rsidP="000F694A">
      <w:pPr>
        <w:spacing w:line="240" w:lineRule="auto"/>
        <w:jc w:val="left"/>
        <w:rPr>
          <w:rStyle w:val="nfasissutil"/>
          <w:lang w:val="es-ES"/>
        </w:rPr>
      </w:pPr>
    </w:p>
    <w:p w14:paraId="36F9CB71"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//display elementos GUI</w:t>
      </w:r>
    </w:p>
    <w:p w14:paraId="27FE8DD0" w14:textId="77777777" w:rsidR="009D1973" w:rsidRPr="009D1973" w:rsidRDefault="009D1973" w:rsidP="000F694A">
      <w:pPr>
        <w:spacing w:line="240" w:lineRule="auto"/>
        <w:jc w:val="left"/>
        <w:rPr>
          <w:rStyle w:val="nfasissutil"/>
        </w:rPr>
      </w:pPr>
      <w:r w:rsidRPr="009D1973">
        <w:rPr>
          <w:rStyle w:val="nfasissutil"/>
        </w:rPr>
        <w:t xml:space="preserve">  displayButtonsMenu();</w:t>
      </w:r>
    </w:p>
    <w:p w14:paraId="6B931D48" w14:textId="77777777" w:rsidR="009D1973" w:rsidRPr="009D1973" w:rsidRDefault="009D1973" w:rsidP="000F694A">
      <w:pPr>
        <w:spacing w:line="240" w:lineRule="auto"/>
        <w:jc w:val="left"/>
        <w:rPr>
          <w:rStyle w:val="nfasissutil"/>
        </w:rPr>
      </w:pPr>
      <w:r w:rsidRPr="009D1973">
        <w:rPr>
          <w:rStyle w:val="nfasissutil"/>
        </w:rPr>
        <w:t xml:space="preserve">  tDetalleItem.display(45+menuWidth, 130+bannerHeight, 1000, 65);</w:t>
      </w:r>
    </w:p>
    <w:p w14:paraId="05D74041" w14:textId="77777777" w:rsidR="009D1973" w:rsidRPr="009D1973" w:rsidRDefault="009D1973" w:rsidP="000F694A">
      <w:pPr>
        <w:spacing w:line="240" w:lineRule="auto"/>
        <w:jc w:val="left"/>
        <w:rPr>
          <w:rStyle w:val="nfasissutil"/>
        </w:rPr>
      </w:pPr>
      <w:r w:rsidRPr="009D1973">
        <w:rPr>
          <w:rStyle w:val="nfasissutil"/>
        </w:rPr>
        <w:t xml:space="preserve">  stDetalleItem.display();</w:t>
      </w:r>
    </w:p>
    <w:p w14:paraId="2DC8C313" w14:textId="77777777" w:rsidR="009D1973" w:rsidRPr="009D1973" w:rsidRDefault="009D1973" w:rsidP="000F694A">
      <w:pPr>
        <w:spacing w:line="240" w:lineRule="auto"/>
        <w:jc w:val="left"/>
        <w:rPr>
          <w:rStyle w:val="nfasissutil"/>
        </w:rPr>
      </w:pPr>
      <w:r w:rsidRPr="009D1973">
        <w:rPr>
          <w:rStyle w:val="nfasissutil"/>
        </w:rPr>
        <w:t xml:space="preserve">  bPrevDetalle.display();</w:t>
      </w:r>
    </w:p>
    <w:p w14:paraId="09F071FE" w14:textId="77777777" w:rsidR="009D1973" w:rsidRPr="009D1973" w:rsidRDefault="009D1973" w:rsidP="000F694A">
      <w:pPr>
        <w:spacing w:line="240" w:lineRule="auto"/>
        <w:jc w:val="left"/>
        <w:rPr>
          <w:rStyle w:val="nfasissutil"/>
        </w:rPr>
      </w:pPr>
      <w:r w:rsidRPr="009D1973">
        <w:rPr>
          <w:rStyle w:val="nfasissutil"/>
        </w:rPr>
        <w:t xml:space="preserve">  bNextDetalle.display();</w:t>
      </w:r>
    </w:p>
    <w:p w14:paraId="6851D8B0"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bDetalleConcepto.display();</w:t>
      </w:r>
    </w:p>
    <w:p w14:paraId="26F2D9B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4D970C0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36B584D8"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CB6288F" w14:textId="77777777" w:rsidR="009D1973" w:rsidRPr="009D1973" w:rsidRDefault="009D1973" w:rsidP="000F694A">
      <w:pPr>
        <w:spacing w:line="240" w:lineRule="auto"/>
        <w:jc w:val="left"/>
        <w:rPr>
          <w:rStyle w:val="nfasissutil"/>
          <w:lang w:val="es-ES"/>
        </w:rPr>
      </w:pPr>
    </w:p>
    <w:p w14:paraId="233EEAD7"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dibujaPantallaContabilidadDetalleMovimiento() {</w:t>
      </w:r>
    </w:p>
    <w:p w14:paraId="3FC3FB5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5C8F270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7AD833B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5345ECD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3C9B043D" w14:textId="77777777" w:rsidR="009D1973" w:rsidRPr="009D1973" w:rsidRDefault="009D1973" w:rsidP="000F694A">
      <w:pPr>
        <w:spacing w:line="240" w:lineRule="auto"/>
        <w:jc w:val="left"/>
        <w:rPr>
          <w:rStyle w:val="nfasissutil"/>
          <w:lang w:val="es-ES"/>
        </w:rPr>
      </w:pPr>
    </w:p>
    <w:p w14:paraId="21FE6AB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3851683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2617EF7B"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7F4B11EE" w14:textId="77777777" w:rsidR="009D1973" w:rsidRPr="009D1973" w:rsidRDefault="009D1973" w:rsidP="000F694A">
      <w:pPr>
        <w:spacing w:line="240" w:lineRule="auto"/>
        <w:jc w:val="left"/>
        <w:rPr>
          <w:rStyle w:val="nfasissutil"/>
        </w:rPr>
      </w:pPr>
      <w:r w:rsidRPr="009D1973">
        <w:rPr>
          <w:rStyle w:val="nfasissutil"/>
        </w:rPr>
        <w:t xml:space="preserve">  bAceptarConcepto.setEnabled(true);</w:t>
      </w:r>
    </w:p>
    <w:p w14:paraId="7DFBC5E7"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bVerRecibo.setEnabled(true);</w:t>
      </w:r>
    </w:p>
    <w:p w14:paraId="3EE4253B" w14:textId="77777777" w:rsidR="009D1973" w:rsidRPr="009D1973" w:rsidRDefault="009D1973" w:rsidP="000F694A">
      <w:pPr>
        <w:spacing w:line="240" w:lineRule="auto"/>
        <w:jc w:val="left"/>
        <w:rPr>
          <w:rStyle w:val="nfasissutil"/>
          <w:lang w:val="es-ES"/>
        </w:rPr>
      </w:pPr>
    </w:p>
    <w:p w14:paraId="51751B14" w14:textId="77777777" w:rsidR="009D1973" w:rsidRPr="009D1973" w:rsidRDefault="009D1973" w:rsidP="000F694A">
      <w:pPr>
        <w:spacing w:line="240" w:lineRule="auto"/>
        <w:jc w:val="left"/>
        <w:rPr>
          <w:rStyle w:val="nfasissutil"/>
          <w:lang w:val="es-ES"/>
        </w:rPr>
      </w:pPr>
    </w:p>
    <w:p w14:paraId="149CB58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5AEC6E5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3B51838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textFont(getFontAt(8));</w:t>
      </w:r>
    </w:p>
    <w:p w14:paraId="412EB06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text("Fecha de movimiento: ", 230, 440);</w:t>
      </w:r>
    </w:p>
    <w:p w14:paraId="373300CB" w14:textId="77777777" w:rsidR="009D1973" w:rsidRPr="009D1973" w:rsidRDefault="009D1973" w:rsidP="000F694A">
      <w:pPr>
        <w:spacing w:line="240" w:lineRule="auto"/>
        <w:jc w:val="left"/>
        <w:rPr>
          <w:rStyle w:val="nfasissutil"/>
          <w:lang w:val="es-ES"/>
        </w:rPr>
      </w:pPr>
    </w:p>
    <w:p w14:paraId="3AB23241" w14:textId="77777777" w:rsidR="009D1973" w:rsidRPr="009D1973" w:rsidRDefault="009D1973" w:rsidP="000F694A">
      <w:pPr>
        <w:spacing w:line="240" w:lineRule="auto"/>
        <w:jc w:val="left"/>
        <w:rPr>
          <w:rStyle w:val="nfasissutil"/>
          <w:lang w:val="es-ES"/>
        </w:rPr>
      </w:pPr>
    </w:p>
    <w:p w14:paraId="613EBE8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3F2035D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51BEF33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titConcepto.display();</w:t>
      </w:r>
    </w:p>
    <w:p w14:paraId="25856AF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bAceptarConcepto.display();</w:t>
      </w:r>
    </w:p>
    <w:p w14:paraId="0A651B0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tiTitulo.display();</w:t>
      </w:r>
    </w:p>
    <w:p w14:paraId="63CA0C0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tiCantidad.display();</w:t>
      </w:r>
    </w:p>
    <w:p w14:paraId="593CE68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tiFechaMovimiento.display();</w:t>
      </w:r>
    </w:p>
    <w:p w14:paraId="10657FEC"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tiTipo.display();</w:t>
      </w:r>
    </w:p>
    <w:p w14:paraId="20E94C4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bVerRecibo.display();</w:t>
      </w:r>
    </w:p>
    <w:p w14:paraId="311F83C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210F302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5EB801BE"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5427B63B" w14:textId="77777777" w:rsidR="009D1973" w:rsidRPr="009D1973" w:rsidRDefault="009D1973" w:rsidP="000F694A">
      <w:pPr>
        <w:spacing w:line="240" w:lineRule="auto"/>
        <w:jc w:val="left"/>
        <w:rPr>
          <w:rStyle w:val="nfasissutil"/>
          <w:lang w:val="es-ES"/>
        </w:rPr>
      </w:pPr>
    </w:p>
    <w:p w14:paraId="1286D7F8"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dibujaPantallaArchivoNuevo() {</w:t>
      </w:r>
    </w:p>
    <w:p w14:paraId="5A17F31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63D5F42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22044F7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1A6A47A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7A4B91F4" w14:textId="77777777" w:rsidR="009D1973" w:rsidRPr="009D1973" w:rsidRDefault="009D1973" w:rsidP="000F694A">
      <w:pPr>
        <w:spacing w:line="240" w:lineRule="auto"/>
        <w:jc w:val="left"/>
        <w:rPr>
          <w:rStyle w:val="nfasissutil"/>
          <w:lang w:val="es-ES"/>
        </w:rPr>
      </w:pPr>
    </w:p>
    <w:p w14:paraId="402B380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5510234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67272FDD"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65642AE4" w14:textId="77777777" w:rsidR="009D1973" w:rsidRPr="009D1973" w:rsidRDefault="009D1973" w:rsidP="000F694A">
      <w:pPr>
        <w:spacing w:line="240" w:lineRule="auto"/>
        <w:jc w:val="left"/>
        <w:rPr>
          <w:rStyle w:val="nfasissutil"/>
        </w:rPr>
      </w:pPr>
    </w:p>
    <w:p w14:paraId="4ECE6576" w14:textId="77777777" w:rsidR="009D1973" w:rsidRPr="009D1973" w:rsidRDefault="009D1973" w:rsidP="000F694A">
      <w:pPr>
        <w:spacing w:line="240" w:lineRule="auto"/>
        <w:jc w:val="left"/>
        <w:rPr>
          <w:rStyle w:val="nfasissutil"/>
        </w:rPr>
      </w:pPr>
      <w:r w:rsidRPr="009D1973">
        <w:rPr>
          <w:rStyle w:val="nfasissutil"/>
        </w:rPr>
        <w:t xml:space="preserve">  bCalendarioArchivo.setEnabled(true);</w:t>
      </w:r>
    </w:p>
    <w:p w14:paraId="5F174AA3" w14:textId="77777777" w:rsidR="009D1973" w:rsidRPr="009D1973" w:rsidRDefault="009D1973" w:rsidP="000F694A">
      <w:pPr>
        <w:spacing w:line="240" w:lineRule="auto"/>
        <w:jc w:val="left"/>
        <w:rPr>
          <w:rStyle w:val="nfasissutil"/>
        </w:rPr>
      </w:pPr>
      <w:r w:rsidRPr="009D1973">
        <w:rPr>
          <w:rStyle w:val="nfasissutil"/>
        </w:rPr>
        <w:t xml:space="preserve">  itbInsertarArchivo.setEnabled(true);</w:t>
      </w:r>
    </w:p>
    <w:p w14:paraId="1B974933" w14:textId="77777777" w:rsidR="009D1973" w:rsidRPr="009D1973" w:rsidRDefault="009D1973" w:rsidP="000F694A">
      <w:pPr>
        <w:spacing w:line="240" w:lineRule="auto"/>
        <w:jc w:val="left"/>
        <w:rPr>
          <w:rStyle w:val="nfasissutil"/>
        </w:rPr>
      </w:pPr>
      <w:r w:rsidRPr="009D1973">
        <w:rPr>
          <w:rStyle w:val="nfasissutil"/>
        </w:rPr>
        <w:t xml:space="preserve">  bAceptarArchivo.setEnabled(true);</w:t>
      </w:r>
    </w:p>
    <w:p w14:paraId="15DFF848" w14:textId="77777777" w:rsidR="009D1973" w:rsidRPr="009D1973" w:rsidRDefault="009D1973" w:rsidP="000F694A">
      <w:pPr>
        <w:spacing w:line="240" w:lineRule="auto"/>
        <w:jc w:val="left"/>
        <w:rPr>
          <w:rStyle w:val="nfasissutil"/>
        </w:rPr>
      </w:pPr>
      <w:r w:rsidRPr="009D1973">
        <w:rPr>
          <w:rStyle w:val="nfasissutil"/>
        </w:rPr>
        <w:t xml:space="preserve">  if (sCategoriaArchivo.collapsed == false) {</w:t>
      </w:r>
    </w:p>
    <w:p w14:paraId="4C4491F6" w14:textId="77777777" w:rsidR="009D1973" w:rsidRPr="009D1973" w:rsidRDefault="009D1973" w:rsidP="000F694A">
      <w:pPr>
        <w:spacing w:line="240" w:lineRule="auto"/>
        <w:jc w:val="left"/>
        <w:rPr>
          <w:rStyle w:val="nfasissutil"/>
        </w:rPr>
      </w:pPr>
      <w:r w:rsidRPr="009D1973">
        <w:rPr>
          <w:rStyle w:val="nfasissutil"/>
        </w:rPr>
        <w:t xml:space="preserve">    itbInsertarArchivo.setEnabled(false);</w:t>
      </w:r>
    </w:p>
    <w:p w14:paraId="7DA05FD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w:t>
      </w:r>
    </w:p>
    <w:p w14:paraId="0C8A5E6E" w14:textId="77777777" w:rsidR="009D1973" w:rsidRPr="009D1973" w:rsidRDefault="009D1973" w:rsidP="000F694A">
      <w:pPr>
        <w:spacing w:line="240" w:lineRule="auto"/>
        <w:jc w:val="left"/>
        <w:rPr>
          <w:rStyle w:val="nfasissutil"/>
          <w:lang w:val="es-ES"/>
        </w:rPr>
      </w:pPr>
    </w:p>
    <w:p w14:paraId="33555DD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6CFD6CD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5146A59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textFont(getFontAt(8));</w:t>
      </w:r>
    </w:p>
    <w:p w14:paraId="1E4A7D9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text("Año de datación: ", 230, 440);</w:t>
      </w:r>
    </w:p>
    <w:p w14:paraId="2AC03856" w14:textId="77777777" w:rsidR="009D1973" w:rsidRPr="009D1973" w:rsidRDefault="009D1973" w:rsidP="000F694A">
      <w:pPr>
        <w:spacing w:line="240" w:lineRule="auto"/>
        <w:jc w:val="left"/>
        <w:rPr>
          <w:rStyle w:val="nfasissutil"/>
          <w:lang w:val="es-ES"/>
        </w:rPr>
      </w:pPr>
    </w:p>
    <w:p w14:paraId="2B3DFD1B" w14:textId="77777777" w:rsidR="009D1973" w:rsidRPr="009D1973" w:rsidRDefault="009D1973" w:rsidP="000F694A">
      <w:pPr>
        <w:spacing w:line="240" w:lineRule="auto"/>
        <w:jc w:val="left"/>
        <w:rPr>
          <w:rStyle w:val="nfasissutil"/>
          <w:lang w:val="es-ES"/>
        </w:rPr>
      </w:pPr>
    </w:p>
    <w:p w14:paraId="0423C1B0"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//display elementos GUI</w:t>
      </w:r>
    </w:p>
    <w:p w14:paraId="6ACA3E59" w14:textId="77777777" w:rsidR="009D1973" w:rsidRPr="009D1973" w:rsidRDefault="009D1973" w:rsidP="000F694A">
      <w:pPr>
        <w:spacing w:line="240" w:lineRule="auto"/>
        <w:jc w:val="left"/>
        <w:rPr>
          <w:rStyle w:val="nfasissutil"/>
        </w:rPr>
      </w:pPr>
      <w:r w:rsidRPr="009D1973">
        <w:rPr>
          <w:rStyle w:val="nfasissutil"/>
        </w:rPr>
        <w:t xml:space="preserve">  displayButtonsMenu();</w:t>
      </w:r>
    </w:p>
    <w:p w14:paraId="6BC6CC1F" w14:textId="77777777" w:rsidR="009D1973" w:rsidRPr="009D1973" w:rsidRDefault="009D1973" w:rsidP="000F694A">
      <w:pPr>
        <w:spacing w:line="240" w:lineRule="auto"/>
        <w:jc w:val="left"/>
        <w:rPr>
          <w:rStyle w:val="nfasissutil"/>
        </w:rPr>
      </w:pPr>
      <w:r w:rsidRPr="009D1973">
        <w:rPr>
          <w:rStyle w:val="nfasissutil"/>
        </w:rPr>
        <w:t xml:space="preserve">  titArchivo.display();</w:t>
      </w:r>
    </w:p>
    <w:p w14:paraId="4491C1C4" w14:textId="77777777" w:rsidR="009D1973" w:rsidRPr="009D1973" w:rsidRDefault="009D1973" w:rsidP="000F694A">
      <w:pPr>
        <w:spacing w:line="240" w:lineRule="auto"/>
        <w:jc w:val="left"/>
        <w:rPr>
          <w:rStyle w:val="nfasissutil"/>
        </w:rPr>
      </w:pPr>
      <w:r w:rsidRPr="009D1973">
        <w:rPr>
          <w:rStyle w:val="nfasissutil"/>
        </w:rPr>
        <w:t xml:space="preserve">  bAceptarArchivo.display();</w:t>
      </w:r>
    </w:p>
    <w:p w14:paraId="26C34376" w14:textId="77777777" w:rsidR="009D1973" w:rsidRPr="009D1973" w:rsidRDefault="009D1973" w:rsidP="000F694A">
      <w:pPr>
        <w:spacing w:line="240" w:lineRule="auto"/>
        <w:jc w:val="left"/>
        <w:rPr>
          <w:rStyle w:val="nfasissutil"/>
        </w:rPr>
      </w:pPr>
      <w:r w:rsidRPr="009D1973">
        <w:rPr>
          <w:rStyle w:val="nfasissutil"/>
        </w:rPr>
        <w:t xml:space="preserve">  tfTituloArchivo.display();</w:t>
      </w:r>
    </w:p>
    <w:p w14:paraId="2BFFD5BE" w14:textId="77777777" w:rsidR="009D1973" w:rsidRPr="009D1973" w:rsidRDefault="009D1973" w:rsidP="000F694A">
      <w:pPr>
        <w:spacing w:line="240" w:lineRule="auto"/>
        <w:jc w:val="left"/>
        <w:rPr>
          <w:rStyle w:val="nfasissutil"/>
        </w:rPr>
      </w:pPr>
      <w:r w:rsidRPr="009D1973">
        <w:rPr>
          <w:rStyle w:val="nfasissutil"/>
        </w:rPr>
        <w:t xml:space="preserve">  itbInsertarArchivo.display();</w:t>
      </w:r>
    </w:p>
    <w:p w14:paraId="10B7A5A1" w14:textId="77777777" w:rsidR="009D1973" w:rsidRPr="009D1973" w:rsidRDefault="009D1973" w:rsidP="000F694A">
      <w:pPr>
        <w:spacing w:line="240" w:lineRule="auto"/>
        <w:jc w:val="left"/>
        <w:rPr>
          <w:rStyle w:val="nfasissutil"/>
        </w:rPr>
      </w:pPr>
      <w:r w:rsidRPr="009D1973">
        <w:rPr>
          <w:rStyle w:val="nfasissutil"/>
        </w:rPr>
        <w:t xml:space="preserve">  sCategoriaArchivo.display();</w:t>
      </w:r>
    </w:p>
    <w:p w14:paraId="7059CF87" w14:textId="77777777" w:rsidR="009D1973" w:rsidRPr="009D1973" w:rsidRDefault="009D1973" w:rsidP="000F694A">
      <w:pPr>
        <w:spacing w:line="240" w:lineRule="auto"/>
        <w:jc w:val="left"/>
        <w:rPr>
          <w:rStyle w:val="nfasissutil"/>
        </w:rPr>
      </w:pPr>
      <w:r w:rsidRPr="009D1973">
        <w:rPr>
          <w:rStyle w:val="nfasissutil"/>
        </w:rPr>
        <w:t xml:space="preserve">  tfAñoDatacion.display();</w:t>
      </w:r>
    </w:p>
    <w:p w14:paraId="407B572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popStyle();</w:t>
      </w:r>
    </w:p>
    <w:p w14:paraId="56CBE07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666F18E2"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F1A8645" w14:textId="77777777" w:rsidR="009D1973" w:rsidRPr="009D1973" w:rsidRDefault="009D1973" w:rsidP="000F694A">
      <w:pPr>
        <w:spacing w:line="240" w:lineRule="auto"/>
        <w:jc w:val="left"/>
        <w:rPr>
          <w:rStyle w:val="nfasissutil"/>
          <w:lang w:val="es-ES"/>
        </w:rPr>
      </w:pPr>
    </w:p>
    <w:p w14:paraId="479DDBAF"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dibujaPantallaArchivoDetalle() {</w:t>
      </w:r>
    </w:p>
    <w:p w14:paraId="0E01A18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6F9E0FB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1DCE5D6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10E2755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5ABB54AE" w14:textId="77777777" w:rsidR="009D1973" w:rsidRPr="009D1973" w:rsidRDefault="009D1973" w:rsidP="000F694A">
      <w:pPr>
        <w:spacing w:line="240" w:lineRule="auto"/>
        <w:jc w:val="left"/>
        <w:rPr>
          <w:rStyle w:val="nfasissutil"/>
          <w:lang w:val="es-ES"/>
        </w:rPr>
      </w:pPr>
    </w:p>
    <w:p w14:paraId="5FAC702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755752F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3215F265"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0F00D680" w14:textId="77777777" w:rsidR="009D1973" w:rsidRPr="009D1973" w:rsidRDefault="009D1973" w:rsidP="000F694A">
      <w:pPr>
        <w:spacing w:line="240" w:lineRule="auto"/>
        <w:jc w:val="left"/>
        <w:rPr>
          <w:rStyle w:val="nfasissutil"/>
        </w:rPr>
      </w:pPr>
      <w:r w:rsidRPr="009D1973">
        <w:rPr>
          <w:rStyle w:val="nfasissutil"/>
        </w:rPr>
        <w:t xml:space="preserve">  bAceptarArchivo.setEnabled(true);</w:t>
      </w:r>
    </w:p>
    <w:p w14:paraId="2E319CC1" w14:textId="77777777" w:rsidR="009D1973" w:rsidRPr="009D1973" w:rsidRDefault="009D1973" w:rsidP="000F694A">
      <w:pPr>
        <w:spacing w:line="240" w:lineRule="auto"/>
        <w:jc w:val="left"/>
        <w:rPr>
          <w:rStyle w:val="nfasissutil"/>
          <w:lang w:val="es-ES"/>
        </w:rPr>
      </w:pPr>
      <w:r w:rsidRPr="009D1973">
        <w:rPr>
          <w:rStyle w:val="nfasissutil"/>
        </w:rPr>
        <w:lastRenderedPageBreak/>
        <w:t xml:space="preserve">  </w:t>
      </w:r>
      <w:r w:rsidRPr="009D1973">
        <w:rPr>
          <w:rStyle w:val="nfasissutil"/>
          <w:lang w:val="es-ES"/>
        </w:rPr>
        <w:t>itbVerArchivoArchivo.setEnabled(true);</w:t>
      </w:r>
    </w:p>
    <w:p w14:paraId="4057710E" w14:textId="77777777" w:rsidR="009D1973" w:rsidRPr="009D1973" w:rsidRDefault="009D1973" w:rsidP="000F694A">
      <w:pPr>
        <w:spacing w:line="240" w:lineRule="auto"/>
        <w:jc w:val="left"/>
        <w:rPr>
          <w:rStyle w:val="nfasissutil"/>
          <w:lang w:val="es-ES"/>
        </w:rPr>
      </w:pPr>
    </w:p>
    <w:p w14:paraId="7598F0D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075D32C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1D71530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text("Fecha de datación: ", 230, 440);</w:t>
      </w:r>
    </w:p>
    <w:p w14:paraId="1F8A4A59" w14:textId="77777777" w:rsidR="009D1973" w:rsidRPr="009D1973" w:rsidRDefault="009D1973" w:rsidP="000F694A">
      <w:pPr>
        <w:spacing w:line="240" w:lineRule="auto"/>
        <w:jc w:val="left"/>
        <w:rPr>
          <w:rStyle w:val="nfasissutil"/>
          <w:lang w:val="es-ES"/>
        </w:rPr>
      </w:pPr>
    </w:p>
    <w:p w14:paraId="1752EAE9" w14:textId="77777777" w:rsidR="009D1973" w:rsidRPr="009D1973" w:rsidRDefault="009D1973" w:rsidP="000F694A">
      <w:pPr>
        <w:spacing w:line="240" w:lineRule="auto"/>
        <w:jc w:val="left"/>
        <w:rPr>
          <w:rStyle w:val="nfasissutil"/>
          <w:lang w:val="es-ES"/>
        </w:rPr>
      </w:pPr>
    </w:p>
    <w:p w14:paraId="630AB76C"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//display elementos GUI</w:t>
      </w:r>
    </w:p>
    <w:p w14:paraId="2D2B8EB7" w14:textId="77777777" w:rsidR="009D1973" w:rsidRPr="009D1973" w:rsidRDefault="009D1973" w:rsidP="000F694A">
      <w:pPr>
        <w:spacing w:line="240" w:lineRule="auto"/>
        <w:jc w:val="left"/>
        <w:rPr>
          <w:rStyle w:val="nfasissutil"/>
        </w:rPr>
      </w:pPr>
      <w:r w:rsidRPr="009D1973">
        <w:rPr>
          <w:rStyle w:val="nfasissutil"/>
        </w:rPr>
        <w:t xml:space="preserve">  displayButtonsMenu();</w:t>
      </w:r>
    </w:p>
    <w:p w14:paraId="7B0ECC35" w14:textId="77777777" w:rsidR="009D1973" w:rsidRPr="009D1973" w:rsidRDefault="009D1973" w:rsidP="000F694A">
      <w:pPr>
        <w:spacing w:line="240" w:lineRule="auto"/>
        <w:jc w:val="left"/>
        <w:rPr>
          <w:rStyle w:val="nfasissutil"/>
        </w:rPr>
      </w:pPr>
      <w:r w:rsidRPr="009D1973">
        <w:rPr>
          <w:rStyle w:val="nfasissutil"/>
        </w:rPr>
        <w:t xml:space="preserve">  titArchivo.display();</w:t>
      </w:r>
    </w:p>
    <w:p w14:paraId="01BD0345" w14:textId="77777777" w:rsidR="009D1973" w:rsidRPr="009D1973" w:rsidRDefault="009D1973" w:rsidP="000F694A">
      <w:pPr>
        <w:spacing w:line="240" w:lineRule="auto"/>
        <w:jc w:val="left"/>
        <w:rPr>
          <w:rStyle w:val="nfasissutil"/>
        </w:rPr>
      </w:pPr>
      <w:r w:rsidRPr="009D1973">
        <w:rPr>
          <w:rStyle w:val="nfasissutil"/>
        </w:rPr>
        <w:t xml:space="preserve">  bAceptarArchivo.display();</w:t>
      </w:r>
    </w:p>
    <w:p w14:paraId="4B3324D7" w14:textId="77777777" w:rsidR="009D1973" w:rsidRPr="009D1973" w:rsidRDefault="009D1973" w:rsidP="000F694A">
      <w:pPr>
        <w:spacing w:line="240" w:lineRule="auto"/>
        <w:jc w:val="left"/>
        <w:rPr>
          <w:rStyle w:val="nfasissutil"/>
        </w:rPr>
      </w:pPr>
      <w:r w:rsidRPr="009D1973">
        <w:rPr>
          <w:rStyle w:val="nfasissutil"/>
        </w:rPr>
        <w:t xml:space="preserve">  tiTituloArchivo.display();</w:t>
      </w:r>
    </w:p>
    <w:p w14:paraId="04191D7C" w14:textId="77777777" w:rsidR="009D1973" w:rsidRPr="009D1973" w:rsidRDefault="009D1973" w:rsidP="000F694A">
      <w:pPr>
        <w:spacing w:line="240" w:lineRule="auto"/>
        <w:jc w:val="left"/>
        <w:rPr>
          <w:rStyle w:val="nfasissutil"/>
        </w:rPr>
      </w:pPr>
      <w:r w:rsidRPr="009D1973">
        <w:rPr>
          <w:rStyle w:val="nfasissutil"/>
        </w:rPr>
        <w:t xml:space="preserve">  itbVerArchivoArchivo.display();</w:t>
      </w:r>
    </w:p>
    <w:p w14:paraId="528CCC34" w14:textId="77777777" w:rsidR="009D1973" w:rsidRPr="009D1973" w:rsidRDefault="009D1973" w:rsidP="000F694A">
      <w:pPr>
        <w:spacing w:line="240" w:lineRule="auto"/>
        <w:jc w:val="left"/>
        <w:rPr>
          <w:rStyle w:val="nfasissutil"/>
        </w:rPr>
      </w:pPr>
      <w:r w:rsidRPr="009D1973">
        <w:rPr>
          <w:rStyle w:val="nfasissutil"/>
        </w:rPr>
        <w:t xml:space="preserve">  tiCategoriaArchivo.display();</w:t>
      </w:r>
    </w:p>
    <w:p w14:paraId="7E82BC88" w14:textId="77777777" w:rsidR="009D1973" w:rsidRPr="009D1973" w:rsidRDefault="009D1973" w:rsidP="000F694A">
      <w:pPr>
        <w:spacing w:line="240" w:lineRule="auto"/>
        <w:jc w:val="left"/>
        <w:rPr>
          <w:rStyle w:val="nfasissutil"/>
        </w:rPr>
      </w:pPr>
      <w:r w:rsidRPr="009D1973">
        <w:rPr>
          <w:rStyle w:val="nfasissutil"/>
        </w:rPr>
        <w:t xml:space="preserve">  tiAñoDatacion.display();</w:t>
      </w:r>
    </w:p>
    <w:p w14:paraId="78879ED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popStyle();</w:t>
      </w:r>
    </w:p>
    <w:p w14:paraId="05E5C4F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5AC24BB6"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ADF7B5A" w14:textId="77777777" w:rsidR="009D1973" w:rsidRPr="009D1973" w:rsidRDefault="009D1973" w:rsidP="000F694A">
      <w:pPr>
        <w:spacing w:line="240" w:lineRule="auto"/>
        <w:jc w:val="left"/>
        <w:rPr>
          <w:rStyle w:val="nfasissutil"/>
          <w:lang w:val="es-ES"/>
        </w:rPr>
      </w:pPr>
    </w:p>
    <w:p w14:paraId="1A8C1DAA"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dibujaPantallaAvisosNuevoAviso() {</w:t>
      </w:r>
    </w:p>
    <w:p w14:paraId="0C5AC0E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10A61B1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4F6AAA7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4A1A279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686CB014" w14:textId="77777777" w:rsidR="009D1973" w:rsidRPr="009D1973" w:rsidRDefault="009D1973" w:rsidP="000F694A">
      <w:pPr>
        <w:spacing w:line="240" w:lineRule="auto"/>
        <w:jc w:val="left"/>
        <w:rPr>
          <w:rStyle w:val="nfasissutil"/>
          <w:lang w:val="es-ES"/>
        </w:rPr>
      </w:pPr>
    </w:p>
    <w:p w14:paraId="2CABD74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576E2A09"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384F8F69"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5F3D7773" w14:textId="77777777" w:rsidR="009D1973" w:rsidRPr="009D1973" w:rsidRDefault="009D1973" w:rsidP="000F694A">
      <w:pPr>
        <w:spacing w:line="240" w:lineRule="auto"/>
        <w:jc w:val="left"/>
        <w:rPr>
          <w:rStyle w:val="nfasissutil"/>
        </w:rPr>
      </w:pPr>
    </w:p>
    <w:p w14:paraId="541C5B7B" w14:textId="77777777" w:rsidR="009D1973" w:rsidRPr="009D1973" w:rsidRDefault="009D1973" w:rsidP="000F694A">
      <w:pPr>
        <w:spacing w:line="240" w:lineRule="auto"/>
        <w:jc w:val="left"/>
        <w:rPr>
          <w:rStyle w:val="nfasissutil"/>
        </w:rPr>
      </w:pPr>
      <w:r w:rsidRPr="009D1973">
        <w:rPr>
          <w:rStyle w:val="nfasissutil"/>
        </w:rPr>
        <w:t xml:space="preserve">  bAceptarAvisosAlertas.setEnabled(true);</w:t>
      </w:r>
    </w:p>
    <w:p w14:paraId="5EEE5C51" w14:textId="77777777" w:rsidR="009D1973" w:rsidRPr="009D1973" w:rsidRDefault="009D1973" w:rsidP="000F694A">
      <w:pPr>
        <w:spacing w:line="240" w:lineRule="auto"/>
        <w:jc w:val="left"/>
        <w:rPr>
          <w:rStyle w:val="nfasissutil"/>
        </w:rPr>
      </w:pPr>
    </w:p>
    <w:p w14:paraId="79587912" w14:textId="77777777" w:rsidR="009D1973" w:rsidRPr="009D1973" w:rsidRDefault="009D1973" w:rsidP="000F694A">
      <w:pPr>
        <w:spacing w:line="240" w:lineRule="auto"/>
        <w:jc w:val="left"/>
        <w:rPr>
          <w:rStyle w:val="nfasissutil"/>
        </w:rPr>
      </w:pPr>
    </w:p>
    <w:p w14:paraId="5229AC1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//dibujar elementos de la pantalla</w:t>
      </w:r>
    </w:p>
    <w:p w14:paraId="23BBAE4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72196494" w14:textId="77777777" w:rsidR="009D1973" w:rsidRPr="009D1973" w:rsidRDefault="009D1973" w:rsidP="000F694A">
      <w:pPr>
        <w:spacing w:line="240" w:lineRule="auto"/>
        <w:jc w:val="left"/>
        <w:rPr>
          <w:rStyle w:val="nfasissutil"/>
          <w:lang w:val="es-ES"/>
        </w:rPr>
      </w:pPr>
    </w:p>
    <w:p w14:paraId="533487F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 elementos GUI</w:t>
      </w:r>
    </w:p>
    <w:p w14:paraId="2150CE7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displayButtonsMenu();</w:t>
      </w:r>
    </w:p>
    <w:p w14:paraId="340EA7B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titNuevoAviso.display();</w:t>
      </w:r>
    </w:p>
    <w:p w14:paraId="3144FF8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bAceptarAvisosAlertas.display();</w:t>
      </w:r>
    </w:p>
    <w:p w14:paraId="3F0CCFE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tfTituloAviso.display();</w:t>
      </w:r>
    </w:p>
    <w:p w14:paraId="6990277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taNuevoAviso.display();</w:t>
      </w:r>
    </w:p>
    <w:p w14:paraId="5A4788BA" w14:textId="77777777" w:rsidR="009D1973" w:rsidRPr="009D1973" w:rsidRDefault="009D1973" w:rsidP="000F694A">
      <w:pPr>
        <w:spacing w:line="240" w:lineRule="auto"/>
        <w:jc w:val="left"/>
        <w:rPr>
          <w:rStyle w:val="nfasissutil"/>
          <w:lang w:val="es-ES"/>
        </w:rPr>
      </w:pPr>
    </w:p>
    <w:p w14:paraId="055528C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2F093E2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10A1D69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BB29E86" w14:textId="77777777" w:rsidR="009D1973" w:rsidRPr="009D1973" w:rsidRDefault="009D1973" w:rsidP="000F694A">
      <w:pPr>
        <w:spacing w:line="240" w:lineRule="auto"/>
        <w:jc w:val="left"/>
        <w:rPr>
          <w:rStyle w:val="nfasissutil"/>
          <w:lang w:val="es-ES"/>
        </w:rPr>
      </w:pPr>
    </w:p>
    <w:p w14:paraId="7E784694"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dibujaPantallaAvisosDetalleAviso() {</w:t>
      </w:r>
    </w:p>
    <w:p w14:paraId="67389C0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01C72AA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50BB847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44D657A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6DED5A89" w14:textId="77777777" w:rsidR="009D1973" w:rsidRPr="009D1973" w:rsidRDefault="009D1973" w:rsidP="000F694A">
      <w:pPr>
        <w:spacing w:line="240" w:lineRule="auto"/>
        <w:jc w:val="left"/>
        <w:rPr>
          <w:rStyle w:val="nfasissutil"/>
          <w:lang w:val="es-ES"/>
        </w:rPr>
      </w:pPr>
    </w:p>
    <w:p w14:paraId="45B734C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20718034"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3D501BAA"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45421B41" w14:textId="77777777" w:rsidR="009D1973" w:rsidRPr="009D1973" w:rsidRDefault="009D1973" w:rsidP="000F694A">
      <w:pPr>
        <w:spacing w:line="240" w:lineRule="auto"/>
        <w:jc w:val="left"/>
        <w:rPr>
          <w:rStyle w:val="nfasissutil"/>
        </w:rPr>
      </w:pPr>
    </w:p>
    <w:p w14:paraId="141C65EE" w14:textId="77777777" w:rsidR="009D1973" w:rsidRPr="009D1973" w:rsidRDefault="009D1973" w:rsidP="000F694A">
      <w:pPr>
        <w:spacing w:line="240" w:lineRule="auto"/>
        <w:jc w:val="left"/>
        <w:rPr>
          <w:rStyle w:val="nfasissutil"/>
        </w:rPr>
      </w:pPr>
      <w:r w:rsidRPr="009D1973">
        <w:rPr>
          <w:rStyle w:val="nfasissutil"/>
        </w:rPr>
        <w:t xml:space="preserve">  bAceptarAvisosAlertas.setEnabled(true);</w:t>
      </w:r>
    </w:p>
    <w:p w14:paraId="207F22B8" w14:textId="77777777" w:rsidR="009D1973" w:rsidRPr="009D1973" w:rsidRDefault="009D1973" w:rsidP="000F694A">
      <w:pPr>
        <w:spacing w:line="240" w:lineRule="auto"/>
        <w:jc w:val="left"/>
        <w:rPr>
          <w:rStyle w:val="nfasissutil"/>
        </w:rPr>
      </w:pPr>
    </w:p>
    <w:p w14:paraId="4863BCB8" w14:textId="77777777" w:rsidR="009D1973" w:rsidRPr="009D1973" w:rsidRDefault="009D1973" w:rsidP="000F694A">
      <w:pPr>
        <w:spacing w:line="240" w:lineRule="auto"/>
        <w:jc w:val="left"/>
        <w:rPr>
          <w:rStyle w:val="nfasissutil"/>
        </w:rPr>
      </w:pPr>
    </w:p>
    <w:p w14:paraId="354BAA7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//dibujar elementos de la pantalla</w:t>
      </w:r>
    </w:p>
    <w:p w14:paraId="32D6BBD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72F02A0C" w14:textId="77777777" w:rsidR="009D1973" w:rsidRPr="009D1973" w:rsidRDefault="009D1973" w:rsidP="000F694A">
      <w:pPr>
        <w:spacing w:line="240" w:lineRule="auto"/>
        <w:jc w:val="left"/>
        <w:rPr>
          <w:rStyle w:val="nfasissutil"/>
          <w:lang w:val="es-ES"/>
        </w:rPr>
      </w:pPr>
    </w:p>
    <w:p w14:paraId="028A087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//display elementos GUI</w:t>
      </w:r>
    </w:p>
    <w:p w14:paraId="0474A69D" w14:textId="77777777" w:rsidR="009D1973" w:rsidRPr="009D1973" w:rsidRDefault="009D1973" w:rsidP="000F694A">
      <w:pPr>
        <w:spacing w:line="240" w:lineRule="auto"/>
        <w:jc w:val="left"/>
        <w:rPr>
          <w:rStyle w:val="nfasissutil"/>
        </w:rPr>
      </w:pPr>
      <w:r w:rsidRPr="009D1973">
        <w:rPr>
          <w:rStyle w:val="nfasissutil"/>
        </w:rPr>
        <w:t xml:space="preserve">  displayButtonsMenu();</w:t>
      </w:r>
    </w:p>
    <w:p w14:paraId="0A288A8A" w14:textId="77777777" w:rsidR="009D1973" w:rsidRPr="009D1973" w:rsidRDefault="009D1973" w:rsidP="000F694A">
      <w:pPr>
        <w:spacing w:line="240" w:lineRule="auto"/>
        <w:jc w:val="left"/>
        <w:rPr>
          <w:rStyle w:val="nfasissutil"/>
        </w:rPr>
      </w:pPr>
      <w:r w:rsidRPr="009D1973">
        <w:rPr>
          <w:rStyle w:val="nfasissutil"/>
        </w:rPr>
        <w:t xml:space="preserve">  titDetalleAviso.display();</w:t>
      </w:r>
    </w:p>
    <w:p w14:paraId="50578EC3" w14:textId="77777777" w:rsidR="009D1973" w:rsidRPr="009D1973" w:rsidRDefault="009D1973" w:rsidP="000F694A">
      <w:pPr>
        <w:spacing w:line="240" w:lineRule="auto"/>
        <w:jc w:val="left"/>
        <w:rPr>
          <w:rStyle w:val="nfasissutil"/>
        </w:rPr>
      </w:pPr>
      <w:r w:rsidRPr="009D1973">
        <w:rPr>
          <w:rStyle w:val="nfasissutil"/>
        </w:rPr>
        <w:t xml:space="preserve">  bAceptarAvisosAlertas.display();</w:t>
      </w:r>
    </w:p>
    <w:p w14:paraId="4A0CBA17" w14:textId="77777777" w:rsidR="009D1973" w:rsidRPr="009D1973" w:rsidRDefault="009D1973" w:rsidP="000F694A">
      <w:pPr>
        <w:spacing w:line="240" w:lineRule="auto"/>
        <w:jc w:val="left"/>
        <w:rPr>
          <w:rStyle w:val="nfasissutil"/>
        </w:rPr>
      </w:pPr>
      <w:r w:rsidRPr="009D1973">
        <w:rPr>
          <w:rStyle w:val="nfasissutil"/>
        </w:rPr>
        <w:t xml:space="preserve">  tiTituloDetalleAviso.display();</w:t>
      </w:r>
    </w:p>
    <w:p w14:paraId="654BE2D7" w14:textId="77777777" w:rsidR="009D1973" w:rsidRPr="009D1973" w:rsidRDefault="009D1973" w:rsidP="000F694A">
      <w:pPr>
        <w:spacing w:line="240" w:lineRule="auto"/>
        <w:jc w:val="left"/>
        <w:rPr>
          <w:rStyle w:val="nfasissutil"/>
        </w:rPr>
      </w:pPr>
      <w:r w:rsidRPr="009D1973">
        <w:rPr>
          <w:rStyle w:val="nfasissutil"/>
        </w:rPr>
        <w:t xml:space="preserve">  tiDetalleAviso.display();</w:t>
      </w:r>
    </w:p>
    <w:p w14:paraId="2B4A2DD2" w14:textId="77777777" w:rsidR="009D1973" w:rsidRPr="009D1973" w:rsidRDefault="009D1973" w:rsidP="000F694A">
      <w:pPr>
        <w:spacing w:line="240" w:lineRule="auto"/>
        <w:jc w:val="left"/>
        <w:rPr>
          <w:rStyle w:val="nfasissutil"/>
        </w:rPr>
      </w:pPr>
    </w:p>
    <w:p w14:paraId="57CC915A"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popStyle();</w:t>
      </w:r>
    </w:p>
    <w:p w14:paraId="5DF10F2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03DEFC66"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1C85957F" w14:textId="77777777" w:rsidR="009D1973" w:rsidRPr="009D1973" w:rsidRDefault="009D1973" w:rsidP="000F694A">
      <w:pPr>
        <w:spacing w:line="240" w:lineRule="auto"/>
        <w:jc w:val="left"/>
        <w:rPr>
          <w:rStyle w:val="nfasissutil"/>
          <w:lang w:val="es-ES"/>
        </w:rPr>
      </w:pPr>
    </w:p>
    <w:p w14:paraId="4BC4E4B4"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dibujaPantallaAvisosNuevoEvento() {</w:t>
      </w:r>
    </w:p>
    <w:p w14:paraId="5B86B6B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5A1D595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32F9089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16CA71B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background(255);</w:t>
      </w:r>
    </w:p>
    <w:p w14:paraId="6F79B83F" w14:textId="77777777" w:rsidR="009D1973" w:rsidRPr="009D1973" w:rsidRDefault="009D1973" w:rsidP="000F694A">
      <w:pPr>
        <w:spacing w:line="240" w:lineRule="auto"/>
        <w:jc w:val="left"/>
        <w:rPr>
          <w:rStyle w:val="nfasissutil"/>
          <w:lang w:val="es-ES"/>
        </w:rPr>
      </w:pPr>
    </w:p>
    <w:p w14:paraId="2B9E344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//habilitar y deshabilitar botones</w:t>
      </w:r>
    </w:p>
    <w:p w14:paraId="6F47AD0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disableButtons();</w:t>
      </w:r>
    </w:p>
    <w:p w14:paraId="2BC6CD33"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04BAF293" w14:textId="77777777" w:rsidR="009D1973" w:rsidRPr="009D1973" w:rsidRDefault="009D1973" w:rsidP="000F694A">
      <w:pPr>
        <w:spacing w:line="240" w:lineRule="auto"/>
        <w:jc w:val="left"/>
        <w:rPr>
          <w:rStyle w:val="nfasissutil"/>
        </w:rPr>
      </w:pPr>
    </w:p>
    <w:p w14:paraId="12F8AB1A" w14:textId="77777777" w:rsidR="009D1973" w:rsidRPr="009D1973" w:rsidRDefault="009D1973" w:rsidP="000F694A">
      <w:pPr>
        <w:spacing w:line="240" w:lineRule="auto"/>
        <w:jc w:val="left"/>
        <w:rPr>
          <w:rStyle w:val="nfasissutil"/>
        </w:rPr>
      </w:pPr>
      <w:r w:rsidRPr="009D1973">
        <w:rPr>
          <w:rStyle w:val="nfasissutil"/>
        </w:rPr>
        <w:t xml:space="preserve">  bAceptarAvisosAlertas.setEnabled(true);</w:t>
      </w:r>
    </w:p>
    <w:p w14:paraId="68C8B2A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bCalendarioEvento.setEnabled(true);</w:t>
      </w:r>
    </w:p>
    <w:p w14:paraId="767B7375" w14:textId="77777777" w:rsidR="009D1973" w:rsidRPr="009D1973" w:rsidRDefault="009D1973" w:rsidP="000F694A">
      <w:pPr>
        <w:spacing w:line="240" w:lineRule="auto"/>
        <w:jc w:val="left"/>
        <w:rPr>
          <w:rStyle w:val="nfasissutil"/>
          <w:lang w:val="es-ES"/>
        </w:rPr>
      </w:pPr>
    </w:p>
    <w:p w14:paraId="79093CD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//dibujar elementos de la pantalla</w:t>
      </w:r>
    </w:p>
    <w:p w14:paraId="726F4517"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menu();</w:t>
      </w:r>
    </w:p>
    <w:p w14:paraId="31BA667D"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56FA88E0" w14:textId="77777777" w:rsidR="009D1973" w:rsidRPr="009D1973" w:rsidRDefault="009D1973" w:rsidP="000F694A">
      <w:pPr>
        <w:spacing w:line="240" w:lineRule="auto"/>
        <w:jc w:val="left"/>
        <w:rPr>
          <w:rStyle w:val="nfasissutil"/>
        </w:rPr>
      </w:pPr>
      <w:r w:rsidRPr="009D1973">
        <w:rPr>
          <w:rStyle w:val="nfasissutil"/>
        </w:rPr>
        <w:t xml:space="preserve">  textFont(getFontAt(5));</w:t>
      </w:r>
    </w:p>
    <w:p w14:paraId="6461CD71" w14:textId="77777777" w:rsidR="009D1973" w:rsidRPr="009D1973" w:rsidRDefault="009D1973" w:rsidP="000F694A">
      <w:pPr>
        <w:spacing w:line="240" w:lineRule="auto"/>
        <w:jc w:val="left"/>
        <w:rPr>
          <w:rStyle w:val="nfasissutil"/>
        </w:rPr>
      </w:pPr>
      <w:r w:rsidRPr="009D1973">
        <w:rPr>
          <w:rStyle w:val="nfasissutil"/>
        </w:rPr>
        <w:t xml:space="preserve">  text("Fecha:", 600+menuWidth, 600+bannerHeight);</w:t>
      </w:r>
    </w:p>
    <w:p w14:paraId="1713609D"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5D6E247A" w14:textId="77777777" w:rsidR="009D1973" w:rsidRPr="009D1973" w:rsidRDefault="009D1973" w:rsidP="000F694A">
      <w:pPr>
        <w:spacing w:line="240" w:lineRule="auto"/>
        <w:jc w:val="left"/>
        <w:rPr>
          <w:rStyle w:val="nfasissutil"/>
        </w:rPr>
      </w:pPr>
    </w:p>
    <w:p w14:paraId="657A340F" w14:textId="77777777" w:rsidR="009D1973" w:rsidRPr="009D1973" w:rsidRDefault="009D1973" w:rsidP="000F694A">
      <w:pPr>
        <w:spacing w:line="240" w:lineRule="auto"/>
        <w:jc w:val="left"/>
        <w:rPr>
          <w:rStyle w:val="nfasissutil"/>
        </w:rPr>
      </w:pPr>
      <w:r w:rsidRPr="009D1973">
        <w:rPr>
          <w:rStyle w:val="nfasissutil"/>
        </w:rPr>
        <w:t xml:space="preserve">  //display elementos GUI</w:t>
      </w:r>
    </w:p>
    <w:p w14:paraId="1C2C1831" w14:textId="77777777" w:rsidR="009D1973" w:rsidRPr="009D1973" w:rsidRDefault="009D1973" w:rsidP="000F694A">
      <w:pPr>
        <w:spacing w:line="240" w:lineRule="auto"/>
        <w:jc w:val="left"/>
        <w:rPr>
          <w:rStyle w:val="nfasissutil"/>
        </w:rPr>
      </w:pPr>
      <w:r w:rsidRPr="009D1973">
        <w:rPr>
          <w:rStyle w:val="nfasissutil"/>
        </w:rPr>
        <w:t xml:space="preserve">  displayButtonsMenu();</w:t>
      </w:r>
    </w:p>
    <w:p w14:paraId="62A8C320" w14:textId="77777777" w:rsidR="009D1973" w:rsidRPr="009D1973" w:rsidRDefault="009D1973" w:rsidP="000F694A">
      <w:pPr>
        <w:spacing w:line="240" w:lineRule="auto"/>
        <w:jc w:val="left"/>
        <w:rPr>
          <w:rStyle w:val="nfasissutil"/>
        </w:rPr>
      </w:pPr>
      <w:r w:rsidRPr="009D1973">
        <w:rPr>
          <w:rStyle w:val="nfasissutil"/>
        </w:rPr>
        <w:t xml:space="preserve">  titNuevoEvento.display();</w:t>
      </w:r>
    </w:p>
    <w:p w14:paraId="7F528CB8" w14:textId="77777777" w:rsidR="009D1973" w:rsidRPr="009D1973" w:rsidRDefault="009D1973" w:rsidP="000F694A">
      <w:pPr>
        <w:spacing w:line="240" w:lineRule="auto"/>
        <w:jc w:val="left"/>
        <w:rPr>
          <w:rStyle w:val="nfasissutil"/>
        </w:rPr>
      </w:pPr>
      <w:r w:rsidRPr="009D1973">
        <w:rPr>
          <w:rStyle w:val="nfasissutil"/>
        </w:rPr>
        <w:t xml:space="preserve">  bAceptarAvisosAlertas.display();</w:t>
      </w:r>
    </w:p>
    <w:p w14:paraId="1CED76D7" w14:textId="77777777" w:rsidR="009D1973" w:rsidRPr="009D1973" w:rsidRDefault="009D1973" w:rsidP="000F694A">
      <w:pPr>
        <w:spacing w:line="240" w:lineRule="auto"/>
        <w:jc w:val="left"/>
        <w:rPr>
          <w:rStyle w:val="nfasissutil"/>
        </w:rPr>
      </w:pPr>
      <w:r w:rsidRPr="009D1973">
        <w:rPr>
          <w:rStyle w:val="nfasissutil"/>
        </w:rPr>
        <w:t xml:space="preserve">  tfTituloEvento.display();</w:t>
      </w:r>
    </w:p>
    <w:p w14:paraId="5CF4E3A8" w14:textId="77777777" w:rsidR="009D1973" w:rsidRPr="009D1973" w:rsidRDefault="009D1973" w:rsidP="000F694A">
      <w:pPr>
        <w:spacing w:line="240" w:lineRule="auto"/>
        <w:jc w:val="left"/>
        <w:rPr>
          <w:rStyle w:val="nfasissutil"/>
        </w:rPr>
      </w:pPr>
      <w:r w:rsidRPr="009D1973">
        <w:rPr>
          <w:rStyle w:val="nfasissutil"/>
        </w:rPr>
        <w:t xml:space="preserve">  taNuevoEvento.display();</w:t>
      </w:r>
    </w:p>
    <w:p w14:paraId="39CE7DCC" w14:textId="77777777" w:rsidR="009D1973" w:rsidRPr="009D1973" w:rsidRDefault="009D1973" w:rsidP="000F694A">
      <w:pPr>
        <w:spacing w:line="240" w:lineRule="auto"/>
        <w:jc w:val="left"/>
        <w:rPr>
          <w:rStyle w:val="nfasissutil"/>
        </w:rPr>
      </w:pPr>
    </w:p>
    <w:p w14:paraId="41BCC5D0" w14:textId="77777777" w:rsidR="009D1973" w:rsidRPr="009D1973" w:rsidRDefault="009D1973" w:rsidP="000F694A">
      <w:pPr>
        <w:spacing w:line="240" w:lineRule="auto"/>
        <w:jc w:val="left"/>
        <w:rPr>
          <w:rStyle w:val="nfasissutil"/>
        </w:rPr>
      </w:pPr>
      <w:r w:rsidRPr="009D1973">
        <w:rPr>
          <w:rStyle w:val="nfasissutil"/>
        </w:rPr>
        <w:t xml:space="preserve">  displaycpNuevoEvento();</w:t>
      </w:r>
    </w:p>
    <w:p w14:paraId="01FD9A14" w14:textId="77777777" w:rsidR="009D1973" w:rsidRPr="009D1973" w:rsidRDefault="009D1973" w:rsidP="000F694A">
      <w:pPr>
        <w:spacing w:line="240" w:lineRule="auto"/>
        <w:jc w:val="left"/>
        <w:rPr>
          <w:rStyle w:val="nfasissutil"/>
        </w:rPr>
      </w:pPr>
      <w:r w:rsidRPr="009D1973">
        <w:rPr>
          <w:rStyle w:val="nfasissutil"/>
        </w:rPr>
        <w:t xml:space="preserve">  //tiDetalleEvento.display();</w:t>
      </w:r>
    </w:p>
    <w:p w14:paraId="790C98C0" w14:textId="77777777" w:rsidR="009D1973" w:rsidRPr="009D1973" w:rsidRDefault="009D1973" w:rsidP="000F694A">
      <w:pPr>
        <w:spacing w:line="240" w:lineRule="auto"/>
        <w:jc w:val="left"/>
        <w:rPr>
          <w:rStyle w:val="nfasissutil"/>
        </w:rPr>
      </w:pPr>
      <w:r w:rsidRPr="009D1973">
        <w:rPr>
          <w:rStyle w:val="nfasissutil"/>
        </w:rPr>
        <w:lastRenderedPageBreak/>
        <w:t xml:space="preserve">  popStyle();</w:t>
      </w:r>
    </w:p>
    <w:p w14:paraId="734CF363"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6A2214A0" w14:textId="77777777" w:rsidR="009D1973" w:rsidRPr="009D1973" w:rsidRDefault="009D1973" w:rsidP="000F694A">
      <w:pPr>
        <w:spacing w:line="240" w:lineRule="auto"/>
        <w:jc w:val="left"/>
        <w:rPr>
          <w:rStyle w:val="nfasissutil"/>
        </w:rPr>
      </w:pPr>
      <w:r w:rsidRPr="009D1973">
        <w:rPr>
          <w:rStyle w:val="nfasissutil"/>
        </w:rPr>
        <w:t>}</w:t>
      </w:r>
    </w:p>
    <w:p w14:paraId="387E1B1D" w14:textId="77777777" w:rsidR="009D1973" w:rsidRPr="009D1973" w:rsidRDefault="009D1973" w:rsidP="000F694A">
      <w:pPr>
        <w:spacing w:line="240" w:lineRule="auto"/>
        <w:jc w:val="left"/>
        <w:rPr>
          <w:rStyle w:val="nfasissutil"/>
        </w:rPr>
      </w:pPr>
    </w:p>
    <w:p w14:paraId="58E2EAF8" w14:textId="77777777" w:rsidR="009D1973" w:rsidRPr="009D1973" w:rsidRDefault="009D1973" w:rsidP="000F694A">
      <w:pPr>
        <w:spacing w:line="240" w:lineRule="auto"/>
        <w:jc w:val="left"/>
        <w:rPr>
          <w:rStyle w:val="nfasissutil"/>
          <w:lang w:val="es-ES"/>
        </w:rPr>
      </w:pPr>
      <w:r w:rsidRPr="009D1973">
        <w:rPr>
          <w:rStyle w:val="nfasissutil"/>
          <w:lang w:val="es-ES"/>
        </w:rPr>
        <w:t>void dibujaPantallaAvisosDetalleEvento() {</w:t>
      </w:r>
    </w:p>
    <w:p w14:paraId="145D183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5276D3F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33AD95D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//imagen de fondo</w:t>
      </w:r>
    </w:p>
    <w:p w14:paraId="255A82B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background(255);</w:t>
      </w:r>
    </w:p>
    <w:p w14:paraId="1C5695DB" w14:textId="77777777" w:rsidR="009D1973" w:rsidRPr="009D1973" w:rsidRDefault="009D1973" w:rsidP="000F694A">
      <w:pPr>
        <w:spacing w:line="240" w:lineRule="auto"/>
        <w:jc w:val="left"/>
        <w:rPr>
          <w:rStyle w:val="nfasissutil"/>
        </w:rPr>
      </w:pPr>
    </w:p>
    <w:p w14:paraId="40BFBC70" w14:textId="77777777" w:rsidR="009D1973" w:rsidRPr="009D1973" w:rsidRDefault="009D1973" w:rsidP="000F694A">
      <w:pPr>
        <w:spacing w:line="240" w:lineRule="auto"/>
        <w:jc w:val="left"/>
        <w:rPr>
          <w:rStyle w:val="nfasissutil"/>
        </w:rPr>
      </w:pPr>
      <w:r w:rsidRPr="009D1973">
        <w:rPr>
          <w:rStyle w:val="nfasissutil"/>
        </w:rPr>
        <w:t xml:space="preserve">  //habilitar y deshabilitar botones</w:t>
      </w:r>
    </w:p>
    <w:p w14:paraId="16ACF247" w14:textId="77777777" w:rsidR="009D1973" w:rsidRPr="009D1973" w:rsidRDefault="009D1973" w:rsidP="000F694A">
      <w:pPr>
        <w:spacing w:line="240" w:lineRule="auto"/>
        <w:jc w:val="left"/>
        <w:rPr>
          <w:rStyle w:val="nfasissutil"/>
        </w:rPr>
      </w:pPr>
      <w:r w:rsidRPr="009D1973">
        <w:rPr>
          <w:rStyle w:val="nfasissutil"/>
        </w:rPr>
        <w:t xml:space="preserve">  disableButtons();</w:t>
      </w:r>
    </w:p>
    <w:p w14:paraId="03D73C41" w14:textId="77777777" w:rsidR="009D1973" w:rsidRPr="009D1973" w:rsidRDefault="009D1973" w:rsidP="000F694A">
      <w:pPr>
        <w:spacing w:line="240" w:lineRule="auto"/>
        <w:jc w:val="left"/>
        <w:rPr>
          <w:rStyle w:val="nfasissutil"/>
        </w:rPr>
      </w:pPr>
      <w:r w:rsidRPr="009D1973">
        <w:rPr>
          <w:rStyle w:val="nfasissutil"/>
        </w:rPr>
        <w:t xml:space="preserve">  enableButtonsMenu();</w:t>
      </w:r>
    </w:p>
    <w:p w14:paraId="732F2E66" w14:textId="77777777" w:rsidR="009D1973" w:rsidRPr="009D1973" w:rsidRDefault="009D1973" w:rsidP="000F694A">
      <w:pPr>
        <w:spacing w:line="240" w:lineRule="auto"/>
        <w:jc w:val="left"/>
        <w:rPr>
          <w:rStyle w:val="nfasissutil"/>
        </w:rPr>
      </w:pPr>
      <w:r w:rsidRPr="009D1973">
        <w:rPr>
          <w:rStyle w:val="nfasissutil"/>
        </w:rPr>
        <w:t xml:space="preserve">  bAceptarAvisosAlertas.setEnabled(true);</w:t>
      </w:r>
    </w:p>
    <w:p w14:paraId="7414065F" w14:textId="77777777" w:rsidR="009D1973" w:rsidRPr="009D1973" w:rsidRDefault="009D1973" w:rsidP="000F694A">
      <w:pPr>
        <w:spacing w:line="240" w:lineRule="auto"/>
        <w:jc w:val="left"/>
        <w:rPr>
          <w:rStyle w:val="nfasissutil"/>
        </w:rPr>
      </w:pPr>
      <w:r w:rsidRPr="009D1973">
        <w:rPr>
          <w:rStyle w:val="nfasissutil"/>
        </w:rPr>
        <w:t xml:space="preserve">  bCalendarioEvento.setEnabled(true);</w:t>
      </w:r>
    </w:p>
    <w:p w14:paraId="3F456C83" w14:textId="77777777" w:rsidR="009D1973" w:rsidRPr="009D1973" w:rsidRDefault="009D1973" w:rsidP="000F694A">
      <w:pPr>
        <w:spacing w:line="240" w:lineRule="auto"/>
        <w:jc w:val="left"/>
        <w:rPr>
          <w:rStyle w:val="nfasissutil"/>
        </w:rPr>
      </w:pPr>
    </w:p>
    <w:p w14:paraId="6560BD1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//dibujar elementos de la pantalla</w:t>
      </w:r>
    </w:p>
    <w:p w14:paraId="4B443EC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menu();</w:t>
      </w:r>
    </w:p>
    <w:p w14:paraId="142A37E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pushStyle();</w:t>
      </w:r>
    </w:p>
    <w:p w14:paraId="32B09029" w14:textId="77777777" w:rsidR="009D1973" w:rsidRPr="009D1973" w:rsidRDefault="009D1973" w:rsidP="000F694A">
      <w:pPr>
        <w:spacing w:line="240" w:lineRule="auto"/>
        <w:jc w:val="left"/>
        <w:rPr>
          <w:rStyle w:val="nfasissutil"/>
        </w:rPr>
      </w:pPr>
      <w:r w:rsidRPr="009D1973">
        <w:rPr>
          <w:rStyle w:val="nfasissutil"/>
        </w:rPr>
        <w:t xml:space="preserve">  textFont(getFontAt(5));</w:t>
      </w:r>
    </w:p>
    <w:p w14:paraId="3A97418C" w14:textId="77777777" w:rsidR="009D1973" w:rsidRPr="009D1973" w:rsidRDefault="009D1973" w:rsidP="000F694A">
      <w:pPr>
        <w:spacing w:line="240" w:lineRule="auto"/>
        <w:jc w:val="left"/>
        <w:rPr>
          <w:rStyle w:val="nfasissutil"/>
        </w:rPr>
      </w:pPr>
      <w:r w:rsidRPr="009D1973">
        <w:rPr>
          <w:rStyle w:val="nfasissutil"/>
        </w:rPr>
        <w:t xml:space="preserve">  text("Fecha:", 600+menuWidth, 600+bannerHeight);</w:t>
      </w:r>
    </w:p>
    <w:p w14:paraId="57BA6ABB"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259D5DBA" w14:textId="77777777" w:rsidR="009D1973" w:rsidRPr="009D1973" w:rsidRDefault="009D1973" w:rsidP="000F694A">
      <w:pPr>
        <w:spacing w:line="240" w:lineRule="auto"/>
        <w:jc w:val="left"/>
        <w:rPr>
          <w:rStyle w:val="nfasissutil"/>
        </w:rPr>
      </w:pPr>
    </w:p>
    <w:p w14:paraId="21218196" w14:textId="77777777" w:rsidR="009D1973" w:rsidRPr="009D1973" w:rsidRDefault="009D1973" w:rsidP="000F694A">
      <w:pPr>
        <w:spacing w:line="240" w:lineRule="auto"/>
        <w:jc w:val="left"/>
        <w:rPr>
          <w:rStyle w:val="nfasissutil"/>
        </w:rPr>
      </w:pPr>
      <w:r w:rsidRPr="009D1973">
        <w:rPr>
          <w:rStyle w:val="nfasissutil"/>
        </w:rPr>
        <w:t xml:space="preserve">  //display elementos GUI</w:t>
      </w:r>
    </w:p>
    <w:p w14:paraId="1D75293E" w14:textId="77777777" w:rsidR="009D1973" w:rsidRPr="009D1973" w:rsidRDefault="009D1973" w:rsidP="000F694A">
      <w:pPr>
        <w:spacing w:line="240" w:lineRule="auto"/>
        <w:jc w:val="left"/>
        <w:rPr>
          <w:rStyle w:val="nfasissutil"/>
        </w:rPr>
      </w:pPr>
      <w:r w:rsidRPr="009D1973">
        <w:rPr>
          <w:rStyle w:val="nfasissutil"/>
        </w:rPr>
        <w:t xml:space="preserve">  displayButtonsMenu();</w:t>
      </w:r>
    </w:p>
    <w:p w14:paraId="32BBE985" w14:textId="77777777" w:rsidR="009D1973" w:rsidRPr="009D1973" w:rsidRDefault="009D1973" w:rsidP="000F694A">
      <w:pPr>
        <w:spacing w:line="240" w:lineRule="auto"/>
        <w:jc w:val="left"/>
        <w:rPr>
          <w:rStyle w:val="nfasissutil"/>
        </w:rPr>
      </w:pPr>
      <w:r w:rsidRPr="009D1973">
        <w:rPr>
          <w:rStyle w:val="nfasissutil"/>
        </w:rPr>
        <w:t xml:space="preserve">  titDetalleEvento.display();</w:t>
      </w:r>
    </w:p>
    <w:p w14:paraId="6DFA5D6B" w14:textId="77777777" w:rsidR="009D1973" w:rsidRPr="009D1973" w:rsidRDefault="009D1973" w:rsidP="000F694A">
      <w:pPr>
        <w:spacing w:line="240" w:lineRule="auto"/>
        <w:jc w:val="left"/>
        <w:rPr>
          <w:rStyle w:val="nfasissutil"/>
        </w:rPr>
      </w:pPr>
      <w:r w:rsidRPr="009D1973">
        <w:rPr>
          <w:rStyle w:val="nfasissutil"/>
        </w:rPr>
        <w:t xml:space="preserve">  bAceptarAvisosAlertas.display();</w:t>
      </w:r>
    </w:p>
    <w:p w14:paraId="38DEC45D" w14:textId="77777777" w:rsidR="009D1973" w:rsidRPr="009D1973" w:rsidRDefault="009D1973" w:rsidP="000F694A">
      <w:pPr>
        <w:spacing w:line="240" w:lineRule="auto"/>
        <w:jc w:val="left"/>
        <w:rPr>
          <w:rStyle w:val="nfasissutil"/>
        </w:rPr>
      </w:pPr>
      <w:r w:rsidRPr="009D1973">
        <w:rPr>
          <w:rStyle w:val="nfasissutil"/>
        </w:rPr>
        <w:t xml:space="preserve">  tiDetalleEvento.display();</w:t>
      </w:r>
    </w:p>
    <w:p w14:paraId="551FEC3D" w14:textId="77777777" w:rsidR="009D1973" w:rsidRPr="009D1973" w:rsidRDefault="009D1973" w:rsidP="000F694A">
      <w:pPr>
        <w:spacing w:line="240" w:lineRule="auto"/>
        <w:jc w:val="left"/>
        <w:rPr>
          <w:rStyle w:val="nfasissutil"/>
        </w:rPr>
      </w:pPr>
      <w:r w:rsidRPr="009D1973">
        <w:rPr>
          <w:rStyle w:val="nfasissutil"/>
        </w:rPr>
        <w:t xml:space="preserve">  tiTituloDetalleEvento.display();</w:t>
      </w:r>
    </w:p>
    <w:p w14:paraId="44B6D2C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tiFechaEventoDetalle.display();</w:t>
      </w:r>
    </w:p>
    <w:p w14:paraId="34C1D8DE" w14:textId="77777777" w:rsidR="009D1973" w:rsidRPr="009D1973" w:rsidRDefault="009D1973" w:rsidP="000F694A">
      <w:pPr>
        <w:spacing w:line="240" w:lineRule="auto"/>
        <w:jc w:val="left"/>
        <w:rPr>
          <w:rStyle w:val="nfasissutil"/>
          <w:lang w:val="es-ES"/>
        </w:rPr>
      </w:pPr>
    </w:p>
    <w:p w14:paraId="0BA980B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00BA90B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00ED1F43" w14:textId="104E9FD7" w:rsidR="009D1973" w:rsidRPr="009D1973" w:rsidRDefault="009D1973" w:rsidP="000F694A">
      <w:pPr>
        <w:spacing w:line="240" w:lineRule="auto"/>
        <w:jc w:val="left"/>
        <w:rPr>
          <w:rStyle w:val="nfasissutil"/>
          <w:lang w:val="es-ES"/>
        </w:rPr>
      </w:pPr>
      <w:r w:rsidRPr="009D1973">
        <w:rPr>
          <w:rStyle w:val="nfasissutil"/>
          <w:lang w:val="es-ES"/>
        </w:rPr>
        <w:t>}</w:t>
      </w:r>
    </w:p>
    <w:p w14:paraId="1E9FB0E0" w14:textId="77777777" w:rsidR="009D1973" w:rsidRPr="009D1973" w:rsidRDefault="009D1973" w:rsidP="000F694A">
      <w:pPr>
        <w:spacing w:line="240" w:lineRule="auto"/>
        <w:jc w:val="left"/>
        <w:rPr>
          <w:rStyle w:val="nfasissutil"/>
          <w:lang w:val="es-ES"/>
        </w:rPr>
      </w:pPr>
    </w:p>
    <w:p w14:paraId="1B3B5BBA" w14:textId="7D01EF86" w:rsidR="009D1973" w:rsidRPr="009D1973" w:rsidRDefault="009D1973" w:rsidP="000F694A">
      <w:pPr>
        <w:spacing w:line="240" w:lineRule="auto"/>
        <w:jc w:val="left"/>
        <w:rPr>
          <w:rStyle w:val="nfasissutil"/>
          <w:b/>
          <w:bCs/>
          <w:lang w:val="es-ES"/>
        </w:rPr>
      </w:pPr>
      <w:r w:rsidRPr="009D1973">
        <w:rPr>
          <w:rStyle w:val="nfasissutil"/>
          <w:b/>
          <w:bCs/>
          <w:lang w:val="es-ES"/>
        </w:rPr>
        <w:t>DibujaZonas</w:t>
      </w:r>
    </w:p>
    <w:p w14:paraId="40B5E25E" w14:textId="77777777" w:rsidR="009D1973" w:rsidRPr="009D1973" w:rsidRDefault="009D1973" w:rsidP="000F694A">
      <w:pPr>
        <w:spacing w:line="240" w:lineRule="auto"/>
        <w:jc w:val="left"/>
        <w:rPr>
          <w:rStyle w:val="nfasissutil"/>
          <w:b/>
          <w:bCs/>
          <w:lang w:val="es-ES"/>
        </w:rPr>
      </w:pPr>
    </w:p>
    <w:p w14:paraId="51ED37F2" w14:textId="77777777" w:rsidR="009D1973" w:rsidRPr="009D1973" w:rsidRDefault="009D1973" w:rsidP="000F694A">
      <w:pPr>
        <w:spacing w:line="240" w:lineRule="auto"/>
        <w:jc w:val="left"/>
        <w:rPr>
          <w:rStyle w:val="nfasissutil"/>
          <w:lang w:val="es-ES"/>
        </w:rPr>
      </w:pPr>
      <w:r w:rsidRPr="009D1973">
        <w:rPr>
          <w:rStyle w:val="nfasissutil"/>
          <w:lang w:val="es-ES"/>
        </w:rPr>
        <w:t>// Dibujo de las zonas de la pantalla</w:t>
      </w:r>
    </w:p>
    <w:p w14:paraId="14880ECA" w14:textId="77777777" w:rsidR="009D1973" w:rsidRPr="009D1973" w:rsidRDefault="009D1973" w:rsidP="000F694A">
      <w:pPr>
        <w:spacing w:line="240" w:lineRule="auto"/>
        <w:jc w:val="left"/>
        <w:rPr>
          <w:rStyle w:val="nfasissutil"/>
          <w:lang w:val="es-ES"/>
        </w:rPr>
      </w:pPr>
    </w:p>
    <w:p w14:paraId="42AC26FC" w14:textId="77777777" w:rsidR="009D1973" w:rsidRPr="009D1973" w:rsidRDefault="009D1973" w:rsidP="000F694A">
      <w:pPr>
        <w:spacing w:line="240" w:lineRule="auto"/>
        <w:jc w:val="left"/>
        <w:rPr>
          <w:rStyle w:val="nfasissutil"/>
        </w:rPr>
      </w:pPr>
      <w:r w:rsidRPr="009D1973">
        <w:rPr>
          <w:rStyle w:val="nfasissutil"/>
        </w:rPr>
        <w:t>void inicioSesion() {</w:t>
      </w:r>
    </w:p>
    <w:p w14:paraId="616075F3"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4C99D467"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44764730" w14:textId="77777777" w:rsidR="009D1973" w:rsidRPr="009D1973" w:rsidRDefault="009D1973" w:rsidP="000F694A">
      <w:pPr>
        <w:spacing w:line="240" w:lineRule="auto"/>
        <w:jc w:val="left"/>
        <w:rPr>
          <w:rStyle w:val="nfasissutil"/>
        </w:rPr>
      </w:pPr>
      <w:r w:rsidRPr="009D1973">
        <w:rPr>
          <w:rStyle w:val="nfasissutil"/>
        </w:rPr>
        <w:t xml:space="preserve">  translate(inicioSesionX, inicioSesionY);</w:t>
      </w:r>
    </w:p>
    <w:p w14:paraId="0895D921" w14:textId="77777777" w:rsidR="009D1973" w:rsidRPr="009D1973" w:rsidRDefault="009D1973" w:rsidP="000F694A">
      <w:pPr>
        <w:spacing w:line="240" w:lineRule="auto"/>
        <w:jc w:val="left"/>
        <w:rPr>
          <w:rStyle w:val="nfasissutil"/>
        </w:rPr>
      </w:pPr>
    </w:p>
    <w:p w14:paraId="77B76E8C" w14:textId="77777777" w:rsidR="009D1973" w:rsidRPr="009D1973" w:rsidRDefault="009D1973" w:rsidP="000F694A">
      <w:pPr>
        <w:spacing w:line="240" w:lineRule="auto"/>
        <w:jc w:val="left"/>
        <w:rPr>
          <w:rStyle w:val="nfasissutil"/>
        </w:rPr>
      </w:pPr>
      <w:r w:rsidRPr="009D1973">
        <w:rPr>
          <w:rStyle w:val="nfasissutil"/>
        </w:rPr>
        <w:t xml:space="preserve">  fill(getColorAt(4));</w:t>
      </w:r>
    </w:p>
    <w:p w14:paraId="5318ED77" w14:textId="77777777" w:rsidR="009D1973" w:rsidRPr="009D1973" w:rsidRDefault="009D1973" w:rsidP="000F694A">
      <w:pPr>
        <w:spacing w:line="240" w:lineRule="auto"/>
        <w:jc w:val="left"/>
        <w:rPr>
          <w:rStyle w:val="nfasissutil"/>
        </w:rPr>
      </w:pPr>
      <w:r w:rsidRPr="009D1973">
        <w:rPr>
          <w:rStyle w:val="nfasissutil"/>
        </w:rPr>
        <w:t xml:space="preserve">  rect(0, 0, marcoWidth, marcoHeight);</w:t>
      </w:r>
    </w:p>
    <w:p w14:paraId="7E5ACAC3" w14:textId="77777777" w:rsidR="009D1973" w:rsidRPr="009D1973" w:rsidRDefault="009D1973" w:rsidP="000F694A">
      <w:pPr>
        <w:spacing w:line="240" w:lineRule="auto"/>
        <w:jc w:val="left"/>
        <w:rPr>
          <w:rStyle w:val="nfasissutil"/>
        </w:rPr>
      </w:pPr>
    </w:p>
    <w:p w14:paraId="7C21A78D" w14:textId="77777777" w:rsidR="009D1973" w:rsidRPr="009D1973" w:rsidRDefault="009D1973" w:rsidP="000F694A">
      <w:pPr>
        <w:spacing w:line="240" w:lineRule="auto"/>
        <w:jc w:val="left"/>
        <w:rPr>
          <w:rStyle w:val="nfasissutil"/>
        </w:rPr>
      </w:pPr>
    </w:p>
    <w:p w14:paraId="3225D139"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6FD83B11" w14:textId="77777777" w:rsidR="009D1973" w:rsidRPr="009D1973" w:rsidRDefault="009D1973" w:rsidP="000F694A">
      <w:pPr>
        <w:spacing w:line="240" w:lineRule="auto"/>
        <w:jc w:val="left"/>
        <w:rPr>
          <w:rStyle w:val="nfasissutil"/>
        </w:rPr>
      </w:pPr>
      <w:r w:rsidRPr="009D1973">
        <w:rPr>
          <w:rStyle w:val="nfasissutil"/>
        </w:rPr>
        <w:t xml:space="preserve">  rect(0, 0, marcoWidth, 30);</w:t>
      </w:r>
    </w:p>
    <w:p w14:paraId="555EE054" w14:textId="77777777" w:rsidR="009D1973" w:rsidRPr="009D1973" w:rsidRDefault="009D1973" w:rsidP="000F694A">
      <w:pPr>
        <w:spacing w:line="240" w:lineRule="auto"/>
        <w:jc w:val="left"/>
        <w:rPr>
          <w:rStyle w:val="nfasissutil"/>
        </w:rPr>
      </w:pPr>
    </w:p>
    <w:p w14:paraId="33D0D8BF" w14:textId="77777777" w:rsidR="009D1973" w:rsidRPr="009D1973" w:rsidRDefault="009D1973" w:rsidP="000F694A">
      <w:pPr>
        <w:spacing w:line="240" w:lineRule="auto"/>
        <w:jc w:val="left"/>
        <w:rPr>
          <w:rStyle w:val="nfasissutil"/>
        </w:rPr>
      </w:pPr>
      <w:r w:rsidRPr="009D1973">
        <w:rPr>
          <w:rStyle w:val="nfasissutil"/>
        </w:rPr>
        <w:lastRenderedPageBreak/>
        <w:t xml:space="preserve">  displayImg(8, (marcoWidth/2)-37.5, 60, 75, 75);</w:t>
      </w:r>
    </w:p>
    <w:p w14:paraId="6E17F63E" w14:textId="77777777" w:rsidR="009D1973" w:rsidRPr="009D1973" w:rsidRDefault="009D1973" w:rsidP="000F694A">
      <w:pPr>
        <w:spacing w:line="240" w:lineRule="auto"/>
        <w:jc w:val="left"/>
        <w:rPr>
          <w:rStyle w:val="nfasissutil"/>
        </w:rPr>
      </w:pPr>
    </w:p>
    <w:p w14:paraId="284EA714"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6C6C7C29" w14:textId="77777777" w:rsidR="009D1973" w:rsidRPr="009D1973" w:rsidRDefault="009D1973" w:rsidP="000F694A">
      <w:pPr>
        <w:spacing w:line="240" w:lineRule="auto"/>
        <w:jc w:val="left"/>
        <w:rPr>
          <w:rStyle w:val="nfasissutil"/>
        </w:rPr>
      </w:pPr>
      <w:r w:rsidRPr="009D1973">
        <w:rPr>
          <w:rStyle w:val="nfasissutil"/>
        </w:rPr>
        <w:t xml:space="preserve">  usuarioInicioSesion();</w:t>
      </w:r>
    </w:p>
    <w:p w14:paraId="18E41F31" w14:textId="77777777" w:rsidR="009D1973" w:rsidRPr="009D1973" w:rsidRDefault="009D1973" w:rsidP="000F694A">
      <w:pPr>
        <w:spacing w:line="240" w:lineRule="auto"/>
        <w:jc w:val="left"/>
        <w:rPr>
          <w:rStyle w:val="nfasissutil"/>
        </w:rPr>
      </w:pPr>
      <w:r w:rsidRPr="009D1973">
        <w:rPr>
          <w:rStyle w:val="nfasissutil"/>
        </w:rPr>
        <w:t xml:space="preserve">  fill(0);</w:t>
      </w:r>
    </w:p>
    <w:p w14:paraId="028D5CAB" w14:textId="77777777" w:rsidR="009D1973" w:rsidRPr="009D1973" w:rsidRDefault="009D1973" w:rsidP="000F694A">
      <w:pPr>
        <w:spacing w:line="240" w:lineRule="auto"/>
        <w:jc w:val="left"/>
        <w:rPr>
          <w:rStyle w:val="nfasissutil"/>
        </w:rPr>
      </w:pPr>
      <w:r w:rsidRPr="009D1973">
        <w:rPr>
          <w:rStyle w:val="nfasissutil"/>
        </w:rPr>
        <w:t xml:space="preserve">  textFont(getFontAt(7));</w:t>
      </w:r>
    </w:p>
    <w:p w14:paraId="0428B2A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text("Inicio de sesión", 328, 177);</w:t>
      </w:r>
    </w:p>
    <w:p w14:paraId="2859D8A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19D878E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0A36AD6" w14:textId="77777777" w:rsidR="009D1973" w:rsidRPr="009D1973" w:rsidRDefault="009D1973" w:rsidP="000F694A">
      <w:pPr>
        <w:spacing w:line="240" w:lineRule="auto"/>
        <w:jc w:val="left"/>
        <w:rPr>
          <w:rStyle w:val="nfasissutil"/>
          <w:lang w:val="es-ES"/>
        </w:rPr>
      </w:pPr>
    </w:p>
    <w:p w14:paraId="384649F4" w14:textId="77777777" w:rsidR="009D1973" w:rsidRPr="009D1973" w:rsidRDefault="009D1973" w:rsidP="000F694A">
      <w:pPr>
        <w:spacing w:line="240" w:lineRule="auto"/>
        <w:jc w:val="left"/>
        <w:rPr>
          <w:rStyle w:val="nfasissutil"/>
          <w:lang w:val="es-ES"/>
        </w:rPr>
      </w:pPr>
      <w:r w:rsidRPr="009D1973">
        <w:rPr>
          <w:rStyle w:val="nfasissutil"/>
          <w:lang w:val="es-ES"/>
        </w:rPr>
        <w:t>void usuarioInicioSesion() {</w:t>
      </w:r>
    </w:p>
    <w:p w14:paraId="7B8FEC4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5B68E8E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62BB3F2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translate(inicioSesionX, inicioSesionY);</w:t>
      </w:r>
    </w:p>
    <w:p w14:paraId="4473A512" w14:textId="77777777" w:rsidR="009D1973" w:rsidRPr="009D1973" w:rsidRDefault="009D1973" w:rsidP="000F694A">
      <w:pPr>
        <w:spacing w:line="240" w:lineRule="auto"/>
        <w:jc w:val="left"/>
        <w:rPr>
          <w:rStyle w:val="nfasissutil"/>
          <w:lang w:val="es-ES"/>
        </w:rPr>
      </w:pPr>
    </w:p>
    <w:p w14:paraId="239089D1"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fill(getColorAt(3));</w:t>
      </w:r>
    </w:p>
    <w:p w14:paraId="7B03EE70" w14:textId="77777777" w:rsidR="009D1973" w:rsidRPr="009D1973" w:rsidRDefault="009D1973" w:rsidP="000F694A">
      <w:pPr>
        <w:spacing w:line="240" w:lineRule="auto"/>
        <w:jc w:val="left"/>
        <w:rPr>
          <w:rStyle w:val="nfasissutil"/>
        </w:rPr>
      </w:pPr>
      <w:r w:rsidRPr="009D1973">
        <w:rPr>
          <w:rStyle w:val="nfasissutil"/>
        </w:rPr>
        <w:t xml:space="preserve">  rect((marcoWidth/2)-(marcoCuentaWidth/2), (marcoHeight/2)-(marcoCuentaHeight/2)+50, marcoCuentaWidth, marcoCuentaHeight);</w:t>
      </w:r>
    </w:p>
    <w:p w14:paraId="60DF44E2" w14:textId="77777777" w:rsidR="009D1973" w:rsidRPr="009D1973" w:rsidRDefault="009D1973" w:rsidP="000F694A">
      <w:pPr>
        <w:spacing w:line="240" w:lineRule="auto"/>
        <w:jc w:val="left"/>
        <w:rPr>
          <w:rStyle w:val="nfasissutil"/>
        </w:rPr>
      </w:pPr>
    </w:p>
    <w:p w14:paraId="7062783A" w14:textId="77777777" w:rsidR="009D1973" w:rsidRPr="009D1973" w:rsidRDefault="009D1973" w:rsidP="000F694A">
      <w:pPr>
        <w:spacing w:line="240" w:lineRule="auto"/>
        <w:jc w:val="left"/>
        <w:rPr>
          <w:rStyle w:val="nfasissutil"/>
        </w:rPr>
      </w:pPr>
      <w:r w:rsidRPr="009D1973">
        <w:rPr>
          <w:rStyle w:val="nfasissutil"/>
        </w:rPr>
        <w:t xml:space="preserve">  fill(0);</w:t>
      </w:r>
    </w:p>
    <w:p w14:paraId="0CAB3904"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1FB71051"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4CF9C04D" w14:textId="77777777" w:rsidR="009D1973" w:rsidRPr="009D1973" w:rsidRDefault="009D1973" w:rsidP="000F694A">
      <w:pPr>
        <w:spacing w:line="240" w:lineRule="auto"/>
        <w:jc w:val="left"/>
        <w:rPr>
          <w:rStyle w:val="nfasissutil"/>
        </w:rPr>
      </w:pPr>
      <w:r w:rsidRPr="009D1973">
        <w:rPr>
          <w:rStyle w:val="nfasissutil"/>
        </w:rPr>
        <w:t xml:space="preserve">  text("Username: ", (marcoWidth/2)-(marcoCuentaWidth/2)+20, (marcoHeight/2)-(marcoCuentaHeight/2)+110);</w:t>
      </w:r>
    </w:p>
    <w:p w14:paraId="245331C0" w14:textId="77777777" w:rsidR="009D1973" w:rsidRPr="009D1973" w:rsidRDefault="009D1973" w:rsidP="000F694A">
      <w:pPr>
        <w:spacing w:line="240" w:lineRule="auto"/>
        <w:jc w:val="left"/>
        <w:rPr>
          <w:rStyle w:val="nfasissutil"/>
        </w:rPr>
      </w:pPr>
      <w:r w:rsidRPr="009D1973">
        <w:rPr>
          <w:rStyle w:val="nfasissutil"/>
        </w:rPr>
        <w:t xml:space="preserve">  text("Password: ", (marcoWidth/2)-(marcoCuentaWidth/2)+20, (marcoHeight/2)-(marcoCuentaHeight/2)+210);</w:t>
      </w:r>
    </w:p>
    <w:p w14:paraId="26A85C2E" w14:textId="77777777" w:rsidR="009D1973" w:rsidRPr="009D1973" w:rsidRDefault="009D1973" w:rsidP="000F694A">
      <w:pPr>
        <w:spacing w:line="240" w:lineRule="auto"/>
        <w:jc w:val="left"/>
        <w:rPr>
          <w:rStyle w:val="nfasissutil"/>
        </w:rPr>
      </w:pPr>
    </w:p>
    <w:p w14:paraId="23E52ADA"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29A9B461"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6E79B624" w14:textId="77777777" w:rsidR="009D1973" w:rsidRPr="009D1973" w:rsidRDefault="009D1973" w:rsidP="000F694A">
      <w:pPr>
        <w:spacing w:line="240" w:lineRule="auto"/>
        <w:jc w:val="left"/>
        <w:rPr>
          <w:rStyle w:val="nfasissutil"/>
        </w:rPr>
      </w:pPr>
      <w:r w:rsidRPr="009D1973">
        <w:rPr>
          <w:rStyle w:val="nfasissutil"/>
        </w:rPr>
        <w:t>}</w:t>
      </w:r>
    </w:p>
    <w:p w14:paraId="4E4D792A" w14:textId="77777777" w:rsidR="009D1973" w:rsidRPr="009D1973" w:rsidRDefault="009D1973" w:rsidP="000F694A">
      <w:pPr>
        <w:spacing w:line="240" w:lineRule="auto"/>
        <w:jc w:val="left"/>
        <w:rPr>
          <w:rStyle w:val="nfasissutil"/>
        </w:rPr>
      </w:pPr>
    </w:p>
    <w:p w14:paraId="0D2E244A" w14:textId="77777777" w:rsidR="009D1973" w:rsidRPr="009D1973" w:rsidRDefault="009D1973" w:rsidP="000F694A">
      <w:pPr>
        <w:spacing w:line="240" w:lineRule="auto"/>
        <w:jc w:val="left"/>
        <w:rPr>
          <w:rStyle w:val="nfasissutil"/>
        </w:rPr>
      </w:pPr>
      <w:r w:rsidRPr="009D1973">
        <w:rPr>
          <w:rStyle w:val="nfasissutil"/>
        </w:rPr>
        <w:t>void logo() {</w:t>
      </w:r>
    </w:p>
    <w:p w14:paraId="3E32F12A"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435AC0A2"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0B9CE1AB" w14:textId="77777777" w:rsidR="009D1973" w:rsidRPr="009D1973" w:rsidRDefault="009D1973" w:rsidP="000F694A">
      <w:pPr>
        <w:spacing w:line="240" w:lineRule="auto"/>
        <w:jc w:val="left"/>
        <w:rPr>
          <w:rStyle w:val="nfasissutil"/>
        </w:rPr>
      </w:pPr>
      <w:r w:rsidRPr="009D1973">
        <w:rPr>
          <w:rStyle w:val="nfasissutil"/>
        </w:rPr>
        <w:t xml:space="preserve">  rect(30, 20, logoWidth, logoHeight);</w:t>
      </w:r>
    </w:p>
    <w:p w14:paraId="1C8A164B" w14:textId="77777777" w:rsidR="009D1973" w:rsidRPr="009D1973" w:rsidRDefault="009D1973" w:rsidP="000F694A">
      <w:pPr>
        <w:spacing w:line="240" w:lineRule="auto"/>
        <w:jc w:val="left"/>
        <w:rPr>
          <w:rStyle w:val="nfasissutil"/>
        </w:rPr>
      </w:pPr>
      <w:r w:rsidRPr="009D1973">
        <w:rPr>
          <w:rStyle w:val="nfasissutil"/>
        </w:rPr>
        <w:t xml:space="preserve">  image(getImgAt(0), 30, 20, logoWidth, logoHeight);</w:t>
      </w:r>
    </w:p>
    <w:p w14:paraId="7886056C"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488AF9B1" w14:textId="77777777" w:rsidR="009D1973" w:rsidRPr="009D1973" w:rsidRDefault="009D1973" w:rsidP="000F694A">
      <w:pPr>
        <w:spacing w:line="240" w:lineRule="auto"/>
        <w:jc w:val="left"/>
        <w:rPr>
          <w:rStyle w:val="nfasissutil"/>
        </w:rPr>
      </w:pPr>
      <w:r w:rsidRPr="009D1973">
        <w:rPr>
          <w:rStyle w:val="nfasissutil"/>
        </w:rPr>
        <w:t>}</w:t>
      </w:r>
    </w:p>
    <w:p w14:paraId="1699E614" w14:textId="77777777" w:rsidR="009D1973" w:rsidRPr="009D1973" w:rsidRDefault="009D1973" w:rsidP="000F694A">
      <w:pPr>
        <w:spacing w:line="240" w:lineRule="auto"/>
        <w:jc w:val="left"/>
        <w:rPr>
          <w:rStyle w:val="nfasissutil"/>
        </w:rPr>
      </w:pPr>
    </w:p>
    <w:p w14:paraId="291C3A86" w14:textId="77777777" w:rsidR="009D1973" w:rsidRPr="009D1973" w:rsidRDefault="009D1973" w:rsidP="000F694A">
      <w:pPr>
        <w:spacing w:line="240" w:lineRule="auto"/>
        <w:jc w:val="left"/>
        <w:rPr>
          <w:rStyle w:val="nfasissutil"/>
        </w:rPr>
      </w:pPr>
      <w:r w:rsidRPr="009D1973">
        <w:rPr>
          <w:rStyle w:val="nfasissutil"/>
        </w:rPr>
        <w:t>void menuBar() {</w:t>
      </w:r>
    </w:p>
    <w:p w14:paraId="3AFDF56E"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3BBD5321" w14:textId="77777777" w:rsidR="009D1973" w:rsidRPr="009D1973" w:rsidRDefault="009D1973" w:rsidP="000F694A">
      <w:pPr>
        <w:spacing w:line="240" w:lineRule="auto"/>
        <w:jc w:val="left"/>
        <w:rPr>
          <w:rStyle w:val="nfasissutil"/>
        </w:rPr>
      </w:pPr>
      <w:r w:rsidRPr="009D1973">
        <w:rPr>
          <w:rStyle w:val="nfasissutil"/>
        </w:rPr>
        <w:t xml:space="preserve">  strokeWeight(1);</w:t>
      </w:r>
    </w:p>
    <w:p w14:paraId="692AEE7B" w14:textId="77777777" w:rsidR="009D1973" w:rsidRPr="009D1973" w:rsidRDefault="009D1973" w:rsidP="000F694A">
      <w:pPr>
        <w:spacing w:line="240" w:lineRule="auto"/>
        <w:jc w:val="left"/>
        <w:rPr>
          <w:rStyle w:val="nfasissutil"/>
        </w:rPr>
      </w:pPr>
      <w:r w:rsidRPr="009D1973">
        <w:rPr>
          <w:rStyle w:val="nfasissutil"/>
        </w:rPr>
        <w:t xml:space="preserve">  line(menuWidth, 1280, menuWidth, bannerHeight);</w:t>
      </w:r>
    </w:p>
    <w:p w14:paraId="2F0BC831" w14:textId="77777777" w:rsidR="009D1973" w:rsidRPr="009D1973" w:rsidRDefault="009D1973" w:rsidP="000F694A">
      <w:pPr>
        <w:spacing w:line="240" w:lineRule="auto"/>
        <w:jc w:val="left"/>
        <w:rPr>
          <w:rStyle w:val="nfasissutil"/>
        </w:rPr>
      </w:pPr>
      <w:r w:rsidRPr="009D1973">
        <w:rPr>
          <w:rStyle w:val="nfasissutil"/>
        </w:rPr>
        <w:t xml:space="preserve">  strokeWeight(0);</w:t>
      </w:r>
    </w:p>
    <w:p w14:paraId="720BBBAA" w14:textId="77777777" w:rsidR="009D1973" w:rsidRPr="009D1973" w:rsidRDefault="009D1973" w:rsidP="000F694A">
      <w:pPr>
        <w:spacing w:line="240" w:lineRule="auto"/>
        <w:jc w:val="left"/>
        <w:rPr>
          <w:rStyle w:val="nfasissutil"/>
        </w:rPr>
      </w:pPr>
      <w:r w:rsidRPr="009D1973">
        <w:rPr>
          <w:rStyle w:val="nfasissutil"/>
        </w:rPr>
        <w:t xml:space="preserve">  fill(getColorAt(1));</w:t>
      </w:r>
    </w:p>
    <w:p w14:paraId="472B6DFB" w14:textId="77777777" w:rsidR="009D1973" w:rsidRPr="009D1973" w:rsidRDefault="009D1973" w:rsidP="000F694A">
      <w:pPr>
        <w:spacing w:line="240" w:lineRule="auto"/>
        <w:jc w:val="left"/>
        <w:rPr>
          <w:rStyle w:val="nfasissutil"/>
        </w:rPr>
      </w:pPr>
      <w:r w:rsidRPr="009D1973">
        <w:rPr>
          <w:rStyle w:val="nfasissutil"/>
        </w:rPr>
        <w:t xml:space="preserve">  rect(0, 0, menuWidth, menuHeight);</w:t>
      </w:r>
    </w:p>
    <w:p w14:paraId="68270E86" w14:textId="77777777" w:rsidR="009D1973" w:rsidRPr="009D1973" w:rsidRDefault="009D1973" w:rsidP="000F694A">
      <w:pPr>
        <w:spacing w:line="240" w:lineRule="auto"/>
        <w:jc w:val="left"/>
        <w:rPr>
          <w:rStyle w:val="nfasissutil"/>
        </w:rPr>
      </w:pPr>
      <w:r w:rsidRPr="009D1973">
        <w:rPr>
          <w:rStyle w:val="nfasissutil"/>
        </w:rPr>
        <w:t xml:space="preserve">  fill(0);</w:t>
      </w:r>
    </w:p>
    <w:p w14:paraId="3D650A70" w14:textId="77777777" w:rsidR="009D1973" w:rsidRPr="009D1973" w:rsidRDefault="009D1973" w:rsidP="000F694A">
      <w:pPr>
        <w:spacing w:line="240" w:lineRule="auto"/>
        <w:jc w:val="left"/>
        <w:rPr>
          <w:rStyle w:val="nfasissutil"/>
        </w:rPr>
      </w:pPr>
      <w:r w:rsidRPr="009D1973">
        <w:rPr>
          <w:rStyle w:val="nfasissutil"/>
        </w:rPr>
        <w:t xml:space="preserve">  text("MENU", menuWidth/2, menuHeight/2);</w:t>
      </w:r>
    </w:p>
    <w:p w14:paraId="684E49C5" w14:textId="77777777" w:rsidR="009D1973" w:rsidRPr="009D1973" w:rsidRDefault="009D1973" w:rsidP="000F694A">
      <w:pPr>
        <w:spacing w:line="240" w:lineRule="auto"/>
        <w:jc w:val="left"/>
        <w:rPr>
          <w:rStyle w:val="nfasissutil"/>
        </w:rPr>
      </w:pPr>
      <w:r w:rsidRPr="009D1973">
        <w:rPr>
          <w:rStyle w:val="nfasissutil"/>
        </w:rPr>
        <w:lastRenderedPageBreak/>
        <w:t xml:space="preserve">  logo();</w:t>
      </w:r>
    </w:p>
    <w:p w14:paraId="1E70F7AA" w14:textId="77777777" w:rsidR="009D1973" w:rsidRPr="009D1973" w:rsidRDefault="009D1973" w:rsidP="000F694A">
      <w:pPr>
        <w:spacing w:line="240" w:lineRule="auto"/>
        <w:jc w:val="left"/>
        <w:rPr>
          <w:rStyle w:val="nfasissutil"/>
        </w:rPr>
      </w:pPr>
      <w:r w:rsidRPr="009D1973">
        <w:rPr>
          <w:rStyle w:val="nfasissutil"/>
        </w:rPr>
        <w:t xml:space="preserve">  displayButtonsMenu();</w:t>
      </w:r>
    </w:p>
    <w:p w14:paraId="6ED9FA37"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3B60F86E" w14:textId="77777777" w:rsidR="009D1973" w:rsidRPr="009D1973" w:rsidRDefault="009D1973" w:rsidP="000F694A">
      <w:pPr>
        <w:spacing w:line="240" w:lineRule="auto"/>
        <w:jc w:val="left"/>
        <w:rPr>
          <w:rStyle w:val="nfasissutil"/>
        </w:rPr>
      </w:pPr>
      <w:r w:rsidRPr="009D1973">
        <w:rPr>
          <w:rStyle w:val="nfasissutil"/>
        </w:rPr>
        <w:t>}</w:t>
      </w:r>
    </w:p>
    <w:p w14:paraId="122775E5" w14:textId="77777777" w:rsidR="009D1973" w:rsidRPr="009D1973" w:rsidRDefault="009D1973" w:rsidP="000F694A">
      <w:pPr>
        <w:spacing w:line="240" w:lineRule="auto"/>
        <w:jc w:val="left"/>
        <w:rPr>
          <w:rStyle w:val="nfasissutil"/>
        </w:rPr>
      </w:pPr>
    </w:p>
    <w:p w14:paraId="0EE2952E" w14:textId="77777777" w:rsidR="009D1973" w:rsidRPr="009D1973" w:rsidRDefault="009D1973" w:rsidP="000F694A">
      <w:pPr>
        <w:spacing w:line="240" w:lineRule="auto"/>
        <w:jc w:val="left"/>
        <w:rPr>
          <w:rStyle w:val="nfasissutil"/>
        </w:rPr>
      </w:pPr>
      <w:r w:rsidRPr="009D1973">
        <w:rPr>
          <w:rStyle w:val="nfasissutil"/>
        </w:rPr>
        <w:t>void banner() {</w:t>
      </w:r>
    </w:p>
    <w:p w14:paraId="2581C806"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7EE35E80"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73AD49E9"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59F961C2" w14:textId="77777777" w:rsidR="009D1973" w:rsidRPr="009D1973" w:rsidRDefault="009D1973" w:rsidP="000F694A">
      <w:pPr>
        <w:spacing w:line="240" w:lineRule="auto"/>
        <w:jc w:val="left"/>
        <w:rPr>
          <w:rStyle w:val="nfasissutil"/>
        </w:rPr>
      </w:pPr>
      <w:r w:rsidRPr="009D1973">
        <w:rPr>
          <w:rStyle w:val="nfasissutil"/>
        </w:rPr>
        <w:t xml:space="preserve">  translate(menuWidth, 0);</w:t>
      </w:r>
    </w:p>
    <w:p w14:paraId="4F2841E4" w14:textId="77777777" w:rsidR="009D1973" w:rsidRPr="009D1973" w:rsidRDefault="009D1973" w:rsidP="000F694A">
      <w:pPr>
        <w:spacing w:line="240" w:lineRule="auto"/>
        <w:jc w:val="left"/>
        <w:rPr>
          <w:rStyle w:val="nfasissutil"/>
        </w:rPr>
      </w:pPr>
      <w:r w:rsidRPr="009D1973">
        <w:rPr>
          <w:rStyle w:val="nfasissutil"/>
        </w:rPr>
        <w:t xml:space="preserve">  fill(getColorAt(1));</w:t>
      </w:r>
    </w:p>
    <w:p w14:paraId="5674AFAD" w14:textId="77777777" w:rsidR="009D1973" w:rsidRPr="009D1973" w:rsidRDefault="009D1973" w:rsidP="000F694A">
      <w:pPr>
        <w:spacing w:line="240" w:lineRule="auto"/>
        <w:jc w:val="left"/>
        <w:rPr>
          <w:rStyle w:val="nfasissutil"/>
        </w:rPr>
      </w:pPr>
      <w:r w:rsidRPr="009D1973">
        <w:rPr>
          <w:rStyle w:val="nfasissutil"/>
        </w:rPr>
        <w:t xml:space="preserve">  stroke(0);</w:t>
      </w:r>
    </w:p>
    <w:p w14:paraId="5584769C" w14:textId="77777777" w:rsidR="009D1973" w:rsidRPr="009D1973" w:rsidRDefault="009D1973" w:rsidP="000F694A">
      <w:pPr>
        <w:spacing w:line="240" w:lineRule="auto"/>
        <w:jc w:val="left"/>
        <w:rPr>
          <w:rStyle w:val="nfasissutil"/>
        </w:rPr>
      </w:pPr>
      <w:r w:rsidRPr="009D1973">
        <w:rPr>
          <w:rStyle w:val="nfasissutil"/>
        </w:rPr>
        <w:t xml:space="preserve">  strokeWeight(1);</w:t>
      </w:r>
    </w:p>
    <w:p w14:paraId="55C714B0" w14:textId="77777777" w:rsidR="009D1973" w:rsidRPr="009D1973" w:rsidRDefault="009D1973" w:rsidP="000F694A">
      <w:pPr>
        <w:spacing w:line="240" w:lineRule="auto"/>
        <w:jc w:val="left"/>
        <w:rPr>
          <w:rStyle w:val="nfasissutil"/>
        </w:rPr>
      </w:pPr>
      <w:r w:rsidRPr="009D1973">
        <w:rPr>
          <w:rStyle w:val="nfasissutil"/>
        </w:rPr>
        <w:t xml:space="preserve">  line(0, bannerHeight, 1280, bannerHeight);</w:t>
      </w:r>
    </w:p>
    <w:p w14:paraId="517191DB" w14:textId="77777777" w:rsidR="009D1973" w:rsidRPr="009D1973" w:rsidRDefault="009D1973" w:rsidP="000F694A">
      <w:pPr>
        <w:spacing w:line="240" w:lineRule="auto"/>
        <w:jc w:val="left"/>
        <w:rPr>
          <w:rStyle w:val="nfasissutil"/>
        </w:rPr>
      </w:pPr>
      <w:r w:rsidRPr="009D1973">
        <w:rPr>
          <w:rStyle w:val="nfasissutil"/>
        </w:rPr>
        <w:t xml:space="preserve">  strokeWeight(0);</w:t>
      </w:r>
    </w:p>
    <w:p w14:paraId="0CF56A4F" w14:textId="77777777" w:rsidR="009D1973" w:rsidRPr="009D1973" w:rsidRDefault="009D1973" w:rsidP="000F694A">
      <w:pPr>
        <w:spacing w:line="240" w:lineRule="auto"/>
        <w:jc w:val="left"/>
        <w:rPr>
          <w:rStyle w:val="nfasissutil"/>
        </w:rPr>
      </w:pPr>
      <w:r w:rsidRPr="009D1973">
        <w:rPr>
          <w:rStyle w:val="nfasissutil"/>
        </w:rPr>
        <w:t xml:space="preserve">  rect(0, 0, bannerWidth, bannerHeight);</w:t>
      </w:r>
    </w:p>
    <w:p w14:paraId="3DFC13D1" w14:textId="77777777" w:rsidR="009D1973" w:rsidRPr="009D1973" w:rsidRDefault="009D1973" w:rsidP="000F694A">
      <w:pPr>
        <w:spacing w:line="240" w:lineRule="auto"/>
        <w:jc w:val="left"/>
        <w:rPr>
          <w:rStyle w:val="nfasissutil"/>
        </w:rPr>
      </w:pPr>
      <w:r w:rsidRPr="009D1973">
        <w:rPr>
          <w:rStyle w:val="nfasissutil"/>
        </w:rPr>
        <w:t xml:space="preserve">  fill(255);</w:t>
      </w:r>
    </w:p>
    <w:p w14:paraId="0A911ED5" w14:textId="77777777" w:rsidR="009D1973" w:rsidRPr="009D1973" w:rsidRDefault="009D1973" w:rsidP="000F694A">
      <w:pPr>
        <w:spacing w:line="240" w:lineRule="auto"/>
        <w:jc w:val="left"/>
        <w:rPr>
          <w:rStyle w:val="nfasissutil"/>
        </w:rPr>
      </w:pPr>
      <w:r w:rsidRPr="009D1973">
        <w:rPr>
          <w:rStyle w:val="nfasissutil"/>
        </w:rPr>
        <w:t xml:space="preserve">  textFont(getFontAt(3));</w:t>
      </w:r>
    </w:p>
    <w:p w14:paraId="7C58860D" w14:textId="77777777" w:rsidR="009D1973" w:rsidRPr="009D1973" w:rsidRDefault="009D1973" w:rsidP="000F694A">
      <w:pPr>
        <w:spacing w:line="240" w:lineRule="auto"/>
        <w:jc w:val="left"/>
        <w:rPr>
          <w:rStyle w:val="nfasissutil"/>
          <w:lang w:val="es-ES"/>
        </w:rPr>
      </w:pPr>
      <w:r w:rsidRPr="009D1973">
        <w:rPr>
          <w:rStyle w:val="nfasissutil"/>
        </w:rPr>
        <w:t xml:space="preserve">  text("Hermandad del Stmo. </w:t>
      </w:r>
      <w:r w:rsidRPr="009D1973">
        <w:rPr>
          <w:rStyle w:val="nfasissutil"/>
          <w:lang w:val="es-ES"/>
        </w:rPr>
        <w:t>Cristo de la Sala", 20, 70);</w:t>
      </w:r>
    </w:p>
    <w:p w14:paraId="6B1B952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image(getIconUser(), 830, (bannerHeight/2)-25, 50, 50);</w:t>
      </w:r>
    </w:p>
    <w:p w14:paraId="1C362A3A"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textFont(getFontAt(5));</w:t>
      </w:r>
    </w:p>
    <w:p w14:paraId="64FEAEF0" w14:textId="77777777" w:rsidR="009D1973" w:rsidRPr="009D1973" w:rsidRDefault="009D1973" w:rsidP="000F694A">
      <w:pPr>
        <w:spacing w:line="240" w:lineRule="auto"/>
        <w:jc w:val="left"/>
        <w:rPr>
          <w:rStyle w:val="nfasissutil"/>
        </w:rPr>
      </w:pPr>
      <w:r w:rsidRPr="009D1973">
        <w:rPr>
          <w:rStyle w:val="nfasissutil"/>
        </w:rPr>
        <w:t xml:space="preserve">  text(userNameAdmin, 890, (bannerHeight/2)+7);</w:t>
      </w:r>
    </w:p>
    <w:p w14:paraId="198A0C0D"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5FFD008C"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080AF30C" w14:textId="77777777" w:rsidR="009D1973" w:rsidRPr="009D1973" w:rsidRDefault="009D1973" w:rsidP="000F694A">
      <w:pPr>
        <w:spacing w:line="240" w:lineRule="auto"/>
        <w:jc w:val="left"/>
        <w:rPr>
          <w:rStyle w:val="nfasissutil"/>
        </w:rPr>
      </w:pPr>
      <w:r w:rsidRPr="009D1973">
        <w:rPr>
          <w:rStyle w:val="nfasissutil"/>
        </w:rPr>
        <w:t>}</w:t>
      </w:r>
    </w:p>
    <w:p w14:paraId="271AD453" w14:textId="77777777" w:rsidR="009D1973" w:rsidRPr="009D1973" w:rsidRDefault="009D1973" w:rsidP="000F694A">
      <w:pPr>
        <w:spacing w:line="240" w:lineRule="auto"/>
        <w:jc w:val="left"/>
        <w:rPr>
          <w:rStyle w:val="nfasissutil"/>
        </w:rPr>
      </w:pPr>
    </w:p>
    <w:p w14:paraId="4B503A23" w14:textId="77777777" w:rsidR="009D1973" w:rsidRPr="009D1973" w:rsidRDefault="009D1973" w:rsidP="000F694A">
      <w:pPr>
        <w:spacing w:line="240" w:lineRule="auto"/>
        <w:jc w:val="left"/>
        <w:rPr>
          <w:rStyle w:val="nfasissutil"/>
        </w:rPr>
      </w:pPr>
      <w:r w:rsidRPr="009D1973">
        <w:rPr>
          <w:rStyle w:val="nfasissutil"/>
        </w:rPr>
        <w:t>void columnaEntera() {</w:t>
      </w:r>
    </w:p>
    <w:p w14:paraId="5FD31D37"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4114B247"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52082BD4" w14:textId="77777777" w:rsidR="009D1973" w:rsidRPr="009D1973" w:rsidRDefault="009D1973" w:rsidP="000F694A">
      <w:pPr>
        <w:spacing w:line="240" w:lineRule="auto"/>
        <w:jc w:val="left"/>
        <w:rPr>
          <w:rStyle w:val="nfasissutil"/>
        </w:rPr>
      </w:pPr>
      <w:r w:rsidRPr="009D1973">
        <w:rPr>
          <w:rStyle w:val="nfasissutil"/>
        </w:rPr>
        <w:t xml:space="preserve">  translate(menuWidth, bannerHeight);</w:t>
      </w:r>
    </w:p>
    <w:p w14:paraId="1E863C49"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1EC36EF3" w14:textId="77777777" w:rsidR="009D1973" w:rsidRPr="009D1973" w:rsidRDefault="009D1973" w:rsidP="000F694A">
      <w:pPr>
        <w:spacing w:line="240" w:lineRule="auto"/>
        <w:jc w:val="left"/>
        <w:rPr>
          <w:rStyle w:val="nfasissutil"/>
        </w:rPr>
      </w:pPr>
      <w:r w:rsidRPr="009D1973">
        <w:rPr>
          <w:rStyle w:val="nfasissutil"/>
        </w:rPr>
        <w:t xml:space="preserve">  rect(20, 20, 1040, 660);</w:t>
      </w:r>
    </w:p>
    <w:p w14:paraId="4A841D1E"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495DF49F"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347E40BE" w14:textId="77777777" w:rsidR="009D1973" w:rsidRPr="009D1973" w:rsidRDefault="009D1973" w:rsidP="000F694A">
      <w:pPr>
        <w:spacing w:line="240" w:lineRule="auto"/>
        <w:jc w:val="left"/>
        <w:rPr>
          <w:rStyle w:val="nfasissutil"/>
        </w:rPr>
      </w:pPr>
      <w:r w:rsidRPr="009D1973">
        <w:rPr>
          <w:rStyle w:val="nfasissutil"/>
        </w:rPr>
        <w:t>}</w:t>
      </w:r>
    </w:p>
    <w:p w14:paraId="6A868FB7" w14:textId="77777777" w:rsidR="009D1973" w:rsidRPr="009D1973" w:rsidRDefault="009D1973" w:rsidP="000F694A">
      <w:pPr>
        <w:spacing w:line="240" w:lineRule="auto"/>
        <w:jc w:val="left"/>
        <w:rPr>
          <w:rStyle w:val="nfasissutil"/>
        </w:rPr>
      </w:pPr>
    </w:p>
    <w:p w14:paraId="47443F63" w14:textId="77777777" w:rsidR="009D1973" w:rsidRPr="009D1973" w:rsidRDefault="009D1973" w:rsidP="000F694A">
      <w:pPr>
        <w:spacing w:line="240" w:lineRule="auto"/>
        <w:jc w:val="left"/>
        <w:rPr>
          <w:rStyle w:val="nfasissutil"/>
        </w:rPr>
      </w:pPr>
      <w:r w:rsidRPr="009D1973">
        <w:rPr>
          <w:rStyle w:val="nfasissutil"/>
        </w:rPr>
        <w:t>void columna1() {</w:t>
      </w:r>
    </w:p>
    <w:p w14:paraId="2040A5FD"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6B2C9966"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2905CAA1" w14:textId="77777777" w:rsidR="009D1973" w:rsidRPr="009D1973" w:rsidRDefault="009D1973" w:rsidP="000F694A">
      <w:pPr>
        <w:spacing w:line="240" w:lineRule="auto"/>
        <w:jc w:val="left"/>
        <w:rPr>
          <w:rStyle w:val="nfasissutil"/>
        </w:rPr>
      </w:pPr>
      <w:r w:rsidRPr="009D1973">
        <w:rPr>
          <w:rStyle w:val="nfasissutil"/>
        </w:rPr>
        <w:t xml:space="preserve">  translate(menuWidth, bannerHeight);</w:t>
      </w:r>
    </w:p>
    <w:p w14:paraId="5E3B3D9B" w14:textId="77777777" w:rsidR="009D1973" w:rsidRPr="009D1973" w:rsidRDefault="009D1973" w:rsidP="000F694A">
      <w:pPr>
        <w:spacing w:line="240" w:lineRule="auto"/>
        <w:jc w:val="left"/>
        <w:rPr>
          <w:rStyle w:val="nfasissutil"/>
        </w:rPr>
      </w:pPr>
      <w:r w:rsidRPr="009D1973">
        <w:rPr>
          <w:rStyle w:val="nfasissutil"/>
        </w:rPr>
        <w:t xml:space="preserve">  fill(getColorAt(2));</w:t>
      </w:r>
    </w:p>
    <w:p w14:paraId="21B74937" w14:textId="77777777" w:rsidR="009D1973" w:rsidRPr="009D1973" w:rsidRDefault="009D1973" w:rsidP="000F694A">
      <w:pPr>
        <w:spacing w:line="240" w:lineRule="auto"/>
        <w:jc w:val="left"/>
        <w:rPr>
          <w:rStyle w:val="nfasissutil"/>
        </w:rPr>
      </w:pPr>
      <w:r w:rsidRPr="009D1973">
        <w:rPr>
          <w:rStyle w:val="nfasissutil"/>
        </w:rPr>
        <w:t xml:space="preserve">  rect(20, 20, 500, 660);</w:t>
      </w:r>
    </w:p>
    <w:p w14:paraId="0F8077A9"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4E7B361B"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67D78DFC" w14:textId="77777777" w:rsidR="009D1973" w:rsidRPr="009D1973" w:rsidRDefault="009D1973" w:rsidP="000F694A">
      <w:pPr>
        <w:spacing w:line="240" w:lineRule="auto"/>
        <w:jc w:val="left"/>
        <w:rPr>
          <w:rStyle w:val="nfasissutil"/>
        </w:rPr>
      </w:pPr>
      <w:r w:rsidRPr="009D1973">
        <w:rPr>
          <w:rStyle w:val="nfasissutil"/>
        </w:rPr>
        <w:t>}</w:t>
      </w:r>
    </w:p>
    <w:p w14:paraId="536EF721" w14:textId="77777777" w:rsidR="009D1973" w:rsidRPr="009D1973" w:rsidRDefault="009D1973" w:rsidP="000F694A">
      <w:pPr>
        <w:spacing w:line="240" w:lineRule="auto"/>
        <w:jc w:val="left"/>
        <w:rPr>
          <w:rStyle w:val="nfasissutil"/>
        </w:rPr>
      </w:pPr>
    </w:p>
    <w:p w14:paraId="630B8D1F" w14:textId="77777777" w:rsidR="009D1973" w:rsidRPr="009D1973" w:rsidRDefault="009D1973" w:rsidP="000F694A">
      <w:pPr>
        <w:spacing w:line="240" w:lineRule="auto"/>
        <w:jc w:val="left"/>
        <w:rPr>
          <w:rStyle w:val="nfasissutil"/>
        </w:rPr>
      </w:pPr>
      <w:r w:rsidRPr="009D1973">
        <w:rPr>
          <w:rStyle w:val="nfasissutil"/>
        </w:rPr>
        <w:t>void columna2() {</w:t>
      </w:r>
    </w:p>
    <w:p w14:paraId="4D31B9D3"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07B2AC25"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6C82CEC5" w14:textId="77777777" w:rsidR="009D1973" w:rsidRPr="009D1973" w:rsidRDefault="009D1973" w:rsidP="000F694A">
      <w:pPr>
        <w:spacing w:line="240" w:lineRule="auto"/>
        <w:jc w:val="left"/>
        <w:rPr>
          <w:rStyle w:val="nfasissutil"/>
        </w:rPr>
      </w:pPr>
      <w:r w:rsidRPr="009D1973">
        <w:rPr>
          <w:rStyle w:val="nfasissutil"/>
        </w:rPr>
        <w:t xml:space="preserve">  translate(menuWidth+520, bannerHeight);</w:t>
      </w:r>
    </w:p>
    <w:p w14:paraId="714358C5"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3FB16B7D" w14:textId="77777777" w:rsidR="009D1973" w:rsidRPr="009D1973" w:rsidRDefault="009D1973" w:rsidP="000F694A">
      <w:pPr>
        <w:spacing w:line="240" w:lineRule="auto"/>
        <w:jc w:val="left"/>
        <w:rPr>
          <w:rStyle w:val="nfasissutil"/>
        </w:rPr>
      </w:pPr>
      <w:r w:rsidRPr="009D1973">
        <w:rPr>
          <w:rStyle w:val="nfasissutil"/>
        </w:rPr>
        <w:lastRenderedPageBreak/>
        <w:t xml:space="preserve">  rect(20, 20, 500, 660);</w:t>
      </w:r>
    </w:p>
    <w:p w14:paraId="14755FDF"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75EBB018"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6DCF90DC"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EF549C6" w14:textId="77777777" w:rsidR="009D1973" w:rsidRPr="009D1973" w:rsidRDefault="009D1973" w:rsidP="000F694A">
      <w:pPr>
        <w:spacing w:line="240" w:lineRule="auto"/>
        <w:jc w:val="left"/>
        <w:rPr>
          <w:rStyle w:val="nfasissutil"/>
          <w:lang w:val="es-ES"/>
        </w:rPr>
      </w:pPr>
    </w:p>
    <w:p w14:paraId="331C0287" w14:textId="77777777" w:rsidR="009D1973" w:rsidRPr="009D1973" w:rsidRDefault="009D1973" w:rsidP="000F694A">
      <w:pPr>
        <w:spacing w:line="240" w:lineRule="auto"/>
        <w:jc w:val="left"/>
        <w:rPr>
          <w:rStyle w:val="nfasissutil"/>
          <w:lang w:val="es-ES"/>
        </w:rPr>
      </w:pPr>
      <w:r w:rsidRPr="009D1973">
        <w:rPr>
          <w:rStyle w:val="nfasissutil"/>
          <w:lang w:val="es-ES"/>
        </w:rPr>
        <w:t>void columna1y2() {</w:t>
      </w:r>
    </w:p>
    <w:p w14:paraId="5499C77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columna1();</w:t>
      </w:r>
    </w:p>
    <w:p w14:paraId="2A85F29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columna2();</w:t>
      </w:r>
    </w:p>
    <w:p w14:paraId="6FB7E324"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7C91D1F0" w14:textId="77777777" w:rsidR="009D1973" w:rsidRPr="009D1973" w:rsidRDefault="009D1973" w:rsidP="000F694A">
      <w:pPr>
        <w:spacing w:line="240" w:lineRule="auto"/>
        <w:jc w:val="left"/>
        <w:rPr>
          <w:rStyle w:val="nfasissutil"/>
          <w:lang w:val="es-ES"/>
        </w:rPr>
      </w:pPr>
    </w:p>
    <w:p w14:paraId="012FD9C1" w14:textId="77777777" w:rsidR="009D1973" w:rsidRPr="009D1973" w:rsidRDefault="009D1973" w:rsidP="000F694A">
      <w:pPr>
        <w:spacing w:line="240" w:lineRule="auto"/>
        <w:jc w:val="left"/>
        <w:rPr>
          <w:rStyle w:val="nfasissutil"/>
          <w:lang w:val="es-ES"/>
        </w:rPr>
      </w:pPr>
      <w:r w:rsidRPr="009D1973">
        <w:rPr>
          <w:rStyle w:val="nfasissutil"/>
          <w:lang w:val="es-ES"/>
        </w:rPr>
        <w:t>void fila1() {</w:t>
      </w:r>
    </w:p>
    <w:p w14:paraId="23C17471"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pushMatrix();</w:t>
      </w:r>
    </w:p>
    <w:p w14:paraId="4F9CD6C9"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4EE8CA27" w14:textId="77777777" w:rsidR="009D1973" w:rsidRPr="009D1973" w:rsidRDefault="009D1973" w:rsidP="000F694A">
      <w:pPr>
        <w:spacing w:line="240" w:lineRule="auto"/>
        <w:jc w:val="left"/>
        <w:rPr>
          <w:rStyle w:val="nfasissutil"/>
        </w:rPr>
      </w:pPr>
      <w:r w:rsidRPr="009D1973">
        <w:rPr>
          <w:rStyle w:val="nfasissutil"/>
        </w:rPr>
        <w:t xml:space="preserve">  translate(menuWidth+520, bannerHeight);</w:t>
      </w:r>
    </w:p>
    <w:p w14:paraId="53A01654"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3F857E64" w14:textId="77777777" w:rsidR="009D1973" w:rsidRPr="009D1973" w:rsidRDefault="009D1973" w:rsidP="000F694A">
      <w:pPr>
        <w:spacing w:line="240" w:lineRule="auto"/>
        <w:jc w:val="left"/>
        <w:rPr>
          <w:rStyle w:val="nfasissutil"/>
        </w:rPr>
      </w:pPr>
      <w:r w:rsidRPr="009D1973">
        <w:rPr>
          <w:rStyle w:val="nfasissutil"/>
        </w:rPr>
        <w:t xml:space="preserve">  rect(menuWidth+540, bannerHeight+20, 520, 310);</w:t>
      </w:r>
    </w:p>
    <w:p w14:paraId="7F4E8F0D"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03D2E5EE"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4CCB86D8" w14:textId="77777777" w:rsidR="009D1973" w:rsidRPr="009D1973" w:rsidRDefault="009D1973" w:rsidP="000F694A">
      <w:pPr>
        <w:spacing w:line="240" w:lineRule="auto"/>
        <w:jc w:val="left"/>
        <w:rPr>
          <w:rStyle w:val="nfasissutil"/>
        </w:rPr>
      </w:pPr>
      <w:r w:rsidRPr="009D1973">
        <w:rPr>
          <w:rStyle w:val="nfasissutil"/>
        </w:rPr>
        <w:t>}</w:t>
      </w:r>
    </w:p>
    <w:p w14:paraId="3700ECD4" w14:textId="77777777" w:rsidR="009D1973" w:rsidRPr="009D1973" w:rsidRDefault="009D1973" w:rsidP="000F694A">
      <w:pPr>
        <w:spacing w:line="240" w:lineRule="auto"/>
        <w:jc w:val="left"/>
        <w:rPr>
          <w:rStyle w:val="nfasissutil"/>
        </w:rPr>
      </w:pPr>
    </w:p>
    <w:p w14:paraId="398A4B1F" w14:textId="77777777" w:rsidR="009D1973" w:rsidRPr="009D1973" w:rsidRDefault="009D1973" w:rsidP="000F694A">
      <w:pPr>
        <w:spacing w:line="240" w:lineRule="auto"/>
        <w:jc w:val="left"/>
        <w:rPr>
          <w:rStyle w:val="nfasissutil"/>
        </w:rPr>
      </w:pPr>
      <w:r w:rsidRPr="009D1973">
        <w:rPr>
          <w:rStyle w:val="nfasissutil"/>
        </w:rPr>
        <w:t>void fila2() {</w:t>
      </w:r>
    </w:p>
    <w:p w14:paraId="0970B064"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432BB4C9"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7EC34F4B" w14:textId="77777777" w:rsidR="009D1973" w:rsidRPr="009D1973" w:rsidRDefault="009D1973" w:rsidP="000F694A">
      <w:pPr>
        <w:spacing w:line="240" w:lineRule="auto"/>
        <w:jc w:val="left"/>
        <w:rPr>
          <w:rStyle w:val="nfasissutil"/>
        </w:rPr>
      </w:pPr>
      <w:r w:rsidRPr="009D1973">
        <w:rPr>
          <w:rStyle w:val="nfasissutil"/>
        </w:rPr>
        <w:t xml:space="preserve">  translate(menuWidth+520, bannerHeight+350);</w:t>
      </w:r>
    </w:p>
    <w:p w14:paraId="25C5ED01"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35220379" w14:textId="77777777" w:rsidR="009D1973" w:rsidRPr="009D1973" w:rsidRDefault="009D1973" w:rsidP="000F694A">
      <w:pPr>
        <w:spacing w:line="240" w:lineRule="auto"/>
        <w:jc w:val="left"/>
        <w:rPr>
          <w:rStyle w:val="nfasissutil"/>
        </w:rPr>
      </w:pPr>
      <w:r w:rsidRPr="009D1973">
        <w:rPr>
          <w:rStyle w:val="nfasissutil"/>
        </w:rPr>
        <w:t xml:space="preserve">  rect(20, 0, 520, 330);</w:t>
      </w:r>
    </w:p>
    <w:p w14:paraId="74EC1710"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203DC669"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7CF17EE3" w14:textId="77777777" w:rsidR="009D1973" w:rsidRPr="009D1973" w:rsidRDefault="009D1973" w:rsidP="000F694A">
      <w:pPr>
        <w:spacing w:line="240" w:lineRule="auto"/>
        <w:jc w:val="left"/>
        <w:rPr>
          <w:rStyle w:val="nfasissutil"/>
        </w:rPr>
      </w:pPr>
      <w:r w:rsidRPr="009D1973">
        <w:rPr>
          <w:rStyle w:val="nfasissutil"/>
        </w:rPr>
        <w:t>}</w:t>
      </w:r>
    </w:p>
    <w:p w14:paraId="579DB503" w14:textId="77777777" w:rsidR="009D1973" w:rsidRPr="009D1973" w:rsidRDefault="009D1973" w:rsidP="000F694A">
      <w:pPr>
        <w:spacing w:line="240" w:lineRule="auto"/>
        <w:jc w:val="left"/>
        <w:rPr>
          <w:rStyle w:val="nfasissutil"/>
        </w:rPr>
      </w:pPr>
    </w:p>
    <w:p w14:paraId="58361951" w14:textId="77777777" w:rsidR="009D1973" w:rsidRPr="009D1973" w:rsidRDefault="009D1973" w:rsidP="000F694A">
      <w:pPr>
        <w:spacing w:line="240" w:lineRule="auto"/>
        <w:jc w:val="left"/>
        <w:rPr>
          <w:rStyle w:val="nfasissutil"/>
        </w:rPr>
      </w:pPr>
      <w:r w:rsidRPr="009D1973">
        <w:rPr>
          <w:rStyle w:val="nfasissutil"/>
        </w:rPr>
        <w:t>void menu() {</w:t>
      </w:r>
    </w:p>
    <w:p w14:paraId="2E76217A" w14:textId="77777777" w:rsidR="009D1973" w:rsidRPr="009D1973" w:rsidRDefault="009D1973" w:rsidP="000F694A">
      <w:pPr>
        <w:spacing w:line="240" w:lineRule="auto"/>
        <w:jc w:val="left"/>
        <w:rPr>
          <w:rStyle w:val="nfasissutil"/>
        </w:rPr>
      </w:pPr>
      <w:r w:rsidRPr="009D1973">
        <w:rPr>
          <w:rStyle w:val="nfasissutil"/>
        </w:rPr>
        <w:t xml:space="preserve">  menuBar();</w:t>
      </w:r>
    </w:p>
    <w:p w14:paraId="04EF1220" w14:textId="77777777" w:rsidR="009D1973" w:rsidRPr="009D1973" w:rsidRDefault="009D1973" w:rsidP="000F694A">
      <w:pPr>
        <w:spacing w:line="240" w:lineRule="auto"/>
        <w:jc w:val="left"/>
        <w:rPr>
          <w:rStyle w:val="nfasissutil"/>
        </w:rPr>
      </w:pPr>
      <w:r w:rsidRPr="009D1973">
        <w:rPr>
          <w:rStyle w:val="nfasissutil"/>
        </w:rPr>
        <w:t xml:space="preserve">  banner();</w:t>
      </w:r>
    </w:p>
    <w:p w14:paraId="62971011" w14:textId="77777777" w:rsidR="009D1973" w:rsidRPr="009D1973" w:rsidRDefault="009D1973" w:rsidP="000F694A">
      <w:pPr>
        <w:spacing w:line="240" w:lineRule="auto"/>
        <w:jc w:val="left"/>
        <w:rPr>
          <w:rStyle w:val="nfasissutil"/>
        </w:rPr>
      </w:pPr>
      <w:r w:rsidRPr="009D1973">
        <w:rPr>
          <w:rStyle w:val="nfasissutil"/>
        </w:rPr>
        <w:t xml:space="preserve">  bPrincipal.display();</w:t>
      </w:r>
    </w:p>
    <w:p w14:paraId="58505017" w14:textId="77777777" w:rsidR="009D1973" w:rsidRPr="009D1973" w:rsidRDefault="009D1973" w:rsidP="000F694A">
      <w:pPr>
        <w:spacing w:line="240" w:lineRule="auto"/>
        <w:jc w:val="left"/>
        <w:rPr>
          <w:rStyle w:val="nfasissutil"/>
        </w:rPr>
      </w:pPr>
      <w:r w:rsidRPr="009D1973">
        <w:rPr>
          <w:rStyle w:val="nfasissutil"/>
        </w:rPr>
        <w:t>}</w:t>
      </w:r>
    </w:p>
    <w:p w14:paraId="1C1D5C1F" w14:textId="77777777" w:rsidR="009D1973" w:rsidRPr="009D1973" w:rsidRDefault="009D1973" w:rsidP="000F694A">
      <w:pPr>
        <w:spacing w:line="240" w:lineRule="auto"/>
        <w:jc w:val="left"/>
        <w:rPr>
          <w:rStyle w:val="nfasissutil"/>
        </w:rPr>
      </w:pPr>
    </w:p>
    <w:p w14:paraId="2D63DBF7" w14:textId="77777777" w:rsidR="009D1973" w:rsidRPr="009D1973" w:rsidRDefault="009D1973" w:rsidP="000F694A">
      <w:pPr>
        <w:spacing w:line="240" w:lineRule="auto"/>
        <w:jc w:val="left"/>
        <w:rPr>
          <w:rStyle w:val="nfasissutil"/>
        </w:rPr>
      </w:pPr>
    </w:p>
    <w:p w14:paraId="6AFA703D" w14:textId="77777777" w:rsidR="009D1973" w:rsidRPr="009D1973" w:rsidRDefault="009D1973" w:rsidP="000F694A">
      <w:pPr>
        <w:spacing w:line="240" w:lineRule="auto"/>
        <w:jc w:val="left"/>
        <w:rPr>
          <w:rStyle w:val="nfasissutil"/>
        </w:rPr>
      </w:pPr>
    </w:p>
    <w:p w14:paraId="24B0C860" w14:textId="77777777" w:rsidR="009D1973" w:rsidRPr="009D1973" w:rsidRDefault="009D1973" w:rsidP="000F694A">
      <w:pPr>
        <w:spacing w:line="240" w:lineRule="auto"/>
        <w:jc w:val="left"/>
        <w:rPr>
          <w:rStyle w:val="nfasissutil"/>
        </w:rPr>
      </w:pPr>
      <w:r w:rsidRPr="009D1973">
        <w:rPr>
          <w:rStyle w:val="nfasissutil"/>
        </w:rPr>
        <w:t>void avisos() {</w:t>
      </w:r>
    </w:p>
    <w:p w14:paraId="2D03DA3A"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07D7A443"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76C552DD"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0B08CECA" w14:textId="77777777" w:rsidR="009D1973" w:rsidRPr="009D1973" w:rsidRDefault="009D1973" w:rsidP="000F694A">
      <w:pPr>
        <w:spacing w:line="240" w:lineRule="auto"/>
        <w:jc w:val="left"/>
        <w:rPr>
          <w:rStyle w:val="nfasissutil"/>
        </w:rPr>
      </w:pPr>
      <w:r w:rsidRPr="009D1973">
        <w:rPr>
          <w:rStyle w:val="nfasissutil"/>
        </w:rPr>
        <w:t xml:space="preserve">  rect(menuWidth+20, primerIconY+iconHeight, ((1280-menuWidth)/2)-10, iconHeight*3);</w:t>
      </w:r>
    </w:p>
    <w:p w14:paraId="6BF1E170"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39627F86"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12C2F8A5" w14:textId="77777777" w:rsidR="009D1973" w:rsidRPr="009D1973" w:rsidRDefault="009D1973" w:rsidP="000F694A">
      <w:pPr>
        <w:spacing w:line="240" w:lineRule="auto"/>
        <w:jc w:val="left"/>
        <w:rPr>
          <w:rStyle w:val="nfasissutil"/>
        </w:rPr>
      </w:pPr>
      <w:r w:rsidRPr="009D1973">
        <w:rPr>
          <w:rStyle w:val="nfasissutil"/>
        </w:rPr>
        <w:t>}</w:t>
      </w:r>
    </w:p>
    <w:p w14:paraId="5CC997EC" w14:textId="77777777" w:rsidR="009D1973" w:rsidRPr="009D1973" w:rsidRDefault="009D1973" w:rsidP="000F694A">
      <w:pPr>
        <w:spacing w:line="240" w:lineRule="auto"/>
        <w:jc w:val="left"/>
        <w:rPr>
          <w:rStyle w:val="nfasissutil"/>
        </w:rPr>
      </w:pPr>
    </w:p>
    <w:p w14:paraId="3CD62B9A" w14:textId="77777777" w:rsidR="009D1973" w:rsidRPr="009D1973" w:rsidRDefault="009D1973" w:rsidP="000F694A">
      <w:pPr>
        <w:spacing w:line="240" w:lineRule="auto"/>
        <w:jc w:val="left"/>
        <w:rPr>
          <w:rStyle w:val="nfasissutil"/>
        </w:rPr>
      </w:pPr>
    </w:p>
    <w:p w14:paraId="7F5377E0" w14:textId="77777777" w:rsidR="009D1973" w:rsidRPr="009D1973" w:rsidRDefault="009D1973" w:rsidP="000F694A">
      <w:pPr>
        <w:spacing w:line="240" w:lineRule="auto"/>
        <w:jc w:val="left"/>
        <w:rPr>
          <w:rStyle w:val="nfasissutil"/>
        </w:rPr>
      </w:pPr>
    </w:p>
    <w:p w14:paraId="402AD0C6" w14:textId="77777777" w:rsidR="009D1973" w:rsidRPr="009D1973" w:rsidRDefault="009D1973" w:rsidP="000F694A">
      <w:pPr>
        <w:spacing w:line="240" w:lineRule="auto"/>
        <w:jc w:val="left"/>
        <w:rPr>
          <w:rStyle w:val="nfasissutil"/>
        </w:rPr>
      </w:pPr>
      <w:r w:rsidRPr="009D1973">
        <w:rPr>
          <w:rStyle w:val="nfasissutil"/>
        </w:rPr>
        <w:t>void detalleHermano() {</w:t>
      </w:r>
    </w:p>
    <w:p w14:paraId="45981445" w14:textId="77777777" w:rsidR="009D1973" w:rsidRPr="009D1973" w:rsidRDefault="009D1973" w:rsidP="000F694A">
      <w:pPr>
        <w:spacing w:line="240" w:lineRule="auto"/>
        <w:jc w:val="left"/>
        <w:rPr>
          <w:rStyle w:val="nfasissutil"/>
        </w:rPr>
      </w:pPr>
      <w:r w:rsidRPr="009D1973">
        <w:rPr>
          <w:rStyle w:val="nfasissutil"/>
        </w:rPr>
        <w:lastRenderedPageBreak/>
        <w:t xml:space="preserve">  pushStyle();</w:t>
      </w:r>
    </w:p>
    <w:p w14:paraId="764E7AD2"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3BCACFBD" w14:textId="77777777" w:rsidR="009D1973" w:rsidRPr="009D1973" w:rsidRDefault="009D1973" w:rsidP="000F694A">
      <w:pPr>
        <w:spacing w:line="240" w:lineRule="auto"/>
        <w:jc w:val="left"/>
        <w:rPr>
          <w:rStyle w:val="nfasissutil"/>
        </w:rPr>
      </w:pPr>
    </w:p>
    <w:p w14:paraId="6E904C77" w14:textId="77777777" w:rsidR="009D1973" w:rsidRPr="009D1973" w:rsidRDefault="009D1973" w:rsidP="000F694A">
      <w:pPr>
        <w:spacing w:line="240" w:lineRule="auto"/>
        <w:jc w:val="left"/>
        <w:rPr>
          <w:rStyle w:val="nfasissutil"/>
        </w:rPr>
      </w:pPr>
      <w:r w:rsidRPr="009D1973">
        <w:rPr>
          <w:rStyle w:val="nfasissutil"/>
        </w:rPr>
        <w:t xml:space="preserve">  translate(menuWidth, bannerHeight);</w:t>
      </w:r>
    </w:p>
    <w:p w14:paraId="30D26406" w14:textId="77777777" w:rsidR="009D1973" w:rsidRPr="009D1973" w:rsidRDefault="009D1973" w:rsidP="000F694A">
      <w:pPr>
        <w:spacing w:line="240" w:lineRule="auto"/>
        <w:jc w:val="left"/>
        <w:rPr>
          <w:rStyle w:val="nfasissutil"/>
        </w:rPr>
      </w:pPr>
    </w:p>
    <w:p w14:paraId="1253F826" w14:textId="77777777" w:rsidR="009D1973" w:rsidRPr="009D1973" w:rsidRDefault="009D1973" w:rsidP="000F694A">
      <w:pPr>
        <w:spacing w:line="240" w:lineRule="auto"/>
        <w:jc w:val="left"/>
        <w:rPr>
          <w:rStyle w:val="nfasissutil"/>
        </w:rPr>
      </w:pPr>
      <w:r w:rsidRPr="009D1973">
        <w:rPr>
          <w:rStyle w:val="nfasissutil"/>
        </w:rPr>
        <w:t xml:space="preserve">  displayDetalleHermano();</w:t>
      </w:r>
    </w:p>
    <w:p w14:paraId="3A638599" w14:textId="77777777" w:rsidR="009D1973" w:rsidRPr="009D1973" w:rsidRDefault="009D1973" w:rsidP="000F694A">
      <w:pPr>
        <w:spacing w:line="240" w:lineRule="auto"/>
        <w:jc w:val="left"/>
        <w:rPr>
          <w:rStyle w:val="nfasissutil"/>
        </w:rPr>
      </w:pPr>
      <w:r w:rsidRPr="009D1973">
        <w:rPr>
          <w:rStyle w:val="nfasissutil"/>
        </w:rPr>
        <w:t xml:space="preserve">  strokeWeight(3);</w:t>
      </w:r>
    </w:p>
    <w:p w14:paraId="1709167A" w14:textId="77777777" w:rsidR="009D1973" w:rsidRPr="009D1973" w:rsidRDefault="009D1973" w:rsidP="000F694A">
      <w:pPr>
        <w:spacing w:line="240" w:lineRule="auto"/>
        <w:jc w:val="left"/>
        <w:rPr>
          <w:rStyle w:val="nfasissutil"/>
        </w:rPr>
      </w:pPr>
      <w:r w:rsidRPr="009D1973">
        <w:rPr>
          <w:rStyle w:val="nfasissutil"/>
        </w:rPr>
        <w:t xml:space="preserve">  line(50, 375, 1035, 375);</w:t>
      </w:r>
    </w:p>
    <w:p w14:paraId="52AFFC45" w14:textId="77777777" w:rsidR="009D1973" w:rsidRPr="009D1973" w:rsidRDefault="009D1973" w:rsidP="000F694A">
      <w:pPr>
        <w:spacing w:line="240" w:lineRule="auto"/>
        <w:jc w:val="left"/>
        <w:rPr>
          <w:rStyle w:val="nfasissutil"/>
        </w:rPr>
      </w:pPr>
      <w:r w:rsidRPr="009D1973">
        <w:rPr>
          <w:rStyle w:val="nfasissutil"/>
        </w:rPr>
        <w:t xml:space="preserve">  image(getImgAt(8), 33, 75, 118, 135);</w:t>
      </w:r>
    </w:p>
    <w:p w14:paraId="446DB483" w14:textId="77777777" w:rsidR="009D1973" w:rsidRPr="009D1973" w:rsidRDefault="009D1973" w:rsidP="000F694A">
      <w:pPr>
        <w:spacing w:line="240" w:lineRule="auto"/>
        <w:jc w:val="left"/>
        <w:rPr>
          <w:rStyle w:val="nfasissutil"/>
        </w:rPr>
      </w:pPr>
      <w:r w:rsidRPr="009D1973">
        <w:rPr>
          <w:rStyle w:val="nfasissutil"/>
        </w:rPr>
        <w:t xml:space="preserve">  textFont(getFontAt(6));</w:t>
      </w:r>
    </w:p>
    <w:p w14:paraId="3FB2F070"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text("Fecha de nacimiento:", 167, 177+12);</w:t>
      </w:r>
    </w:p>
    <w:p w14:paraId="4EBED34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text("Domicilio:", 40, 250+12);</w:t>
      </w:r>
    </w:p>
    <w:p w14:paraId="09BC156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text("Teléfono:", 40, 311+12);</w:t>
      </w:r>
    </w:p>
    <w:p w14:paraId="0F8EA6C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text("Correo electrónico:", 413, 311+12);</w:t>
      </w:r>
    </w:p>
    <w:p w14:paraId="6EA0F24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text("Nombre del banco:", 40, 420+12);</w:t>
      </w:r>
    </w:p>
    <w:p w14:paraId="2F7AE99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text("Titular de la cuenta:", 40, 480+12);</w:t>
      </w:r>
    </w:p>
    <w:p w14:paraId="19609D2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text("Fecha de alta:", 630, 625+12);</w:t>
      </w:r>
    </w:p>
    <w:p w14:paraId="2A78A8D9" w14:textId="77777777" w:rsidR="009D1973" w:rsidRPr="009D1973" w:rsidRDefault="009D1973" w:rsidP="000F694A">
      <w:pPr>
        <w:spacing w:line="240" w:lineRule="auto"/>
        <w:jc w:val="left"/>
        <w:rPr>
          <w:rStyle w:val="nfasissutil"/>
          <w:lang w:val="es-ES"/>
        </w:rPr>
      </w:pPr>
    </w:p>
    <w:p w14:paraId="71F24699" w14:textId="77777777" w:rsidR="009D1973" w:rsidRPr="009D1973" w:rsidRDefault="009D1973" w:rsidP="000F694A">
      <w:pPr>
        <w:spacing w:line="240" w:lineRule="auto"/>
        <w:jc w:val="left"/>
        <w:rPr>
          <w:rStyle w:val="nfasissutil"/>
          <w:lang w:val="es-ES"/>
        </w:rPr>
      </w:pPr>
    </w:p>
    <w:p w14:paraId="768B5D8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5B8F1CD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1C5345FF"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1B0F6D7" w14:textId="77777777" w:rsidR="009D1973" w:rsidRPr="009D1973" w:rsidRDefault="009D1973" w:rsidP="000F694A">
      <w:pPr>
        <w:spacing w:line="240" w:lineRule="auto"/>
        <w:jc w:val="left"/>
        <w:rPr>
          <w:rStyle w:val="nfasissutil"/>
          <w:lang w:val="es-ES"/>
        </w:rPr>
      </w:pPr>
    </w:p>
    <w:p w14:paraId="3CFA8094" w14:textId="77777777" w:rsidR="009D1973" w:rsidRPr="009D1973" w:rsidRDefault="009D1973" w:rsidP="000F694A">
      <w:pPr>
        <w:spacing w:line="240" w:lineRule="auto"/>
        <w:jc w:val="left"/>
        <w:rPr>
          <w:rStyle w:val="nfasissutil"/>
          <w:lang w:val="es-ES"/>
        </w:rPr>
      </w:pPr>
      <w:r w:rsidRPr="009D1973">
        <w:rPr>
          <w:rStyle w:val="nfasissutil"/>
          <w:lang w:val="es-ES"/>
        </w:rPr>
        <w:t>void nuevoHermano() {</w:t>
      </w:r>
    </w:p>
    <w:p w14:paraId="71238BD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7BB9EF9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272A086B" w14:textId="77777777" w:rsidR="009D1973" w:rsidRPr="009D1973" w:rsidRDefault="009D1973" w:rsidP="000F694A">
      <w:pPr>
        <w:spacing w:line="240" w:lineRule="auto"/>
        <w:jc w:val="left"/>
        <w:rPr>
          <w:rStyle w:val="nfasissutil"/>
          <w:lang w:val="es-ES"/>
        </w:rPr>
      </w:pPr>
    </w:p>
    <w:p w14:paraId="1291B52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translate(menuWidth, bannerHeight);</w:t>
      </w:r>
    </w:p>
    <w:p w14:paraId="7ADE9F08" w14:textId="77777777" w:rsidR="009D1973" w:rsidRPr="009D1973" w:rsidRDefault="009D1973" w:rsidP="000F694A">
      <w:pPr>
        <w:spacing w:line="240" w:lineRule="auto"/>
        <w:jc w:val="left"/>
        <w:rPr>
          <w:rStyle w:val="nfasissutil"/>
        </w:rPr>
      </w:pPr>
    </w:p>
    <w:p w14:paraId="4987F343" w14:textId="77777777" w:rsidR="009D1973" w:rsidRPr="009D1973" w:rsidRDefault="009D1973" w:rsidP="000F694A">
      <w:pPr>
        <w:spacing w:line="240" w:lineRule="auto"/>
        <w:jc w:val="left"/>
        <w:rPr>
          <w:rStyle w:val="nfasissutil"/>
        </w:rPr>
      </w:pPr>
      <w:r w:rsidRPr="009D1973">
        <w:rPr>
          <w:rStyle w:val="nfasissutil"/>
        </w:rPr>
        <w:t xml:space="preserve">  strokeWeight(3);</w:t>
      </w:r>
    </w:p>
    <w:p w14:paraId="7F8C26D4" w14:textId="77777777" w:rsidR="009D1973" w:rsidRPr="009D1973" w:rsidRDefault="009D1973" w:rsidP="000F694A">
      <w:pPr>
        <w:spacing w:line="240" w:lineRule="auto"/>
        <w:jc w:val="left"/>
        <w:rPr>
          <w:rStyle w:val="nfasissutil"/>
        </w:rPr>
      </w:pPr>
      <w:r w:rsidRPr="009D1973">
        <w:rPr>
          <w:rStyle w:val="nfasissutil"/>
        </w:rPr>
        <w:t xml:space="preserve">  line(50, 375, 1035, 375);</w:t>
      </w:r>
    </w:p>
    <w:p w14:paraId="3EBA9CE2"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image(getImgAt(8), 33, 75, 118, 135);</w:t>
      </w:r>
    </w:p>
    <w:p w14:paraId="18216C5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textFont(getFontAt(6));</w:t>
      </w:r>
    </w:p>
    <w:p w14:paraId="5545D7B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text("Fecha de nacimiento:", 167, 177+12);</w:t>
      </w:r>
    </w:p>
    <w:p w14:paraId="737245D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text("Domicilio:", 40, 250+12);</w:t>
      </w:r>
    </w:p>
    <w:p w14:paraId="01EE8E0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text("Teléfono:", 40, 311+12);</w:t>
      </w:r>
    </w:p>
    <w:p w14:paraId="37CB16C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text("Correo electrónico:", 413, 311+12);</w:t>
      </w:r>
    </w:p>
    <w:p w14:paraId="0535BCA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text("Nombre del banco:", 40, 420+12);</w:t>
      </w:r>
    </w:p>
    <w:p w14:paraId="7992C31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text("Titular de la cuenta:", 40, 480+12);</w:t>
      </w:r>
    </w:p>
    <w:p w14:paraId="0E52DED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text("Fecha de alta:", 630, 625+12);</w:t>
      </w:r>
    </w:p>
    <w:p w14:paraId="1C3C7CD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titDetallePersonal.display();</w:t>
      </w:r>
    </w:p>
    <w:p w14:paraId="578EBCB7" w14:textId="77777777" w:rsidR="009D1973" w:rsidRPr="009D1973" w:rsidRDefault="009D1973" w:rsidP="000F694A">
      <w:pPr>
        <w:spacing w:line="240" w:lineRule="auto"/>
        <w:jc w:val="left"/>
        <w:rPr>
          <w:rStyle w:val="nfasissutil"/>
          <w:lang w:val="es-ES"/>
        </w:rPr>
      </w:pPr>
    </w:p>
    <w:p w14:paraId="19EAAC8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5AEA383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667ABEFD"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DFDCE2C" w14:textId="77777777" w:rsidR="009D1973" w:rsidRPr="009D1973" w:rsidRDefault="009D1973" w:rsidP="000F694A">
      <w:pPr>
        <w:spacing w:line="240" w:lineRule="auto"/>
        <w:jc w:val="left"/>
        <w:rPr>
          <w:rStyle w:val="nfasissutil"/>
          <w:lang w:val="es-ES"/>
        </w:rPr>
      </w:pPr>
    </w:p>
    <w:p w14:paraId="5CDB34CA" w14:textId="77777777" w:rsidR="009D1973" w:rsidRPr="009D1973" w:rsidRDefault="009D1973" w:rsidP="000F694A">
      <w:pPr>
        <w:spacing w:line="240" w:lineRule="auto"/>
        <w:jc w:val="left"/>
        <w:rPr>
          <w:rStyle w:val="nfasissutil"/>
          <w:lang w:val="es-ES"/>
        </w:rPr>
      </w:pPr>
      <w:r w:rsidRPr="009D1973">
        <w:rPr>
          <w:rStyle w:val="nfasissutil"/>
          <w:lang w:val="es-ES"/>
        </w:rPr>
        <w:t>void tituloCarruselFotos() {</w:t>
      </w:r>
    </w:p>
    <w:p w14:paraId="60851C2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pushStyle();</w:t>
      </w:r>
    </w:p>
    <w:p w14:paraId="6D96A850"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pushMatrix();</w:t>
      </w:r>
    </w:p>
    <w:p w14:paraId="47C3E738" w14:textId="77777777" w:rsidR="009D1973" w:rsidRPr="009D1973" w:rsidRDefault="009D1973" w:rsidP="000F694A">
      <w:pPr>
        <w:spacing w:line="240" w:lineRule="auto"/>
        <w:jc w:val="left"/>
        <w:rPr>
          <w:rStyle w:val="nfasissutil"/>
        </w:rPr>
      </w:pPr>
    </w:p>
    <w:p w14:paraId="418A2762" w14:textId="77777777" w:rsidR="009D1973" w:rsidRPr="009D1973" w:rsidRDefault="009D1973" w:rsidP="000F694A">
      <w:pPr>
        <w:spacing w:line="240" w:lineRule="auto"/>
        <w:jc w:val="left"/>
        <w:rPr>
          <w:rStyle w:val="nfasissutil"/>
        </w:rPr>
      </w:pPr>
      <w:r w:rsidRPr="009D1973">
        <w:rPr>
          <w:rStyle w:val="nfasissutil"/>
        </w:rPr>
        <w:t xml:space="preserve">  translate(menuWidth, bannerHeight);</w:t>
      </w:r>
    </w:p>
    <w:p w14:paraId="6C15C4D9" w14:textId="77777777" w:rsidR="009D1973" w:rsidRPr="009D1973" w:rsidRDefault="009D1973" w:rsidP="000F694A">
      <w:pPr>
        <w:spacing w:line="240" w:lineRule="auto"/>
        <w:jc w:val="left"/>
        <w:rPr>
          <w:rStyle w:val="nfasissutil"/>
        </w:rPr>
      </w:pPr>
    </w:p>
    <w:p w14:paraId="1A2DA867"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64A23CBA" w14:textId="77777777" w:rsidR="009D1973" w:rsidRPr="009D1973" w:rsidRDefault="009D1973" w:rsidP="000F694A">
      <w:pPr>
        <w:spacing w:line="240" w:lineRule="auto"/>
        <w:jc w:val="left"/>
        <w:rPr>
          <w:rStyle w:val="nfasissutil"/>
        </w:rPr>
      </w:pPr>
      <w:r w:rsidRPr="009D1973">
        <w:rPr>
          <w:rStyle w:val="nfasissutil"/>
        </w:rPr>
        <w:t xml:space="preserve">  rect(30, 35, 495, 35);</w:t>
      </w:r>
    </w:p>
    <w:p w14:paraId="3F008616" w14:textId="77777777" w:rsidR="009D1973" w:rsidRPr="009D1973" w:rsidRDefault="009D1973" w:rsidP="000F694A">
      <w:pPr>
        <w:spacing w:line="240" w:lineRule="auto"/>
        <w:jc w:val="left"/>
        <w:rPr>
          <w:rStyle w:val="nfasissutil"/>
        </w:rPr>
      </w:pPr>
      <w:r w:rsidRPr="009D1973">
        <w:rPr>
          <w:rStyle w:val="nfasissutil"/>
        </w:rPr>
        <w:t xml:space="preserve">  textFont(getFontAt(7));</w:t>
      </w:r>
    </w:p>
    <w:p w14:paraId="1224BDA8" w14:textId="77777777" w:rsidR="009D1973" w:rsidRPr="009D1973" w:rsidRDefault="009D1973" w:rsidP="000F694A">
      <w:pPr>
        <w:spacing w:line="240" w:lineRule="auto"/>
        <w:jc w:val="left"/>
        <w:rPr>
          <w:rStyle w:val="nfasissutil"/>
        </w:rPr>
      </w:pPr>
      <w:r w:rsidRPr="009D1973">
        <w:rPr>
          <w:rStyle w:val="nfasissutil"/>
        </w:rPr>
        <w:t xml:space="preserve">  fill(0);</w:t>
      </w:r>
    </w:p>
    <w:p w14:paraId="268C8A55"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78A3B079"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text("Bienvenido" + userText.getValue() + " a tu perfil de la hermandad", 40, 57);</w:t>
      </w:r>
    </w:p>
    <w:p w14:paraId="3AB60ABE" w14:textId="77777777" w:rsidR="009D1973" w:rsidRPr="009D1973" w:rsidRDefault="009D1973" w:rsidP="000F694A">
      <w:pPr>
        <w:spacing w:line="240" w:lineRule="auto"/>
        <w:jc w:val="left"/>
        <w:rPr>
          <w:rStyle w:val="nfasissutil"/>
          <w:lang w:val="es-ES"/>
        </w:rPr>
      </w:pPr>
    </w:p>
    <w:p w14:paraId="74C6ED5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0E8D20E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popMatrix();</w:t>
      </w:r>
    </w:p>
    <w:p w14:paraId="57339A7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71BA1761" w14:textId="77777777" w:rsidR="009D1973" w:rsidRPr="009D1973" w:rsidRDefault="009D1973" w:rsidP="000F694A">
      <w:pPr>
        <w:spacing w:line="240" w:lineRule="auto"/>
        <w:jc w:val="left"/>
        <w:rPr>
          <w:rStyle w:val="nfasissutil"/>
          <w:lang w:val="es-ES"/>
        </w:rPr>
      </w:pPr>
    </w:p>
    <w:p w14:paraId="0B1FD502" w14:textId="77777777" w:rsidR="009D1973" w:rsidRPr="009D1973" w:rsidRDefault="009D1973" w:rsidP="000F694A">
      <w:pPr>
        <w:spacing w:line="240" w:lineRule="auto"/>
        <w:jc w:val="left"/>
        <w:rPr>
          <w:rStyle w:val="nfasissutil"/>
          <w:lang w:val="es-ES"/>
        </w:rPr>
      </w:pPr>
      <w:r w:rsidRPr="009D1973">
        <w:rPr>
          <w:rStyle w:val="nfasissutil"/>
          <w:lang w:val="es-ES"/>
        </w:rPr>
        <w:t>void cuadroEnlacesRRSS() {</w:t>
      </w:r>
    </w:p>
    <w:p w14:paraId="5F3B6F7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062F00F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pushStyle();</w:t>
      </w:r>
    </w:p>
    <w:p w14:paraId="5445D9ED" w14:textId="77777777" w:rsidR="009D1973" w:rsidRPr="009D1973" w:rsidRDefault="009D1973" w:rsidP="000F694A">
      <w:pPr>
        <w:spacing w:line="240" w:lineRule="auto"/>
        <w:jc w:val="left"/>
        <w:rPr>
          <w:rStyle w:val="nfasissutil"/>
        </w:rPr>
      </w:pPr>
      <w:r w:rsidRPr="009D1973">
        <w:rPr>
          <w:rStyle w:val="nfasissutil"/>
        </w:rPr>
        <w:t xml:space="preserve">  translate(menuWidth, bannerHeight);</w:t>
      </w:r>
    </w:p>
    <w:p w14:paraId="16C64825" w14:textId="77777777" w:rsidR="009D1973" w:rsidRPr="009D1973" w:rsidRDefault="009D1973" w:rsidP="000F694A">
      <w:pPr>
        <w:spacing w:line="240" w:lineRule="auto"/>
        <w:jc w:val="left"/>
        <w:rPr>
          <w:rStyle w:val="nfasissutil"/>
        </w:rPr>
      </w:pPr>
      <w:r w:rsidRPr="009D1973">
        <w:rPr>
          <w:rStyle w:val="nfasissutil"/>
        </w:rPr>
        <w:t xml:space="preserve">  strokeJoin(ROUND);</w:t>
      </w:r>
    </w:p>
    <w:p w14:paraId="4FCA6E42" w14:textId="77777777" w:rsidR="009D1973" w:rsidRPr="009D1973" w:rsidRDefault="009D1973" w:rsidP="000F694A">
      <w:pPr>
        <w:spacing w:line="240" w:lineRule="auto"/>
        <w:jc w:val="left"/>
        <w:rPr>
          <w:rStyle w:val="nfasissutil"/>
        </w:rPr>
      </w:pPr>
      <w:r w:rsidRPr="009D1973">
        <w:rPr>
          <w:rStyle w:val="nfasissutil"/>
        </w:rPr>
        <w:t xml:space="preserve">  strokeWeight(2);</w:t>
      </w:r>
    </w:p>
    <w:p w14:paraId="23F4CA5F" w14:textId="77777777" w:rsidR="009D1973" w:rsidRPr="009D1973" w:rsidRDefault="009D1973" w:rsidP="000F694A">
      <w:pPr>
        <w:spacing w:line="240" w:lineRule="auto"/>
        <w:jc w:val="left"/>
        <w:rPr>
          <w:rStyle w:val="nfasissutil"/>
        </w:rPr>
      </w:pPr>
      <w:r w:rsidRPr="009D1973">
        <w:rPr>
          <w:rStyle w:val="nfasissutil"/>
        </w:rPr>
        <w:t xml:space="preserve">  fill(255);</w:t>
      </w:r>
    </w:p>
    <w:p w14:paraId="010463AD" w14:textId="77777777" w:rsidR="009D1973" w:rsidRPr="009D1973" w:rsidRDefault="009D1973" w:rsidP="000F694A">
      <w:pPr>
        <w:spacing w:line="240" w:lineRule="auto"/>
        <w:jc w:val="left"/>
        <w:rPr>
          <w:rStyle w:val="nfasissutil"/>
        </w:rPr>
      </w:pPr>
      <w:r w:rsidRPr="009D1973">
        <w:rPr>
          <w:rStyle w:val="nfasissutil"/>
        </w:rPr>
        <w:t xml:space="preserve">  rect(70, 140, 445, 410);</w:t>
      </w:r>
    </w:p>
    <w:p w14:paraId="20708A10"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186D53B8" w14:textId="77777777" w:rsidR="009D1973" w:rsidRPr="009D1973" w:rsidRDefault="009D1973" w:rsidP="000F694A">
      <w:pPr>
        <w:spacing w:line="240" w:lineRule="auto"/>
        <w:jc w:val="left"/>
        <w:rPr>
          <w:rStyle w:val="nfasissutil"/>
        </w:rPr>
      </w:pPr>
      <w:r w:rsidRPr="009D1973">
        <w:rPr>
          <w:rStyle w:val="nfasissutil"/>
        </w:rPr>
        <w:t xml:space="preserve">  rect(70, 140, 445, 35);</w:t>
      </w:r>
    </w:p>
    <w:p w14:paraId="353178E6" w14:textId="77777777" w:rsidR="009D1973" w:rsidRPr="009D1973" w:rsidRDefault="009D1973" w:rsidP="000F694A">
      <w:pPr>
        <w:spacing w:line="240" w:lineRule="auto"/>
        <w:jc w:val="left"/>
        <w:rPr>
          <w:rStyle w:val="nfasissutil"/>
        </w:rPr>
      </w:pPr>
      <w:r w:rsidRPr="009D1973">
        <w:rPr>
          <w:rStyle w:val="nfasissutil"/>
        </w:rPr>
        <w:t xml:space="preserve">  fill(0);</w:t>
      </w:r>
    </w:p>
    <w:p w14:paraId="45F7D07B" w14:textId="77777777" w:rsidR="009D1973" w:rsidRPr="009D1973" w:rsidRDefault="009D1973" w:rsidP="000F694A">
      <w:pPr>
        <w:spacing w:line="240" w:lineRule="auto"/>
        <w:jc w:val="left"/>
        <w:rPr>
          <w:rStyle w:val="nfasissutil"/>
        </w:rPr>
      </w:pPr>
      <w:r w:rsidRPr="009D1973">
        <w:rPr>
          <w:rStyle w:val="nfasissutil"/>
        </w:rPr>
        <w:t xml:space="preserve">  textFont(getFontAt(7));</w:t>
      </w:r>
    </w:p>
    <w:p w14:paraId="4F05D45D" w14:textId="77777777" w:rsidR="009D1973" w:rsidRPr="009D1973" w:rsidRDefault="009D1973" w:rsidP="000F694A">
      <w:pPr>
        <w:spacing w:line="240" w:lineRule="auto"/>
        <w:jc w:val="left"/>
        <w:rPr>
          <w:rStyle w:val="nfasissutil"/>
        </w:rPr>
      </w:pPr>
      <w:r w:rsidRPr="009D1973">
        <w:rPr>
          <w:rStyle w:val="nfasissutil"/>
        </w:rPr>
        <w:t xml:space="preserve">  text("Redes Sociales", 80, 165);</w:t>
      </w:r>
    </w:p>
    <w:p w14:paraId="2DB0D57E"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73FB1737" w14:textId="77777777" w:rsidR="009D1973" w:rsidRPr="009D1973" w:rsidRDefault="009D1973" w:rsidP="000F694A">
      <w:pPr>
        <w:spacing w:line="240" w:lineRule="auto"/>
        <w:jc w:val="left"/>
        <w:rPr>
          <w:rStyle w:val="nfasissutil"/>
        </w:rPr>
      </w:pPr>
      <w:r w:rsidRPr="009D1973">
        <w:rPr>
          <w:rStyle w:val="nfasissutil"/>
        </w:rPr>
        <w:t xml:space="preserve">  popMatrix();</w:t>
      </w:r>
    </w:p>
    <w:p w14:paraId="02B68E06" w14:textId="77777777" w:rsidR="009D1973" w:rsidRPr="009D1973" w:rsidRDefault="009D1973" w:rsidP="000F694A">
      <w:pPr>
        <w:spacing w:line="240" w:lineRule="auto"/>
        <w:jc w:val="left"/>
        <w:rPr>
          <w:rStyle w:val="nfasissutil"/>
        </w:rPr>
      </w:pPr>
      <w:r w:rsidRPr="009D1973">
        <w:rPr>
          <w:rStyle w:val="nfasissutil"/>
        </w:rPr>
        <w:t>}</w:t>
      </w:r>
    </w:p>
    <w:p w14:paraId="3073252B" w14:textId="77777777" w:rsidR="009D1973" w:rsidRPr="009D1973" w:rsidRDefault="009D1973" w:rsidP="000F694A">
      <w:pPr>
        <w:spacing w:line="240" w:lineRule="auto"/>
        <w:jc w:val="left"/>
        <w:rPr>
          <w:rStyle w:val="nfasissutil"/>
        </w:rPr>
      </w:pPr>
    </w:p>
    <w:p w14:paraId="4C65A3D0" w14:textId="77777777" w:rsidR="009D1973" w:rsidRPr="009D1973" w:rsidRDefault="009D1973" w:rsidP="000F694A">
      <w:pPr>
        <w:spacing w:line="240" w:lineRule="auto"/>
        <w:jc w:val="left"/>
        <w:rPr>
          <w:rStyle w:val="nfasissutil"/>
        </w:rPr>
      </w:pPr>
      <w:r w:rsidRPr="009D1973">
        <w:rPr>
          <w:rStyle w:val="nfasissutil"/>
        </w:rPr>
        <w:t>void cuadroEnlacesVarios() {</w:t>
      </w:r>
    </w:p>
    <w:p w14:paraId="724A2E16" w14:textId="77777777" w:rsidR="009D1973" w:rsidRPr="009D1973" w:rsidRDefault="009D1973" w:rsidP="000F694A">
      <w:pPr>
        <w:spacing w:line="240" w:lineRule="auto"/>
        <w:jc w:val="left"/>
        <w:rPr>
          <w:rStyle w:val="nfasissutil"/>
        </w:rPr>
      </w:pPr>
      <w:r w:rsidRPr="009D1973">
        <w:rPr>
          <w:rStyle w:val="nfasissutil"/>
        </w:rPr>
        <w:t xml:space="preserve">  pushMatrix();</w:t>
      </w:r>
    </w:p>
    <w:p w14:paraId="22D705CB"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2E0603B4" w14:textId="77777777" w:rsidR="009D1973" w:rsidRPr="009D1973" w:rsidRDefault="009D1973" w:rsidP="000F694A">
      <w:pPr>
        <w:spacing w:line="240" w:lineRule="auto"/>
        <w:jc w:val="left"/>
        <w:rPr>
          <w:rStyle w:val="nfasissutil"/>
        </w:rPr>
      </w:pPr>
      <w:r w:rsidRPr="009D1973">
        <w:rPr>
          <w:rStyle w:val="nfasissutil"/>
        </w:rPr>
        <w:t xml:space="preserve">  translate(menuWidth, bannerHeight);</w:t>
      </w:r>
    </w:p>
    <w:p w14:paraId="37C8EAC1" w14:textId="77777777" w:rsidR="009D1973" w:rsidRPr="009D1973" w:rsidRDefault="009D1973" w:rsidP="000F694A">
      <w:pPr>
        <w:spacing w:line="240" w:lineRule="auto"/>
        <w:jc w:val="left"/>
        <w:rPr>
          <w:rStyle w:val="nfasissutil"/>
        </w:rPr>
      </w:pPr>
      <w:r w:rsidRPr="009D1973">
        <w:rPr>
          <w:rStyle w:val="nfasissutil"/>
        </w:rPr>
        <w:t xml:space="preserve">  strokeJoin(ROUND);</w:t>
      </w:r>
    </w:p>
    <w:p w14:paraId="31E2CA34" w14:textId="77777777" w:rsidR="009D1973" w:rsidRPr="009D1973" w:rsidRDefault="009D1973" w:rsidP="000F694A">
      <w:pPr>
        <w:spacing w:line="240" w:lineRule="auto"/>
        <w:jc w:val="left"/>
        <w:rPr>
          <w:rStyle w:val="nfasissutil"/>
        </w:rPr>
      </w:pPr>
      <w:r w:rsidRPr="009D1973">
        <w:rPr>
          <w:rStyle w:val="nfasissutil"/>
        </w:rPr>
        <w:t xml:space="preserve">  strokeWeight(2);</w:t>
      </w:r>
    </w:p>
    <w:p w14:paraId="6473E96E" w14:textId="77777777" w:rsidR="009D1973" w:rsidRPr="009D1973" w:rsidRDefault="009D1973" w:rsidP="000F694A">
      <w:pPr>
        <w:spacing w:line="240" w:lineRule="auto"/>
        <w:jc w:val="left"/>
        <w:rPr>
          <w:rStyle w:val="nfasissutil"/>
        </w:rPr>
      </w:pPr>
      <w:r w:rsidRPr="009D1973">
        <w:rPr>
          <w:rStyle w:val="nfasissutil"/>
        </w:rPr>
        <w:t xml:space="preserve">  fill(255);</w:t>
      </w:r>
    </w:p>
    <w:p w14:paraId="4DCF182C" w14:textId="77777777" w:rsidR="009D1973" w:rsidRPr="009D1973" w:rsidRDefault="009D1973" w:rsidP="000F694A">
      <w:pPr>
        <w:spacing w:line="240" w:lineRule="auto"/>
        <w:jc w:val="left"/>
        <w:rPr>
          <w:rStyle w:val="nfasissutil"/>
        </w:rPr>
      </w:pPr>
      <w:r w:rsidRPr="009D1973">
        <w:rPr>
          <w:rStyle w:val="nfasissutil"/>
        </w:rPr>
        <w:t xml:space="preserve">  rect(580, 140, 445, 410);</w:t>
      </w:r>
    </w:p>
    <w:p w14:paraId="1CDF2974" w14:textId="77777777" w:rsidR="009D1973" w:rsidRPr="009D1973" w:rsidRDefault="009D1973" w:rsidP="000F694A">
      <w:pPr>
        <w:spacing w:line="240" w:lineRule="auto"/>
        <w:jc w:val="left"/>
        <w:rPr>
          <w:rStyle w:val="nfasissutil"/>
        </w:rPr>
      </w:pPr>
      <w:r w:rsidRPr="009D1973">
        <w:rPr>
          <w:rStyle w:val="nfasissutil"/>
        </w:rPr>
        <w:t xml:space="preserve">  fill(getColorAt(3));</w:t>
      </w:r>
    </w:p>
    <w:p w14:paraId="3845F5F9" w14:textId="77777777" w:rsidR="009D1973" w:rsidRPr="009D1973" w:rsidRDefault="009D1973" w:rsidP="000F694A">
      <w:pPr>
        <w:spacing w:line="240" w:lineRule="auto"/>
        <w:jc w:val="left"/>
        <w:rPr>
          <w:rStyle w:val="nfasissutil"/>
        </w:rPr>
      </w:pPr>
      <w:r w:rsidRPr="009D1973">
        <w:rPr>
          <w:rStyle w:val="nfasissutil"/>
        </w:rPr>
        <w:t xml:space="preserve">  rect(580, 140, 445, 35);</w:t>
      </w:r>
    </w:p>
    <w:p w14:paraId="6EFA1916" w14:textId="77777777" w:rsidR="009D1973" w:rsidRPr="009D1973" w:rsidRDefault="009D1973" w:rsidP="000F694A">
      <w:pPr>
        <w:spacing w:line="240" w:lineRule="auto"/>
        <w:jc w:val="left"/>
        <w:rPr>
          <w:rStyle w:val="nfasissutil"/>
        </w:rPr>
      </w:pPr>
      <w:r w:rsidRPr="009D1973">
        <w:rPr>
          <w:rStyle w:val="nfasissutil"/>
        </w:rPr>
        <w:t xml:space="preserve">  fill(0);</w:t>
      </w:r>
    </w:p>
    <w:p w14:paraId="0BA153B6" w14:textId="77777777" w:rsidR="009D1973" w:rsidRPr="009D1973" w:rsidRDefault="009D1973" w:rsidP="000F694A">
      <w:pPr>
        <w:spacing w:line="240" w:lineRule="auto"/>
        <w:jc w:val="left"/>
        <w:rPr>
          <w:rStyle w:val="nfasissutil"/>
        </w:rPr>
      </w:pPr>
      <w:r w:rsidRPr="009D1973">
        <w:rPr>
          <w:rStyle w:val="nfasissutil"/>
        </w:rPr>
        <w:t xml:space="preserve">  textFont(getFontAt(7));</w:t>
      </w:r>
    </w:p>
    <w:p w14:paraId="47152430" w14:textId="77777777" w:rsidR="009D1973" w:rsidRPr="009D1973" w:rsidRDefault="009D1973" w:rsidP="000F694A">
      <w:pPr>
        <w:spacing w:line="240" w:lineRule="auto"/>
        <w:jc w:val="left"/>
        <w:rPr>
          <w:rStyle w:val="nfasissutil"/>
        </w:rPr>
      </w:pPr>
      <w:r w:rsidRPr="009D1973">
        <w:rPr>
          <w:rStyle w:val="nfasissutil"/>
        </w:rPr>
        <w:t xml:space="preserve">  text("Otros enlaces de interés", 590, 165);</w:t>
      </w:r>
    </w:p>
    <w:p w14:paraId="111A32B0"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351736F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popMatrix();</w:t>
      </w:r>
    </w:p>
    <w:p w14:paraId="28C798F4" w14:textId="56A4A84D" w:rsidR="009D1973" w:rsidRPr="009D1973" w:rsidRDefault="009D1973" w:rsidP="000F694A">
      <w:pPr>
        <w:spacing w:line="240" w:lineRule="auto"/>
        <w:jc w:val="left"/>
        <w:rPr>
          <w:rStyle w:val="nfasissutil"/>
          <w:lang w:val="es-ES"/>
        </w:rPr>
      </w:pPr>
      <w:r w:rsidRPr="009D1973">
        <w:rPr>
          <w:rStyle w:val="nfasissutil"/>
          <w:lang w:val="es-ES"/>
        </w:rPr>
        <w:t>}</w:t>
      </w:r>
    </w:p>
    <w:p w14:paraId="02574D3D" w14:textId="77777777" w:rsidR="009D1973" w:rsidRPr="009D1973" w:rsidRDefault="009D1973" w:rsidP="000F694A">
      <w:pPr>
        <w:spacing w:line="240" w:lineRule="auto"/>
        <w:jc w:val="left"/>
        <w:rPr>
          <w:rStyle w:val="nfasissutil"/>
          <w:lang w:val="es-ES"/>
        </w:rPr>
      </w:pPr>
    </w:p>
    <w:p w14:paraId="6AAB2E2F" w14:textId="52FD109C" w:rsidR="009D1973" w:rsidRPr="009D1973" w:rsidRDefault="009D1973" w:rsidP="000F694A">
      <w:pPr>
        <w:spacing w:line="240" w:lineRule="auto"/>
        <w:jc w:val="left"/>
        <w:rPr>
          <w:rStyle w:val="nfasissutil"/>
          <w:b/>
          <w:bCs/>
          <w:lang w:val="es-ES"/>
        </w:rPr>
      </w:pPr>
      <w:r w:rsidRPr="009D1973">
        <w:rPr>
          <w:rStyle w:val="nfasissutil"/>
          <w:b/>
          <w:bCs/>
          <w:lang w:val="es-ES"/>
        </w:rPr>
        <w:t>Folder</w:t>
      </w:r>
    </w:p>
    <w:p w14:paraId="469EF731" w14:textId="77777777" w:rsidR="009D1973" w:rsidRPr="009D1973" w:rsidRDefault="009D1973" w:rsidP="000F694A">
      <w:pPr>
        <w:spacing w:line="240" w:lineRule="auto"/>
        <w:jc w:val="left"/>
        <w:rPr>
          <w:rStyle w:val="nfasissutil"/>
          <w:b/>
          <w:bCs/>
          <w:lang w:val="es-ES"/>
        </w:rPr>
      </w:pPr>
    </w:p>
    <w:p w14:paraId="17E7F6C6" w14:textId="77777777" w:rsidR="009D1973" w:rsidRPr="009D1973" w:rsidRDefault="009D1973" w:rsidP="000F694A">
      <w:pPr>
        <w:spacing w:line="240" w:lineRule="auto"/>
        <w:jc w:val="left"/>
        <w:rPr>
          <w:rStyle w:val="nfasissutil"/>
          <w:lang w:val="es-ES"/>
        </w:rPr>
      </w:pPr>
      <w:r w:rsidRPr="009D1973">
        <w:rPr>
          <w:rStyle w:val="nfasissutil"/>
          <w:lang w:val="es-ES"/>
        </w:rPr>
        <w:t>// Ruta del archivo</w:t>
      </w:r>
    </w:p>
    <w:p w14:paraId="38F2D3CF" w14:textId="77777777" w:rsidR="009D1973" w:rsidRPr="009D1973" w:rsidRDefault="009D1973" w:rsidP="000F694A">
      <w:pPr>
        <w:spacing w:line="240" w:lineRule="auto"/>
        <w:jc w:val="left"/>
        <w:rPr>
          <w:rStyle w:val="nfasissutil"/>
          <w:lang w:val="es-ES"/>
        </w:rPr>
      </w:pPr>
      <w:r w:rsidRPr="009D1973">
        <w:rPr>
          <w:rStyle w:val="nfasissutil"/>
          <w:lang w:val="es-ES"/>
        </w:rPr>
        <w:t>String rutaArchivo ="";</w:t>
      </w:r>
    </w:p>
    <w:p w14:paraId="56B489C9" w14:textId="77777777" w:rsidR="009D1973" w:rsidRPr="009D1973" w:rsidRDefault="009D1973" w:rsidP="000F694A">
      <w:pPr>
        <w:spacing w:line="240" w:lineRule="auto"/>
        <w:jc w:val="left"/>
        <w:rPr>
          <w:rStyle w:val="nfasissutil"/>
          <w:lang w:val="es-ES"/>
        </w:rPr>
      </w:pPr>
    </w:p>
    <w:p w14:paraId="6716B8D6" w14:textId="77777777" w:rsidR="009D1973" w:rsidRPr="009D1973" w:rsidRDefault="009D1973" w:rsidP="000F694A">
      <w:pPr>
        <w:spacing w:line="240" w:lineRule="auto"/>
        <w:jc w:val="left"/>
        <w:rPr>
          <w:rStyle w:val="nfasissutil"/>
          <w:lang w:val="es-ES"/>
        </w:rPr>
      </w:pPr>
      <w:r w:rsidRPr="009D1973">
        <w:rPr>
          <w:rStyle w:val="nfasissutil"/>
          <w:lang w:val="es-ES"/>
        </w:rPr>
        <w:t>//Nombre del archivo</w:t>
      </w:r>
    </w:p>
    <w:p w14:paraId="6DBDDB42" w14:textId="77777777" w:rsidR="009D1973" w:rsidRPr="009D1973" w:rsidRDefault="009D1973" w:rsidP="000F694A">
      <w:pPr>
        <w:spacing w:line="240" w:lineRule="auto"/>
        <w:jc w:val="left"/>
        <w:rPr>
          <w:rStyle w:val="nfasissutil"/>
          <w:lang w:val="es-ES"/>
        </w:rPr>
      </w:pPr>
      <w:r w:rsidRPr="009D1973">
        <w:rPr>
          <w:rStyle w:val="nfasissutil"/>
          <w:lang w:val="es-ES"/>
        </w:rPr>
        <w:t>String titol="";</w:t>
      </w:r>
    </w:p>
    <w:p w14:paraId="279153F0" w14:textId="77777777" w:rsidR="009D1973" w:rsidRPr="009D1973" w:rsidRDefault="009D1973" w:rsidP="000F694A">
      <w:pPr>
        <w:spacing w:line="240" w:lineRule="auto"/>
        <w:jc w:val="left"/>
        <w:rPr>
          <w:rStyle w:val="nfasissutil"/>
          <w:lang w:val="es-ES"/>
        </w:rPr>
      </w:pPr>
      <w:r w:rsidRPr="009D1973">
        <w:rPr>
          <w:rStyle w:val="nfasissutil"/>
          <w:lang w:val="es-ES"/>
        </w:rPr>
        <w:t>String documento= "";</w:t>
      </w:r>
    </w:p>
    <w:p w14:paraId="0D4DD377" w14:textId="77777777" w:rsidR="009D1973" w:rsidRPr="009D1973" w:rsidRDefault="009D1973" w:rsidP="000F694A">
      <w:pPr>
        <w:spacing w:line="240" w:lineRule="auto"/>
        <w:jc w:val="left"/>
        <w:rPr>
          <w:rStyle w:val="nfasissutil"/>
          <w:lang w:val="es-ES"/>
        </w:rPr>
      </w:pPr>
    </w:p>
    <w:p w14:paraId="7DB63553" w14:textId="77777777" w:rsidR="009D1973" w:rsidRPr="009D1973" w:rsidRDefault="009D1973" w:rsidP="000F694A">
      <w:pPr>
        <w:spacing w:line="240" w:lineRule="auto"/>
        <w:jc w:val="left"/>
        <w:rPr>
          <w:rStyle w:val="nfasissutil"/>
          <w:lang w:val="es-ES"/>
        </w:rPr>
      </w:pPr>
      <w:r w:rsidRPr="009D1973">
        <w:rPr>
          <w:rStyle w:val="nfasissutil"/>
          <w:lang w:val="es-ES"/>
        </w:rPr>
        <w:t>// Carpeta donde copiar los archivos</w:t>
      </w:r>
    </w:p>
    <w:p w14:paraId="52289ABA" w14:textId="77777777" w:rsidR="009D1973" w:rsidRPr="009D1973" w:rsidRDefault="009D1973" w:rsidP="000F694A">
      <w:pPr>
        <w:spacing w:line="240" w:lineRule="auto"/>
        <w:jc w:val="left"/>
        <w:rPr>
          <w:rStyle w:val="nfasissutil"/>
          <w:lang w:val="es-ES"/>
        </w:rPr>
      </w:pPr>
      <w:r w:rsidRPr="009D1973">
        <w:rPr>
          <w:rStyle w:val="nfasissutil"/>
          <w:lang w:val="es-ES"/>
        </w:rPr>
        <w:t>String rutaCopia = "/Users/xiscopolgonzalez/Desktop/Cristo_de_la_SalApp/Cristo_de_la_SalApp/data";</w:t>
      </w:r>
    </w:p>
    <w:p w14:paraId="7AC4A8DC" w14:textId="77777777" w:rsidR="009D1973" w:rsidRPr="009D1973" w:rsidRDefault="009D1973" w:rsidP="000F694A">
      <w:pPr>
        <w:spacing w:line="240" w:lineRule="auto"/>
        <w:jc w:val="left"/>
        <w:rPr>
          <w:rStyle w:val="nfasissutil"/>
          <w:lang w:val="es-ES"/>
        </w:rPr>
      </w:pPr>
    </w:p>
    <w:p w14:paraId="658EF136" w14:textId="77777777" w:rsidR="009D1973" w:rsidRPr="009D1973" w:rsidRDefault="009D1973" w:rsidP="000F694A">
      <w:pPr>
        <w:spacing w:line="240" w:lineRule="auto"/>
        <w:jc w:val="left"/>
        <w:rPr>
          <w:rStyle w:val="nfasissutil"/>
          <w:lang w:val="es-ES"/>
        </w:rPr>
      </w:pPr>
      <w:r w:rsidRPr="009D1973">
        <w:rPr>
          <w:rStyle w:val="nfasissutil"/>
          <w:lang w:val="es-ES"/>
        </w:rPr>
        <w:t>// Abre la ventana para seleccionar los archivos</w:t>
      </w:r>
    </w:p>
    <w:p w14:paraId="37C89709" w14:textId="77777777" w:rsidR="009D1973" w:rsidRPr="009D1973" w:rsidRDefault="009D1973" w:rsidP="000F694A">
      <w:pPr>
        <w:spacing w:line="240" w:lineRule="auto"/>
        <w:jc w:val="left"/>
        <w:rPr>
          <w:rStyle w:val="nfasissutil"/>
        </w:rPr>
      </w:pPr>
      <w:r w:rsidRPr="009D1973">
        <w:rPr>
          <w:rStyle w:val="nfasissutil"/>
        </w:rPr>
        <w:t>void fileSelected(File selection) {</w:t>
      </w:r>
    </w:p>
    <w:p w14:paraId="2556F5C2" w14:textId="77777777" w:rsidR="009D1973" w:rsidRPr="009D1973" w:rsidRDefault="009D1973" w:rsidP="000F694A">
      <w:pPr>
        <w:spacing w:line="240" w:lineRule="auto"/>
        <w:jc w:val="left"/>
        <w:rPr>
          <w:rStyle w:val="nfasissutil"/>
        </w:rPr>
      </w:pPr>
      <w:r w:rsidRPr="009D1973">
        <w:rPr>
          <w:rStyle w:val="nfasissutil"/>
        </w:rPr>
        <w:t xml:space="preserve">  if (selection == null) {</w:t>
      </w:r>
    </w:p>
    <w:p w14:paraId="141EE3E1"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println("No s'ha seleccionat cap archivo.");</w:t>
      </w:r>
    </w:p>
    <w:p w14:paraId="0018DE6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else {</w:t>
      </w:r>
    </w:p>
    <w:p w14:paraId="5518903F" w14:textId="77777777" w:rsidR="009D1973" w:rsidRPr="009D1973" w:rsidRDefault="009D1973" w:rsidP="000F694A">
      <w:pPr>
        <w:spacing w:line="240" w:lineRule="auto"/>
        <w:jc w:val="left"/>
        <w:rPr>
          <w:rStyle w:val="nfasissutil"/>
          <w:lang w:val="es-ES"/>
        </w:rPr>
      </w:pPr>
    </w:p>
    <w:p w14:paraId="2A62ACA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Obtiene la ruta del archivo seleccionado</w:t>
      </w:r>
    </w:p>
    <w:p w14:paraId="2685B1F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rutaArchivo = selection.getAbsolutePath();</w:t>
      </w:r>
    </w:p>
    <w:p w14:paraId="72095F3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println("Ruta del archivo:"+rutaArchivo);</w:t>
      </w:r>
    </w:p>
    <w:p w14:paraId="6C97B9CB" w14:textId="77777777" w:rsidR="009D1973" w:rsidRPr="009D1973" w:rsidRDefault="009D1973" w:rsidP="000F694A">
      <w:pPr>
        <w:spacing w:line="240" w:lineRule="auto"/>
        <w:jc w:val="left"/>
        <w:rPr>
          <w:rStyle w:val="nfasissutil"/>
          <w:lang w:val="es-ES"/>
        </w:rPr>
      </w:pPr>
    </w:p>
    <w:p w14:paraId="13BF8CB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titol = selection.getName();</w:t>
      </w:r>
    </w:p>
    <w:p w14:paraId="36863EF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println("Nombre del archivo:"+titol);</w:t>
      </w:r>
    </w:p>
    <w:p w14:paraId="5729840F" w14:textId="77777777" w:rsidR="009D1973" w:rsidRPr="009D1973" w:rsidRDefault="009D1973" w:rsidP="000F694A">
      <w:pPr>
        <w:spacing w:line="240" w:lineRule="auto"/>
        <w:jc w:val="left"/>
        <w:rPr>
          <w:rStyle w:val="nfasissutil"/>
          <w:lang w:val="es-ES"/>
        </w:rPr>
      </w:pPr>
    </w:p>
    <w:p w14:paraId="6EBC0B7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copiar(rutaArchivo, rutaCopia, titol);</w:t>
      </w:r>
    </w:p>
    <w:p w14:paraId="3F11A4A9" w14:textId="77777777" w:rsidR="009D1973" w:rsidRPr="009D1973" w:rsidRDefault="009D1973" w:rsidP="000F694A">
      <w:pPr>
        <w:spacing w:line="240" w:lineRule="auto"/>
        <w:jc w:val="left"/>
        <w:rPr>
          <w:rStyle w:val="nfasissutil"/>
        </w:rPr>
      </w:pPr>
      <w:r w:rsidRPr="009D1973">
        <w:rPr>
          <w:rStyle w:val="nfasissutil"/>
        </w:rPr>
        <w:t xml:space="preserve">  }</w:t>
      </w:r>
    </w:p>
    <w:p w14:paraId="22E6B0C0" w14:textId="77777777" w:rsidR="009D1973" w:rsidRPr="009D1973" w:rsidRDefault="009D1973" w:rsidP="000F694A">
      <w:pPr>
        <w:spacing w:line="240" w:lineRule="auto"/>
        <w:jc w:val="left"/>
        <w:rPr>
          <w:rStyle w:val="nfasissutil"/>
        </w:rPr>
      </w:pPr>
      <w:r w:rsidRPr="009D1973">
        <w:rPr>
          <w:rStyle w:val="nfasissutil"/>
        </w:rPr>
        <w:t>}</w:t>
      </w:r>
    </w:p>
    <w:p w14:paraId="071788ED" w14:textId="77777777" w:rsidR="009D1973" w:rsidRPr="009D1973" w:rsidRDefault="009D1973" w:rsidP="000F694A">
      <w:pPr>
        <w:spacing w:line="240" w:lineRule="auto"/>
        <w:jc w:val="left"/>
        <w:rPr>
          <w:rStyle w:val="nfasissutil"/>
        </w:rPr>
      </w:pPr>
    </w:p>
    <w:p w14:paraId="2CEC910A" w14:textId="77777777" w:rsidR="009D1973" w:rsidRPr="009D1973" w:rsidRDefault="009D1973" w:rsidP="000F694A">
      <w:pPr>
        <w:spacing w:line="240" w:lineRule="auto"/>
        <w:jc w:val="left"/>
        <w:rPr>
          <w:rStyle w:val="nfasissutil"/>
        </w:rPr>
      </w:pPr>
      <w:r w:rsidRPr="009D1973">
        <w:rPr>
          <w:rStyle w:val="nfasissutil"/>
        </w:rPr>
        <w:t>void fitxaInscripcionSelected(File selection) {</w:t>
      </w:r>
    </w:p>
    <w:p w14:paraId="0A84F52B" w14:textId="77777777" w:rsidR="009D1973" w:rsidRPr="009D1973" w:rsidRDefault="009D1973" w:rsidP="000F694A">
      <w:pPr>
        <w:spacing w:line="240" w:lineRule="auto"/>
        <w:jc w:val="left"/>
        <w:rPr>
          <w:rStyle w:val="nfasissutil"/>
        </w:rPr>
      </w:pPr>
      <w:r w:rsidRPr="009D1973">
        <w:rPr>
          <w:rStyle w:val="nfasissutil"/>
        </w:rPr>
        <w:t xml:space="preserve">  if (selection == null) {</w:t>
      </w:r>
    </w:p>
    <w:p w14:paraId="29BE1F81"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println("No se ha seleccionado ningún archivo");</w:t>
      </w:r>
    </w:p>
    <w:p w14:paraId="7DCB6A2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 else {</w:t>
      </w:r>
    </w:p>
    <w:p w14:paraId="7FB3851F" w14:textId="77777777" w:rsidR="009D1973" w:rsidRPr="009D1973" w:rsidRDefault="009D1973" w:rsidP="000F694A">
      <w:pPr>
        <w:spacing w:line="240" w:lineRule="auto"/>
        <w:jc w:val="left"/>
        <w:rPr>
          <w:rStyle w:val="nfasissutil"/>
        </w:rPr>
      </w:pPr>
      <w:r w:rsidRPr="009D1973">
        <w:rPr>
          <w:rStyle w:val="nfasissutil"/>
        </w:rPr>
        <w:t xml:space="preserve">    rutaArchivo = selection.getAbsolutePath();</w:t>
      </w:r>
    </w:p>
    <w:p w14:paraId="2506F052" w14:textId="77777777" w:rsidR="009D1973" w:rsidRPr="009D1973" w:rsidRDefault="009D1973" w:rsidP="000F694A">
      <w:pPr>
        <w:spacing w:line="240" w:lineRule="auto"/>
        <w:jc w:val="left"/>
        <w:rPr>
          <w:rStyle w:val="nfasissutil"/>
        </w:rPr>
      </w:pPr>
      <w:r w:rsidRPr="009D1973">
        <w:rPr>
          <w:rStyle w:val="nfasissutil"/>
        </w:rPr>
        <w:t xml:space="preserve">  }</w:t>
      </w:r>
    </w:p>
    <w:p w14:paraId="163E4F96" w14:textId="77777777" w:rsidR="009D1973" w:rsidRPr="009D1973" w:rsidRDefault="009D1973" w:rsidP="000F694A">
      <w:pPr>
        <w:spacing w:line="240" w:lineRule="auto"/>
        <w:jc w:val="left"/>
        <w:rPr>
          <w:rStyle w:val="nfasissutil"/>
        </w:rPr>
      </w:pPr>
      <w:r w:rsidRPr="009D1973">
        <w:rPr>
          <w:rStyle w:val="nfasissutil"/>
        </w:rPr>
        <w:t>}</w:t>
      </w:r>
    </w:p>
    <w:p w14:paraId="6F7FE024" w14:textId="77777777" w:rsidR="009D1973" w:rsidRPr="009D1973" w:rsidRDefault="009D1973" w:rsidP="000F694A">
      <w:pPr>
        <w:spacing w:line="240" w:lineRule="auto"/>
        <w:jc w:val="left"/>
        <w:rPr>
          <w:rStyle w:val="nfasissutil"/>
        </w:rPr>
      </w:pPr>
    </w:p>
    <w:p w14:paraId="17C6BD31" w14:textId="77777777" w:rsidR="009D1973" w:rsidRPr="009D1973" w:rsidRDefault="009D1973" w:rsidP="000F694A">
      <w:pPr>
        <w:spacing w:line="240" w:lineRule="auto"/>
        <w:jc w:val="left"/>
        <w:rPr>
          <w:rStyle w:val="nfasissutil"/>
        </w:rPr>
      </w:pPr>
      <w:r w:rsidRPr="009D1973">
        <w:rPr>
          <w:rStyle w:val="nfasissutil"/>
        </w:rPr>
        <w:t>void reciboMovimiento(File selection) {</w:t>
      </w:r>
    </w:p>
    <w:p w14:paraId="3E54BADF" w14:textId="77777777" w:rsidR="009D1973" w:rsidRPr="009D1973" w:rsidRDefault="009D1973" w:rsidP="000F694A">
      <w:pPr>
        <w:spacing w:line="240" w:lineRule="auto"/>
        <w:jc w:val="left"/>
        <w:rPr>
          <w:rStyle w:val="nfasissutil"/>
        </w:rPr>
      </w:pPr>
      <w:r w:rsidRPr="009D1973">
        <w:rPr>
          <w:rStyle w:val="nfasissutil"/>
        </w:rPr>
        <w:t xml:space="preserve">  if (selection == null) {</w:t>
      </w:r>
    </w:p>
    <w:p w14:paraId="5391CE15"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println("No se ha seleccionado ningún archivo.");</w:t>
      </w:r>
    </w:p>
    <w:p w14:paraId="1B9BEA0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else {</w:t>
      </w:r>
    </w:p>
    <w:p w14:paraId="476CCAD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rutaArchivo = selection.getAbsolutePath();</w:t>
      </w:r>
    </w:p>
    <w:p w14:paraId="33AE162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println("Ruta del archivo seleccionado: " + rutaArchivo);</w:t>
      </w:r>
    </w:p>
    <w:p w14:paraId="3893FE81" w14:textId="77777777" w:rsidR="009D1973" w:rsidRPr="009D1973" w:rsidRDefault="009D1973" w:rsidP="000F694A">
      <w:pPr>
        <w:spacing w:line="240" w:lineRule="auto"/>
        <w:jc w:val="left"/>
        <w:rPr>
          <w:rStyle w:val="nfasissutil"/>
          <w:lang w:val="es-ES"/>
        </w:rPr>
      </w:pPr>
    </w:p>
    <w:p w14:paraId="209760C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titol = selection.getName();</w:t>
      </w:r>
    </w:p>
    <w:p w14:paraId="6A68517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println("Título del archivo seleccionado: " + titol);</w:t>
      </w:r>
    </w:p>
    <w:p w14:paraId="3F0A0B49" w14:textId="77777777" w:rsidR="009D1973" w:rsidRPr="009D1973" w:rsidRDefault="009D1973" w:rsidP="000F694A">
      <w:pPr>
        <w:spacing w:line="240" w:lineRule="auto"/>
        <w:jc w:val="left"/>
        <w:rPr>
          <w:rStyle w:val="nfasissutil"/>
          <w:lang w:val="es-ES"/>
        </w:rPr>
      </w:pPr>
    </w:p>
    <w:p w14:paraId="7F5FCD2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Guardar el título del archivo en la variable documento</w:t>
      </w:r>
    </w:p>
    <w:p w14:paraId="194F3980"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documento = titol;</w:t>
      </w:r>
    </w:p>
    <w:p w14:paraId="0F5DAA9C" w14:textId="77777777" w:rsidR="009D1973" w:rsidRPr="009D1973" w:rsidRDefault="009D1973" w:rsidP="000F694A">
      <w:pPr>
        <w:spacing w:line="240" w:lineRule="auto"/>
        <w:jc w:val="left"/>
        <w:rPr>
          <w:rStyle w:val="nfasissutil"/>
        </w:rPr>
      </w:pPr>
      <w:r w:rsidRPr="009D1973">
        <w:rPr>
          <w:rStyle w:val="nfasissutil"/>
        </w:rPr>
        <w:t xml:space="preserve">  }</w:t>
      </w:r>
    </w:p>
    <w:p w14:paraId="491C939C" w14:textId="65E17ADB" w:rsidR="009D1973" w:rsidRDefault="009D1973" w:rsidP="000F694A">
      <w:pPr>
        <w:spacing w:line="240" w:lineRule="auto"/>
        <w:jc w:val="left"/>
        <w:rPr>
          <w:rStyle w:val="nfasissutil"/>
        </w:rPr>
      </w:pPr>
      <w:r w:rsidRPr="009D1973">
        <w:rPr>
          <w:rStyle w:val="nfasissutil"/>
        </w:rPr>
        <w:t>}</w:t>
      </w:r>
    </w:p>
    <w:p w14:paraId="3F94482E" w14:textId="77777777" w:rsidR="009D1973" w:rsidRDefault="009D1973" w:rsidP="000F694A">
      <w:pPr>
        <w:spacing w:line="240" w:lineRule="auto"/>
        <w:jc w:val="left"/>
        <w:rPr>
          <w:rStyle w:val="nfasissutil"/>
        </w:rPr>
      </w:pPr>
    </w:p>
    <w:p w14:paraId="0274CBF1" w14:textId="37C3996B" w:rsidR="009D1973" w:rsidRDefault="009D1973" w:rsidP="000F694A">
      <w:pPr>
        <w:spacing w:line="240" w:lineRule="auto"/>
        <w:jc w:val="left"/>
        <w:rPr>
          <w:rStyle w:val="nfasissutil"/>
          <w:b/>
          <w:bCs/>
        </w:rPr>
      </w:pPr>
      <w:r>
        <w:rPr>
          <w:rStyle w:val="nfasissutil"/>
          <w:b/>
          <w:bCs/>
        </w:rPr>
        <w:t>Fonts</w:t>
      </w:r>
    </w:p>
    <w:p w14:paraId="7CB499C7" w14:textId="77777777" w:rsidR="009D1973" w:rsidRDefault="009D1973" w:rsidP="000F694A">
      <w:pPr>
        <w:spacing w:line="240" w:lineRule="auto"/>
        <w:jc w:val="left"/>
        <w:rPr>
          <w:rStyle w:val="nfasissutil"/>
          <w:b/>
          <w:bCs/>
        </w:rPr>
      </w:pPr>
    </w:p>
    <w:p w14:paraId="506B8DD5" w14:textId="77777777" w:rsidR="009D1973" w:rsidRPr="009D1973" w:rsidRDefault="009D1973" w:rsidP="000F694A">
      <w:pPr>
        <w:spacing w:line="240" w:lineRule="auto"/>
        <w:jc w:val="left"/>
        <w:rPr>
          <w:rStyle w:val="nfasissutil"/>
          <w:lang w:val="es-ES"/>
        </w:rPr>
      </w:pPr>
      <w:r w:rsidRPr="009D1973">
        <w:rPr>
          <w:rStyle w:val="nfasissutil"/>
          <w:lang w:val="es-ES"/>
        </w:rPr>
        <w:t>// Archivo con la información de las fuentes de la App</w:t>
      </w:r>
    </w:p>
    <w:p w14:paraId="492CF1DB" w14:textId="77777777" w:rsidR="009D1973" w:rsidRPr="009D1973" w:rsidRDefault="009D1973" w:rsidP="000F694A">
      <w:pPr>
        <w:spacing w:line="240" w:lineRule="auto"/>
        <w:jc w:val="left"/>
        <w:rPr>
          <w:rStyle w:val="nfasissutil"/>
          <w:lang w:val="es-ES"/>
        </w:rPr>
      </w:pPr>
    </w:p>
    <w:p w14:paraId="5C47315A" w14:textId="77777777" w:rsidR="009D1973" w:rsidRPr="009D1973" w:rsidRDefault="009D1973" w:rsidP="000F694A">
      <w:pPr>
        <w:spacing w:line="240" w:lineRule="auto"/>
        <w:jc w:val="left"/>
        <w:rPr>
          <w:rStyle w:val="nfasissutil"/>
          <w:lang w:val="es-ES"/>
        </w:rPr>
      </w:pPr>
      <w:r w:rsidRPr="009D1973">
        <w:rPr>
          <w:rStyle w:val="nfasissutil"/>
          <w:lang w:val="es-ES"/>
        </w:rPr>
        <w:t>// URL de la carpeta donde se encuentran los medias</w:t>
      </w:r>
    </w:p>
    <w:p w14:paraId="323D3EE2" w14:textId="77777777" w:rsidR="009D1973" w:rsidRPr="009D1973" w:rsidRDefault="009D1973" w:rsidP="000F694A">
      <w:pPr>
        <w:spacing w:line="240" w:lineRule="auto"/>
        <w:jc w:val="left"/>
        <w:rPr>
          <w:rStyle w:val="nfasissutil"/>
          <w:lang w:val="es-ES"/>
        </w:rPr>
      </w:pPr>
      <w:r w:rsidRPr="009D1973">
        <w:rPr>
          <w:rStyle w:val="nfasissutil"/>
          <w:lang w:val="es-ES"/>
        </w:rPr>
        <w:t>String URL_FONTS = "fuentes/";</w:t>
      </w:r>
    </w:p>
    <w:p w14:paraId="72A2413C" w14:textId="77777777" w:rsidR="009D1973" w:rsidRPr="009D1973" w:rsidRDefault="009D1973" w:rsidP="000F694A">
      <w:pPr>
        <w:spacing w:line="240" w:lineRule="auto"/>
        <w:jc w:val="left"/>
        <w:rPr>
          <w:rStyle w:val="nfasissutil"/>
          <w:lang w:val="es-ES"/>
        </w:rPr>
      </w:pPr>
    </w:p>
    <w:p w14:paraId="55AD9288" w14:textId="77777777" w:rsidR="009D1973" w:rsidRPr="009D1973" w:rsidRDefault="009D1973" w:rsidP="000F694A">
      <w:pPr>
        <w:spacing w:line="240" w:lineRule="auto"/>
        <w:jc w:val="left"/>
        <w:rPr>
          <w:rStyle w:val="nfasissutil"/>
          <w:lang w:val="es-ES"/>
        </w:rPr>
      </w:pPr>
      <w:r w:rsidRPr="009D1973">
        <w:rPr>
          <w:rStyle w:val="nfasissutil"/>
          <w:lang w:val="es-ES"/>
        </w:rPr>
        <w:t>// Array de tipografias</w:t>
      </w:r>
    </w:p>
    <w:p w14:paraId="7EDB4F6F" w14:textId="77777777" w:rsidR="009D1973" w:rsidRPr="009D1973" w:rsidRDefault="009D1973" w:rsidP="000F694A">
      <w:pPr>
        <w:spacing w:line="240" w:lineRule="auto"/>
        <w:jc w:val="left"/>
        <w:rPr>
          <w:rStyle w:val="nfasissutil"/>
          <w:lang w:val="es-ES"/>
        </w:rPr>
      </w:pPr>
      <w:r w:rsidRPr="009D1973">
        <w:rPr>
          <w:rStyle w:val="nfasissutil"/>
          <w:lang w:val="es-ES"/>
        </w:rPr>
        <w:t>PFont[] fonts;</w:t>
      </w:r>
    </w:p>
    <w:p w14:paraId="3E8341F8" w14:textId="77777777" w:rsidR="009D1973" w:rsidRPr="009D1973" w:rsidRDefault="009D1973" w:rsidP="000F694A">
      <w:pPr>
        <w:spacing w:line="240" w:lineRule="auto"/>
        <w:jc w:val="left"/>
        <w:rPr>
          <w:rStyle w:val="nfasissutil"/>
          <w:lang w:val="es-ES"/>
        </w:rPr>
      </w:pPr>
    </w:p>
    <w:p w14:paraId="4C86AF9E" w14:textId="77777777" w:rsidR="009D1973" w:rsidRPr="009D1973" w:rsidRDefault="009D1973" w:rsidP="000F694A">
      <w:pPr>
        <w:spacing w:line="240" w:lineRule="auto"/>
        <w:jc w:val="left"/>
        <w:rPr>
          <w:rStyle w:val="nfasissutil"/>
          <w:lang w:val="es-ES"/>
        </w:rPr>
      </w:pPr>
      <w:r w:rsidRPr="009D1973">
        <w:rPr>
          <w:rStyle w:val="nfasissutil"/>
          <w:lang w:val="es-ES"/>
        </w:rPr>
        <w:t>// Establece las fuentes de la App</w:t>
      </w:r>
    </w:p>
    <w:p w14:paraId="660C2925" w14:textId="77777777" w:rsidR="009D1973" w:rsidRPr="009D1973" w:rsidRDefault="009D1973" w:rsidP="000F694A">
      <w:pPr>
        <w:spacing w:line="240" w:lineRule="auto"/>
        <w:jc w:val="left"/>
        <w:rPr>
          <w:rStyle w:val="nfasissutil"/>
        </w:rPr>
      </w:pPr>
      <w:r w:rsidRPr="009D1973">
        <w:rPr>
          <w:rStyle w:val="nfasissutil"/>
        </w:rPr>
        <w:t>void setFonts() {</w:t>
      </w:r>
    </w:p>
    <w:p w14:paraId="7B936E18" w14:textId="77777777" w:rsidR="009D1973" w:rsidRPr="009D1973" w:rsidRDefault="009D1973" w:rsidP="000F694A">
      <w:pPr>
        <w:spacing w:line="240" w:lineRule="auto"/>
        <w:jc w:val="left"/>
        <w:rPr>
          <w:rStyle w:val="nfasissutil"/>
        </w:rPr>
      </w:pPr>
      <w:r w:rsidRPr="009D1973">
        <w:rPr>
          <w:rStyle w:val="nfasissutil"/>
        </w:rPr>
        <w:t xml:space="preserve">  this.fonts = new PFont[10];</w:t>
      </w:r>
    </w:p>
    <w:p w14:paraId="61F38002" w14:textId="77777777" w:rsidR="009D1973" w:rsidRPr="009D1973" w:rsidRDefault="009D1973" w:rsidP="000F694A">
      <w:pPr>
        <w:spacing w:line="240" w:lineRule="auto"/>
        <w:jc w:val="left"/>
        <w:rPr>
          <w:rStyle w:val="nfasissutil"/>
        </w:rPr>
      </w:pPr>
      <w:r w:rsidRPr="009D1973">
        <w:rPr>
          <w:rStyle w:val="nfasissutil"/>
        </w:rPr>
        <w:t xml:space="preserve">  this.fonts[0] = createFont(URL_FONTS+"Sacred Valley.ttf", medidaTitulo);</w:t>
      </w:r>
    </w:p>
    <w:p w14:paraId="5582BF24" w14:textId="77777777" w:rsidR="009D1973" w:rsidRPr="009D1973" w:rsidRDefault="009D1973" w:rsidP="000F694A">
      <w:pPr>
        <w:spacing w:line="240" w:lineRule="auto"/>
        <w:jc w:val="left"/>
        <w:rPr>
          <w:rStyle w:val="nfasissutil"/>
        </w:rPr>
      </w:pPr>
      <w:r w:rsidRPr="009D1973">
        <w:rPr>
          <w:rStyle w:val="nfasissutil"/>
        </w:rPr>
        <w:t xml:space="preserve">  this.fonts[1] = createFont(URL_FONTS+"LANENAR_.ttf", medidaSubtitulo);</w:t>
      </w:r>
    </w:p>
    <w:p w14:paraId="13EBAFEF" w14:textId="77777777" w:rsidR="009D1973" w:rsidRPr="009D1973" w:rsidRDefault="009D1973" w:rsidP="000F694A">
      <w:pPr>
        <w:spacing w:line="240" w:lineRule="auto"/>
        <w:jc w:val="left"/>
        <w:rPr>
          <w:rStyle w:val="nfasissutil"/>
        </w:rPr>
      </w:pPr>
      <w:r w:rsidRPr="009D1973">
        <w:rPr>
          <w:rStyle w:val="nfasissutil"/>
        </w:rPr>
        <w:t xml:space="preserve">  this.fonts[2] = createFont(URL_FONTS+"Sono-ExtraLight.ttf", medidaParrafo);</w:t>
      </w:r>
    </w:p>
    <w:p w14:paraId="53C90DDC" w14:textId="77777777" w:rsidR="009D1973" w:rsidRPr="009D1973" w:rsidRDefault="009D1973" w:rsidP="000F694A">
      <w:pPr>
        <w:spacing w:line="240" w:lineRule="auto"/>
        <w:jc w:val="left"/>
        <w:rPr>
          <w:rStyle w:val="nfasissutil"/>
        </w:rPr>
      </w:pPr>
      <w:r w:rsidRPr="009D1973">
        <w:rPr>
          <w:rStyle w:val="nfasissutil"/>
        </w:rPr>
        <w:t xml:space="preserve">  this.fonts[3] = createFont(URL_FONTS+"La Estroma.ttf", medidaTitulo);</w:t>
      </w:r>
    </w:p>
    <w:p w14:paraId="632586F0" w14:textId="77777777" w:rsidR="009D1973" w:rsidRPr="009D1973" w:rsidRDefault="009D1973" w:rsidP="000F694A">
      <w:pPr>
        <w:spacing w:line="240" w:lineRule="auto"/>
        <w:jc w:val="left"/>
        <w:rPr>
          <w:rStyle w:val="nfasissutil"/>
        </w:rPr>
      </w:pPr>
      <w:r w:rsidRPr="009D1973">
        <w:rPr>
          <w:rStyle w:val="nfasissutil"/>
        </w:rPr>
        <w:t xml:space="preserve">  this.fonts[4] = createFont(URL_FONTS+"LANENAR_.ttf", medidaParrafo);</w:t>
      </w:r>
    </w:p>
    <w:p w14:paraId="31B6931C" w14:textId="77777777" w:rsidR="009D1973" w:rsidRPr="009D1973" w:rsidRDefault="009D1973" w:rsidP="000F694A">
      <w:pPr>
        <w:spacing w:line="240" w:lineRule="auto"/>
        <w:jc w:val="left"/>
        <w:rPr>
          <w:rStyle w:val="nfasissutil"/>
        </w:rPr>
      </w:pPr>
      <w:r w:rsidRPr="009D1973">
        <w:rPr>
          <w:rStyle w:val="nfasissutil"/>
        </w:rPr>
        <w:t xml:space="preserve">  this.fonts[5] = createFont(URL_FONTS+"LANENAR_.ttf", 24);</w:t>
      </w:r>
    </w:p>
    <w:p w14:paraId="44365E8E" w14:textId="77777777" w:rsidR="009D1973" w:rsidRPr="009D1973" w:rsidRDefault="009D1973" w:rsidP="000F694A">
      <w:pPr>
        <w:spacing w:line="240" w:lineRule="auto"/>
        <w:jc w:val="left"/>
        <w:rPr>
          <w:rStyle w:val="nfasissutil"/>
        </w:rPr>
      </w:pPr>
      <w:r w:rsidRPr="009D1973">
        <w:rPr>
          <w:rStyle w:val="nfasissutil"/>
        </w:rPr>
        <w:t xml:space="preserve">  this.fonts[6] = createFont(URL_FONTS+"Sacred Valley.ttf", 24);</w:t>
      </w:r>
    </w:p>
    <w:p w14:paraId="74D64F11" w14:textId="77777777" w:rsidR="009D1973" w:rsidRPr="009D1973" w:rsidRDefault="009D1973" w:rsidP="000F694A">
      <w:pPr>
        <w:spacing w:line="240" w:lineRule="auto"/>
        <w:jc w:val="left"/>
        <w:rPr>
          <w:rStyle w:val="nfasissutil"/>
        </w:rPr>
      </w:pPr>
      <w:r w:rsidRPr="009D1973">
        <w:rPr>
          <w:rStyle w:val="nfasissutil"/>
        </w:rPr>
        <w:t xml:space="preserve">  this.fonts[7] = createFont(URL_FONTS+"LANENAR_.ttf", 18);</w:t>
      </w:r>
    </w:p>
    <w:p w14:paraId="5CA42514" w14:textId="77777777" w:rsidR="009D1973" w:rsidRPr="009D1973" w:rsidRDefault="009D1973" w:rsidP="000F694A">
      <w:pPr>
        <w:spacing w:line="240" w:lineRule="auto"/>
        <w:jc w:val="left"/>
        <w:rPr>
          <w:rStyle w:val="nfasissutil"/>
        </w:rPr>
      </w:pPr>
      <w:r w:rsidRPr="009D1973">
        <w:rPr>
          <w:rStyle w:val="nfasissutil"/>
        </w:rPr>
        <w:t xml:space="preserve">  this.fonts[8] = createFont(URL_FONTS+"LANENAR_.ttf", 20);</w:t>
      </w:r>
    </w:p>
    <w:p w14:paraId="202F4B4E" w14:textId="77777777" w:rsidR="009D1973" w:rsidRPr="009D1973" w:rsidRDefault="009D1973" w:rsidP="000F694A">
      <w:pPr>
        <w:spacing w:line="240" w:lineRule="auto"/>
        <w:jc w:val="left"/>
        <w:rPr>
          <w:rStyle w:val="nfasissutil"/>
        </w:rPr>
      </w:pPr>
      <w:r w:rsidRPr="009D1973">
        <w:rPr>
          <w:rStyle w:val="nfasissutil"/>
        </w:rPr>
        <w:t xml:space="preserve">  this.fonts[9] = createFont(URL_FONTS+"Sono-ExtraLight.ttf", 10);</w:t>
      </w:r>
    </w:p>
    <w:p w14:paraId="5168BD69"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A374953" w14:textId="77777777" w:rsidR="009D1973" w:rsidRPr="009D1973" w:rsidRDefault="009D1973" w:rsidP="000F694A">
      <w:pPr>
        <w:spacing w:line="240" w:lineRule="auto"/>
        <w:jc w:val="left"/>
        <w:rPr>
          <w:rStyle w:val="nfasissutil"/>
          <w:lang w:val="es-ES"/>
        </w:rPr>
      </w:pPr>
    </w:p>
    <w:p w14:paraId="7604C95E" w14:textId="77777777" w:rsidR="009D1973" w:rsidRPr="009D1973" w:rsidRDefault="009D1973" w:rsidP="000F694A">
      <w:pPr>
        <w:spacing w:line="240" w:lineRule="auto"/>
        <w:jc w:val="left"/>
        <w:rPr>
          <w:rStyle w:val="nfasissutil"/>
          <w:lang w:val="es-ES"/>
        </w:rPr>
      </w:pPr>
      <w:r w:rsidRPr="009D1973">
        <w:rPr>
          <w:rStyle w:val="nfasissutil"/>
          <w:lang w:val="es-ES"/>
        </w:rPr>
        <w:t>// Getter del número de fuentes</w:t>
      </w:r>
    </w:p>
    <w:p w14:paraId="30AE21A5" w14:textId="77777777" w:rsidR="009D1973" w:rsidRPr="009D1973" w:rsidRDefault="009D1973" w:rsidP="000F694A">
      <w:pPr>
        <w:spacing w:line="240" w:lineRule="auto"/>
        <w:jc w:val="left"/>
        <w:rPr>
          <w:rStyle w:val="nfasissutil"/>
          <w:lang w:val="es-ES"/>
        </w:rPr>
      </w:pPr>
      <w:r w:rsidRPr="009D1973">
        <w:rPr>
          <w:rStyle w:val="nfasissutil"/>
          <w:lang w:val="es-ES"/>
        </w:rPr>
        <w:t>int getNumFonts() {</w:t>
      </w:r>
    </w:p>
    <w:p w14:paraId="234D9295"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return this.fonts.length;</w:t>
      </w:r>
    </w:p>
    <w:p w14:paraId="71FD1739" w14:textId="77777777" w:rsidR="009D1973" w:rsidRPr="009D1973" w:rsidRDefault="009D1973" w:rsidP="000F694A">
      <w:pPr>
        <w:spacing w:line="240" w:lineRule="auto"/>
        <w:jc w:val="left"/>
        <w:rPr>
          <w:rStyle w:val="nfasissutil"/>
        </w:rPr>
      </w:pPr>
      <w:r w:rsidRPr="009D1973">
        <w:rPr>
          <w:rStyle w:val="nfasissutil"/>
        </w:rPr>
        <w:t>}</w:t>
      </w:r>
    </w:p>
    <w:p w14:paraId="1570CF49" w14:textId="77777777" w:rsidR="009D1973" w:rsidRPr="009D1973" w:rsidRDefault="009D1973" w:rsidP="000F694A">
      <w:pPr>
        <w:spacing w:line="240" w:lineRule="auto"/>
        <w:jc w:val="left"/>
        <w:rPr>
          <w:rStyle w:val="nfasissutil"/>
        </w:rPr>
      </w:pPr>
    </w:p>
    <w:p w14:paraId="23CCD473" w14:textId="77777777" w:rsidR="009D1973" w:rsidRPr="009D1973" w:rsidRDefault="009D1973" w:rsidP="000F694A">
      <w:pPr>
        <w:spacing w:line="240" w:lineRule="auto"/>
        <w:jc w:val="left"/>
        <w:rPr>
          <w:rStyle w:val="nfasissutil"/>
        </w:rPr>
      </w:pPr>
      <w:r w:rsidRPr="009D1973">
        <w:rPr>
          <w:rStyle w:val="nfasissutil"/>
        </w:rPr>
        <w:t>// Getter de la fuente primaria</w:t>
      </w:r>
    </w:p>
    <w:p w14:paraId="03FF0AB6" w14:textId="77777777" w:rsidR="009D1973" w:rsidRPr="009D1973" w:rsidRDefault="009D1973" w:rsidP="000F694A">
      <w:pPr>
        <w:spacing w:line="240" w:lineRule="auto"/>
        <w:jc w:val="left"/>
        <w:rPr>
          <w:rStyle w:val="nfasissutil"/>
        </w:rPr>
      </w:pPr>
      <w:r w:rsidRPr="009D1973">
        <w:rPr>
          <w:rStyle w:val="nfasissutil"/>
        </w:rPr>
        <w:t>PFont getFirstFont() {</w:t>
      </w:r>
    </w:p>
    <w:p w14:paraId="6A4A8DC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return  this.fonts[0];</w:t>
      </w:r>
    </w:p>
    <w:p w14:paraId="492EFFB0"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B13D356" w14:textId="77777777" w:rsidR="009D1973" w:rsidRPr="009D1973" w:rsidRDefault="009D1973" w:rsidP="000F694A">
      <w:pPr>
        <w:spacing w:line="240" w:lineRule="auto"/>
        <w:jc w:val="left"/>
        <w:rPr>
          <w:rStyle w:val="nfasissutil"/>
          <w:lang w:val="es-ES"/>
        </w:rPr>
      </w:pPr>
    </w:p>
    <w:p w14:paraId="329F6043" w14:textId="77777777" w:rsidR="009D1973" w:rsidRPr="009D1973" w:rsidRDefault="009D1973" w:rsidP="000F694A">
      <w:pPr>
        <w:spacing w:line="240" w:lineRule="auto"/>
        <w:jc w:val="left"/>
        <w:rPr>
          <w:rStyle w:val="nfasissutil"/>
          <w:lang w:val="es-ES"/>
        </w:rPr>
      </w:pPr>
      <w:r w:rsidRPr="009D1973">
        <w:rPr>
          <w:rStyle w:val="nfasissutil"/>
          <w:lang w:val="es-ES"/>
        </w:rPr>
        <w:t>// Getter de la fuente secundaria</w:t>
      </w:r>
    </w:p>
    <w:p w14:paraId="273CB1E6" w14:textId="77777777" w:rsidR="009D1973" w:rsidRPr="009D1973" w:rsidRDefault="009D1973" w:rsidP="000F694A">
      <w:pPr>
        <w:spacing w:line="240" w:lineRule="auto"/>
        <w:jc w:val="left"/>
        <w:rPr>
          <w:rStyle w:val="nfasissutil"/>
        </w:rPr>
      </w:pPr>
      <w:r w:rsidRPr="009D1973">
        <w:rPr>
          <w:rStyle w:val="nfasissutil"/>
        </w:rPr>
        <w:t>PFont getSecondFont() {</w:t>
      </w:r>
    </w:p>
    <w:p w14:paraId="5E8189F0" w14:textId="77777777" w:rsidR="009D1973" w:rsidRPr="009D1973" w:rsidRDefault="009D1973" w:rsidP="000F694A">
      <w:pPr>
        <w:spacing w:line="240" w:lineRule="auto"/>
        <w:jc w:val="left"/>
        <w:rPr>
          <w:rStyle w:val="nfasissutil"/>
        </w:rPr>
      </w:pPr>
      <w:r w:rsidRPr="009D1973">
        <w:rPr>
          <w:rStyle w:val="nfasissutil"/>
        </w:rPr>
        <w:t xml:space="preserve">  return  this.fonts[1];</w:t>
      </w:r>
    </w:p>
    <w:p w14:paraId="2A959DAC"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8CE8F06" w14:textId="77777777" w:rsidR="009D1973" w:rsidRPr="009D1973" w:rsidRDefault="009D1973" w:rsidP="000F694A">
      <w:pPr>
        <w:spacing w:line="240" w:lineRule="auto"/>
        <w:jc w:val="left"/>
        <w:rPr>
          <w:rStyle w:val="nfasissutil"/>
          <w:lang w:val="es-ES"/>
        </w:rPr>
      </w:pPr>
    </w:p>
    <w:p w14:paraId="3751B438" w14:textId="77777777" w:rsidR="009D1973" w:rsidRPr="009D1973" w:rsidRDefault="009D1973" w:rsidP="000F694A">
      <w:pPr>
        <w:spacing w:line="240" w:lineRule="auto"/>
        <w:jc w:val="left"/>
        <w:rPr>
          <w:rStyle w:val="nfasissutil"/>
          <w:lang w:val="es-ES"/>
        </w:rPr>
      </w:pPr>
      <w:r w:rsidRPr="009D1973">
        <w:rPr>
          <w:rStyle w:val="nfasissutil"/>
          <w:lang w:val="es-ES"/>
        </w:rPr>
        <w:t>// Getter de la fuente terciaria</w:t>
      </w:r>
    </w:p>
    <w:p w14:paraId="547B966B" w14:textId="77777777" w:rsidR="009D1973" w:rsidRPr="009D1973" w:rsidRDefault="009D1973" w:rsidP="000F694A">
      <w:pPr>
        <w:spacing w:line="240" w:lineRule="auto"/>
        <w:jc w:val="left"/>
        <w:rPr>
          <w:rStyle w:val="nfasissutil"/>
          <w:lang w:val="es-ES"/>
        </w:rPr>
      </w:pPr>
      <w:r w:rsidRPr="009D1973">
        <w:rPr>
          <w:rStyle w:val="nfasissutil"/>
          <w:lang w:val="es-ES"/>
        </w:rPr>
        <w:t>PFont getThirdFont() {</w:t>
      </w:r>
    </w:p>
    <w:p w14:paraId="24466B0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return  this.fonts[2];</w:t>
      </w:r>
    </w:p>
    <w:p w14:paraId="3C85A5F1"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w:t>
      </w:r>
    </w:p>
    <w:p w14:paraId="6E3BEEAE" w14:textId="77777777" w:rsidR="009D1973" w:rsidRPr="009D1973" w:rsidRDefault="009D1973" w:rsidP="000F694A">
      <w:pPr>
        <w:spacing w:line="240" w:lineRule="auto"/>
        <w:jc w:val="left"/>
        <w:rPr>
          <w:rStyle w:val="nfasissutil"/>
          <w:lang w:val="es-ES"/>
        </w:rPr>
      </w:pPr>
    </w:p>
    <w:p w14:paraId="0C408B24" w14:textId="77777777" w:rsidR="009D1973" w:rsidRPr="009D1973" w:rsidRDefault="009D1973" w:rsidP="000F694A">
      <w:pPr>
        <w:spacing w:line="240" w:lineRule="auto"/>
        <w:jc w:val="left"/>
        <w:rPr>
          <w:rStyle w:val="nfasissutil"/>
          <w:lang w:val="es-ES"/>
        </w:rPr>
      </w:pPr>
      <w:r w:rsidRPr="009D1973">
        <w:rPr>
          <w:rStyle w:val="nfasissutil"/>
          <w:lang w:val="es-ES"/>
        </w:rPr>
        <w:t>// Getter de la fuente i-esima</w:t>
      </w:r>
    </w:p>
    <w:p w14:paraId="2326965B" w14:textId="77777777" w:rsidR="009D1973" w:rsidRPr="009D1973" w:rsidRDefault="009D1973" w:rsidP="000F694A">
      <w:pPr>
        <w:spacing w:line="240" w:lineRule="auto"/>
        <w:jc w:val="left"/>
        <w:rPr>
          <w:rStyle w:val="nfasissutil"/>
        </w:rPr>
      </w:pPr>
      <w:r w:rsidRPr="009D1973">
        <w:rPr>
          <w:rStyle w:val="nfasissutil"/>
        </w:rPr>
        <w:t>PFont getFontAt(int i) {</w:t>
      </w:r>
    </w:p>
    <w:p w14:paraId="1A62F654" w14:textId="77777777" w:rsidR="009D1973" w:rsidRPr="009D1973" w:rsidRDefault="009D1973" w:rsidP="000F694A">
      <w:pPr>
        <w:spacing w:line="240" w:lineRule="auto"/>
        <w:jc w:val="left"/>
        <w:rPr>
          <w:rStyle w:val="nfasissutil"/>
        </w:rPr>
      </w:pPr>
      <w:r w:rsidRPr="009D1973">
        <w:rPr>
          <w:rStyle w:val="nfasissutil"/>
        </w:rPr>
        <w:t xml:space="preserve">  return this.fonts[i];</w:t>
      </w:r>
    </w:p>
    <w:p w14:paraId="3B111F82" w14:textId="6190C31D" w:rsidR="009D1973" w:rsidRDefault="009D1973" w:rsidP="000F694A">
      <w:pPr>
        <w:spacing w:line="240" w:lineRule="auto"/>
        <w:jc w:val="left"/>
        <w:rPr>
          <w:rStyle w:val="nfasissutil"/>
        </w:rPr>
      </w:pPr>
      <w:r w:rsidRPr="009D1973">
        <w:rPr>
          <w:rStyle w:val="nfasissutil"/>
        </w:rPr>
        <w:t>}</w:t>
      </w:r>
    </w:p>
    <w:p w14:paraId="7882B5B8" w14:textId="77777777" w:rsidR="009D1973" w:rsidRDefault="009D1973" w:rsidP="000F694A">
      <w:pPr>
        <w:spacing w:line="240" w:lineRule="auto"/>
        <w:jc w:val="left"/>
        <w:rPr>
          <w:rStyle w:val="nfasissutil"/>
        </w:rPr>
      </w:pPr>
    </w:p>
    <w:p w14:paraId="293532CB" w14:textId="56687DE2" w:rsidR="009D1973" w:rsidRDefault="009D1973" w:rsidP="000F694A">
      <w:pPr>
        <w:spacing w:line="240" w:lineRule="auto"/>
        <w:jc w:val="left"/>
        <w:rPr>
          <w:rStyle w:val="nfasissutil"/>
          <w:b/>
          <w:bCs/>
        </w:rPr>
      </w:pPr>
      <w:r>
        <w:rPr>
          <w:rStyle w:val="nfasissutil"/>
          <w:b/>
          <w:bCs/>
        </w:rPr>
        <w:t>GUI</w:t>
      </w:r>
    </w:p>
    <w:p w14:paraId="2DCB3F81" w14:textId="77777777" w:rsidR="009D1973" w:rsidRDefault="009D1973" w:rsidP="000F694A">
      <w:pPr>
        <w:spacing w:line="240" w:lineRule="auto"/>
        <w:jc w:val="left"/>
        <w:rPr>
          <w:rStyle w:val="nfasissutil"/>
          <w:b/>
          <w:bCs/>
        </w:rPr>
      </w:pPr>
    </w:p>
    <w:p w14:paraId="2E00CD5E" w14:textId="77777777" w:rsidR="009D1973" w:rsidRPr="009D1973" w:rsidRDefault="009D1973" w:rsidP="000F694A">
      <w:pPr>
        <w:spacing w:line="240" w:lineRule="auto"/>
        <w:jc w:val="left"/>
        <w:rPr>
          <w:rStyle w:val="nfasissutil"/>
          <w:lang w:val="es-ES"/>
        </w:rPr>
      </w:pPr>
      <w:r w:rsidRPr="009D1973">
        <w:rPr>
          <w:rStyle w:val="nfasissutil"/>
          <w:lang w:val="es-ES"/>
        </w:rPr>
        <w:t>//Configuración de los elementos de la GUI</w:t>
      </w:r>
    </w:p>
    <w:p w14:paraId="6FD34E03" w14:textId="77777777" w:rsidR="009D1973" w:rsidRPr="009D1973" w:rsidRDefault="009D1973" w:rsidP="000F694A">
      <w:pPr>
        <w:spacing w:line="240" w:lineRule="auto"/>
        <w:jc w:val="left"/>
        <w:rPr>
          <w:rStyle w:val="nfasissutil"/>
          <w:lang w:val="es-ES"/>
        </w:rPr>
      </w:pPr>
    </w:p>
    <w:p w14:paraId="1864B224" w14:textId="77777777" w:rsidR="009D1973" w:rsidRPr="009D1973" w:rsidRDefault="009D1973" w:rsidP="000F694A">
      <w:pPr>
        <w:spacing w:line="240" w:lineRule="auto"/>
        <w:jc w:val="left"/>
        <w:rPr>
          <w:rStyle w:val="nfasissutil"/>
          <w:lang w:val="es-ES"/>
        </w:rPr>
      </w:pPr>
    </w:p>
    <w:p w14:paraId="6A12DC07" w14:textId="77777777" w:rsidR="009D1973" w:rsidRPr="009D1973" w:rsidRDefault="009D1973" w:rsidP="000F694A">
      <w:pPr>
        <w:spacing w:line="240" w:lineRule="auto"/>
        <w:jc w:val="left"/>
        <w:rPr>
          <w:rStyle w:val="nfasissutil"/>
          <w:lang w:val="es-ES"/>
        </w:rPr>
      </w:pPr>
      <w:r w:rsidRPr="009D1973">
        <w:rPr>
          <w:rStyle w:val="nfasissutil"/>
          <w:lang w:val="es-ES"/>
        </w:rPr>
        <w:t>// Creación de los elementos de la GUI</w:t>
      </w:r>
    </w:p>
    <w:p w14:paraId="708FE749" w14:textId="77777777" w:rsidR="009D1973" w:rsidRPr="009D1973" w:rsidRDefault="009D1973" w:rsidP="000F694A">
      <w:pPr>
        <w:spacing w:line="240" w:lineRule="auto"/>
        <w:jc w:val="left"/>
        <w:rPr>
          <w:rStyle w:val="nfasissutil"/>
        </w:rPr>
      </w:pPr>
      <w:r w:rsidRPr="009D1973">
        <w:rPr>
          <w:rStyle w:val="nfasissutil"/>
        </w:rPr>
        <w:t>void setGUI() {</w:t>
      </w:r>
    </w:p>
    <w:p w14:paraId="5BA8C731" w14:textId="77777777" w:rsidR="009D1973" w:rsidRPr="009D1973" w:rsidRDefault="009D1973" w:rsidP="000F694A">
      <w:pPr>
        <w:spacing w:line="240" w:lineRule="auto"/>
        <w:jc w:val="left"/>
        <w:rPr>
          <w:rStyle w:val="nfasissutil"/>
        </w:rPr>
      </w:pPr>
      <w:r w:rsidRPr="009D1973">
        <w:rPr>
          <w:rStyle w:val="nfasissutil"/>
        </w:rPr>
        <w:t xml:space="preserve">  initButtons();</w:t>
      </w:r>
    </w:p>
    <w:p w14:paraId="74EE7D63" w14:textId="77777777" w:rsidR="009D1973" w:rsidRPr="009D1973" w:rsidRDefault="009D1973" w:rsidP="000F694A">
      <w:pPr>
        <w:spacing w:line="240" w:lineRule="auto"/>
        <w:jc w:val="left"/>
        <w:rPr>
          <w:rStyle w:val="nfasissutil"/>
        </w:rPr>
      </w:pPr>
      <w:r w:rsidRPr="009D1973">
        <w:rPr>
          <w:rStyle w:val="nfasissutil"/>
        </w:rPr>
        <w:t xml:space="preserve">  initTextField();</w:t>
      </w:r>
    </w:p>
    <w:p w14:paraId="7C4D2FF4" w14:textId="77777777" w:rsidR="009D1973" w:rsidRPr="009D1973" w:rsidRDefault="009D1973" w:rsidP="000F694A">
      <w:pPr>
        <w:spacing w:line="240" w:lineRule="auto"/>
        <w:jc w:val="left"/>
        <w:rPr>
          <w:rStyle w:val="nfasissutil"/>
        </w:rPr>
      </w:pPr>
      <w:r w:rsidRPr="009D1973">
        <w:rPr>
          <w:rStyle w:val="nfasissutil"/>
        </w:rPr>
        <w:t xml:space="preserve">  initTextInfo();</w:t>
      </w:r>
    </w:p>
    <w:p w14:paraId="3835A08C" w14:textId="77777777" w:rsidR="009D1973" w:rsidRPr="009D1973" w:rsidRDefault="009D1973" w:rsidP="000F694A">
      <w:pPr>
        <w:spacing w:line="240" w:lineRule="auto"/>
        <w:jc w:val="left"/>
        <w:rPr>
          <w:rStyle w:val="nfasissutil"/>
        </w:rPr>
      </w:pPr>
      <w:r w:rsidRPr="009D1973">
        <w:rPr>
          <w:rStyle w:val="nfasissutil"/>
        </w:rPr>
        <w:t xml:space="preserve">  initImgTextButton();</w:t>
      </w:r>
    </w:p>
    <w:p w14:paraId="7C5CECE7" w14:textId="77777777" w:rsidR="009D1973" w:rsidRPr="009D1973" w:rsidRDefault="009D1973" w:rsidP="000F694A">
      <w:pPr>
        <w:spacing w:line="240" w:lineRule="auto"/>
        <w:jc w:val="left"/>
        <w:rPr>
          <w:rStyle w:val="nfasissutil"/>
        </w:rPr>
      </w:pPr>
      <w:r w:rsidRPr="009D1973">
        <w:rPr>
          <w:rStyle w:val="nfasissutil"/>
        </w:rPr>
        <w:t xml:space="preserve">  initCalendar();</w:t>
      </w:r>
    </w:p>
    <w:p w14:paraId="13F95627" w14:textId="77777777" w:rsidR="009D1973" w:rsidRPr="009D1973" w:rsidRDefault="009D1973" w:rsidP="000F694A">
      <w:pPr>
        <w:spacing w:line="240" w:lineRule="auto"/>
        <w:jc w:val="left"/>
        <w:rPr>
          <w:rStyle w:val="nfasissutil"/>
        </w:rPr>
      </w:pPr>
      <w:r w:rsidRPr="009D1973">
        <w:rPr>
          <w:rStyle w:val="nfasissutil"/>
        </w:rPr>
        <w:t xml:space="preserve">  initBarsDiagram();</w:t>
      </w:r>
    </w:p>
    <w:p w14:paraId="5F6ACFF0" w14:textId="77777777" w:rsidR="009D1973" w:rsidRPr="009D1973" w:rsidRDefault="009D1973" w:rsidP="000F694A">
      <w:pPr>
        <w:spacing w:line="240" w:lineRule="auto"/>
        <w:jc w:val="left"/>
        <w:rPr>
          <w:rStyle w:val="nfasissutil"/>
        </w:rPr>
      </w:pPr>
      <w:r w:rsidRPr="009D1973">
        <w:rPr>
          <w:rStyle w:val="nfasissutil"/>
        </w:rPr>
        <w:t xml:space="preserve">  initShowImage();</w:t>
      </w:r>
    </w:p>
    <w:p w14:paraId="1FB805C1" w14:textId="77777777" w:rsidR="009D1973" w:rsidRPr="009D1973" w:rsidRDefault="009D1973" w:rsidP="000F694A">
      <w:pPr>
        <w:spacing w:line="240" w:lineRule="auto"/>
        <w:jc w:val="left"/>
        <w:rPr>
          <w:rStyle w:val="nfasissutil"/>
        </w:rPr>
      </w:pPr>
      <w:r w:rsidRPr="009D1973">
        <w:rPr>
          <w:rStyle w:val="nfasissutil"/>
        </w:rPr>
        <w:t xml:space="preserve">  initTitulo();</w:t>
      </w:r>
    </w:p>
    <w:p w14:paraId="71C16F3D" w14:textId="77777777" w:rsidR="009D1973" w:rsidRPr="009D1973" w:rsidRDefault="009D1973" w:rsidP="000F694A">
      <w:pPr>
        <w:spacing w:line="240" w:lineRule="auto"/>
        <w:jc w:val="left"/>
        <w:rPr>
          <w:rStyle w:val="nfasissutil"/>
        </w:rPr>
      </w:pPr>
      <w:r w:rsidRPr="009D1973">
        <w:rPr>
          <w:rStyle w:val="nfasissutil"/>
        </w:rPr>
        <w:t xml:space="preserve">  initSelect();</w:t>
      </w:r>
    </w:p>
    <w:p w14:paraId="24D564DB" w14:textId="77777777" w:rsidR="009D1973" w:rsidRPr="009D1973" w:rsidRDefault="009D1973" w:rsidP="000F694A">
      <w:pPr>
        <w:spacing w:line="240" w:lineRule="auto"/>
        <w:jc w:val="left"/>
        <w:rPr>
          <w:rStyle w:val="nfasissutil"/>
        </w:rPr>
      </w:pPr>
      <w:r w:rsidRPr="009D1973">
        <w:rPr>
          <w:rStyle w:val="nfasissutil"/>
        </w:rPr>
        <w:t xml:space="preserve">  initSelectTable();</w:t>
      </w:r>
    </w:p>
    <w:p w14:paraId="298AFC67" w14:textId="77777777" w:rsidR="009D1973" w:rsidRPr="009D1973" w:rsidRDefault="009D1973" w:rsidP="000F694A">
      <w:pPr>
        <w:spacing w:line="240" w:lineRule="auto"/>
        <w:jc w:val="left"/>
        <w:rPr>
          <w:rStyle w:val="nfasissutil"/>
        </w:rPr>
      </w:pPr>
      <w:r w:rsidRPr="009D1973">
        <w:rPr>
          <w:rStyle w:val="nfasissutil"/>
        </w:rPr>
        <w:t xml:space="preserve">  initCalendariPlus();</w:t>
      </w:r>
    </w:p>
    <w:p w14:paraId="5401C2E6" w14:textId="77777777" w:rsidR="009D1973" w:rsidRPr="009D1973" w:rsidRDefault="009D1973" w:rsidP="000F694A">
      <w:pPr>
        <w:spacing w:line="240" w:lineRule="auto"/>
        <w:jc w:val="left"/>
        <w:rPr>
          <w:rStyle w:val="nfasissutil"/>
        </w:rPr>
      </w:pPr>
      <w:r w:rsidRPr="009D1973">
        <w:rPr>
          <w:rStyle w:val="nfasissutil"/>
        </w:rPr>
        <w:t xml:space="preserve">  initTable();</w:t>
      </w:r>
    </w:p>
    <w:p w14:paraId="629ED655" w14:textId="77777777" w:rsidR="009D1973" w:rsidRPr="009D1973" w:rsidRDefault="009D1973" w:rsidP="000F694A">
      <w:pPr>
        <w:spacing w:line="240" w:lineRule="auto"/>
        <w:jc w:val="left"/>
        <w:rPr>
          <w:rStyle w:val="nfasissutil"/>
        </w:rPr>
      </w:pPr>
      <w:r w:rsidRPr="009D1973">
        <w:rPr>
          <w:rStyle w:val="nfasissutil"/>
        </w:rPr>
        <w:t xml:space="preserve">  initSelectTextList();</w:t>
      </w:r>
    </w:p>
    <w:p w14:paraId="0291607C" w14:textId="77777777" w:rsidR="009D1973" w:rsidRPr="009D1973" w:rsidRDefault="009D1973" w:rsidP="000F694A">
      <w:pPr>
        <w:spacing w:line="240" w:lineRule="auto"/>
        <w:jc w:val="left"/>
        <w:rPr>
          <w:rStyle w:val="nfasissutil"/>
        </w:rPr>
      </w:pPr>
      <w:r w:rsidRPr="009D1973">
        <w:rPr>
          <w:rStyle w:val="nfasissutil"/>
        </w:rPr>
        <w:t xml:space="preserve">  initTextArea();</w:t>
      </w:r>
    </w:p>
    <w:p w14:paraId="1E2F3437" w14:textId="77777777" w:rsidR="009D1973" w:rsidRPr="009D1973" w:rsidRDefault="009D1973" w:rsidP="000F694A">
      <w:pPr>
        <w:spacing w:line="240" w:lineRule="auto"/>
        <w:jc w:val="left"/>
        <w:rPr>
          <w:rStyle w:val="nfasissutil"/>
        </w:rPr>
      </w:pPr>
      <w:r w:rsidRPr="009D1973">
        <w:rPr>
          <w:rStyle w:val="nfasissutil"/>
        </w:rPr>
        <w:t xml:space="preserve">  initPagedCard();</w:t>
      </w:r>
    </w:p>
    <w:p w14:paraId="13F2DA2F" w14:textId="77777777" w:rsidR="009D1973" w:rsidRPr="009D1973" w:rsidRDefault="009D1973" w:rsidP="000F694A">
      <w:pPr>
        <w:spacing w:line="240" w:lineRule="auto"/>
        <w:jc w:val="left"/>
        <w:rPr>
          <w:rStyle w:val="nfasissutil"/>
        </w:rPr>
      </w:pPr>
      <w:r w:rsidRPr="009D1973">
        <w:rPr>
          <w:rStyle w:val="nfasissutil"/>
        </w:rPr>
        <w:t xml:space="preserve">  initPopUp();</w:t>
      </w:r>
    </w:p>
    <w:p w14:paraId="66A8EA07" w14:textId="77777777" w:rsidR="009D1973" w:rsidRPr="009D1973" w:rsidRDefault="009D1973" w:rsidP="000F694A">
      <w:pPr>
        <w:spacing w:line="240" w:lineRule="auto"/>
        <w:jc w:val="left"/>
        <w:rPr>
          <w:rStyle w:val="nfasissutil"/>
        </w:rPr>
      </w:pPr>
      <w:r w:rsidRPr="009D1973">
        <w:rPr>
          <w:rStyle w:val="nfasissutil"/>
        </w:rPr>
        <w:t>}</w:t>
      </w:r>
    </w:p>
    <w:p w14:paraId="79270E25" w14:textId="77777777" w:rsidR="009D1973" w:rsidRPr="009D1973" w:rsidRDefault="009D1973" w:rsidP="000F694A">
      <w:pPr>
        <w:spacing w:line="240" w:lineRule="auto"/>
        <w:jc w:val="left"/>
        <w:rPr>
          <w:rStyle w:val="nfasissutil"/>
        </w:rPr>
      </w:pPr>
    </w:p>
    <w:p w14:paraId="6A568817" w14:textId="77777777" w:rsidR="009D1973" w:rsidRPr="009D1973" w:rsidRDefault="009D1973" w:rsidP="000F694A">
      <w:pPr>
        <w:spacing w:line="240" w:lineRule="auto"/>
        <w:jc w:val="left"/>
        <w:rPr>
          <w:rStyle w:val="nfasissutil"/>
        </w:rPr>
      </w:pPr>
      <w:r w:rsidRPr="009D1973">
        <w:rPr>
          <w:rStyle w:val="nfasissutil"/>
        </w:rPr>
        <w:t>// Botones</w:t>
      </w:r>
    </w:p>
    <w:p w14:paraId="14AFD4DE" w14:textId="77777777" w:rsidR="009D1973" w:rsidRPr="009D1973" w:rsidRDefault="009D1973" w:rsidP="000F694A">
      <w:pPr>
        <w:spacing w:line="240" w:lineRule="auto"/>
        <w:jc w:val="left"/>
        <w:rPr>
          <w:rStyle w:val="nfasissutil"/>
        </w:rPr>
      </w:pPr>
      <w:r w:rsidRPr="009D1973">
        <w:rPr>
          <w:rStyle w:val="nfasissutil"/>
        </w:rPr>
        <w:t>Button[] buttons;</w:t>
      </w:r>
    </w:p>
    <w:p w14:paraId="3885FB73" w14:textId="77777777" w:rsidR="009D1973" w:rsidRPr="009D1973" w:rsidRDefault="009D1973" w:rsidP="000F694A">
      <w:pPr>
        <w:spacing w:line="240" w:lineRule="auto"/>
        <w:jc w:val="left"/>
        <w:rPr>
          <w:rStyle w:val="nfasissutil"/>
        </w:rPr>
      </w:pPr>
    </w:p>
    <w:p w14:paraId="070C4A77" w14:textId="77777777" w:rsidR="009D1973" w:rsidRPr="009D1973" w:rsidRDefault="009D1973" w:rsidP="000F694A">
      <w:pPr>
        <w:spacing w:line="240" w:lineRule="auto"/>
        <w:jc w:val="left"/>
        <w:rPr>
          <w:rStyle w:val="nfasissutil"/>
          <w:lang w:val="es-ES"/>
        </w:rPr>
      </w:pPr>
      <w:r w:rsidRPr="009D1973">
        <w:rPr>
          <w:rStyle w:val="nfasissutil"/>
          <w:lang w:val="es-ES"/>
        </w:rPr>
        <w:t>Button bInicioSesion, bPrincipal;</w:t>
      </w:r>
    </w:p>
    <w:p w14:paraId="7D9168FB" w14:textId="77777777" w:rsidR="009D1973" w:rsidRPr="009D1973" w:rsidRDefault="009D1973" w:rsidP="000F694A">
      <w:pPr>
        <w:spacing w:line="240" w:lineRule="auto"/>
        <w:jc w:val="left"/>
        <w:rPr>
          <w:rStyle w:val="nfasissutil"/>
          <w:lang w:val="es-ES"/>
        </w:rPr>
      </w:pPr>
    </w:p>
    <w:p w14:paraId="4E755666" w14:textId="77777777" w:rsidR="009D1973" w:rsidRPr="009D1973" w:rsidRDefault="009D1973" w:rsidP="000F694A">
      <w:pPr>
        <w:spacing w:line="240" w:lineRule="auto"/>
        <w:jc w:val="left"/>
        <w:rPr>
          <w:rStyle w:val="nfasissutil"/>
          <w:lang w:val="es-ES"/>
        </w:rPr>
      </w:pPr>
      <w:r w:rsidRPr="009D1973">
        <w:rPr>
          <w:rStyle w:val="nfasissutil"/>
          <w:lang w:val="es-ES"/>
        </w:rPr>
        <w:t>// Creación de los botones de la GUI</w:t>
      </w:r>
    </w:p>
    <w:p w14:paraId="06807295" w14:textId="77777777" w:rsidR="009D1973" w:rsidRPr="009D1973" w:rsidRDefault="009D1973" w:rsidP="000F694A">
      <w:pPr>
        <w:spacing w:line="240" w:lineRule="auto"/>
        <w:jc w:val="left"/>
        <w:rPr>
          <w:rStyle w:val="nfasissutil"/>
          <w:lang w:val="es-ES"/>
        </w:rPr>
      </w:pPr>
      <w:r w:rsidRPr="009D1973">
        <w:rPr>
          <w:rStyle w:val="nfasissutil"/>
          <w:lang w:val="es-ES"/>
        </w:rPr>
        <w:t>Button bAñadir, bModificar, bDetalle, bAceptarCenso, bFicha, bPrevCenso, bNextCenso, bPrevGastos, bNextGastos, bFacebook, bTwitter, bInstagram, bYoutube, bAyuntamiento, bArzobispado, bWebCofrade, bOtrasHermandades, bBalance, bPresupuesto, bAñadirConcepto;</w:t>
      </w:r>
    </w:p>
    <w:p w14:paraId="08B86459" w14:textId="77777777" w:rsidR="009D1973" w:rsidRPr="009D1973" w:rsidRDefault="009D1973" w:rsidP="000F694A">
      <w:pPr>
        <w:spacing w:line="240" w:lineRule="auto"/>
        <w:jc w:val="left"/>
        <w:rPr>
          <w:rStyle w:val="nfasissutil"/>
          <w:lang w:val="es-ES"/>
        </w:rPr>
      </w:pPr>
      <w:r w:rsidRPr="009D1973">
        <w:rPr>
          <w:rStyle w:val="nfasissutil"/>
          <w:lang w:val="es-ES"/>
        </w:rPr>
        <w:t>Button bAceptarConcepto, bCalendario, bCalendarioAlta, bCalendarioMovimiento, bAñadirRecibo, bDetalleBalance;</w:t>
      </w:r>
    </w:p>
    <w:p w14:paraId="24EE4FE0" w14:textId="77777777" w:rsidR="009D1973" w:rsidRPr="009D1973" w:rsidRDefault="009D1973" w:rsidP="000F694A">
      <w:pPr>
        <w:spacing w:line="240" w:lineRule="auto"/>
        <w:jc w:val="left"/>
        <w:rPr>
          <w:rStyle w:val="nfasissutil"/>
          <w:lang w:val="es-ES"/>
        </w:rPr>
      </w:pPr>
      <w:r w:rsidRPr="009D1973">
        <w:rPr>
          <w:rStyle w:val="nfasissutil"/>
          <w:lang w:val="es-ES"/>
        </w:rPr>
        <w:t>Button bPrevDetalle, bNextDetalle, bPrevArchivo, bNextArchivo, bAceptarArchivo, bCalendarioArchivo, bAceptarAvisosAlertas;</w:t>
      </w:r>
    </w:p>
    <w:p w14:paraId="657AF7EC" w14:textId="77777777" w:rsidR="009D1973" w:rsidRPr="009D1973" w:rsidRDefault="009D1973" w:rsidP="000F694A">
      <w:pPr>
        <w:spacing w:line="240" w:lineRule="auto"/>
        <w:jc w:val="left"/>
        <w:rPr>
          <w:rStyle w:val="nfasissutil"/>
          <w:lang w:val="es-ES"/>
        </w:rPr>
      </w:pPr>
      <w:r w:rsidRPr="009D1973">
        <w:rPr>
          <w:rStyle w:val="nfasissutil"/>
          <w:lang w:val="es-ES"/>
        </w:rPr>
        <w:t>Button bDetalleConcepto, bCalendarioEvento, bPrevAviso, bNextAviso, bAñadirAviso, bModificarAviso, bDetalleAviso;</w:t>
      </w:r>
    </w:p>
    <w:p w14:paraId="398617BD"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Button bAñadirEvento, bModificarEvento, bDetalleEvento, bRecuerdos, bMesAnteriorAviso, bMesPosteriorAviso, bAceptarCensoDetalle, bDetalleBalanceGastos, bVerRecibo, bBuscarArchivo;</w:t>
      </w:r>
    </w:p>
    <w:p w14:paraId="684982ED" w14:textId="77777777" w:rsidR="009D1973" w:rsidRPr="009D1973" w:rsidRDefault="009D1973" w:rsidP="000F694A">
      <w:pPr>
        <w:spacing w:line="240" w:lineRule="auto"/>
        <w:jc w:val="left"/>
        <w:rPr>
          <w:rStyle w:val="nfasissutil"/>
          <w:lang w:val="es-ES"/>
        </w:rPr>
      </w:pPr>
    </w:p>
    <w:p w14:paraId="6730B30F" w14:textId="77777777" w:rsidR="009D1973" w:rsidRPr="009D1973" w:rsidRDefault="009D1973" w:rsidP="000F694A">
      <w:pPr>
        <w:spacing w:line="240" w:lineRule="auto"/>
        <w:jc w:val="left"/>
        <w:rPr>
          <w:rStyle w:val="nfasissutil"/>
        </w:rPr>
      </w:pPr>
      <w:r w:rsidRPr="009D1973">
        <w:rPr>
          <w:rStyle w:val="nfasissutil"/>
        </w:rPr>
        <w:t>void initButtons() {</w:t>
      </w:r>
    </w:p>
    <w:p w14:paraId="5252350B" w14:textId="77777777" w:rsidR="009D1973" w:rsidRPr="009D1973" w:rsidRDefault="009D1973" w:rsidP="000F694A">
      <w:pPr>
        <w:spacing w:line="240" w:lineRule="auto"/>
        <w:jc w:val="left"/>
        <w:rPr>
          <w:rStyle w:val="nfasissutil"/>
        </w:rPr>
      </w:pPr>
      <w:r w:rsidRPr="009D1973">
        <w:rPr>
          <w:rStyle w:val="nfasissutil"/>
        </w:rPr>
        <w:t xml:space="preserve">  buttons = new Button[52];</w:t>
      </w:r>
    </w:p>
    <w:p w14:paraId="36C9C4BB" w14:textId="77777777" w:rsidR="009D1973" w:rsidRPr="009D1973" w:rsidRDefault="009D1973" w:rsidP="000F694A">
      <w:pPr>
        <w:spacing w:line="240" w:lineRule="auto"/>
        <w:jc w:val="left"/>
        <w:rPr>
          <w:rStyle w:val="nfasissutil"/>
        </w:rPr>
      </w:pPr>
      <w:r w:rsidRPr="009D1973">
        <w:rPr>
          <w:rStyle w:val="nfasissutil"/>
        </w:rPr>
        <w:t xml:space="preserve">  buttons[0] = new Button("Principal", 850, (bannerHeight/2)-13.5, 100, 25);</w:t>
      </w:r>
    </w:p>
    <w:p w14:paraId="758D1CB0" w14:textId="77777777" w:rsidR="009D1973" w:rsidRPr="009D1973" w:rsidRDefault="009D1973" w:rsidP="000F694A">
      <w:pPr>
        <w:spacing w:line="240" w:lineRule="auto"/>
        <w:jc w:val="left"/>
        <w:rPr>
          <w:rStyle w:val="nfasissutil"/>
        </w:rPr>
      </w:pPr>
      <w:r w:rsidRPr="009D1973">
        <w:rPr>
          <w:rStyle w:val="nfasissutil"/>
        </w:rPr>
        <w:t xml:space="preserve">  buttons[1] = new Button("Iniciar sesión", 320+(marcoWidth/2)-75, 600, 150, 30);</w:t>
      </w:r>
    </w:p>
    <w:p w14:paraId="41927536" w14:textId="77777777" w:rsidR="009D1973" w:rsidRPr="009D1973" w:rsidRDefault="009D1973" w:rsidP="000F694A">
      <w:pPr>
        <w:spacing w:line="240" w:lineRule="auto"/>
        <w:jc w:val="left"/>
        <w:rPr>
          <w:rStyle w:val="nfasissutil"/>
        </w:rPr>
      </w:pPr>
      <w:r w:rsidRPr="009D1973">
        <w:rPr>
          <w:rStyle w:val="nfasissutil"/>
        </w:rPr>
        <w:t xml:space="preserve">  buttons[2] = new Button("Añadir", menuWidth+20, primerIconY+20, 200, 50);</w:t>
      </w:r>
    </w:p>
    <w:p w14:paraId="2AA77A66" w14:textId="77777777" w:rsidR="009D1973" w:rsidRPr="009D1973" w:rsidRDefault="009D1973" w:rsidP="000F694A">
      <w:pPr>
        <w:spacing w:line="240" w:lineRule="auto"/>
        <w:jc w:val="left"/>
        <w:rPr>
          <w:rStyle w:val="nfasissutil"/>
        </w:rPr>
      </w:pPr>
      <w:r w:rsidRPr="009D1973">
        <w:rPr>
          <w:rStyle w:val="nfasissutil"/>
        </w:rPr>
        <w:t xml:space="preserve">  buttons[3] = new Button("Buscar", (3*menuWidth)+20, primerIconY+20, 200, 50);</w:t>
      </w:r>
    </w:p>
    <w:p w14:paraId="760F7677" w14:textId="77777777" w:rsidR="009D1973" w:rsidRPr="009D1973" w:rsidRDefault="009D1973" w:rsidP="000F694A">
      <w:pPr>
        <w:spacing w:line="240" w:lineRule="auto"/>
        <w:jc w:val="left"/>
        <w:rPr>
          <w:rStyle w:val="nfasissutil"/>
        </w:rPr>
      </w:pPr>
      <w:r w:rsidRPr="009D1973">
        <w:rPr>
          <w:rStyle w:val="nfasissutil"/>
        </w:rPr>
        <w:t xml:space="preserve">  buttons[4] = new Button("Aceptar", 641+menuWidth, 20+bannerHeight, 403, 40);</w:t>
      </w:r>
    </w:p>
    <w:p w14:paraId="4A40A426" w14:textId="77777777" w:rsidR="009D1973" w:rsidRPr="009D1973" w:rsidRDefault="009D1973" w:rsidP="000F694A">
      <w:pPr>
        <w:spacing w:line="240" w:lineRule="auto"/>
        <w:jc w:val="left"/>
        <w:rPr>
          <w:rStyle w:val="nfasissutil"/>
        </w:rPr>
      </w:pPr>
      <w:r w:rsidRPr="009D1973">
        <w:rPr>
          <w:rStyle w:val="nfasissutil"/>
        </w:rPr>
        <w:t xml:space="preserve">  buttons[5] = new Button("Ficha Inscripción", 40+menuWidth, 605+bannerHeight, 574, 60);</w:t>
      </w:r>
    </w:p>
    <w:p w14:paraId="2CE61574" w14:textId="77777777" w:rsidR="009D1973" w:rsidRPr="009D1973" w:rsidRDefault="009D1973" w:rsidP="000F694A">
      <w:pPr>
        <w:spacing w:line="240" w:lineRule="auto"/>
        <w:jc w:val="left"/>
        <w:rPr>
          <w:rStyle w:val="nfasissutil"/>
        </w:rPr>
      </w:pPr>
      <w:r w:rsidRPr="009D1973">
        <w:rPr>
          <w:rStyle w:val="nfasissutil"/>
        </w:rPr>
        <w:t xml:space="preserve">  buttons[6] = new Button("PREV", 950, 715, 60, 60);</w:t>
      </w:r>
    </w:p>
    <w:p w14:paraId="11D1E034" w14:textId="77777777" w:rsidR="009D1973" w:rsidRPr="009D1973" w:rsidRDefault="009D1973" w:rsidP="000F694A">
      <w:pPr>
        <w:spacing w:line="240" w:lineRule="auto"/>
        <w:jc w:val="left"/>
        <w:rPr>
          <w:rStyle w:val="nfasissutil"/>
        </w:rPr>
      </w:pPr>
      <w:r w:rsidRPr="009D1973">
        <w:rPr>
          <w:rStyle w:val="nfasissutil"/>
        </w:rPr>
        <w:t xml:space="preserve">  buttons[7] = new Button("NEXT", 1050, 715, 60, 60);</w:t>
      </w:r>
    </w:p>
    <w:p w14:paraId="3B92F54C" w14:textId="77777777" w:rsidR="009D1973" w:rsidRPr="009D1973" w:rsidRDefault="009D1973" w:rsidP="000F694A">
      <w:pPr>
        <w:spacing w:line="240" w:lineRule="auto"/>
        <w:jc w:val="left"/>
        <w:rPr>
          <w:rStyle w:val="nfasissutil"/>
        </w:rPr>
      </w:pPr>
      <w:r w:rsidRPr="009D1973">
        <w:rPr>
          <w:rStyle w:val="nfasissutil"/>
        </w:rPr>
        <w:t xml:space="preserve">  buttons[8] = new Button("Facebook", 325, bannerHeight+200, buttonEnlaceW, buttonEnlaceH);</w:t>
      </w:r>
    </w:p>
    <w:p w14:paraId="0FD92640" w14:textId="77777777" w:rsidR="009D1973" w:rsidRPr="009D1973" w:rsidRDefault="009D1973" w:rsidP="000F694A">
      <w:pPr>
        <w:spacing w:line="240" w:lineRule="auto"/>
        <w:jc w:val="left"/>
        <w:rPr>
          <w:rStyle w:val="nfasissutil"/>
        </w:rPr>
      </w:pPr>
      <w:r w:rsidRPr="009D1973">
        <w:rPr>
          <w:rStyle w:val="nfasissutil"/>
        </w:rPr>
        <w:t xml:space="preserve">  buttons[9] = new Button("Twitter", 325, bannerHeight+200+(20+buttonEnlaceH), buttonEnlaceW, buttonEnlaceH);</w:t>
      </w:r>
    </w:p>
    <w:p w14:paraId="189D1D39" w14:textId="77777777" w:rsidR="009D1973" w:rsidRPr="009D1973" w:rsidRDefault="009D1973" w:rsidP="000F694A">
      <w:pPr>
        <w:spacing w:line="240" w:lineRule="auto"/>
        <w:jc w:val="left"/>
        <w:rPr>
          <w:rStyle w:val="nfasissutil"/>
        </w:rPr>
      </w:pPr>
      <w:r w:rsidRPr="009D1973">
        <w:rPr>
          <w:rStyle w:val="nfasissutil"/>
        </w:rPr>
        <w:t xml:space="preserve">  buttons[10] = new Button("Instagram", 325, bannerHeight+200+2*(20+buttonEnlaceH), buttonEnlaceW, buttonEnlaceH);</w:t>
      </w:r>
    </w:p>
    <w:p w14:paraId="5E76E17B" w14:textId="77777777" w:rsidR="009D1973" w:rsidRPr="009D1973" w:rsidRDefault="009D1973" w:rsidP="000F694A">
      <w:pPr>
        <w:spacing w:line="240" w:lineRule="auto"/>
        <w:jc w:val="left"/>
        <w:rPr>
          <w:rStyle w:val="nfasissutil"/>
        </w:rPr>
      </w:pPr>
      <w:r w:rsidRPr="009D1973">
        <w:rPr>
          <w:rStyle w:val="nfasissutil"/>
        </w:rPr>
        <w:t xml:space="preserve">  buttons[11] = new Button("Youtube", 325, bannerHeight+200+3*(20+buttonEnlaceH), buttonEnlaceW, buttonEnlaceH);</w:t>
      </w:r>
    </w:p>
    <w:p w14:paraId="11B51A5B" w14:textId="77777777" w:rsidR="009D1973" w:rsidRPr="009D1973" w:rsidRDefault="009D1973" w:rsidP="000F694A">
      <w:pPr>
        <w:spacing w:line="240" w:lineRule="auto"/>
        <w:jc w:val="left"/>
        <w:rPr>
          <w:rStyle w:val="nfasissutil"/>
        </w:rPr>
      </w:pPr>
      <w:r w:rsidRPr="009D1973">
        <w:rPr>
          <w:rStyle w:val="nfasissutil"/>
        </w:rPr>
        <w:t xml:space="preserve">  buttons[12] = new Button("Arzobispado de Toledo", 835, bannerHeight+200, buttonEnlaceW, buttonEnlaceH);</w:t>
      </w:r>
    </w:p>
    <w:p w14:paraId="6BC0D366" w14:textId="77777777" w:rsidR="009D1973" w:rsidRPr="009D1973" w:rsidRDefault="009D1973" w:rsidP="000F694A">
      <w:pPr>
        <w:spacing w:line="240" w:lineRule="auto"/>
        <w:jc w:val="left"/>
        <w:rPr>
          <w:rStyle w:val="nfasissutil"/>
        </w:rPr>
      </w:pPr>
      <w:r w:rsidRPr="009D1973">
        <w:rPr>
          <w:rStyle w:val="nfasissutil"/>
        </w:rPr>
        <w:t xml:space="preserve">  buttons[13] = new Button("Ayuntamiento de Bargas", 835, bannerHeight+200+(20+buttonEnlaceH), buttonEnlaceW, buttonEnlaceH);</w:t>
      </w:r>
    </w:p>
    <w:p w14:paraId="5F7ACEB0" w14:textId="77777777" w:rsidR="009D1973" w:rsidRPr="009D1973" w:rsidRDefault="009D1973" w:rsidP="000F694A">
      <w:pPr>
        <w:spacing w:line="240" w:lineRule="auto"/>
        <w:jc w:val="left"/>
        <w:rPr>
          <w:rStyle w:val="nfasissutil"/>
        </w:rPr>
      </w:pPr>
      <w:r w:rsidRPr="009D1973">
        <w:rPr>
          <w:rStyle w:val="nfasissutil"/>
        </w:rPr>
        <w:t xml:space="preserve">  buttons[14] = new Button("Web Cofrade", 835, bannerHeight+200+2*(20+buttonEnlaceH), buttonEnlaceW, buttonEnlaceH);</w:t>
      </w:r>
    </w:p>
    <w:p w14:paraId="05581FAA" w14:textId="77777777" w:rsidR="009D1973" w:rsidRPr="009D1973" w:rsidRDefault="009D1973" w:rsidP="000F694A">
      <w:pPr>
        <w:spacing w:line="240" w:lineRule="auto"/>
        <w:jc w:val="left"/>
        <w:rPr>
          <w:rStyle w:val="nfasissutil"/>
        </w:rPr>
      </w:pPr>
      <w:r w:rsidRPr="009D1973">
        <w:rPr>
          <w:rStyle w:val="nfasissutil"/>
        </w:rPr>
        <w:t xml:space="preserve">  buttons[15] = new Button("Otras hermandades", 835, bannerHeight+200+3*(20+buttonEnlaceH), buttonEnlaceW, buttonEnlaceH);</w:t>
      </w:r>
    </w:p>
    <w:p w14:paraId="20C37B8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buttons[16] = new Button("Balance de ingresos y gastos", menuWidth+50, 250, 450, 100);</w:t>
      </w:r>
    </w:p>
    <w:p w14:paraId="06678BF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buttons[17] = new Button("Presupuesto", menuWidth+550, 250, 450, 100);</w:t>
      </w:r>
    </w:p>
    <w:p w14:paraId="4D706D79" w14:textId="77777777" w:rsidR="009D1973" w:rsidRPr="009D1973" w:rsidRDefault="009D1973" w:rsidP="000F694A">
      <w:pPr>
        <w:spacing w:line="240" w:lineRule="auto"/>
        <w:jc w:val="left"/>
        <w:rPr>
          <w:rStyle w:val="nfasissutil"/>
        </w:rPr>
      </w:pPr>
      <w:r w:rsidRPr="009D1973">
        <w:rPr>
          <w:rStyle w:val="nfasissutil"/>
        </w:rPr>
        <w:t xml:space="preserve">  buttons[18] = new Button("PREV", 1080, 680, 150, 30);</w:t>
      </w:r>
    </w:p>
    <w:p w14:paraId="6D249B63" w14:textId="77777777" w:rsidR="009D1973" w:rsidRPr="009D1973" w:rsidRDefault="009D1973" w:rsidP="000F694A">
      <w:pPr>
        <w:spacing w:line="240" w:lineRule="auto"/>
        <w:jc w:val="left"/>
        <w:rPr>
          <w:rStyle w:val="nfasissutil"/>
        </w:rPr>
      </w:pPr>
      <w:r w:rsidRPr="009D1973">
        <w:rPr>
          <w:rStyle w:val="nfasissutil"/>
        </w:rPr>
        <w:t xml:space="preserve">  buttons[19] = new Button("NEXT", 1080, 720, 150, 30);</w:t>
      </w:r>
    </w:p>
    <w:p w14:paraId="306A1C67" w14:textId="77777777" w:rsidR="009D1973" w:rsidRPr="009D1973" w:rsidRDefault="009D1973" w:rsidP="000F694A">
      <w:pPr>
        <w:spacing w:line="240" w:lineRule="auto"/>
        <w:jc w:val="left"/>
        <w:rPr>
          <w:rStyle w:val="nfasissutil"/>
        </w:rPr>
      </w:pPr>
      <w:r w:rsidRPr="009D1973">
        <w:rPr>
          <w:rStyle w:val="nfasissutil"/>
        </w:rPr>
        <w:t xml:space="preserve">  buttons[20] = new Button("Añadir concepto", 1080, 170, 150, 40);</w:t>
      </w:r>
    </w:p>
    <w:p w14:paraId="71D06392" w14:textId="77777777" w:rsidR="009D1973" w:rsidRPr="009D1973" w:rsidRDefault="009D1973" w:rsidP="000F694A">
      <w:pPr>
        <w:spacing w:line="240" w:lineRule="auto"/>
        <w:jc w:val="left"/>
        <w:rPr>
          <w:rStyle w:val="nfasissutil"/>
        </w:rPr>
      </w:pPr>
      <w:r w:rsidRPr="009D1973">
        <w:rPr>
          <w:rStyle w:val="nfasissutil"/>
        </w:rPr>
        <w:lastRenderedPageBreak/>
        <w:t xml:space="preserve">  buttons[21] = new Button("Aceptar", 645+menuWidth, 175+bannerHeight, 405, 40);</w:t>
      </w:r>
    </w:p>
    <w:p w14:paraId="6288D52B" w14:textId="77777777" w:rsidR="009D1973" w:rsidRPr="009D1973" w:rsidRDefault="009D1973" w:rsidP="000F694A">
      <w:pPr>
        <w:spacing w:line="240" w:lineRule="auto"/>
        <w:jc w:val="left"/>
        <w:rPr>
          <w:rStyle w:val="nfasissutil"/>
        </w:rPr>
      </w:pPr>
      <w:r w:rsidRPr="009D1973">
        <w:rPr>
          <w:rStyle w:val="nfasissutil"/>
        </w:rPr>
        <w:t xml:space="preserve">  buttons[22] = new Button("Detalle", (2*menuWidth)+20, primerIconY+20, 200, 50); // (2*menuWidth)+20, primerIconY+20, 200, 50)</w:t>
      </w:r>
    </w:p>
    <w:p w14:paraId="3666B9A6" w14:textId="77777777" w:rsidR="009D1973" w:rsidRPr="009D1973" w:rsidRDefault="009D1973" w:rsidP="000F694A">
      <w:pPr>
        <w:spacing w:line="240" w:lineRule="auto"/>
        <w:jc w:val="left"/>
        <w:rPr>
          <w:rStyle w:val="nfasissutil"/>
        </w:rPr>
      </w:pPr>
      <w:r w:rsidRPr="009D1973">
        <w:rPr>
          <w:rStyle w:val="nfasissutil"/>
        </w:rPr>
        <w:t xml:space="preserve">  buttons[23] = new Button("Calendario", 575, 165+bannerHeight, 100, 45);</w:t>
      </w:r>
    </w:p>
    <w:p w14:paraId="1DECE5C8" w14:textId="77777777" w:rsidR="009D1973" w:rsidRPr="009D1973" w:rsidRDefault="009D1973" w:rsidP="000F694A">
      <w:pPr>
        <w:spacing w:line="240" w:lineRule="auto"/>
        <w:jc w:val="left"/>
        <w:rPr>
          <w:rStyle w:val="nfasissutil"/>
        </w:rPr>
      </w:pPr>
      <w:r w:rsidRPr="009D1973">
        <w:rPr>
          <w:rStyle w:val="nfasissutil"/>
        </w:rPr>
        <w:t xml:space="preserve">  buttons[24] = new Button("Calendario", 970, 605+bannerHeight, 100, 45);</w:t>
      </w:r>
    </w:p>
    <w:p w14:paraId="2437E048" w14:textId="77777777" w:rsidR="009D1973" w:rsidRPr="009D1973" w:rsidRDefault="009D1973" w:rsidP="000F694A">
      <w:pPr>
        <w:spacing w:line="240" w:lineRule="auto"/>
        <w:jc w:val="left"/>
        <w:rPr>
          <w:rStyle w:val="nfasissutil"/>
        </w:rPr>
      </w:pPr>
      <w:r w:rsidRPr="009D1973">
        <w:rPr>
          <w:rStyle w:val="nfasissutil"/>
        </w:rPr>
        <w:t xml:space="preserve">  buttons[25] = new Button("Calendario", 420, 410, 100, 45);</w:t>
      </w:r>
    </w:p>
    <w:p w14:paraId="0EA3ED98" w14:textId="77777777" w:rsidR="009D1973" w:rsidRPr="009D1973" w:rsidRDefault="009D1973" w:rsidP="000F694A">
      <w:pPr>
        <w:spacing w:line="240" w:lineRule="auto"/>
        <w:jc w:val="left"/>
        <w:rPr>
          <w:rStyle w:val="nfasissutil"/>
        </w:rPr>
      </w:pPr>
      <w:r w:rsidRPr="009D1973">
        <w:rPr>
          <w:rStyle w:val="nfasissutil"/>
        </w:rPr>
        <w:t xml:space="preserve">  buttons[26] = new Button("Añadir recibo", 780, 560, 465, 45);</w:t>
      </w:r>
    </w:p>
    <w:p w14:paraId="41DEA5FA" w14:textId="77777777" w:rsidR="009D1973" w:rsidRPr="009D1973" w:rsidRDefault="009D1973" w:rsidP="000F694A">
      <w:pPr>
        <w:spacing w:line="240" w:lineRule="auto"/>
        <w:jc w:val="left"/>
        <w:rPr>
          <w:rStyle w:val="nfasissutil"/>
        </w:rPr>
      </w:pPr>
      <w:r w:rsidRPr="009D1973">
        <w:rPr>
          <w:rStyle w:val="nfasissutil"/>
        </w:rPr>
        <w:t xml:space="preserve">  buttons[27] = new Button("Detalle", 1080, 220, 150, 40);</w:t>
      </w:r>
    </w:p>
    <w:p w14:paraId="159245C9" w14:textId="77777777" w:rsidR="009D1973" w:rsidRPr="009D1973" w:rsidRDefault="009D1973" w:rsidP="000F694A">
      <w:pPr>
        <w:spacing w:line="240" w:lineRule="auto"/>
        <w:jc w:val="left"/>
        <w:rPr>
          <w:rStyle w:val="nfasissutil"/>
        </w:rPr>
      </w:pPr>
      <w:r w:rsidRPr="009D1973">
        <w:rPr>
          <w:rStyle w:val="nfasissutil"/>
        </w:rPr>
        <w:t xml:space="preserve">  buttons[28] = new Button("PREV", 1080, 580, 150, 30);</w:t>
      </w:r>
    </w:p>
    <w:p w14:paraId="278BDAF5" w14:textId="77777777" w:rsidR="009D1973" w:rsidRPr="009D1973" w:rsidRDefault="009D1973" w:rsidP="000F694A">
      <w:pPr>
        <w:spacing w:line="240" w:lineRule="auto"/>
        <w:jc w:val="left"/>
        <w:rPr>
          <w:rStyle w:val="nfasissutil"/>
        </w:rPr>
      </w:pPr>
      <w:r w:rsidRPr="009D1973">
        <w:rPr>
          <w:rStyle w:val="nfasissutil"/>
        </w:rPr>
        <w:t xml:space="preserve">  buttons[29] = new Button("NEXT", 1080, 620, 150, 30);</w:t>
      </w:r>
    </w:p>
    <w:p w14:paraId="3B5B9F8D" w14:textId="77777777" w:rsidR="009D1973" w:rsidRPr="009D1973" w:rsidRDefault="009D1973" w:rsidP="000F694A">
      <w:pPr>
        <w:spacing w:line="240" w:lineRule="auto"/>
        <w:jc w:val="left"/>
        <w:rPr>
          <w:rStyle w:val="nfasissutil"/>
        </w:rPr>
      </w:pPr>
      <w:r w:rsidRPr="009D1973">
        <w:rPr>
          <w:rStyle w:val="nfasissutil"/>
        </w:rPr>
        <w:t xml:space="preserve">  buttons[30] = new Button("Detalle", 45+menuWidth, 580, 150, 80);</w:t>
      </w:r>
    </w:p>
    <w:p w14:paraId="4504C70E" w14:textId="77777777" w:rsidR="009D1973" w:rsidRPr="009D1973" w:rsidRDefault="009D1973" w:rsidP="000F694A">
      <w:pPr>
        <w:spacing w:line="240" w:lineRule="auto"/>
        <w:jc w:val="left"/>
        <w:rPr>
          <w:rStyle w:val="nfasissutil"/>
        </w:rPr>
      </w:pPr>
      <w:r w:rsidRPr="009D1973">
        <w:rPr>
          <w:rStyle w:val="nfasissutil"/>
        </w:rPr>
        <w:t xml:space="preserve">  buttons[31] = new Button("PREV", 950, 715, 60, 60);</w:t>
      </w:r>
    </w:p>
    <w:p w14:paraId="63552DF7" w14:textId="77777777" w:rsidR="009D1973" w:rsidRPr="009D1973" w:rsidRDefault="009D1973" w:rsidP="000F694A">
      <w:pPr>
        <w:spacing w:line="240" w:lineRule="auto"/>
        <w:jc w:val="left"/>
        <w:rPr>
          <w:rStyle w:val="nfasissutil"/>
        </w:rPr>
      </w:pPr>
      <w:r w:rsidRPr="009D1973">
        <w:rPr>
          <w:rStyle w:val="nfasissutil"/>
        </w:rPr>
        <w:t xml:space="preserve">  buttons[32] = new Button("NEXT", 1050, 715, 60, 60);</w:t>
      </w:r>
    </w:p>
    <w:p w14:paraId="55D13A51" w14:textId="77777777" w:rsidR="009D1973" w:rsidRPr="009D1973" w:rsidRDefault="009D1973" w:rsidP="000F694A">
      <w:pPr>
        <w:spacing w:line="240" w:lineRule="auto"/>
        <w:jc w:val="left"/>
        <w:rPr>
          <w:rStyle w:val="nfasissutil"/>
        </w:rPr>
      </w:pPr>
      <w:r w:rsidRPr="009D1973">
        <w:rPr>
          <w:rStyle w:val="nfasissutil"/>
        </w:rPr>
        <w:t xml:space="preserve">  buttons[33] = new Button("Aceptar", 643+menuWidth, 175+bannerHeight, 400, 40);</w:t>
      </w:r>
    </w:p>
    <w:p w14:paraId="56B70A3E" w14:textId="77777777" w:rsidR="009D1973" w:rsidRPr="009D1973" w:rsidRDefault="009D1973" w:rsidP="000F694A">
      <w:pPr>
        <w:spacing w:line="240" w:lineRule="auto"/>
        <w:jc w:val="left"/>
        <w:rPr>
          <w:rStyle w:val="nfasissutil"/>
        </w:rPr>
      </w:pPr>
      <w:r w:rsidRPr="009D1973">
        <w:rPr>
          <w:rStyle w:val="nfasissutil"/>
        </w:rPr>
        <w:t xml:space="preserve">  buttons[34] = new Button("Calendario", 400, 310+bannerHeight, 100, 45);</w:t>
      </w:r>
    </w:p>
    <w:p w14:paraId="4710DE0A" w14:textId="77777777" w:rsidR="009D1973" w:rsidRPr="009D1973" w:rsidRDefault="009D1973" w:rsidP="000F694A">
      <w:pPr>
        <w:spacing w:line="240" w:lineRule="auto"/>
        <w:jc w:val="left"/>
        <w:rPr>
          <w:rStyle w:val="nfasissutil"/>
        </w:rPr>
      </w:pPr>
      <w:r w:rsidRPr="009D1973">
        <w:rPr>
          <w:rStyle w:val="nfasissutil"/>
        </w:rPr>
        <w:t xml:space="preserve">  buttons[35] = new Button("Aceptar", 643+menuWidth, 120+bannerHeight, 400, 40);</w:t>
      </w:r>
    </w:p>
    <w:p w14:paraId="6D230696" w14:textId="77777777" w:rsidR="009D1973" w:rsidRPr="009D1973" w:rsidRDefault="009D1973" w:rsidP="000F694A">
      <w:pPr>
        <w:spacing w:line="240" w:lineRule="auto"/>
        <w:jc w:val="left"/>
        <w:rPr>
          <w:rStyle w:val="nfasissutil"/>
        </w:rPr>
      </w:pPr>
      <w:r w:rsidRPr="009D1973">
        <w:rPr>
          <w:rStyle w:val="nfasissutil"/>
        </w:rPr>
        <w:t xml:space="preserve">  buttons[36] = new Button("Calendario", 680+menuWidth+225, 570+bannerHeight, 130, 45);</w:t>
      </w:r>
    </w:p>
    <w:p w14:paraId="73C0AA57" w14:textId="77777777" w:rsidR="009D1973" w:rsidRPr="009D1973" w:rsidRDefault="009D1973" w:rsidP="000F694A">
      <w:pPr>
        <w:spacing w:line="240" w:lineRule="auto"/>
        <w:jc w:val="left"/>
        <w:rPr>
          <w:rStyle w:val="nfasissutil"/>
        </w:rPr>
      </w:pPr>
      <w:r w:rsidRPr="009D1973">
        <w:rPr>
          <w:rStyle w:val="nfasissutil"/>
        </w:rPr>
        <w:t xml:space="preserve">  buttons[37] = new Button("PREV", menuWidth+20, 680, 60, 60);</w:t>
      </w:r>
    </w:p>
    <w:p w14:paraId="4153C391" w14:textId="77777777" w:rsidR="009D1973" w:rsidRPr="009D1973" w:rsidRDefault="009D1973" w:rsidP="000F694A">
      <w:pPr>
        <w:spacing w:line="240" w:lineRule="auto"/>
        <w:jc w:val="left"/>
        <w:rPr>
          <w:rStyle w:val="nfasissutil"/>
        </w:rPr>
      </w:pPr>
      <w:r w:rsidRPr="009D1973">
        <w:rPr>
          <w:rStyle w:val="nfasissutil"/>
        </w:rPr>
        <w:t xml:space="preserve">  buttons[38] = new Button("NEXT", menuWidth+90, 680, 60, 60);</w:t>
      </w:r>
    </w:p>
    <w:p w14:paraId="4582642C" w14:textId="77777777" w:rsidR="009D1973" w:rsidRPr="009D1973" w:rsidRDefault="009D1973" w:rsidP="000F694A">
      <w:pPr>
        <w:spacing w:line="240" w:lineRule="auto"/>
        <w:jc w:val="left"/>
        <w:rPr>
          <w:rStyle w:val="nfasissutil"/>
        </w:rPr>
      </w:pPr>
      <w:r w:rsidRPr="009D1973">
        <w:rPr>
          <w:rStyle w:val="nfasissutil"/>
        </w:rPr>
        <w:t xml:space="preserve">  buttons[39] = new Button("Añadir", menuWidth+20, primerIconY+10, 100, 50);</w:t>
      </w:r>
    </w:p>
    <w:p w14:paraId="3649C54D" w14:textId="77777777" w:rsidR="009D1973" w:rsidRPr="009D1973" w:rsidRDefault="009D1973" w:rsidP="000F694A">
      <w:pPr>
        <w:spacing w:line="240" w:lineRule="auto"/>
        <w:jc w:val="left"/>
        <w:rPr>
          <w:rStyle w:val="nfasissutil"/>
        </w:rPr>
      </w:pPr>
      <w:r w:rsidRPr="009D1973">
        <w:rPr>
          <w:rStyle w:val="nfasissutil"/>
        </w:rPr>
        <w:t xml:space="preserve">  buttons[40] = new Button("Modificar", (2*menuWidth)-80, primerIconY+10, 100, 50);</w:t>
      </w:r>
    </w:p>
    <w:p w14:paraId="4722E23B" w14:textId="77777777" w:rsidR="009D1973" w:rsidRPr="009D1973" w:rsidRDefault="009D1973" w:rsidP="000F694A">
      <w:pPr>
        <w:spacing w:line="240" w:lineRule="auto"/>
        <w:jc w:val="left"/>
        <w:rPr>
          <w:rStyle w:val="nfasissutil"/>
        </w:rPr>
      </w:pPr>
      <w:r w:rsidRPr="009D1973">
        <w:rPr>
          <w:rStyle w:val="nfasissutil"/>
        </w:rPr>
        <w:t xml:space="preserve">  buttons[41] = new Button("Detalle", menuWidth+220, primerIconY+10, 100, 50);</w:t>
      </w:r>
    </w:p>
    <w:p w14:paraId="204DC14F" w14:textId="77777777" w:rsidR="009D1973" w:rsidRPr="009D1973" w:rsidRDefault="009D1973" w:rsidP="000F694A">
      <w:pPr>
        <w:spacing w:line="240" w:lineRule="auto"/>
        <w:jc w:val="left"/>
        <w:rPr>
          <w:rStyle w:val="nfasissutil"/>
        </w:rPr>
      </w:pPr>
      <w:r w:rsidRPr="009D1973">
        <w:rPr>
          <w:rStyle w:val="nfasissutil"/>
        </w:rPr>
        <w:t xml:space="preserve">  buttons[42] = new Button("Añadir", (2*menuWidth)+350, primerIconY+10, 100, 50);</w:t>
      </w:r>
    </w:p>
    <w:p w14:paraId="61FDBF4D" w14:textId="77777777" w:rsidR="009D1973" w:rsidRPr="009D1973" w:rsidRDefault="009D1973" w:rsidP="000F694A">
      <w:pPr>
        <w:spacing w:line="240" w:lineRule="auto"/>
        <w:jc w:val="left"/>
        <w:rPr>
          <w:rStyle w:val="nfasissutil"/>
        </w:rPr>
      </w:pPr>
      <w:r w:rsidRPr="009D1973">
        <w:rPr>
          <w:rStyle w:val="nfasissutil"/>
        </w:rPr>
        <w:t xml:space="preserve">  buttons[43] = new Button("Modificar", (2*menuWidth)+450, primerIconY+10, 100, 50);</w:t>
      </w:r>
    </w:p>
    <w:p w14:paraId="5EA0D160" w14:textId="77777777" w:rsidR="009D1973" w:rsidRPr="009D1973" w:rsidRDefault="009D1973" w:rsidP="000F694A">
      <w:pPr>
        <w:spacing w:line="240" w:lineRule="auto"/>
        <w:jc w:val="left"/>
        <w:rPr>
          <w:rStyle w:val="nfasissutil"/>
        </w:rPr>
      </w:pPr>
      <w:r w:rsidRPr="009D1973">
        <w:rPr>
          <w:rStyle w:val="nfasissutil"/>
        </w:rPr>
        <w:t xml:space="preserve">  buttons[44] = new Button("Detalle", (2*menuWidth)+550, primerIconY+10, 100, 50);</w:t>
      </w:r>
    </w:p>
    <w:p w14:paraId="5A8D3900" w14:textId="77777777" w:rsidR="009D1973" w:rsidRPr="009D1973" w:rsidRDefault="009D1973" w:rsidP="000F694A">
      <w:pPr>
        <w:spacing w:line="240" w:lineRule="auto"/>
        <w:jc w:val="left"/>
        <w:rPr>
          <w:rStyle w:val="nfasissutil"/>
        </w:rPr>
      </w:pPr>
      <w:r w:rsidRPr="009D1973">
        <w:rPr>
          <w:rStyle w:val="nfasissutil"/>
        </w:rPr>
        <w:t xml:space="preserve">  buttons[45] = new Button("Recuerdos de la hermandad", 325, 680, 850, buttonEnlaceH);</w:t>
      </w:r>
    </w:p>
    <w:p w14:paraId="76D088C4" w14:textId="77777777" w:rsidR="009D1973" w:rsidRPr="009D1973" w:rsidRDefault="009D1973" w:rsidP="000F694A">
      <w:pPr>
        <w:spacing w:line="240" w:lineRule="auto"/>
        <w:jc w:val="left"/>
        <w:rPr>
          <w:rStyle w:val="nfasissutil"/>
        </w:rPr>
      </w:pPr>
      <w:r w:rsidRPr="009D1973">
        <w:rPr>
          <w:rStyle w:val="nfasissutil"/>
        </w:rPr>
        <w:t xml:space="preserve">  buttons[47] = new Button("Siguiente", (2*menuWidth)+780, primerIconY+10, 80, 50);</w:t>
      </w:r>
    </w:p>
    <w:p w14:paraId="391BCA41" w14:textId="77777777" w:rsidR="009D1973" w:rsidRPr="009D1973" w:rsidRDefault="009D1973" w:rsidP="000F694A">
      <w:pPr>
        <w:spacing w:line="240" w:lineRule="auto"/>
        <w:jc w:val="left"/>
        <w:rPr>
          <w:rStyle w:val="nfasissutil"/>
        </w:rPr>
      </w:pPr>
      <w:r w:rsidRPr="009D1973">
        <w:rPr>
          <w:rStyle w:val="nfasissutil"/>
        </w:rPr>
        <w:t xml:space="preserve">  buttons[46] = new Button("Anterior", (2*menuWidth)+700, primerIconY+10, 80, 50);</w:t>
      </w:r>
    </w:p>
    <w:p w14:paraId="7A2AED9C" w14:textId="77777777" w:rsidR="009D1973" w:rsidRPr="009D1973" w:rsidRDefault="009D1973" w:rsidP="000F694A">
      <w:pPr>
        <w:spacing w:line="240" w:lineRule="auto"/>
        <w:jc w:val="left"/>
        <w:rPr>
          <w:rStyle w:val="nfasissutil"/>
        </w:rPr>
      </w:pPr>
      <w:r w:rsidRPr="009D1973">
        <w:rPr>
          <w:rStyle w:val="nfasissutil"/>
        </w:rPr>
        <w:lastRenderedPageBreak/>
        <w:t xml:space="preserve">  buttons[48] = new Button("Aceptar", 641+menuWidth, 20+bannerHeight, 403, 40);</w:t>
      </w:r>
    </w:p>
    <w:p w14:paraId="5BEA7D3F" w14:textId="77777777" w:rsidR="009D1973" w:rsidRPr="009D1973" w:rsidRDefault="009D1973" w:rsidP="000F694A">
      <w:pPr>
        <w:spacing w:line="240" w:lineRule="auto"/>
        <w:jc w:val="left"/>
        <w:rPr>
          <w:rStyle w:val="nfasissutil"/>
        </w:rPr>
      </w:pPr>
      <w:r w:rsidRPr="009D1973">
        <w:rPr>
          <w:rStyle w:val="nfasissutil"/>
        </w:rPr>
        <w:t xml:space="preserve">  buttons[49] = new Button("Detalle", 1080, 470, 150, 40);</w:t>
      </w:r>
    </w:p>
    <w:p w14:paraId="4DD3B23A" w14:textId="77777777" w:rsidR="009D1973" w:rsidRPr="009D1973" w:rsidRDefault="009D1973" w:rsidP="000F694A">
      <w:pPr>
        <w:spacing w:line="240" w:lineRule="auto"/>
        <w:jc w:val="left"/>
        <w:rPr>
          <w:rStyle w:val="nfasissutil"/>
        </w:rPr>
      </w:pPr>
      <w:r w:rsidRPr="009D1973">
        <w:rPr>
          <w:rStyle w:val="nfasissutil"/>
        </w:rPr>
        <w:t xml:space="preserve">  buttons[50] = new Button("Ver recibo", 780, 560, 465, 45);</w:t>
      </w:r>
    </w:p>
    <w:p w14:paraId="4D693AD4" w14:textId="77777777" w:rsidR="009D1973" w:rsidRPr="009D1973" w:rsidRDefault="009D1973" w:rsidP="000F694A">
      <w:pPr>
        <w:spacing w:line="240" w:lineRule="auto"/>
        <w:jc w:val="left"/>
        <w:rPr>
          <w:rStyle w:val="nfasissutil"/>
        </w:rPr>
      </w:pPr>
      <w:r w:rsidRPr="009D1973">
        <w:rPr>
          <w:rStyle w:val="nfasissutil"/>
        </w:rPr>
        <w:t xml:space="preserve">  buttons[51] = new Button("Buscar", (3*menuWidth)+20, primerIconY+20, 200, 50);</w:t>
      </w:r>
    </w:p>
    <w:p w14:paraId="5902B619" w14:textId="77777777" w:rsidR="009D1973" w:rsidRPr="009D1973" w:rsidRDefault="009D1973" w:rsidP="000F694A">
      <w:pPr>
        <w:spacing w:line="240" w:lineRule="auto"/>
        <w:jc w:val="left"/>
        <w:rPr>
          <w:rStyle w:val="nfasissutil"/>
        </w:rPr>
      </w:pPr>
    </w:p>
    <w:p w14:paraId="5810CA2D" w14:textId="77777777" w:rsidR="009D1973" w:rsidRPr="009D1973" w:rsidRDefault="009D1973" w:rsidP="000F694A">
      <w:pPr>
        <w:spacing w:line="240" w:lineRule="auto"/>
        <w:jc w:val="left"/>
        <w:rPr>
          <w:rStyle w:val="nfasissutil"/>
        </w:rPr>
      </w:pPr>
      <w:r w:rsidRPr="009D1973">
        <w:rPr>
          <w:rStyle w:val="nfasissutil"/>
        </w:rPr>
        <w:t xml:space="preserve">  bPrincipal = buttons[0];</w:t>
      </w:r>
    </w:p>
    <w:p w14:paraId="17290C2C" w14:textId="77777777" w:rsidR="009D1973" w:rsidRPr="009D1973" w:rsidRDefault="009D1973" w:rsidP="000F694A">
      <w:pPr>
        <w:spacing w:line="240" w:lineRule="auto"/>
        <w:jc w:val="left"/>
        <w:rPr>
          <w:rStyle w:val="nfasissutil"/>
        </w:rPr>
      </w:pPr>
      <w:r w:rsidRPr="009D1973">
        <w:rPr>
          <w:rStyle w:val="nfasissutil"/>
        </w:rPr>
        <w:t xml:space="preserve">  bInicioSesion = buttons[1];</w:t>
      </w:r>
    </w:p>
    <w:p w14:paraId="1CC4B613" w14:textId="77777777" w:rsidR="009D1973" w:rsidRPr="009D1973" w:rsidRDefault="009D1973" w:rsidP="000F694A">
      <w:pPr>
        <w:spacing w:line="240" w:lineRule="auto"/>
        <w:jc w:val="left"/>
        <w:rPr>
          <w:rStyle w:val="nfasissutil"/>
        </w:rPr>
      </w:pPr>
      <w:r w:rsidRPr="009D1973">
        <w:rPr>
          <w:rStyle w:val="nfasissutil"/>
        </w:rPr>
        <w:t xml:space="preserve">  bAñadir = buttons[2];</w:t>
      </w:r>
    </w:p>
    <w:p w14:paraId="4189B252" w14:textId="77777777" w:rsidR="009D1973" w:rsidRPr="009D1973" w:rsidRDefault="009D1973" w:rsidP="000F694A">
      <w:pPr>
        <w:spacing w:line="240" w:lineRule="auto"/>
        <w:jc w:val="left"/>
        <w:rPr>
          <w:rStyle w:val="nfasissutil"/>
        </w:rPr>
      </w:pPr>
      <w:r w:rsidRPr="009D1973">
        <w:rPr>
          <w:rStyle w:val="nfasissutil"/>
        </w:rPr>
        <w:t xml:space="preserve">  bModificar = buttons[3];</w:t>
      </w:r>
    </w:p>
    <w:p w14:paraId="5A8ACF33" w14:textId="77777777" w:rsidR="009D1973" w:rsidRPr="009D1973" w:rsidRDefault="009D1973" w:rsidP="000F694A">
      <w:pPr>
        <w:spacing w:line="240" w:lineRule="auto"/>
        <w:jc w:val="left"/>
        <w:rPr>
          <w:rStyle w:val="nfasissutil"/>
        </w:rPr>
      </w:pPr>
      <w:r w:rsidRPr="009D1973">
        <w:rPr>
          <w:rStyle w:val="nfasissutil"/>
        </w:rPr>
        <w:t xml:space="preserve">  bAceptarCenso = buttons[4];</w:t>
      </w:r>
    </w:p>
    <w:p w14:paraId="1A3BC872" w14:textId="77777777" w:rsidR="009D1973" w:rsidRPr="009D1973" w:rsidRDefault="009D1973" w:rsidP="000F694A">
      <w:pPr>
        <w:spacing w:line="240" w:lineRule="auto"/>
        <w:jc w:val="left"/>
        <w:rPr>
          <w:rStyle w:val="nfasissutil"/>
        </w:rPr>
      </w:pPr>
      <w:r w:rsidRPr="009D1973">
        <w:rPr>
          <w:rStyle w:val="nfasissutil"/>
        </w:rPr>
        <w:t xml:space="preserve">  bFicha = buttons[5];</w:t>
      </w:r>
    </w:p>
    <w:p w14:paraId="02858CFE" w14:textId="77777777" w:rsidR="009D1973" w:rsidRPr="009D1973" w:rsidRDefault="009D1973" w:rsidP="000F694A">
      <w:pPr>
        <w:spacing w:line="240" w:lineRule="auto"/>
        <w:jc w:val="left"/>
        <w:rPr>
          <w:rStyle w:val="nfasissutil"/>
        </w:rPr>
      </w:pPr>
      <w:r w:rsidRPr="009D1973">
        <w:rPr>
          <w:rStyle w:val="nfasissutil"/>
        </w:rPr>
        <w:t xml:space="preserve">  bPrevCenso = buttons[6];</w:t>
      </w:r>
    </w:p>
    <w:p w14:paraId="587E9C00" w14:textId="77777777" w:rsidR="009D1973" w:rsidRPr="009D1973" w:rsidRDefault="009D1973" w:rsidP="000F694A">
      <w:pPr>
        <w:spacing w:line="240" w:lineRule="auto"/>
        <w:jc w:val="left"/>
        <w:rPr>
          <w:rStyle w:val="nfasissutil"/>
        </w:rPr>
      </w:pPr>
      <w:r w:rsidRPr="009D1973">
        <w:rPr>
          <w:rStyle w:val="nfasissutil"/>
        </w:rPr>
        <w:t xml:space="preserve">  bNextCenso = buttons[7];</w:t>
      </w:r>
    </w:p>
    <w:p w14:paraId="0C33A0E5" w14:textId="77777777" w:rsidR="009D1973" w:rsidRPr="009D1973" w:rsidRDefault="009D1973" w:rsidP="000F694A">
      <w:pPr>
        <w:spacing w:line="240" w:lineRule="auto"/>
        <w:jc w:val="left"/>
        <w:rPr>
          <w:rStyle w:val="nfasissutil"/>
        </w:rPr>
      </w:pPr>
      <w:r w:rsidRPr="009D1973">
        <w:rPr>
          <w:rStyle w:val="nfasissutil"/>
        </w:rPr>
        <w:t xml:space="preserve">  bFacebook = buttons[8];</w:t>
      </w:r>
    </w:p>
    <w:p w14:paraId="33B02318" w14:textId="77777777" w:rsidR="009D1973" w:rsidRPr="009D1973" w:rsidRDefault="009D1973" w:rsidP="000F694A">
      <w:pPr>
        <w:spacing w:line="240" w:lineRule="auto"/>
        <w:jc w:val="left"/>
        <w:rPr>
          <w:rStyle w:val="nfasissutil"/>
        </w:rPr>
      </w:pPr>
      <w:r w:rsidRPr="009D1973">
        <w:rPr>
          <w:rStyle w:val="nfasissutil"/>
        </w:rPr>
        <w:t xml:space="preserve">  bTwitter =buttons[9];</w:t>
      </w:r>
    </w:p>
    <w:p w14:paraId="073F2883" w14:textId="77777777" w:rsidR="009D1973" w:rsidRPr="009D1973" w:rsidRDefault="009D1973" w:rsidP="000F694A">
      <w:pPr>
        <w:spacing w:line="240" w:lineRule="auto"/>
        <w:jc w:val="left"/>
        <w:rPr>
          <w:rStyle w:val="nfasissutil"/>
        </w:rPr>
      </w:pPr>
      <w:r w:rsidRPr="009D1973">
        <w:rPr>
          <w:rStyle w:val="nfasissutil"/>
        </w:rPr>
        <w:t xml:space="preserve">  bInstagram= buttons[10];</w:t>
      </w:r>
    </w:p>
    <w:p w14:paraId="1D01E66F" w14:textId="77777777" w:rsidR="009D1973" w:rsidRPr="009D1973" w:rsidRDefault="009D1973" w:rsidP="000F694A">
      <w:pPr>
        <w:spacing w:line="240" w:lineRule="auto"/>
        <w:jc w:val="left"/>
        <w:rPr>
          <w:rStyle w:val="nfasissutil"/>
        </w:rPr>
      </w:pPr>
      <w:r w:rsidRPr="009D1973">
        <w:rPr>
          <w:rStyle w:val="nfasissutil"/>
        </w:rPr>
        <w:t xml:space="preserve">  bYoutube= buttons[11];</w:t>
      </w:r>
    </w:p>
    <w:p w14:paraId="6CF1F6AE" w14:textId="77777777" w:rsidR="009D1973" w:rsidRPr="009D1973" w:rsidRDefault="009D1973" w:rsidP="000F694A">
      <w:pPr>
        <w:spacing w:line="240" w:lineRule="auto"/>
        <w:jc w:val="left"/>
        <w:rPr>
          <w:rStyle w:val="nfasissutil"/>
        </w:rPr>
      </w:pPr>
      <w:r w:rsidRPr="009D1973">
        <w:rPr>
          <w:rStyle w:val="nfasissutil"/>
        </w:rPr>
        <w:t xml:space="preserve">  bArzobispado= buttons[12];</w:t>
      </w:r>
    </w:p>
    <w:p w14:paraId="1991608F" w14:textId="77777777" w:rsidR="009D1973" w:rsidRPr="009D1973" w:rsidRDefault="009D1973" w:rsidP="000F694A">
      <w:pPr>
        <w:spacing w:line="240" w:lineRule="auto"/>
        <w:jc w:val="left"/>
        <w:rPr>
          <w:rStyle w:val="nfasissutil"/>
        </w:rPr>
      </w:pPr>
      <w:r w:rsidRPr="009D1973">
        <w:rPr>
          <w:rStyle w:val="nfasissutil"/>
        </w:rPr>
        <w:t xml:space="preserve">  bAyuntamiento= buttons[13];</w:t>
      </w:r>
    </w:p>
    <w:p w14:paraId="7931FE6D" w14:textId="77777777" w:rsidR="009D1973" w:rsidRPr="009D1973" w:rsidRDefault="009D1973" w:rsidP="000F694A">
      <w:pPr>
        <w:spacing w:line="240" w:lineRule="auto"/>
        <w:jc w:val="left"/>
        <w:rPr>
          <w:rStyle w:val="nfasissutil"/>
        </w:rPr>
      </w:pPr>
      <w:r w:rsidRPr="009D1973">
        <w:rPr>
          <w:rStyle w:val="nfasissutil"/>
        </w:rPr>
        <w:t xml:space="preserve">  bWebCofrade= buttons[14];</w:t>
      </w:r>
    </w:p>
    <w:p w14:paraId="0DFA8972" w14:textId="77777777" w:rsidR="009D1973" w:rsidRPr="009D1973" w:rsidRDefault="009D1973" w:rsidP="000F694A">
      <w:pPr>
        <w:spacing w:line="240" w:lineRule="auto"/>
        <w:jc w:val="left"/>
        <w:rPr>
          <w:rStyle w:val="nfasissutil"/>
        </w:rPr>
      </w:pPr>
      <w:r w:rsidRPr="009D1973">
        <w:rPr>
          <w:rStyle w:val="nfasissutil"/>
        </w:rPr>
        <w:t xml:space="preserve">  bOtrasHermandades= buttons[15];</w:t>
      </w:r>
    </w:p>
    <w:p w14:paraId="5F7798FA" w14:textId="77777777" w:rsidR="009D1973" w:rsidRPr="009D1973" w:rsidRDefault="009D1973" w:rsidP="000F694A">
      <w:pPr>
        <w:spacing w:line="240" w:lineRule="auto"/>
        <w:jc w:val="left"/>
        <w:rPr>
          <w:rStyle w:val="nfasissutil"/>
        </w:rPr>
      </w:pPr>
      <w:r w:rsidRPr="009D1973">
        <w:rPr>
          <w:rStyle w:val="nfasissutil"/>
        </w:rPr>
        <w:t xml:space="preserve">  bBalance = buttons[16];</w:t>
      </w:r>
    </w:p>
    <w:p w14:paraId="0A34A25D" w14:textId="77777777" w:rsidR="009D1973" w:rsidRPr="009D1973" w:rsidRDefault="009D1973" w:rsidP="000F694A">
      <w:pPr>
        <w:spacing w:line="240" w:lineRule="auto"/>
        <w:jc w:val="left"/>
        <w:rPr>
          <w:rStyle w:val="nfasissutil"/>
        </w:rPr>
      </w:pPr>
      <w:r w:rsidRPr="009D1973">
        <w:rPr>
          <w:rStyle w:val="nfasissutil"/>
        </w:rPr>
        <w:t xml:space="preserve">  bPresupuesto = buttons[17];</w:t>
      </w:r>
    </w:p>
    <w:p w14:paraId="204580B6" w14:textId="77777777" w:rsidR="009D1973" w:rsidRPr="009D1973" w:rsidRDefault="009D1973" w:rsidP="000F694A">
      <w:pPr>
        <w:spacing w:line="240" w:lineRule="auto"/>
        <w:jc w:val="left"/>
        <w:rPr>
          <w:rStyle w:val="nfasissutil"/>
        </w:rPr>
      </w:pPr>
      <w:r w:rsidRPr="009D1973">
        <w:rPr>
          <w:rStyle w:val="nfasissutil"/>
        </w:rPr>
        <w:t xml:space="preserve">  bPrevGastos = buttons[18];</w:t>
      </w:r>
    </w:p>
    <w:p w14:paraId="25677F11" w14:textId="77777777" w:rsidR="009D1973" w:rsidRPr="009D1973" w:rsidRDefault="009D1973" w:rsidP="000F694A">
      <w:pPr>
        <w:spacing w:line="240" w:lineRule="auto"/>
        <w:jc w:val="left"/>
        <w:rPr>
          <w:rStyle w:val="nfasissutil"/>
        </w:rPr>
      </w:pPr>
      <w:r w:rsidRPr="009D1973">
        <w:rPr>
          <w:rStyle w:val="nfasissutil"/>
        </w:rPr>
        <w:t xml:space="preserve">  bNextGastos = buttons[19];</w:t>
      </w:r>
    </w:p>
    <w:p w14:paraId="0E826474" w14:textId="77777777" w:rsidR="009D1973" w:rsidRPr="009D1973" w:rsidRDefault="009D1973" w:rsidP="000F694A">
      <w:pPr>
        <w:spacing w:line="240" w:lineRule="auto"/>
        <w:jc w:val="left"/>
        <w:rPr>
          <w:rStyle w:val="nfasissutil"/>
        </w:rPr>
      </w:pPr>
      <w:r w:rsidRPr="009D1973">
        <w:rPr>
          <w:rStyle w:val="nfasissutil"/>
        </w:rPr>
        <w:t xml:space="preserve">  bAñadirConcepto = buttons[20];</w:t>
      </w:r>
    </w:p>
    <w:p w14:paraId="3B546F3D" w14:textId="77777777" w:rsidR="009D1973" w:rsidRPr="009D1973" w:rsidRDefault="009D1973" w:rsidP="000F694A">
      <w:pPr>
        <w:spacing w:line="240" w:lineRule="auto"/>
        <w:jc w:val="left"/>
        <w:rPr>
          <w:rStyle w:val="nfasissutil"/>
        </w:rPr>
      </w:pPr>
      <w:r w:rsidRPr="009D1973">
        <w:rPr>
          <w:rStyle w:val="nfasissutil"/>
        </w:rPr>
        <w:t xml:space="preserve">  bAceptarConcepto = buttons[21];</w:t>
      </w:r>
    </w:p>
    <w:p w14:paraId="313C3A5F" w14:textId="77777777" w:rsidR="009D1973" w:rsidRPr="009D1973" w:rsidRDefault="009D1973" w:rsidP="000F694A">
      <w:pPr>
        <w:spacing w:line="240" w:lineRule="auto"/>
        <w:jc w:val="left"/>
        <w:rPr>
          <w:rStyle w:val="nfasissutil"/>
        </w:rPr>
      </w:pPr>
      <w:r w:rsidRPr="009D1973">
        <w:rPr>
          <w:rStyle w:val="nfasissutil"/>
        </w:rPr>
        <w:t xml:space="preserve">  bDetalle = buttons[22];</w:t>
      </w:r>
    </w:p>
    <w:p w14:paraId="6E9825BA" w14:textId="77777777" w:rsidR="009D1973" w:rsidRPr="009D1973" w:rsidRDefault="009D1973" w:rsidP="000F694A">
      <w:pPr>
        <w:spacing w:line="240" w:lineRule="auto"/>
        <w:jc w:val="left"/>
        <w:rPr>
          <w:rStyle w:val="nfasissutil"/>
        </w:rPr>
      </w:pPr>
      <w:r w:rsidRPr="009D1973">
        <w:rPr>
          <w:rStyle w:val="nfasissutil"/>
        </w:rPr>
        <w:t xml:space="preserve">  bCalendario = buttons[23];</w:t>
      </w:r>
    </w:p>
    <w:p w14:paraId="5DEC3AE4" w14:textId="77777777" w:rsidR="009D1973" w:rsidRPr="009D1973" w:rsidRDefault="009D1973" w:rsidP="000F694A">
      <w:pPr>
        <w:spacing w:line="240" w:lineRule="auto"/>
        <w:jc w:val="left"/>
        <w:rPr>
          <w:rStyle w:val="nfasissutil"/>
        </w:rPr>
      </w:pPr>
      <w:r w:rsidRPr="009D1973">
        <w:rPr>
          <w:rStyle w:val="nfasissutil"/>
        </w:rPr>
        <w:t xml:space="preserve">  bCalendarioAlta = buttons[24];</w:t>
      </w:r>
    </w:p>
    <w:p w14:paraId="4A9C3370" w14:textId="77777777" w:rsidR="009D1973" w:rsidRPr="009D1973" w:rsidRDefault="009D1973" w:rsidP="000F694A">
      <w:pPr>
        <w:spacing w:line="240" w:lineRule="auto"/>
        <w:jc w:val="left"/>
        <w:rPr>
          <w:rStyle w:val="nfasissutil"/>
        </w:rPr>
      </w:pPr>
      <w:r w:rsidRPr="009D1973">
        <w:rPr>
          <w:rStyle w:val="nfasissutil"/>
        </w:rPr>
        <w:t xml:space="preserve">  bCalendarioMovimiento = buttons[25];</w:t>
      </w:r>
    </w:p>
    <w:p w14:paraId="656E3E21" w14:textId="77777777" w:rsidR="009D1973" w:rsidRPr="009D1973" w:rsidRDefault="009D1973" w:rsidP="000F694A">
      <w:pPr>
        <w:spacing w:line="240" w:lineRule="auto"/>
        <w:jc w:val="left"/>
        <w:rPr>
          <w:rStyle w:val="nfasissutil"/>
        </w:rPr>
      </w:pPr>
      <w:r w:rsidRPr="009D1973">
        <w:rPr>
          <w:rStyle w:val="nfasissutil"/>
        </w:rPr>
        <w:t xml:space="preserve">  bAñadirRecibo = buttons[26];</w:t>
      </w:r>
    </w:p>
    <w:p w14:paraId="51526E26" w14:textId="77777777" w:rsidR="009D1973" w:rsidRPr="009D1973" w:rsidRDefault="009D1973" w:rsidP="000F694A">
      <w:pPr>
        <w:spacing w:line="240" w:lineRule="auto"/>
        <w:jc w:val="left"/>
        <w:rPr>
          <w:rStyle w:val="nfasissutil"/>
        </w:rPr>
      </w:pPr>
      <w:r w:rsidRPr="009D1973">
        <w:rPr>
          <w:rStyle w:val="nfasissutil"/>
        </w:rPr>
        <w:t xml:space="preserve">  bDetalleBalance = buttons[27];</w:t>
      </w:r>
    </w:p>
    <w:p w14:paraId="625892CD" w14:textId="77777777" w:rsidR="009D1973" w:rsidRPr="009D1973" w:rsidRDefault="009D1973" w:rsidP="000F694A">
      <w:pPr>
        <w:spacing w:line="240" w:lineRule="auto"/>
        <w:jc w:val="left"/>
        <w:rPr>
          <w:rStyle w:val="nfasissutil"/>
        </w:rPr>
      </w:pPr>
      <w:r w:rsidRPr="009D1973">
        <w:rPr>
          <w:rStyle w:val="nfasissutil"/>
        </w:rPr>
        <w:t xml:space="preserve">  bPrevDetalle= buttons[28];</w:t>
      </w:r>
    </w:p>
    <w:p w14:paraId="7B04AAFF" w14:textId="77777777" w:rsidR="009D1973" w:rsidRPr="009D1973" w:rsidRDefault="009D1973" w:rsidP="000F694A">
      <w:pPr>
        <w:spacing w:line="240" w:lineRule="auto"/>
        <w:jc w:val="left"/>
        <w:rPr>
          <w:rStyle w:val="nfasissutil"/>
        </w:rPr>
      </w:pPr>
      <w:r w:rsidRPr="009D1973">
        <w:rPr>
          <w:rStyle w:val="nfasissutil"/>
        </w:rPr>
        <w:t xml:space="preserve">  bNextDetalle= buttons[29];</w:t>
      </w:r>
    </w:p>
    <w:p w14:paraId="7D20E162" w14:textId="77777777" w:rsidR="009D1973" w:rsidRPr="009D1973" w:rsidRDefault="009D1973" w:rsidP="000F694A">
      <w:pPr>
        <w:spacing w:line="240" w:lineRule="auto"/>
        <w:jc w:val="left"/>
        <w:rPr>
          <w:rStyle w:val="nfasissutil"/>
        </w:rPr>
      </w:pPr>
      <w:r w:rsidRPr="009D1973">
        <w:rPr>
          <w:rStyle w:val="nfasissutil"/>
        </w:rPr>
        <w:t xml:space="preserve">  bDetalleConcepto = buttons[30];</w:t>
      </w:r>
    </w:p>
    <w:p w14:paraId="71736A67" w14:textId="77777777" w:rsidR="009D1973" w:rsidRPr="009D1973" w:rsidRDefault="009D1973" w:rsidP="000F694A">
      <w:pPr>
        <w:spacing w:line="240" w:lineRule="auto"/>
        <w:jc w:val="left"/>
        <w:rPr>
          <w:rStyle w:val="nfasissutil"/>
        </w:rPr>
      </w:pPr>
      <w:r w:rsidRPr="009D1973">
        <w:rPr>
          <w:rStyle w:val="nfasissutil"/>
        </w:rPr>
        <w:t xml:space="preserve">  bPrevArchivo = buttons[31];</w:t>
      </w:r>
    </w:p>
    <w:p w14:paraId="73C5F0B8" w14:textId="77777777" w:rsidR="009D1973" w:rsidRPr="009D1973" w:rsidRDefault="009D1973" w:rsidP="000F694A">
      <w:pPr>
        <w:spacing w:line="240" w:lineRule="auto"/>
        <w:jc w:val="left"/>
        <w:rPr>
          <w:rStyle w:val="nfasissutil"/>
        </w:rPr>
      </w:pPr>
      <w:r w:rsidRPr="009D1973">
        <w:rPr>
          <w:rStyle w:val="nfasissutil"/>
        </w:rPr>
        <w:t xml:space="preserve">  bNextArchivo = buttons[32];</w:t>
      </w:r>
    </w:p>
    <w:p w14:paraId="0BB0B410" w14:textId="77777777" w:rsidR="009D1973" w:rsidRPr="009D1973" w:rsidRDefault="009D1973" w:rsidP="000F694A">
      <w:pPr>
        <w:spacing w:line="240" w:lineRule="auto"/>
        <w:jc w:val="left"/>
        <w:rPr>
          <w:rStyle w:val="nfasissutil"/>
        </w:rPr>
      </w:pPr>
      <w:r w:rsidRPr="009D1973">
        <w:rPr>
          <w:rStyle w:val="nfasissutil"/>
        </w:rPr>
        <w:t xml:space="preserve">  bAceptarArchivo = buttons [33];</w:t>
      </w:r>
    </w:p>
    <w:p w14:paraId="14F88EF9" w14:textId="77777777" w:rsidR="009D1973" w:rsidRPr="009D1973" w:rsidRDefault="009D1973" w:rsidP="000F694A">
      <w:pPr>
        <w:spacing w:line="240" w:lineRule="auto"/>
        <w:jc w:val="left"/>
        <w:rPr>
          <w:rStyle w:val="nfasissutil"/>
        </w:rPr>
      </w:pPr>
      <w:r w:rsidRPr="009D1973">
        <w:rPr>
          <w:rStyle w:val="nfasissutil"/>
        </w:rPr>
        <w:t xml:space="preserve">  bCalendarioArchivo = buttons[34];</w:t>
      </w:r>
    </w:p>
    <w:p w14:paraId="1E91B309" w14:textId="77777777" w:rsidR="009D1973" w:rsidRPr="009D1973" w:rsidRDefault="009D1973" w:rsidP="000F694A">
      <w:pPr>
        <w:spacing w:line="240" w:lineRule="auto"/>
        <w:jc w:val="left"/>
        <w:rPr>
          <w:rStyle w:val="nfasissutil"/>
        </w:rPr>
      </w:pPr>
      <w:r w:rsidRPr="009D1973">
        <w:rPr>
          <w:rStyle w:val="nfasissutil"/>
        </w:rPr>
        <w:t xml:space="preserve">  bAceptarAvisosAlertas = buttons[35];</w:t>
      </w:r>
    </w:p>
    <w:p w14:paraId="568E2C2C" w14:textId="77777777" w:rsidR="009D1973" w:rsidRPr="009D1973" w:rsidRDefault="009D1973" w:rsidP="000F694A">
      <w:pPr>
        <w:spacing w:line="240" w:lineRule="auto"/>
        <w:jc w:val="left"/>
        <w:rPr>
          <w:rStyle w:val="nfasissutil"/>
        </w:rPr>
      </w:pPr>
      <w:r w:rsidRPr="009D1973">
        <w:rPr>
          <w:rStyle w:val="nfasissutil"/>
        </w:rPr>
        <w:t xml:space="preserve">  bCalendarioEvento = buttons[36];</w:t>
      </w:r>
    </w:p>
    <w:p w14:paraId="27416DE6" w14:textId="77777777" w:rsidR="009D1973" w:rsidRPr="009D1973" w:rsidRDefault="009D1973" w:rsidP="000F694A">
      <w:pPr>
        <w:spacing w:line="240" w:lineRule="auto"/>
        <w:jc w:val="left"/>
        <w:rPr>
          <w:rStyle w:val="nfasissutil"/>
        </w:rPr>
      </w:pPr>
      <w:r w:rsidRPr="009D1973">
        <w:rPr>
          <w:rStyle w:val="nfasissutil"/>
        </w:rPr>
        <w:t xml:space="preserve">  bPrevAviso = buttons [37];</w:t>
      </w:r>
    </w:p>
    <w:p w14:paraId="1421E933" w14:textId="77777777" w:rsidR="009D1973" w:rsidRPr="009D1973" w:rsidRDefault="009D1973" w:rsidP="000F694A">
      <w:pPr>
        <w:spacing w:line="240" w:lineRule="auto"/>
        <w:jc w:val="left"/>
        <w:rPr>
          <w:rStyle w:val="nfasissutil"/>
        </w:rPr>
      </w:pPr>
      <w:r w:rsidRPr="009D1973">
        <w:rPr>
          <w:rStyle w:val="nfasissutil"/>
        </w:rPr>
        <w:t xml:space="preserve">  bNextAviso = buttons [38];</w:t>
      </w:r>
    </w:p>
    <w:p w14:paraId="73FBF86E" w14:textId="77777777" w:rsidR="009D1973" w:rsidRPr="009D1973" w:rsidRDefault="009D1973" w:rsidP="000F694A">
      <w:pPr>
        <w:spacing w:line="240" w:lineRule="auto"/>
        <w:jc w:val="left"/>
        <w:rPr>
          <w:rStyle w:val="nfasissutil"/>
        </w:rPr>
      </w:pPr>
      <w:r w:rsidRPr="009D1973">
        <w:rPr>
          <w:rStyle w:val="nfasissutil"/>
        </w:rPr>
        <w:t xml:space="preserve">  bAñadirAviso = buttons [39];</w:t>
      </w:r>
    </w:p>
    <w:p w14:paraId="247688ED" w14:textId="77777777" w:rsidR="009D1973" w:rsidRPr="009D1973" w:rsidRDefault="009D1973" w:rsidP="000F694A">
      <w:pPr>
        <w:spacing w:line="240" w:lineRule="auto"/>
        <w:jc w:val="left"/>
        <w:rPr>
          <w:rStyle w:val="nfasissutil"/>
        </w:rPr>
      </w:pPr>
      <w:r w:rsidRPr="009D1973">
        <w:rPr>
          <w:rStyle w:val="nfasissutil"/>
        </w:rPr>
        <w:t xml:space="preserve">  bModificarAviso = buttons [40];</w:t>
      </w:r>
    </w:p>
    <w:p w14:paraId="726FB467" w14:textId="77777777" w:rsidR="009D1973" w:rsidRPr="009D1973" w:rsidRDefault="009D1973" w:rsidP="000F694A">
      <w:pPr>
        <w:spacing w:line="240" w:lineRule="auto"/>
        <w:jc w:val="left"/>
        <w:rPr>
          <w:rStyle w:val="nfasissutil"/>
        </w:rPr>
      </w:pPr>
      <w:r w:rsidRPr="009D1973">
        <w:rPr>
          <w:rStyle w:val="nfasissutil"/>
        </w:rPr>
        <w:t xml:space="preserve">  bDetalleAviso = buttons [41];</w:t>
      </w:r>
    </w:p>
    <w:p w14:paraId="4268B81F" w14:textId="77777777" w:rsidR="009D1973" w:rsidRPr="009D1973" w:rsidRDefault="009D1973" w:rsidP="000F694A">
      <w:pPr>
        <w:spacing w:line="240" w:lineRule="auto"/>
        <w:jc w:val="left"/>
        <w:rPr>
          <w:rStyle w:val="nfasissutil"/>
        </w:rPr>
      </w:pPr>
      <w:r w:rsidRPr="009D1973">
        <w:rPr>
          <w:rStyle w:val="nfasissutil"/>
        </w:rPr>
        <w:t xml:space="preserve">  bAñadirEvento = buttons [42];</w:t>
      </w:r>
    </w:p>
    <w:p w14:paraId="466C5BE5" w14:textId="77777777" w:rsidR="009D1973" w:rsidRPr="009D1973" w:rsidRDefault="009D1973" w:rsidP="000F694A">
      <w:pPr>
        <w:spacing w:line="240" w:lineRule="auto"/>
        <w:jc w:val="left"/>
        <w:rPr>
          <w:rStyle w:val="nfasissutil"/>
        </w:rPr>
      </w:pPr>
      <w:r w:rsidRPr="009D1973">
        <w:rPr>
          <w:rStyle w:val="nfasissutil"/>
        </w:rPr>
        <w:lastRenderedPageBreak/>
        <w:t xml:space="preserve">  bModificarEvento = buttons [43];</w:t>
      </w:r>
    </w:p>
    <w:p w14:paraId="460E49D7" w14:textId="77777777" w:rsidR="009D1973" w:rsidRPr="009D1973" w:rsidRDefault="009D1973" w:rsidP="000F694A">
      <w:pPr>
        <w:spacing w:line="240" w:lineRule="auto"/>
        <w:jc w:val="left"/>
        <w:rPr>
          <w:rStyle w:val="nfasissutil"/>
        </w:rPr>
      </w:pPr>
      <w:r w:rsidRPr="009D1973">
        <w:rPr>
          <w:rStyle w:val="nfasissutil"/>
        </w:rPr>
        <w:t xml:space="preserve">  bDetalleEvento = buttons [44];</w:t>
      </w:r>
    </w:p>
    <w:p w14:paraId="2D339B4B" w14:textId="77777777" w:rsidR="009D1973" w:rsidRPr="009D1973" w:rsidRDefault="009D1973" w:rsidP="000F694A">
      <w:pPr>
        <w:spacing w:line="240" w:lineRule="auto"/>
        <w:jc w:val="left"/>
        <w:rPr>
          <w:rStyle w:val="nfasissutil"/>
        </w:rPr>
      </w:pPr>
      <w:r w:rsidRPr="009D1973">
        <w:rPr>
          <w:rStyle w:val="nfasissutil"/>
        </w:rPr>
        <w:t xml:space="preserve">  bRecuerdos = buttons[45];</w:t>
      </w:r>
    </w:p>
    <w:p w14:paraId="2FD94C16" w14:textId="77777777" w:rsidR="009D1973" w:rsidRPr="009D1973" w:rsidRDefault="009D1973" w:rsidP="000F694A">
      <w:pPr>
        <w:spacing w:line="240" w:lineRule="auto"/>
        <w:jc w:val="left"/>
        <w:rPr>
          <w:rStyle w:val="nfasissutil"/>
        </w:rPr>
      </w:pPr>
      <w:r w:rsidRPr="009D1973">
        <w:rPr>
          <w:rStyle w:val="nfasissutil"/>
        </w:rPr>
        <w:t xml:space="preserve">  bMesAnteriorAviso = buttons[46];</w:t>
      </w:r>
    </w:p>
    <w:p w14:paraId="3E48B88A" w14:textId="77777777" w:rsidR="009D1973" w:rsidRPr="009D1973" w:rsidRDefault="009D1973" w:rsidP="000F694A">
      <w:pPr>
        <w:spacing w:line="240" w:lineRule="auto"/>
        <w:jc w:val="left"/>
        <w:rPr>
          <w:rStyle w:val="nfasissutil"/>
        </w:rPr>
      </w:pPr>
      <w:r w:rsidRPr="009D1973">
        <w:rPr>
          <w:rStyle w:val="nfasissutil"/>
        </w:rPr>
        <w:t xml:space="preserve">  bMesPosteriorAviso = buttons[47];</w:t>
      </w:r>
    </w:p>
    <w:p w14:paraId="06DC6A17" w14:textId="77777777" w:rsidR="009D1973" w:rsidRPr="009D1973" w:rsidRDefault="009D1973" w:rsidP="000F694A">
      <w:pPr>
        <w:spacing w:line="240" w:lineRule="auto"/>
        <w:jc w:val="left"/>
        <w:rPr>
          <w:rStyle w:val="nfasissutil"/>
        </w:rPr>
      </w:pPr>
      <w:r w:rsidRPr="009D1973">
        <w:rPr>
          <w:rStyle w:val="nfasissutil"/>
        </w:rPr>
        <w:t xml:space="preserve">  bAceptarCensoDetalle = buttons[48];</w:t>
      </w:r>
    </w:p>
    <w:p w14:paraId="50DEB3AB" w14:textId="77777777" w:rsidR="009D1973" w:rsidRPr="009D1973" w:rsidRDefault="009D1973" w:rsidP="000F694A">
      <w:pPr>
        <w:spacing w:line="240" w:lineRule="auto"/>
        <w:jc w:val="left"/>
        <w:rPr>
          <w:rStyle w:val="nfasissutil"/>
        </w:rPr>
      </w:pPr>
      <w:r w:rsidRPr="009D1973">
        <w:rPr>
          <w:rStyle w:val="nfasissutil"/>
        </w:rPr>
        <w:t xml:space="preserve">  bDetalleBalanceGastos = buttons[49];</w:t>
      </w:r>
    </w:p>
    <w:p w14:paraId="0A9F939F" w14:textId="77777777" w:rsidR="009D1973" w:rsidRPr="009D1973" w:rsidRDefault="009D1973" w:rsidP="000F694A">
      <w:pPr>
        <w:spacing w:line="240" w:lineRule="auto"/>
        <w:jc w:val="left"/>
        <w:rPr>
          <w:rStyle w:val="nfasissutil"/>
        </w:rPr>
      </w:pPr>
      <w:r w:rsidRPr="009D1973">
        <w:rPr>
          <w:rStyle w:val="nfasissutil"/>
        </w:rPr>
        <w:t xml:space="preserve">  bVerRecibo = buttons[50];</w:t>
      </w:r>
    </w:p>
    <w:p w14:paraId="26EEEED7" w14:textId="77777777" w:rsidR="009D1973" w:rsidRPr="009D1973" w:rsidRDefault="009D1973" w:rsidP="000F694A">
      <w:pPr>
        <w:spacing w:line="240" w:lineRule="auto"/>
        <w:jc w:val="left"/>
        <w:rPr>
          <w:rStyle w:val="nfasissutil"/>
        </w:rPr>
      </w:pPr>
      <w:r w:rsidRPr="009D1973">
        <w:rPr>
          <w:rStyle w:val="nfasissutil"/>
        </w:rPr>
        <w:t xml:space="preserve">  bBuscarArchivo = buttons[51];</w:t>
      </w:r>
    </w:p>
    <w:p w14:paraId="374D6ACC"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006F2E5" w14:textId="77777777" w:rsidR="009D1973" w:rsidRPr="009D1973" w:rsidRDefault="009D1973" w:rsidP="000F694A">
      <w:pPr>
        <w:spacing w:line="240" w:lineRule="auto"/>
        <w:jc w:val="left"/>
        <w:rPr>
          <w:rStyle w:val="nfasissutil"/>
          <w:lang w:val="es-ES"/>
        </w:rPr>
      </w:pPr>
    </w:p>
    <w:p w14:paraId="15A10C6B" w14:textId="77777777" w:rsidR="009D1973" w:rsidRPr="009D1973" w:rsidRDefault="009D1973" w:rsidP="000F694A">
      <w:pPr>
        <w:spacing w:line="240" w:lineRule="auto"/>
        <w:jc w:val="left"/>
        <w:rPr>
          <w:rStyle w:val="nfasissutil"/>
          <w:lang w:val="es-ES"/>
        </w:rPr>
      </w:pPr>
      <w:r w:rsidRPr="009D1973">
        <w:rPr>
          <w:rStyle w:val="nfasissutil"/>
          <w:lang w:val="es-ES"/>
        </w:rPr>
        <w:t>//Desactivar todos los botones</w:t>
      </w:r>
    </w:p>
    <w:p w14:paraId="5E661473" w14:textId="77777777" w:rsidR="009D1973" w:rsidRPr="009D1973" w:rsidRDefault="009D1973" w:rsidP="000F694A">
      <w:pPr>
        <w:spacing w:line="240" w:lineRule="auto"/>
        <w:jc w:val="left"/>
        <w:rPr>
          <w:rStyle w:val="nfasissutil"/>
          <w:lang w:val="es-ES"/>
        </w:rPr>
      </w:pPr>
      <w:r w:rsidRPr="009D1973">
        <w:rPr>
          <w:rStyle w:val="nfasissutil"/>
          <w:lang w:val="es-ES"/>
        </w:rPr>
        <w:t>void disableButtons() {</w:t>
      </w:r>
    </w:p>
    <w:p w14:paraId="0D2B66BB"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for (int i = 0; i&lt;buttons.length; i++) {</w:t>
      </w:r>
    </w:p>
    <w:p w14:paraId="5510DD70" w14:textId="77777777" w:rsidR="009D1973" w:rsidRPr="009D1973" w:rsidRDefault="009D1973" w:rsidP="000F694A">
      <w:pPr>
        <w:spacing w:line="240" w:lineRule="auto"/>
        <w:jc w:val="left"/>
        <w:rPr>
          <w:rStyle w:val="nfasissutil"/>
        </w:rPr>
      </w:pPr>
      <w:r w:rsidRPr="009D1973">
        <w:rPr>
          <w:rStyle w:val="nfasissutil"/>
        </w:rPr>
        <w:t xml:space="preserve">    buttons[i].setEnabled(false);</w:t>
      </w:r>
    </w:p>
    <w:p w14:paraId="030BF2CC" w14:textId="77777777" w:rsidR="009D1973" w:rsidRPr="009D1973" w:rsidRDefault="009D1973" w:rsidP="000F694A">
      <w:pPr>
        <w:spacing w:line="240" w:lineRule="auto"/>
        <w:jc w:val="left"/>
        <w:rPr>
          <w:rStyle w:val="nfasissutil"/>
        </w:rPr>
      </w:pPr>
      <w:r w:rsidRPr="009D1973">
        <w:rPr>
          <w:rStyle w:val="nfasissutil"/>
        </w:rPr>
        <w:t xml:space="preserve">  }</w:t>
      </w:r>
    </w:p>
    <w:p w14:paraId="7C6E3F2B" w14:textId="77777777" w:rsidR="009D1973" w:rsidRPr="009D1973" w:rsidRDefault="009D1973" w:rsidP="000F694A">
      <w:pPr>
        <w:spacing w:line="240" w:lineRule="auto"/>
        <w:jc w:val="left"/>
        <w:rPr>
          <w:rStyle w:val="nfasissutil"/>
        </w:rPr>
      </w:pPr>
      <w:r w:rsidRPr="009D1973">
        <w:rPr>
          <w:rStyle w:val="nfasissutil"/>
        </w:rPr>
        <w:t xml:space="preserve">  itbCenso.setEnabled(false);</w:t>
      </w:r>
    </w:p>
    <w:p w14:paraId="2C7A4445" w14:textId="77777777" w:rsidR="009D1973" w:rsidRPr="009D1973" w:rsidRDefault="009D1973" w:rsidP="000F694A">
      <w:pPr>
        <w:spacing w:line="240" w:lineRule="auto"/>
        <w:jc w:val="left"/>
        <w:rPr>
          <w:rStyle w:val="nfasissutil"/>
        </w:rPr>
      </w:pPr>
      <w:r w:rsidRPr="009D1973">
        <w:rPr>
          <w:rStyle w:val="nfasissutil"/>
        </w:rPr>
        <w:t xml:space="preserve">  itbContabilidad.setEnabled(false);</w:t>
      </w:r>
    </w:p>
    <w:p w14:paraId="6999C7FB" w14:textId="77777777" w:rsidR="009D1973" w:rsidRPr="009D1973" w:rsidRDefault="009D1973" w:rsidP="000F694A">
      <w:pPr>
        <w:spacing w:line="240" w:lineRule="auto"/>
        <w:jc w:val="left"/>
        <w:rPr>
          <w:rStyle w:val="nfasissutil"/>
        </w:rPr>
      </w:pPr>
      <w:r w:rsidRPr="009D1973">
        <w:rPr>
          <w:rStyle w:val="nfasissutil"/>
        </w:rPr>
        <w:t xml:space="preserve">  itbArchivo.setEnabled(false);</w:t>
      </w:r>
    </w:p>
    <w:p w14:paraId="4B99DBDF" w14:textId="77777777" w:rsidR="009D1973" w:rsidRPr="009D1973" w:rsidRDefault="009D1973" w:rsidP="000F694A">
      <w:pPr>
        <w:spacing w:line="240" w:lineRule="auto"/>
        <w:jc w:val="left"/>
        <w:rPr>
          <w:rStyle w:val="nfasissutil"/>
        </w:rPr>
      </w:pPr>
      <w:r w:rsidRPr="009D1973">
        <w:rPr>
          <w:rStyle w:val="nfasissutil"/>
        </w:rPr>
        <w:t xml:space="preserve">  itbAvisos.setEnabled(false);</w:t>
      </w:r>
    </w:p>
    <w:p w14:paraId="6894E53B" w14:textId="77777777" w:rsidR="009D1973" w:rsidRPr="009D1973" w:rsidRDefault="009D1973" w:rsidP="000F694A">
      <w:pPr>
        <w:spacing w:line="240" w:lineRule="auto"/>
        <w:jc w:val="left"/>
        <w:rPr>
          <w:rStyle w:val="nfasissutil"/>
        </w:rPr>
      </w:pPr>
      <w:r w:rsidRPr="009D1973">
        <w:rPr>
          <w:rStyle w:val="nfasissutil"/>
        </w:rPr>
        <w:t xml:space="preserve">  itbEnlaces.setEnabled(false);</w:t>
      </w:r>
    </w:p>
    <w:p w14:paraId="332B05DD" w14:textId="77777777" w:rsidR="009D1973" w:rsidRPr="009D1973" w:rsidRDefault="009D1973" w:rsidP="000F694A">
      <w:pPr>
        <w:spacing w:line="240" w:lineRule="auto"/>
        <w:jc w:val="left"/>
        <w:rPr>
          <w:rStyle w:val="nfasissutil"/>
        </w:rPr>
      </w:pPr>
      <w:r w:rsidRPr="009D1973">
        <w:rPr>
          <w:rStyle w:val="nfasissutil"/>
        </w:rPr>
        <w:t xml:space="preserve">  itbPerfilPersonal.setEnabled(false);</w:t>
      </w:r>
    </w:p>
    <w:p w14:paraId="148CCBAD" w14:textId="77777777" w:rsidR="009D1973" w:rsidRPr="009D1973" w:rsidRDefault="009D1973" w:rsidP="000F694A">
      <w:pPr>
        <w:spacing w:line="240" w:lineRule="auto"/>
        <w:jc w:val="left"/>
        <w:rPr>
          <w:rStyle w:val="nfasissutil"/>
        </w:rPr>
      </w:pPr>
      <w:r w:rsidRPr="009D1973">
        <w:rPr>
          <w:rStyle w:val="nfasissutil"/>
        </w:rPr>
        <w:t xml:space="preserve">  itbInsertarArchivo .setEnabled(false);</w:t>
      </w:r>
    </w:p>
    <w:p w14:paraId="786E5DE6" w14:textId="77777777" w:rsidR="009D1973" w:rsidRPr="009D1973" w:rsidRDefault="009D1973" w:rsidP="000F694A">
      <w:pPr>
        <w:spacing w:line="240" w:lineRule="auto"/>
        <w:jc w:val="left"/>
        <w:rPr>
          <w:rStyle w:val="nfasissutil"/>
        </w:rPr>
      </w:pPr>
      <w:r w:rsidRPr="009D1973">
        <w:rPr>
          <w:rStyle w:val="nfasissutil"/>
        </w:rPr>
        <w:t xml:space="preserve">  itbVerArchivoArchivo.setEnabled(false);</w:t>
      </w:r>
    </w:p>
    <w:p w14:paraId="3D152748" w14:textId="77777777" w:rsidR="009D1973" w:rsidRPr="009D1973" w:rsidRDefault="009D1973" w:rsidP="000F694A">
      <w:pPr>
        <w:spacing w:line="240" w:lineRule="auto"/>
        <w:jc w:val="left"/>
        <w:rPr>
          <w:rStyle w:val="nfasissutil"/>
        </w:rPr>
      </w:pPr>
      <w:r w:rsidRPr="009D1973">
        <w:rPr>
          <w:rStyle w:val="nfasissutil"/>
        </w:rPr>
        <w:t xml:space="preserve">  PopUpinicioSesion.bAceptar.setEnabled(false);</w:t>
      </w:r>
    </w:p>
    <w:p w14:paraId="6F90D031" w14:textId="77777777" w:rsidR="009D1973" w:rsidRPr="009D1973" w:rsidRDefault="009D1973" w:rsidP="000F694A">
      <w:pPr>
        <w:spacing w:line="240" w:lineRule="auto"/>
        <w:jc w:val="left"/>
        <w:rPr>
          <w:rStyle w:val="nfasissutil"/>
        </w:rPr>
      </w:pPr>
      <w:r w:rsidRPr="009D1973">
        <w:rPr>
          <w:rStyle w:val="nfasissutil"/>
        </w:rPr>
        <w:t>}</w:t>
      </w:r>
    </w:p>
    <w:p w14:paraId="218FDC3E" w14:textId="77777777" w:rsidR="009D1973" w:rsidRPr="009D1973" w:rsidRDefault="009D1973" w:rsidP="000F694A">
      <w:pPr>
        <w:spacing w:line="240" w:lineRule="auto"/>
        <w:jc w:val="left"/>
        <w:rPr>
          <w:rStyle w:val="nfasissutil"/>
        </w:rPr>
      </w:pPr>
    </w:p>
    <w:p w14:paraId="2700F47E" w14:textId="77777777" w:rsidR="009D1973" w:rsidRPr="009D1973" w:rsidRDefault="009D1973" w:rsidP="000F694A">
      <w:pPr>
        <w:spacing w:line="240" w:lineRule="auto"/>
        <w:jc w:val="left"/>
        <w:rPr>
          <w:rStyle w:val="nfasissutil"/>
        </w:rPr>
      </w:pPr>
      <w:r w:rsidRPr="009D1973">
        <w:rPr>
          <w:rStyle w:val="nfasissutil"/>
        </w:rPr>
        <w:t>void enableButtonsTabla() {</w:t>
      </w:r>
    </w:p>
    <w:p w14:paraId="6AB04190" w14:textId="77777777" w:rsidR="009D1973" w:rsidRPr="009D1973" w:rsidRDefault="009D1973" w:rsidP="000F694A">
      <w:pPr>
        <w:spacing w:line="240" w:lineRule="auto"/>
        <w:jc w:val="left"/>
        <w:rPr>
          <w:rStyle w:val="nfasissutil"/>
        </w:rPr>
      </w:pPr>
      <w:r w:rsidRPr="009D1973">
        <w:rPr>
          <w:rStyle w:val="nfasissutil"/>
        </w:rPr>
        <w:t xml:space="preserve">  if (admin == true) {</w:t>
      </w:r>
    </w:p>
    <w:p w14:paraId="06D02F92" w14:textId="77777777" w:rsidR="009D1973" w:rsidRPr="009D1973" w:rsidRDefault="009D1973" w:rsidP="000F694A">
      <w:pPr>
        <w:spacing w:line="240" w:lineRule="auto"/>
        <w:jc w:val="left"/>
        <w:rPr>
          <w:rStyle w:val="nfasissutil"/>
        </w:rPr>
      </w:pPr>
      <w:r w:rsidRPr="009D1973">
        <w:rPr>
          <w:rStyle w:val="nfasissutil"/>
        </w:rPr>
        <w:t xml:space="preserve">    bAñadir.setEnabled(true);</w:t>
      </w:r>
    </w:p>
    <w:p w14:paraId="7BBDA9FC" w14:textId="77777777" w:rsidR="009D1973" w:rsidRPr="009D1973" w:rsidRDefault="009D1973" w:rsidP="000F694A">
      <w:pPr>
        <w:spacing w:line="240" w:lineRule="auto"/>
        <w:jc w:val="left"/>
        <w:rPr>
          <w:rStyle w:val="nfasissutil"/>
        </w:rPr>
      </w:pPr>
      <w:r w:rsidRPr="009D1973">
        <w:rPr>
          <w:rStyle w:val="nfasissutil"/>
        </w:rPr>
        <w:t xml:space="preserve">  }</w:t>
      </w:r>
    </w:p>
    <w:p w14:paraId="362F205C" w14:textId="77777777" w:rsidR="009D1973" w:rsidRPr="009D1973" w:rsidRDefault="009D1973" w:rsidP="000F694A">
      <w:pPr>
        <w:spacing w:line="240" w:lineRule="auto"/>
        <w:jc w:val="left"/>
        <w:rPr>
          <w:rStyle w:val="nfasissutil"/>
        </w:rPr>
      </w:pPr>
      <w:r w:rsidRPr="009D1973">
        <w:rPr>
          <w:rStyle w:val="nfasissutil"/>
        </w:rPr>
        <w:t xml:space="preserve">  bDetalle.setEnabled(true);</w:t>
      </w:r>
    </w:p>
    <w:p w14:paraId="48F92DFB" w14:textId="77777777" w:rsidR="009D1973" w:rsidRPr="009D1973" w:rsidRDefault="009D1973" w:rsidP="000F694A">
      <w:pPr>
        <w:spacing w:line="240" w:lineRule="auto"/>
        <w:jc w:val="left"/>
        <w:rPr>
          <w:rStyle w:val="nfasissutil"/>
        </w:rPr>
      </w:pPr>
      <w:r w:rsidRPr="009D1973">
        <w:rPr>
          <w:rStyle w:val="nfasissutil"/>
        </w:rPr>
        <w:t xml:space="preserve">  if (pantalla == PANTALLA.CENSO) {</w:t>
      </w:r>
    </w:p>
    <w:p w14:paraId="1A65D7BE" w14:textId="77777777" w:rsidR="009D1973" w:rsidRPr="009D1973" w:rsidRDefault="009D1973" w:rsidP="000F694A">
      <w:pPr>
        <w:spacing w:line="240" w:lineRule="auto"/>
        <w:jc w:val="left"/>
        <w:rPr>
          <w:rStyle w:val="nfasissutil"/>
        </w:rPr>
      </w:pPr>
      <w:r w:rsidRPr="009D1973">
        <w:rPr>
          <w:rStyle w:val="nfasissutil"/>
        </w:rPr>
        <w:t xml:space="preserve">    bModificar.setEnabled(true);</w:t>
      </w:r>
    </w:p>
    <w:p w14:paraId="50125A88" w14:textId="77777777" w:rsidR="009D1973" w:rsidRPr="009D1973" w:rsidRDefault="009D1973" w:rsidP="000F694A">
      <w:pPr>
        <w:spacing w:line="240" w:lineRule="auto"/>
        <w:jc w:val="left"/>
        <w:rPr>
          <w:rStyle w:val="nfasissutil"/>
        </w:rPr>
      </w:pPr>
      <w:r w:rsidRPr="009D1973">
        <w:rPr>
          <w:rStyle w:val="nfasissutil"/>
        </w:rPr>
        <w:t xml:space="preserve">  }</w:t>
      </w:r>
    </w:p>
    <w:p w14:paraId="6B27EA52" w14:textId="77777777" w:rsidR="009D1973" w:rsidRPr="009D1973" w:rsidRDefault="009D1973" w:rsidP="000F694A">
      <w:pPr>
        <w:spacing w:line="240" w:lineRule="auto"/>
        <w:jc w:val="left"/>
        <w:rPr>
          <w:rStyle w:val="nfasissutil"/>
        </w:rPr>
      </w:pPr>
      <w:r w:rsidRPr="009D1973">
        <w:rPr>
          <w:rStyle w:val="nfasissutil"/>
        </w:rPr>
        <w:t xml:space="preserve">  if (pantalla == PANTALLA.ARCHIVO) {</w:t>
      </w:r>
    </w:p>
    <w:p w14:paraId="75554099" w14:textId="77777777" w:rsidR="009D1973" w:rsidRPr="009D1973" w:rsidRDefault="009D1973" w:rsidP="000F694A">
      <w:pPr>
        <w:spacing w:line="240" w:lineRule="auto"/>
        <w:jc w:val="left"/>
        <w:rPr>
          <w:rStyle w:val="nfasissutil"/>
        </w:rPr>
      </w:pPr>
      <w:r w:rsidRPr="009D1973">
        <w:rPr>
          <w:rStyle w:val="nfasissutil"/>
        </w:rPr>
        <w:t xml:space="preserve">    bBuscarArchivo.setEnabled(true);</w:t>
      </w:r>
    </w:p>
    <w:p w14:paraId="629C34AD" w14:textId="77777777" w:rsidR="009D1973" w:rsidRPr="009D1973" w:rsidRDefault="009D1973" w:rsidP="000F694A">
      <w:pPr>
        <w:spacing w:line="240" w:lineRule="auto"/>
        <w:jc w:val="left"/>
        <w:rPr>
          <w:rStyle w:val="nfasissutil"/>
        </w:rPr>
      </w:pPr>
      <w:r w:rsidRPr="009D1973">
        <w:rPr>
          <w:rStyle w:val="nfasissutil"/>
        </w:rPr>
        <w:t xml:space="preserve">  }</w:t>
      </w:r>
    </w:p>
    <w:p w14:paraId="1D9DBDDF" w14:textId="77777777" w:rsidR="009D1973" w:rsidRPr="009D1973" w:rsidRDefault="009D1973" w:rsidP="000F694A">
      <w:pPr>
        <w:spacing w:line="240" w:lineRule="auto"/>
        <w:jc w:val="left"/>
        <w:rPr>
          <w:rStyle w:val="nfasissutil"/>
        </w:rPr>
      </w:pPr>
      <w:r w:rsidRPr="009D1973">
        <w:rPr>
          <w:rStyle w:val="nfasissutil"/>
        </w:rPr>
        <w:t>}</w:t>
      </w:r>
    </w:p>
    <w:p w14:paraId="4789D280" w14:textId="77777777" w:rsidR="009D1973" w:rsidRPr="009D1973" w:rsidRDefault="009D1973" w:rsidP="000F694A">
      <w:pPr>
        <w:spacing w:line="240" w:lineRule="auto"/>
        <w:jc w:val="left"/>
        <w:rPr>
          <w:rStyle w:val="nfasissutil"/>
        </w:rPr>
      </w:pPr>
    </w:p>
    <w:p w14:paraId="0D5D6513" w14:textId="77777777" w:rsidR="009D1973" w:rsidRPr="009D1973" w:rsidRDefault="009D1973" w:rsidP="000F694A">
      <w:pPr>
        <w:spacing w:line="240" w:lineRule="auto"/>
        <w:jc w:val="left"/>
        <w:rPr>
          <w:rStyle w:val="nfasissutil"/>
        </w:rPr>
      </w:pPr>
      <w:r w:rsidRPr="009D1973">
        <w:rPr>
          <w:rStyle w:val="nfasissutil"/>
        </w:rPr>
        <w:t>void enableButtonsPagedTable() {</w:t>
      </w:r>
    </w:p>
    <w:p w14:paraId="52FB44F2" w14:textId="77777777" w:rsidR="009D1973" w:rsidRPr="009D1973" w:rsidRDefault="009D1973" w:rsidP="000F694A">
      <w:pPr>
        <w:spacing w:line="240" w:lineRule="auto"/>
        <w:jc w:val="left"/>
        <w:rPr>
          <w:rStyle w:val="nfasissutil"/>
        </w:rPr>
      </w:pPr>
      <w:r w:rsidRPr="009D1973">
        <w:rPr>
          <w:rStyle w:val="nfasissutil"/>
        </w:rPr>
        <w:t xml:space="preserve">  bNextCenso.setEnabled(true);</w:t>
      </w:r>
    </w:p>
    <w:p w14:paraId="0C90D6DA" w14:textId="77777777" w:rsidR="009D1973" w:rsidRPr="009D1973" w:rsidRDefault="009D1973" w:rsidP="000F694A">
      <w:pPr>
        <w:spacing w:line="240" w:lineRule="auto"/>
        <w:jc w:val="left"/>
        <w:rPr>
          <w:rStyle w:val="nfasissutil"/>
        </w:rPr>
      </w:pPr>
      <w:r w:rsidRPr="009D1973">
        <w:rPr>
          <w:rStyle w:val="nfasissutil"/>
        </w:rPr>
        <w:t xml:space="preserve">  bPrevCenso.setEnabled(true);</w:t>
      </w:r>
    </w:p>
    <w:p w14:paraId="2B8F21FE" w14:textId="77777777" w:rsidR="009D1973" w:rsidRPr="009D1973" w:rsidRDefault="009D1973" w:rsidP="000F694A">
      <w:pPr>
        <w:spacing w:line="240" w:lineRule="auto"/>
        <w:jc w:val="left"/>
        <w:rPr>
          <w:rStyle w:val="nfasissutil"/>
        </w:rPr>
      </w:pPr>
      <w:r w:rsidRPr="009D1973">
        <w:rPr>
          <w:rStyle w:val="nfasissutil"/>
        </w:rPr>
        <w:t>}</w:t>
      </w:r>
    </w:p>
    <w:p w14:paraId="2D17DAFA" w14:textId="77777777" w:rsidR="009D1973" w:rsidRPr="009D1973" w:rsidRDefault="009D1973" w:rsidP="000F694A">
      <w:pPr>
        <w:spacing w:line="240" w:lineRule="auto"/>
        <w:jc w:val="left"/>
        <w:rPr>
          <w:rStyle w:val="nfasissutil"/>
        </w:rPr>
      </w:pPr>
    </w:p>
    <w:p w14:paraId="07386A29" w14:textId="77777777" w:rsidR="009D1973" w:rsidRPr="009D1973" w:rsidRDefault="009D1973" w:rsidP="000F694A">
      <w:pPr>
        <w:spacing w:line="240" w:lineRule="auto"/>
        <w:jc w:val="left"/>
        <w:rPr>
          <w:rStyle w:val="nfasissutil"/>
        </w:rPr>
      </w:pPr>
      <w:r w:rsidRPr="009D1973">
        <w:rPr>
          <w:rStyle w:val="nfasissutil"/>
        </w:rPr>
        <w:t>void enableButtonsContabilidad() {</w:t>
      </w:r>
    </w:p>
    <w:p w14:paraId="1A4D695C" w14:textId="77777777" w:rsidR="009D1973" w:rsidRPr="009D1973" w:rsidRDefault="009D1973" w:rsidP="000F694A">
      <w:pPr>
        <w:spacing w:line="240" w:lineRule="auto"/>
        <w:jc w:val="left"/>
        <w:rPr>
          <w:rStyle w:val="nfasissutil"/>
        </w:rPr>
      </w:pPr>
      <w:r w:rsidRPr="009D1973">
        <w:rPr>
          <w:rStyle w:val="nfasissutil"/>
        </w:rPr>
        <w:t xml:space="preserve">  bBalance.setEnabled(true);</w:t>
      </w:r>
    </w:p>
    <w:p w14:paraId="26CFA652" w14:textId="77777777" w:rsidR="009D1973" w:rsidRPr="009D1973" w:rsidRDefault="009D1973" w:rsidP="000F694A">
      <w:pPr>
        <w:spacing w:line="240" w:lineRule="auto"/>
        <w:jc w:val="left"/>
        <w:rPr>
          <w:rStyle w:val="nfasissutil"/>
        </w:rPr>
      </w:pPr>
      <w:r w:rsidRPr="009D1973">
        <w:rPr>
          <w:rStyle w:val="nfasissutil"/>
        </w:rPr>
        <w:t xml:space="preserve">  bPresupuesto.setEnabled(true);</w:t>
      </w:r>
    </w:p>
    <w:p w14:paraId="072C5E9A" w14:textId="77777777" w:rsidR="009D1973" w:rsidRPr="009D1973" w:rsidRDefault="009D1973" w:rsidP="000F694A">
      <w:pPr>
        <w:spacing w:line="240" w:lineRule="auto"/>
        <w:jc w:val="left"/>
        <w:rPr>
          <w:rStyle w:val="nfasissutil"/>
        </w:rPr>
      </w:pPr>
      <w:r w:rsidRPr="009D1973">
        <w:rPr>
          <w:rStyle w:val="nfasissutil"/>
        </w:rPr>
        <w:t>}</w:t>
      </w:r>
    </w:p>
    <w:p w14:paraId="4C35E002" w14:textId="77777777" w:rsidR="009D1973" w:rsidRPr="009D1973" w:rsidRDefault="009D1973" w:rsidP="000F694A">
      <w:pPr>
        <w:spacing w:line="240" w:lineRule="auto"/>
        <w:jc w:val="left"/>
        <w:rPr>
          <w:rStyle w:val="nfasissutil"/>
        </w:rPr>
      </w:pPr>
    </w:p>
    <w:p w14:paraId="49DF910E" w14:textId="77777777" w:rsidR="009D1973" w:rsidRPr="009D1973" w:rsidRDefault="009D1973" w:rsidP="000F694A">
      <w:pPr>
        <w:spacing w:line="240" w:lineRule="auto"/>
        <w:jc w:val="left"/>
        <w:rPr>
          <w:rStyle w:val="nfasissutil"/>
        </w:rPr>
      </w:pPr>
      <w:r w:rsidRPr="009D1973">
        <w:rPr>
          <w:rStyle w:val="nfasissutil"/>
        </w:rPr>
        <w:t>void displayButtonsTabla() {</w:t>
      </w:r>
    </w:p>
    <w:p w14:paraId="20CCA83F" w14:textId="77777777" w:rsidR="009D1973" w:rsidRPr="009D1973" w:rsidRDefault="009D1973" w:rsidP="000F694A">
      <w:pPr>
        <w:spacing w:line="240" w:lineRule="auto"/>
        <w:jc w:val="left"/>
        <w:rPr>
          <w:rStyle w:val="nfasissutil"/>
        </w:rPr>
      </w:pPr>
      <w:r w:rsidRPr="009D1973">
        <w:rPr>
          <w:rStyle w:val="nfasissutil"/>
        </w:rPr>
        <w:lastRenderedPageBreak/>
        <w:t xml:space="preserve">  bAñadir.display();</w:t>
      </w:r>
    </w:p>
    <w:p w14:paraId="665F2A6A" w14:textId="77777777" w:rsidR="009D1973" w:rsidRPr="009D1973" w:rsidRDefault="009D1973" w:rsidP="000F694A">
      <w:pPr>
        <w:spacing w:line="240" w:lineRule="auto"/>
        <w:jc w:val="left"/>
        <w:rPr>
          <w:rStyle w:val="nfasissutil"/>
        </w:rPr>
      </w:pPr>
      <w:r w:rsidRPr="009D1973">
        <w:rPr>
          <w:rStyle w:val="nfasissutil"/>
        </w:rPr>
        <w:t xml:space="preserve">  if (pantalla == PANTALLA.CENSO) {</w:t>
      </w:r>
    </w:p>
    <w:p w14:paraId="6BEB00D1" w14:textId="77777777" w:rsidR="009D1973" w:rsidRPr="009D1973" w:rsidRDefault="009D1973" w:rsidP="000F694A">
      <w:pPr>
        <w:spacing w:line="240" w:lineRule="auto"/>
        <w:jc w:val="left"/>
        <w:rPr>
          <w:rStyle w:val="nfasissutil"/>
        </w:rPr>
      </w:pPr>
      <w:r w:rsidRPr="009D1973">
        <w:rPr>
          <w:rStyle w:val="nfasissutil"/>
        </w:rPr>
        <w:t xml:space="preserve">    bModificar.display();</w:t>
      </w:r>
    </w:p>
    <w:p w14:paraId="318B49BD" w14:textId="77777777" w:rsidR="009D1973" w:rsidRPr="009D1973" w:rsidRDefault="009D1973" w:rsidP="000F694A">
      <w:pPr>
        <w:spacing w:line="240" w:lineRule="auto"/>
        <w:jc w:val="left"/>
        <w:rPr>
          <w:rStyle w:val="nfasissutil"/>
        </w:rPr>
      </w:pPr>
      <w:r w:rsidRPr="009D1973">
        <w:rPr>
          <w:rStyle w:val="nfasissutil"/>
        </w:rPr>
        <w:t xml:space="preserve">  }</w:t>
      </w:r>
    </w:p>
    <w:p w14:paraId="47989C38" w14:textId="77777777" w:rsidR="009D1973" w:rsidRPr="009D1973" w:rsidRDefault="009D1973" w:rsidP="000F694A">
      <w:pPr>
        <w:spacing w:line="240" w:lineRule="auto"/>
        <w:jc w:val="left"/>
        <w:rPr>
          <w:rStyle w:val="nfasissutil"/>
        </w:rPr>
      </w:pPr>
      <w:r w:rsidRPr="009D1973">
        <w:rPr>
          <w:rStyle w:val="nfasissutil"/>
        </w:rPr>
        <w:t xml:space="preserve">  if (pantalla == PANTALLA.ARCHIVO) {</w:t>
      </w:r>
    </w:p>
    <w:p w14:paraId="44ADF1E7" w14:textId="77777777" w:rsidR="009D1973" w:rsidRPr="009D1973" w:rsidRDefault="009D1973" w:rsidP="000F694A">
      <w:pPr>
        <w:spacing w:line="240" w:lineRule="auto"/>
        <w:jc w:val="left"/>
        <w:rPr>
          <w:rStyle w:val="nfasissutil"/>
        </w:rPr>
      </w:pPr>
      <w:r w:rsidRPr="009D1973">
        <w:rPr>
          <w:rStyle w:val="nfasissutil"/>
        </w:rPr>
        <w:t xml:space="preserve">    bBuscarArchivo.display();</w:t>
      </w:r>
    </w:p>
    <w:p w14:paraId="6025F16D" w14:textId="77777777" w:rsidR="009D1973" w:rsidRPr="009D1973" w:rsidRDefault="009D1973" w:rsidP="000F694A">
      <w:pPr>
        <w:spacing w:line="240" w:lineRule="auto"/>
        <w:jc w:val="left"/>
        <w:rPr>
          <w:rStyle w:val="nfasissutil"/>
        </w:rPr>
      </w:pPr>
      <w:r w:rsidRPr="009D1973">
        <w:rPr>
          <w:rStyle w:val="nfasissutil"/>
        </w:rPr>
        <w:t xml:space="preserve">  }</w:t>
      </w:r>
    </w:p>
    <w:p w14:paraId="2AABB984" w14:textId="77777777" w:rsidR="009D1973" w:rsidRPr="009D1973" w:rsidRDefault="009D1973" w:rsidP="000F694A">
      <w:pPr>
        <w:spacing w:line="240" w:lineRule="auto"/>
        <w:jc w:val="left"/>
        <w:rPr>
          <w:rStyle w:val="nfasissutil"/>
        </w:rPr>
      </w:pPr>
      <w:r w:rsidRPr="009D1973">
        <w:rPr>
          <w:rStyle w:val="nfasissutil"/>
        </w:rPr>
        <w:t xml:space="preserve">  bDetalle.display();</w:t>
      </w:r>
    </w:p>
    <w:p w14:paraId="18F8CB68" w14:textId="77777777" w:rsidR="009D1973" w:rsidRPr="009D1973" w:rsidRDefault="009D1973" w:rsidP="000F694A">
      <w:pPr>
        <w:spacing w:line="240" w:lineRule="auto"/>
        <w:jc w:val="left"/>
        <w:rPr>
          <w:rStyle w:val="nfasissutil"/>
        </w:rPr>
      </w:pPr>
      <w:r w:rsidRPr="009D1973">
        <w:rPr>
          <w:rStyle w:val="nfasissutil"/>
        </w:rPr>
        <w:t>}</w:t>
      </w:r>
    </w:p>
    <w:p w14:paraId="1BA00F14" w14:textId="77777777" w:rsidR="009D1973" w:rsidRPr="009D1973" w:rsidRDefault="009D1973" w:rsidP="000F694A">
      <w:pPr>
        <w:spacing w:line="240" w:lineRule="auto"/>
        <w:jc w:val="left"/>
        <w:rPr>
          <w:rStyle w:val="nfasissutil"/>
        </w:rPr>
      </w:pPr>
    </w:p>
    <w:p w14:paraId="666F31E1" w14:textId="77777777" w:rsidR="009D1973" w:rsidRPr="009D1973" w:rsidRDefault="009D1973" w:rsidP="000F694A">
      <w:pPr>
        <w:spacing w:line="240" w:lineRule="auto"/>
        <w:jc w:val="left"/>
        <w:rPr>
          <w:rStyle w:val="nfasissutil"/>
        </w:rPr>
      </w:pPr>
      <w:r w:rsidRPr="009D1973">
        <w:rPr>
          <w:rStyle w:val="nfasissutil"/>
        </w:rPr>
        <w:t>// Dibuja els botons</w:t>
      </w:r>
    </w:p>
    <w:p w14:paraId="52D966BE" w14:textId="77777777" w:rsidR="009D1973" w:rsidRPr="009D1973" w:rsidRDefault="009D1973" w:rsidP="000F694A">
      <w:pPr>
        <w:spacing w:line="240" w:lineRule="auto"/>
        <w:jc w:val="left"/>
        <w:rPr>
          <w:rStyle w:val="nfasissutil"/>
        </w:rPr>
      </w:pPr>
      <w:r w:rsidRPr="009D1973">
        <w:rPr>
          <w:rStyle w:val="nfasissutil"/>
        </w:rPr>
        <w:t>void displayButtonsPagedTableCenso() {</w:t>
      </w:r>
    </w:p>
    <w:p w14:paraId="79477756" w14:textId="77777777" w:rsidR="009D1973" w:rsidRPr="009D1973" w:rsidRDefault="009D1973" w:rsidP="000F694A">
      <w:pPr>
        <w:spacing w:line="240" w:lineRule="auto"/>
        <w:jc w:val="left"/>
        <w:rPr>
          <w:rStyle w:val="nfasissutil"/>
        </w:rPr>
      </w:pPr>
      <w:r w:rsidRPr="009D1973">
        <w:rPr>
          <w:rStyle w:val="nfasissutil"/>
        </w:rPr>
        <w:t xml:space="preserve">  bNextCenso.display();</w:t>
      </w:r>
    </w:p>
    <w:p w14:paraId="45BA2929" w14:textId="77777777" w:rsidR="009D1973" w:rsidRPr="009D1973" w:rsidRDefault="009D1973" w:rsidP="000F694A">
      <w:pPr>
        <w:spacing w:line="240" w:lineRule="auto"/>
        <w:jc w:val="left"/>
        <w:rPr>
          <w:rStyle w:val="nfasissutil"/>
        </w:rPr>
      </w:pPr>
      <w:r w:rsidRPr="009D1973">
        <w:rPr>
          <w:rStyle w:val="nfasissutil"/>
        </w:rPr>
        <w:t xml:space="preserve">  bPrevCenso.display();</w:t>
      </w:r>
    </w:p>
    <w:p w14:paraId="11C9DABF" w14:textId="77777777" w:rsidR="009D1973" w:rsidRPr="009D1973" w:rsidRDefault="009D1973" w:rsidP="000F694A">
      <w:pPr>
        <w:spacing w:line="240" w:lineRule="auto"/>
        <w:jc w:val="left"/>
        <w:rPr>
          <w:rStyle w:val="nfasissutil"/>
        </w:rPr>
      </w:pPr>
      <w:r w:rsidRPr="009D1973">
        <w:rPr>
          <w:rStyle w:val="nfasissutil"/>
        </w:rPr>
        <w:t>}</w:t>
      </w:r>
    </w:p>
    <w:p w14:paraId="07D9847E" w14:textId="77777777" w:rsidR="009D1973" w:rsidRPr="009D1973" w:rsidRDefault="009D1973" w:rsidP="000F694A">
      <w:pPr>
        <w:spacing w:line="240" w:lineRule="auto"/>
        <w:jc w:val="left"/>
        <w:rPr>
          <w:rStyle w:val="nfasissutil"/>
        </w:rPr>
      </w:pPr>
    </w:p>
    <w:p w14:paraId="3EBC849B" w14:textId="77777777" w:rsidR="009D1973" w:rsidRPr="009D1973" w:rsidRDefault="009D1973" w:rsidP="000F694A">
      <w:pPr>
        <w:spacing w:line="240" w:lineRule="auto"/>
        <w:jc w:val="left"/>
        <w:rPr>
          <w:rStyle w:val="nfasissutil"/>
        </w:rPr>
      </w:pPr>
      <w:r w:rsidRPr="009D1973">
        <w:rPr>
          <w:rStyle w:val="nfasissutil"/>
        </w:rPr>
        <w:t>void displayButtonsPagedTableArchivo() {</w:t>
      </w:r>
    </w:p>
    <w:p w14:paraId="6137F5F0" w14:textId="77777777" w:rsidR="009D1973" w:rsidRPr="009D1973" w:rsidRDefault="009D1973" w:rsidP="000F694A">
      <w:pPr>
        <w:spacing w:line="240" w:lineRule="auto"/>
        <w:jc w:val="left"/>
        <w:rPr>
          <w:rStyle w:val="nfasissutil"/>
        </w:rPr>
      </w:pPr>
      <w:r w:rsidRPr="009D1973">
        <w:rPr>
          <w:rStyle w:val="nfasissutil"/>
        </w:rPr>
        <w:t xml:space="preserve">  bNextArchivo.display();</w:t>
      </w:r>
    </w:p>
    <w:p w14:paraId="3AE2EAE7" w14:textId="77777777" w:rsidR="009D1973" w:rsidRPr="009D1973" w:rsidRDefault="009D1973" w:rsidP="000F694A">
      <w:pPr>
        <w:spacing w:line="240" w:lineRule="auto"/>
        <w:jc w:val="left"/>
        <w:rPr>
          <w:rStyle w:val="nfasissutil"/>
        </w:rPr>
      </w:pPr>
      <w:r w:rsidRPr="009D1973">
        <w:rPr>
          <w:rStyle w:val="nfasissutil"/>
        </w:rPr>
        <w:t xml:space="preserve">  bPrevArchivo.display();</w:t>
      </w:r>
    </w:p>
    <w:p w14:paraId="2E5A7D48" w14:textId="77777777" w:rsidR="009D1973" w:rsidRPr="009D1973" w:rsidRDefault="009D1973" w:rsidP="000F694A">
      <w:pPr>
        <w:spacing w:line="240" w:lineRule="auto"/>
        <w:jc w:val="left"/>
        <w:rPr>
          <w:rStyle w:val="nfasissutil"/>
        </w:rPr>
      </w:pPr>
      <w:r w:rsidRPr="009D1973">
        <w:rPr>
          <w:rStyle w:val="nfasissutil"/>
        </w:rPr>
        <w:t>}</w:t>
      </w:r>
    </w:p>
    <w:p w14:paraId="6084F312" w14:textId="77777777" w:rsidR="009D1973" w:rsidRPr="009D1973" w:rsidRDefault="009D1973" w:rsidP="000F694A">
      <w:pPr>
        <w:spacing w:line="240" w:lineRule="auto"/>
        <w:jc w:val="left"/>
        <w:rPr>
          <w:rStyle w:val="nfasissutil"/>
        </w:rPr>
      </w:pPr>
    </w:p>
    <w:p w14:paraId="676DD10E" w14:textId="77777777" w:rsidR="009D1973" w:rsidRPr="009D1973" w:rsidRDefault="009D1973" w:rsidP="000F694A">
      <w:pPr>
        <w:spacing w:line="240" w:lineRule="auto"/>
        <w:jc w:val="left"/>
        <w:rPr>
          <w:rStyle w:val="nfasissutil"/>
        </w:rPr>
      </w:pPr>
      <w:r w:rsidRPr="009D1973">
        <w:rPr>
          <w:rStyle w:val="nfasissutil"/>
        </w:rPr>
        <w:t>void enableButtonsEnlaces() {</w:t>
      </w:r>
    </w:p>
    <w:p w14:paraId="7AF9E5EA" w14:textId="77777777" w:rsidR="009D1973" w:rsidRPr="009D1973" w:rsidRDefault="009D1973" w:rsidP="000F694A">
      <w:pPr>
        <w:spacing w:line="240" w:lineRule="auto"/>
        <w:jc w:val="left"/>
        <w:rPr>
          <w:rStyle w:val="nfasissutil"/>
        </w:rPr>
      </w:pPr>
      <w:r w:rsidRPr="009D1973">
        <w:rPr>
          <w:rStyle w:val="nfasissutil"/>
        </w:rPr>
        <w:t xml:space="preserve">  bFacebook.setEnabled(true);</w:t>
      </w:r>
    </w:p>
    <w:p w14:paraId="5FF64E6C" w14:textId="77777777" w:rsidR="009D1973" w:rsidRPr="009D1973" w:rsidRDefault="009D1973" w:rsidP="000F694A">
      <w:pPr>
        <w:spacing w:line="240" w:lineRule="auto"/>
        <w:jc w:val="left"/>
        <w:rPr>
          <w:rStyle w:val="nfasissutil"/>
        </w:rPr>
      </w:pPr>
      <w:r w:rsidRPr="009D1973">
        <w:rPr>
          <w:rStyle w:val="nfasissutil"/>
        </w:rPr>
        <w:t xml:space="preserve">  bTwitter.setEnabled(true);</w:t>
      </w:r>
    </w:p>
    <w:p w14:paraId="072B6E5D" w14:textId="77777777" w:rsidR="009D1973" w:rsidRPr="009D1973" w:rsidRDefault="009D1973" w:rsidP="000F694A">
      <w:pPr>
        <w:spacing w:line="240" w:lineRule="auto"/>
        <w:jc w:val="left"/>
        <w:rPr>
          <w:rStyle w:val="nfasissutil"/>
        </w:rPr>
      </w:pPr>
      <w:r w:rsidRPr="009D1973">
        <w:rPr>
          <w:rStyle w:val="nfasissutil"/>
        </w:rPr>
        <w:t xml:space="preserve">  bInstagram.setEnabled(true);</w:t>
      </w:r>
    </w:p>
    <w:p w14:paraId="28359332" w14:textId="77777777" w:rsidR="009D1973" w:rsidRPr="009D1973" w:rsidRDefault="009D1973" w:rsidP="000F694A">
      <w:pPr>
        <w:spacing w:line="240" w:lineRule="auto"/>
        <w:jc w:val="left"/>
        <w:rPr>
          <w:rStyle w:val="nfasissutil"/>
        </w:rPr>
      </w:pPr>
      <w:r w:rsidRPr="009D1973">
        <w:rPr>
          <w:rStyle w:val="nfasissutil"/>
        </w:rPr>
        <w:t xml:space="preserve">  bYoutube.setEnabled(true);</w:t>
      </w:r>
    </w:p>
    <w:p w14:paraId="2A5C9B7D" w14:textId="77777777" w:rsidR="009D1973" w:rsidRPr="009D1973" w:rsidRDefault="009D1973" w:rsidP="000F694A">
      <w:pPr>
        <w:spacing w:line="240" w:lineRule="auto"/>
        <w:jc w:val="left"/>
        <w:rPr>
          <w:rStyle w:val="nfasissutil"/>
        </w:rPr>
      </w:pPr>
      <w:r w:rsidRPr="009D1973">
        <w:rPr>
          <w:rStyle w:val="nfasissutil"/>
        </w:rPr>
        <w:t xml:space="preserve">  bArzobispado.setEnabled(true);</w:t>
      </w:r>
    </w:p>
    <w:p w14:paraId="3DC5D856" w14:textId="77777777" w:rsidR="009D1973" w:rsidRPr="009D1973" w:rsidRDefault="009D1973" w:rsidP="000F694A">
      <w:pPr>
        <w:spacing w:line="240" w:lineRule="auto"/>
        <w:jc w:val="left"/>
        <w:rPr>
          <w:rStyle w:val="nfasissutil"/>
        </w:rPr>
      </w:pPr>
      <w:r w:rsidRPr="009D1973">
        <w:rPr>
          <w:rStyle w:val="nfasissutil"/>
        </w:rPr>
        <w:t xml:space="preserve">  bAyuntamiento.setEnabled(true);</w:t>
      </w:r>
    </w:p>
    <w:p w14:paraId="6A09317B" w14:textId="77777777" w:rsidR="009D1973" w:rsidRPr="009D1973" w:rsidRDefault="009D1973" w:rsidP="000F694A">
      <w:pPr>
        <w:spacing w:line="240" w:lineRule="auto"/>
        <w:jc w:val="left"/>
        <w:rPr>
          <w:rStyle w:val="nfasissutil"/>
        </w:rPr>
      </w:pPr>
      <w:r w:rsidRPr="009D1973">
        <w:rPr>
          <w:rStyle w:val="nfasissutil"/>
        </w:rPr>
        <w:t xml:space="preserve">  bWebCofrade.setEnabled(true);</w:t>
      </w:r>
    </w:p>
    <w:p w14:paraId="7DBC3E81" w14:textId="77777777" w:rsidR="009D1973" w:rsidRPr="009D1973" w:rsidRDefault="009D1973" w:rsidP="000F694A">
      <w:pPr>
        <w:spacing w:line="240" w:lineRule="auto"/>
        <w:jc w:val="left"/>
        <w:rPr>
          <w:rStyle w:val="nfasissutil"/>
        </w:rPr>
      </w:pPr>
      <w:r w:rsidRPr="009D1973">
        <w:rPr>
          <w:rStyle w:val="nfasissutil"/>
        </w:rPr>
        <w:t xml:space="preserve">  bOtrasHermandades.setEnabled(true);</w:t>
      </w:r>
    </w:p>
    <w:p w14:paraId="39B6E09C" w14:textId="77777777" w:rsidR="009D1973" w:rsidRPr="009D1973" w:rsidRDefault="009D1973" w:rsidP="000F694A">
      <w:pPr>
        <w:spacing w:line="240" w:lineRule="auto"/>
        <w:jc w:val="left"/>
        <w:rPr>
          <w:rStyle w:val="nfasissutil"/>
        </w:rPr>
      </w:pPr>
      <w:r w:rsidRPr="009D1973">
        <w:rPr>
          <w:rStyle w:val="nfasissutil"/>
        </w:rPr>
        <w:t xml:space="preserve">  bRecuerdos.setEnabled(true);</w:t>
      </w:r>
    </w:p>
    <w:p w14:paraId="37D3A35A" w14:textId="77777777" w:rsidR="009D1973" w:rsidRPr="009D1973" w:rsidRDefault="009D1973" w:rsidP="000F694A">
      <w:pPr>
        <w:spacing w:line="240" w:lineRule="auto"/>
        <w:jc w:val="left"/>
        <w:rPr>
          <w:rStyle w:val="nfasissutil"/>
        </w:rPr>
      </w:pPr>
      <w:r w:rsidRPr="009D1973">
        <w:rPr>
          <w:rStyle w:val="nfasissutil"/>
        </w:rPr>
        <w:t>}</w:t>
      </w:r>
    </w:p>
    <w:p w14:paraId="4D2E9600" w14:textId="77777777" w:rsidR="009D1973" w:rsidRPr="009D1973" w:rsidRDefault="009D1973" w:rsidP="000F694A">
      <w:pPr>
        <w:spacing w:line="240" w:lineRule="auto"/>
        <w:jc w:val="left"/>
        <w:rPr>
          <w:rStyle w:val="nfasissutil"/>
        </w:rPr>
      </w:pPr>
      <w:r w:rsidRPr="009D1973">
        <w:rPr>
          <w:rStyle w:val="nfasissutil"/>
        </w:rPr>
        <w:t>void displayButtonsEnlaces() {</w:t>
      </w:r>
    </w:p>
    <w:p w14:paraId="0F3D63D5" w14:textId="77777777" w:rsidR="009D1973" w:rsidRPr="009D1973" w:rsidRDefault="009D1973" w:rsidP="000F694A">
      <w:pPr>
        <w:spacing w:line="240" w:lineRule="auto"/>
        <w:jc w:val="left"/>
        <w:rPr>
          <w:rStyle w:val="nfasissutil"/>
        </w:rPr>
      </w:pPr>
      <w:r w:rsidRPr="009D1973">
        <w:rPr>
          <w:rStyle w:val="nfasissutil"/>
        </w:rPr>
        <w:t xml:space="preserve">  bFacebook.setTextFont(8);</w:t>
      </w:r>
    </w:p>
    <w:p w14:paraId="412B9016" w14:textId="77777777" w:rsidR="009D1973" w:rsidRPr="009D1973" w:rsidRDefault="009D1973" w:rsidP="000F694A">
      <w:pPr>
        <w:spacing w:line="240" w:lineRule="auto"/>
        <w:jc w:val="left"/>
        <w:rPr>
          <w:rStyle w:val="nfasissutil"/>
        </w:rPr>
      </w:pPr>
      <w:r w:rsidRPr="009D1973">
        <w:rPr>
          <w:rStyle w:val="nfasissutil"/>
        </w:rPr>
        <w:t xml:space="preserve">  bTwitter.setTextFont(8);</w:t>
      </w:r>
    </w:p>
    <w:p w14:paraId="3F436E30" w14:textId="77777777" w:rsidR="009D1973" w:rsidRPr="009D1973" w:rsidRDefault="009D1973" w:rsidP="000F694A">
      <w:pPr>
        <w:spacing w:line="240" w:lineRule="auto"/>
        <w:jc w:val="left"/>
        <w:rPr>
          <w:rStyle w:val="nfasissutil"/>
        </w:rPr>
      </w:pPr>
      <w:r w:rsidRPr="009D1973">
        <w:rPr>
          <w:rStyle w:val="nfasissutil"/>
        </w:rPr>
        <w:t xml:space="preserve">  bInstagram.setTextFont(8);</w:t>
      </w:r>
    </w:p>
    <w:p w14:paraId="18E70B3F" w14:textId="77777777" w:rsidR="009D1973" w:rsidRPr="009D1973" w:rsidRDefault="009D1973" w:rsidP="000F694A">
      <w:pPr>
        <w:spacing w:line="240" w:lineRule="auto"/>
        <w:jc w:val="left"/>
        <w:rPr>
          <w:rStyle w:val="nfasissutil"/>
        </w:rPr>
      </w:pPr>
      <w:r w:rsidRPr="009D1973">
        <w:rPr>
          <w:rStyle w:val="nfasissutil"/>
        </w:rPr>
        <w:t xml:space="preserve">  bYoutube.setTextFont(8);</w:t>
      </w:r>
    </w:p>
    <w:p w14:paraId="72A72143" w14:textId="77777777" w:rsidR="009D1973" w:rsidRPr="009D1973" w:rsidRDefault="009D1973" w:rsidP="000F694A">
      <w:pPr>
        <w:spacing w:line="240" w:lineRule="auto"/>
        <w:jc w:val="left"/>
        <w:rPr>
          <w:rStyle w:val="nfasissutil"/>
        </w:rPr>
      </w:pPr>
      <w:r w:rsidRPr="009D1973">
        <w:rPr>
          <w:rStyle w:val="nfasissutil"/>
        </w:rPr>
        <w:t xml:space="preserve">  bArzobispado.setTextFont(8);</w:t>
      </w:r>
    </w:p>
    <w:p w14:paraId="10B3FC15" w14:textId="77777777" w:rsidR="009D1973" w:rsidRPr="009D1973" w:rsidRDefault="009D1973" w:rsidP="000F694A">
      <w:pPr>
        <w:spacing w:line="240" w:lineRule="auto"/>
        <w:jc w:val="left"/>
        <w:rPr>
          <w:rStyle w:val="nfasissutil"/>
        </w:rPr>
      </w:pPr>
      <w:r w:rsidRPr="009D1973">
        <w:rPr>
          <w:rStyle w:val="nfasissutil"/>
        </w:rPr>
        <w:t xml:space="preserve">  bAyuntamiento.setTextFont(8);</w:t>
      </w:r>
    </w:p>
    <w:p w14:paraId="63DA651A" w14:textId="77777777" w:rsidR="009D1973" w:rsidRPr="009D1973" w:rsidRDefault="009D1973" w:rsidP="000F694A">
      <w:pPr>
        <w:spacing w:line="240" w:lineRule="auto"/>
        <w:jc w:val="left"/>
        <w:rPr>
          <w:rStyle w:val="nfasissutil"/>
        </w:rPr>
      </w:pPr>
      <w:r w:rsidRPr="009D1973">
        <w:rPr>
          <w:rStyle w:val="nfasissutil"/>
        </w:rPr>
        <w:t xml:space="preserve">  bWebCofrade.setTextFont(8);</w:t>
      </w:r>
    </w:p>
    <w:p w14:paraId="4C658E7B" w14:textId="77777777" w:rsidR="009D1973" w:rsidRPr="009D1973" w:rsidRDefault="009D1973" w:rsidP="000F694A">
      <w:pPr>
        <w:spacing w:line="240" w:lineRule="auto"/>
        <w:jc w:val="left"/>
        <w:rPr>
          <w:rStyle w:val="nfasissutil"/>
        </w:rPr>
      </w:pPr>
      <w:r w:rsidRPr="009D1973">
        <w:rPr>
          <w:rStyle w:val="nfasissutil"/>
        </w:rPr>
        <w:t xml:space="preserve">  bOtrasHermandades.setTextFont(8);</w:t>
      </w:r>
    </w:p>
    <w:p w14:paraId="6F17DE12" w14:textId="77777777" w:rsidR="009D1973" w:rsidRPr="009D1973" w:rsidRDefault="009D1973" w:rsidP="000F694A">
      <w:pPr>
        <w:spacing w:line="240" w:lineRule="auto"/>
        <w:jc w:val="left"/>
        <w:rPr>
          <w:rStyle w:val="nfasissutil"/>
        </w:rPr>
      </w:pPr>
      <w:r w:rsidRPr="009D1973">
        <w:rPr>
          <w:rStyle w:val="nfasissutil"/>
        </w:rPr>
        <w:t xml:space="preserve">  bFacebook.display();</w:t>
      </w:r>
    </w:p>
    <w:p w14:paraId="01AF4D22" w14:textId="77777777" w:rsidR="009D1973" w:rsidRPr="009D1973" w:rsidRDefault="009D1973" w:rsidP="000F694A">
      <w:pPr>
        <w:spacing w:line="240" w:lineRule="auto"/>
        <w:jc w:val="left"/>
        <w:rPr>
          <w:rStyle w:val="nfasissutil"/>
        </w:rPr>
      </w:pPr>
      <w:r w:rsidRPr="009D1973">
        <w:rPr>
          <w:rStyle w:val="nfasissutil"/>
        </w:rPr>
        <w:t xml:space="preserve">  bTwitter.display();</w:t>
      </w:r>
    </w:p>
    <w:p w14:paraId="3D2EB6BE" w14:textId="77777777" w:rsidR="009D1973" w:rsidRPr="009D1973" w:rsidRDefault="009D1973" w:rsidP="000F694A">
      <w:pPr>
        <w:spacing w:line="240" w:lineRule="auto"/>
        <w:jc w:val="left"/>
        <w:rPr>
          <w:rStyle w:val="nfasissutil"/>
        </w:rPr>
      </w:pPr>
      <w:r w:rsidRPr="009D1973">
        <w:rPr>
          <w:rStyle w:val="nfasissutil"/>
        </w:rPr>
        <w:t xml:space="preserve">  bInstagram.display();</w:t>
      </w:r>
    </w:p>
    <w:p w14:paraId="44256301" w14:textId="77777777" w:rsidR="009D1973" w:rsidRPr="009D1973" w:rsidRDefault="009D1973" w:rsidP="000F694A">
      <w:pPr>
        <w:spacing w:line="240" w:lineRule="auto"/>
        <w:jc w:val="left"/>
        <w:rPr>
          <w:rStyle w:val="nfasissutil"/>
        </w:rPr>
      </w:pPr>
      <w:r w:rsidRPr="009D1973">
        <w:rPr>
          <w:rStyle w:val="nfasissutil"/>
        </w:rPr>
        <w:t xml:space="preserve">  bYoutube.display();</w:t>
      </w:r>
    </w:p>
    <w:p w14:paraId="6953EEE2" w14:textId="77777777" w:rsidR="009D1973" w:rsidRPr="009D1973" w:rsidRDefault="009D1973" w:rsidP="000F694A">
      <w:pPr>
        <w:spacing w:line="240" w:lineRule="auto"/>
        <w:jc w:val="left"/>
        <w:rPr>
          <w:rStyle w:val="nfasissutil"/>
        </w:rPr>
      </w:pPr>
      <w:r w:rsidRPr="009D1973">
        <w:rPr>
          <w:rStyle w:val="nfasissutil"/>
        </w:rPr>
        <w:t xml:space="preserve">  bArzobispado.display();</w:t>
      </w:r>
    </w:p>
    <w:p w14:paraId="540045EB" w14:textId="77777777" w:rsidR="009D1973" w:rsidRPr="009D1973" w:rsidRDefault="009D1973" w:rsidP="000F694A">
      <w:pPr>
        <w:spacing w:line="240" w:lineRule="auto"/>
        <w:jc w:val="left"/>
        <w:rPr>
          <w:rStyle w:val="nfasissutil"/>
        </w:rPr>
      </w:pPr>
      <w:r w:rsidRPr="009D1973">
        <w:rPr>
          <w:rStyle w:val="nfasissutil"/>
        </w:rPr>
        <w:t xml:space="preserve">  bAyuntamiento.display();</w:t>
      </w:r>
    </w:p>
    <w:p w14:paraId="29871ED7" w14:textId="77777777" w:rsidR="009D1973" w:rsidRPr="009D1973" w:rsidRDefault="009D1973" w:rsidP="000F694A">
      <w:pPr>
        <w:spacing w:line="240" w:lineRule="auto"/>
        <w:jc w:val="left"/>
        <w:rPr>
          <w:rStyle w:val="nfasissutil"/>
        </w:rPr>
      </w:pPr>
      <w:r w:rsidRPr="009D1973">
        <w:rPr>
          <w:rStyle w:val="nfasissutil"/>
        </w:rPr>
        <w:t xml:space="preserve">  bWebCofrade.display();</w:t>
      </w:r>
    </w:p>
    <w:p w14:paraId="3FB6E91C"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bOtrasHermandades.display();</w:t>
      </w:r>
    </w:p>
    <w:p w14:paraId="6719AA3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bRecuerdos.display();</w:t>
      </w:r>
    </w:p>
    <w:p w14:paraId="5EA2FD87"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DE51B2E" w14:textId="77777777" w:rsidR="009D1973" w:rsidRPr="009D1973" w:rsidRDefault="009D1973" w:rsidP="000F694A">
      <w:pPr>
        <w:spacing w:line="240" w:lineRule="auto"/>
        <w:jc w:val="left"/>
        <w:rPr>
          <w:rStyle w:val="nfasissutil"/>
          <w:lang w:val="es-ES"/>
        </w:rPr>
      </w:pPr>
    </w:p>
    <w:p w14:paraId="49508635" w14:textId="77777777" w:rsidR="009D1973" w:rsidRPr="009D1973" w:rsidRDefault="009D1973" w:rsidP="000F694A">
      <w:pPr>
        <w:spacing w:line="240" w:lineRule="auto"/>
        <w:jc w:val="left"/>
        <w:rPr>
          <w:rStyle w:val="nfasissutil"/>
          <w:lang w:val="es-ES"/>
        </w:rPr>
      </w:pPr>
    </w:p>
    <w:p w14:paraId="31397892" w14:textId="77777777" w:rsidR="009D1973" w:rsidRPr="009D1973" w:rsidRDefault="009D1973" w:rsidP="000F694A">
      <w:pPr>
        <w:spacing w:line="240" w:lineRule="auto"/>
        <w:jc w:val="left"/>
        <w:rPr>
          <w:rStyle w:val="nfasissutil"/>
          <w:lang w:val="es-ES"/>
        </w:rPr>
      </w:pPr>
      <w:r w:rsidRPr="009D1973">
        <w:rPr>
          <w:rStyle w:val="nfasissutil"/>
          <w:lang w:val="es-ES"/>
        </w:rPr>
        <w:t>//TextField</w:t>
      </w:r>
    </w:p>
    <w:p w14:paraId="04D3404D" w14:textId="77777777" w:rsidR="009D1973" w:rsidRPr="009D1973" w:rsidRDefault="009D1973" w:rsidP="000F694A">
      <w:pPr>
        <w:spacing w:line="240" w:lineRule="auto"/>
        <w:jc w:val="left"/>
        <w:rPr>
          <w:rStyle w:val="nfasissutil"/>
          <w:lang w:val="es-ES"/>
        </w:rPr>
      </w:pPr>
    </w:p>
    <w:p w14:paraId="3756737C" w14:textId="77777777" w:rsidR="009D1973" w:rsidRPr="009D1973" w:rsidRDefault="009D1973" w:rsidP="000F694A">
      <w:pPr>
        <w:spacing w:line="240" w:lineRule="auto"/>
        <w:jc w:val="left"/>
        <w:rPr>
          <w:rStyle w:val="nfasissutil"/>
          <w:lang w:val="es-ES"/>
        </w:rPr>
      </w:pPr>
      <w:r w:rsidRPr="009D1973">
        <w:rPr>
          <w:rStyle w:val="nfasissutil"/>
          <w:lang w:val="es-ES"/>
        </w:rPr>
        <w:t>// Declaració de les variables</w:t>
      </w:r>
    </w:p>
    <w:p w14:paraId="0A9927A7" w14:textId="77777777" w:rsidR="009D1973" w:rsidRPr="009D1973" w:rsidRDefault="009D1973" w:rsidP="000F694A">
      <w:pPr>
        <w:spacing w:line="240" w:lineRule="auto"/>
        <w:jc w:val="left"/>
        <w:rPr>
          <w:rStyle w:val="nfasissutil"/>
        </w:rPr>
      </w:pPr>
      <w:r w:rsidRPr="009D1973">
        <w:rPr>
          <w:rStyle w:val="nfasissutil"/>
        </w:rPr>
        <w:t>TextField userText, passText;</w:t>
      </w:r>
    </w:p>
    <w:p w14:paraId="3092EFB6" w14:textId="77777777" w:rsidR="009D1973" w:rsidRPr="009D1973" w:rsidRDefault="009D1973" w:rsidP="000F694A">
      <w:pPr>
        <w:spacing w:line="240" w:lineRule="auto"/>
        <w:jc w:val="left"/>
        <w:rPr>
          <w:rStyle w:val="nfasissutil"/>
        </w:rPr>
      </w:pPr>
      <w:r w:rsidRPr="009D1973">
        <w:rPr>
          <w:rStyle w:val="nfasissutil"/>
        </w:rPr>
        <w:t>TextField buscar, buscarArchivo;</w:t>
      </w:r>
    </w:p>
    <w:p w14:paraId="1002DBE2" w14:textId="77777777" w:rsidR="009D1973" w:rsidRPr="009D1973" w:rsidRDefault="009D1973" w:rsidP="000F694A">
      <w:pPr>
        <w:spacing w:line="240" w:lineRule="auto"/>
        <w:jc w:val="left"/>
        <w:rPr>
          <w:rStyle w:val="nfasissutil"/>
          <w:lang w:val="es-ES"/>
        </w:rPr>
      </w:pPr>
      <w:r w:rsidRPr="009D1973">
        <w:rPr>
          <w:rStyle w:val="nfasissutil"/>
          <w:lang w:val="es-ES"/>
        </w:rPr>
        <w:t>TextField tfNombre, tfApellidos, tfDNI, tfCalle, tfNumero, tfPiso, tfLocalidad, tfProvincia, tfTelefono, tfCorreoElectronico;</w:t>
      </w:r>
    </w:p>
    <w:p w14:paraId="58BA1A82" w14:textId="77777777" w:rsidR="009D1973" w:rsidRPr="009D1973" w:rsidRDefault="009D1973" w:rsidP="000F694A">
      <w:pPr>
        <w:spacing w:line="240" w:lineRule="auto"/>
        <w:jc w:val="left"/>
        <w:rPr>
          <w:rStyle w:val="nfasissutil"/>
          <w:lang w:val="es-ES"/>
        </w:rPr>
      </w:pPr>
      <w:r w:rsidRPr="009D1973">
        <w:rPr>
          <w:rStyle w:val="nfasissutil"/>
          <w:lang w:val="es-ES"/>
        </w:rPr>
        <w:t>TextField tfBanco, tfTitular, tfDNITitular, tfIBAN, tfEntidad, tfOficina, tfDigitoControl, tfNumeroCuenta;</w:t>
      </w:r>
    </w:p>
    <w:p w14:paraId="7697C9E9" w14:textId="77777777" w:rsidR="009D1973" w:rsidRPr="009D1973" w:rsidRDefault="009D1973" w:rsidP="000F694A">
      <w:pPr>
        <w:spacing w:line="240" w:lineRule="auto"/>
        <w:jc w:val="left"/>
        <w:rPr>
          <w:rStyle w:val="nfasissutil"/>
          <w:lang w:val="es-ES"/>
        </w:rPr>
      </w:pPr>
      <w:r w:rsidRPr="009D1973">
        <w:rPr>
          <w:rStyle w:val="nfasissutil"/>
          <w:lang w:val="es-ES"/>
        </w:rPr>
        <w:t>TextField tfTitulo, tfCantidad;</w:t>
      </w:r>
    </w:p>
    <w:p w14:paraId="3829E3EF" w14:textId="77777777" w:rsidR="009D1973" w:rsidRPr="009D1973" w:rsidRDefault="009D1973" w:rsidP="000F694A">
      <w:pPr>
        <w:spacing w:line="240" w:lineRule="auto"/>
        <w:jc w:val="left"/>
        <w:rPr>
          <w:rStyle w:val="nfasissutil"/>
          <w:lang w:val="es-ES"/>
        </w:rPr>
      </w:pPr>
      <w:r w:rsidRPr="009D1973">
        <w:rPr>
          <w:rStyle w:val="nfasissutil"/>
          <w:lang w:val="es-ES"/>
        </w:rPr>
        <w:t>TextField tfTituloArchivo, tfTituloAviso, tfTituloEvento, tfAñoDatacion;</w:t>
      </w:r>
    </w:p>
    <w:p w14:paraId="3A1A1E11" w14:textId="77777777" w:rsidR="009D1973" w:rsidRPr="009D1973" w:rsidRDefault="009D1973" w:rsidP="000F694A">
      <w:pPr>
        <w:spacing w:line="240" w:lineRule="auto"/>
        <w:jc w:val="left"/>
        <w:rPr>
          <w:rStyle w:val="nfasissutil"/>
          <w:lang w:val="es-ES"/>
        </w:rPr>
      </w:pPr>
    </w:p>
    <w:p w14:paraId="17004EA4" w14:textId="77777777" w:rsidR="009D1973" w:rsidRPr="009D1973" w:rsidRDefault="009D1973" w:rsidP="000F694A">
      <w:pPr>
        <w:spacing w:line="240" w:lineRule="auto"/>
        <w:jc w:val="left"/>
        <w:rPr>
          <w:rStyle w:val="nfasissutil"/>
        </w:rPr>
      </w:pPr>
      <w:r w:rsidRPr="009D1973">
        <w:rPr>
          <w:rStyle w:val="nfasissutil"/>
        </w:rPr>
        <w:t>void initTextField() {</w:t>
      </w:r>
    </w:p>
    <w:p w14:paraId="01D5A29A" w14:textId="77777777" w:rsidR="009D1973" w:rsidRPr="009D1973" w:rsidRDefault="009D1973" w:rsidP="000F694A">
      <w:pPr>
        <w:spacing w:line="240" w:lineRule="auto"/>
        <w:jc w:val="left"/>
        <w:rPr>
          <w:rStyle w:val="nfasissutil"/>
        </w:rPr>
      </w:pPr>
      <w:r w:rsidRPr="009D1973">
        <w:rPr>
          <w:rStyle w:val="nfasissutil"/>
        </w:rPr>
        <w:t xml:space="preserve">  userText = new TextField("usuario", (marcoWidth/2)-(marcoCuentaWidth/2)+20+inicioSesionX, (marcoHeight/2)-(marcoCuentaHeight/2)+130+inicioSesionY, 350, 35);</w:t>
      </w:r>
    </w:p>
    <w:p w14:paraId="7BCBAA2F" w14:textId="77777777" w:rsidR="009D1973" w:rsidRPr="009D1973" w:rsidRDefault="009D1973" w:rsidP="000F694A">
      <w:pPr>
        <w:spacing w:line="240" w:lineRule="auto"/>
        <w:jc w:val="left"/>
        <w:rPr>
          <w:rStyle w:val="nfasissutil"/>
        </w:rPr>
      </w:pPr>
      <w:r w:rsidRPr="009D1973">
        <w:rPr>
          <w:rStyle w:val="nfasissutil"/>
        </w:rPr>
        <w:t xml:space="preserve">  passText = new TextField("contraseña", (marcoWidth/2)-(marcoCuentaWidth/2)+20+inicioSesionX, (marcoHeight/2)-(marcoCuentaHeight/2)+230+inicioSesionY, 350, 35);</w:t>
      </w:r>
    </w:p>
    <w:p w14:paraId="4F4CCEC7" w14:textId="77777777" w:rsidR="009D1973" w:rsidRPr="009D1973" w:rsidRDefault="009D1973" w:rsidP="000F694A">
      <w:pPr>
        <w:spacing w:line="240" w:lineRule="auto"/>
        <w:jc w:val="left"/>
        <w:rPr>
          <w:rStyle w:val="nfasissutil"/>
        </w:rPr>
      </w:pPr>
      <w:r w:rsidRPr="009D1973">
        <w:rPr>
          <w:rStyle w:val="nfasissutil"/>
        </w:rPr>
        <w:t xml:space="preserve">  buscar = new TextField("", 850, primerIconY+25, 410, 35);</w:t>
      </w:r>
    </w:p>
    <w:p w14:paraId="50A582E1" w14:textId="77777777" w:rsidR="009D1973" w:rsidRPr="009D1973" w:rsidRDefault="009D1973" w:rsidP="000F694A">
      <w:pPr>
        <w:spacing w:line="240" w:lineRule="auto"/>
        <w:jc w:val="left"/>
        <w:rPr>
          <w:rStyle w:val="nfasissutil"/>
        </w:rPr>
      </w:pPr>
      <w:r w:rsidRPr="009D1973">
        <w:rPr>
          <w:rStyle w:val="nfasissutil"/>
        </w:rPr>
        <w:t xml:space="preserve">  tfNombre = new TextField ("Nombre", 170+menuWidth, 95+bannerHeight, 305, 45);</w:t>
      </w:r>
    </w:p>
    <w:p w14:paraId="789AE2BA" w14:textId="77777777" w:rsidR="009D1973" w:rsidRPr="009D1973" w:rsidRDefault="009D1973" w:rsidP="000F694A">
      <w:pPr>
        <w:spacing w:line="240" w:lineRule="auto"/>
        <w:jc w:val="left"/>
        <w:rPr>
          <w:rStyle w:val="nfasissutil"/>
        </w:rPr>
      </w:pPr>
      <w:r w:rsidRPr="009D1973">
        <w:rPr>
          <w:rStyle w:val="nfasissutil"/>
        </w:rPr>
        <w:t xml:space="preserve">  tfApellidos = new TextField ("Apellidos", 500+menuWidth, 95+bannerHeight, 535, 45);</w:t>
      </w:r>
    </w:p>
    <w:p w14:paraId="68F8F679" w14:textId="77777777" w:rsidR="009D1973" w:rsidRPr="009D1973" w:rsidRDefault="009D1973" w:rsidP="000F694A">
      <w:pPr>
        <w:spacing w:line="240" w:lineRule="auto"/>
        <w:jc w:val="left"/>
        <w:rPr>
          <w:rStyle w:val="nfasissutil"/>
        </w:rPr>
      </w:pPr>
      <w:r w:rsidRPr="009D1973">
        <w:rPr>
          <w:rStyle w:val="nfasissutil"/>
        </w:rPr>
        <w:t xml:space="preserve">  tfDNI = new TextField ("DNI", 695+menuWidth, 165+bannerHeight, 340, 45);</w:t>
      </w:r>
    </w:p>
    <w:p w14:paraId="3214785E" w14:textId="77777777" w:rsidR="009D1973" w:rsidRPr="009D1973" w:rsidRDefault="009D1973" w:rsidP="000F694A">
      <w:pPr>
        <w:spacing w:line="240" w:lineRule="auto"/>
        <w:jc w:val="left"/>
        <w:rPr>
          <w:rStyle w:val="nfasissutil"/>
        </w:rPr>
      </w:pPr>
      <w:r w:rsidRPr="009D1973">
        <w:rPr>
          <w:rStyle w:val="nfasissutil"/>
        </w:rPr>
        <w:t xml:space="preserve">  tfCalle = new TextField ("Calle", 148+menuWidth, 235+bannerHeight, 147, 45);</w:t>
      </w:r>
    </w:p>
    <w:p w14:paraId="565A8404" w14:textId="77777777" w:rsidR="009D1973" w:rsidRPr="009D1973" w:rsidRDefault="009D1973" w:rsidP="000F694A">
      <w:pPr>
        <w:spacing w:line="240" w:lineRule="auto"/>
        <w:jc w:val="left"/>
        <w:rPr>
          <w:rStyle w:val="nfasissutil"/>
        </w:rPr>
      </w:pPr>
      <w:r w:rsidRPr="009D1973">
        <w:rPr>
          <w:rStyle w:val="nfasissutil"/>
        </w:rPr>
        <w:t xml:space="preserve">  tfNumero = new TextField ("Nº", 313+menuWidth, 235+bannerHeight, 89, 45);</w:t>
      </w:r>
    </w:p>
    <w:p w14:paraId="69876D6F" w14:textId="77777777" w:rsidR="009D1973" w:rsidRPr="009D1973" w:rsidRDefault="009D1973" w:rsidP="000F694A">
      <w:pPr>
        <w:spacing w:line="240" w:lineRule="auto"/>
        <w:jc w:val="left"/>
        <w:rPr>
          <w:rStyle w:val="nfasissutil"/>
        </w:rPr>
      </w:pPr>
      <w:r w:rsidRPr="009D1973">
        <w:rPr>
          <w:rStyle w:val="nfasissutil"/>
        </w:rPr>
        <w:t xml:space="preserve">  tfPiso = new TextField ("Piso", 417+menuWidth, 235+bannerHeight, 89, 45);</w:t>
      </w:r>
    </w:p>
    <w:p w14:paraId="0B7E2F51" w14:textId="77777777" w:rsidR="009D1973" w:rsidRPr="009D1973" w:rsidRDefault="009D1973" w:rsidP="000F694A">
      <w:pPr>
        <w:spacing w:line="240" w:lineRule="auto"/>
        <w:jc w:val="left"/>
        <w:rPr>
          <w:rStyle w:val="nfasissutil"/>
        </w:rPr>
      </w:pPr>
      <w:r w:rsidRPr="009D1973">
        <w:rPr>
          <w:rStyle w:val="nfasissutil"/>
        </w:rPr>
        <w:t xml:space="preserve">  tfLocalidad = new TextField ("Localidad", 521+menuWidth, 235+bannerHeight, 198, 45);</w:t>
      </w:r>
    </w:p>
    <w:p w14:paraId="02E9F0CD" w14:textId="77777777" w:rsidR="009D1973" w:rsidRPr="009D1973" w:rsidRDefault="009D1973" w:rsidP="000F694A">
      <w:pPr>
        <w:spacing w:line="240" w:lineRule="auto"/>
        <w:jc w:val="left"/>
        <w:rPr>
          <w:rStyle w:val="nfasissutil"/>
        </w:rPr>
      </w:pPr>
      <w:r w:rsidRPr="009D1973">
        <w:rPr>
          <w:rStyle w:val="nfasissutil"/>
        </w:rPr>
        <w:t xml:space="preserve">  tfProvincia = new TextField ("Provincia", 735+menuWidth, 235+bannerHeight, 301, 45);</w:t>
      </w:r>
    </w:p>
    <w:p w14:paraId="63C788B1" w14:textId="77777777" w:rsidR="009D1973" w:rsidRPr="009D1973" w:rsidRDefault="009D1973" w:rsidP="000F694A">
      <w:pPr>
        <w:spacing w:line="240" w:lineRule="auto"/>
        <w:jc w:val="left"/>
        <w:rPr>
          <w:rStyle w:val="nfasissutil"/>
        </w:rPr>
      </w:pPr>
      <w:r w:rsidRPr="009D1973">
        <w:rPr>
          <w:rStyle w:val="nfasissutil"/>
        </w:rPr>
        <w:t xml:space="preserve">  tfTelefono = new TextField ("Teléfono", 148+menuWidth, 297+bannerHeight, 255, 45);</w:t>
      </w:r>
    </w:p>
    <w:p w14:paraId="78D3CC2F" w14:textId="77777777" w:rsidR="009D1973" w:rsidRPr="009D1973" w:rsidRDefault="009D1973" w:rsidP="000F694A">
      <w:pPr>
        <w:spacing w:line="240" w:lineRule="auto"/>
        <w:jc w:val="left"/>
        <w:rPr>
          <w:rStyle w:val="nfasissutil"/>
        </w:rPr>
      </w:pPr>
      <w:r w:rsidRPr="009D1973">
        <w:rPr>
          <w:rStyle w:val="nfasissutil"/>
        </w:rPr>
        <w:t xml:space="preserve">  tfCorreoElectronico = new TextField ("Correo Electrónico", 615+menuWidth, 297+bannerHeight, 420, 45);</w:t>
      </w:r>
    </w:p>
    <w:p w14:paraId="704D2EC4" w14:textId="77777777" w:rsidR="009D1973" w:rsidRPr="009D1973" w:rsidRDefault="009D1973" w:rsidP="000F694A">
      <w:pPr>
        <w:spacing w:line="240" w:lineRule="auto"/>
        <w:jc w:val="left"/>
        <w:rPr>
          <w:rStyle w:val="nfasissutil"/>
        </w:rPr>
      </w:pPr>
      <w:r w:rsidRPr="009D1973">
        <w:rPr>
          <w:rStyle w:val="nfasissutil"/>
        </w:rPr>
        <w:t xml:space="preserve">  tfBanco = new TextField ("Banco", 235+menuWidth, 405+bannerHeight, 800, 45);</w:t>
      </w:r>
    </w:p>
    <w:p w14:paraId="5C08139B" w14:textId="77777777" w:rsidR="009D1973" w:rsidRPr="009D1973" w:rsidRDefault="009D1973" w:rsidP="000F694A">
      <w:pPr>
        <w:spacing w:line="240" w:lineRule="auto"/>
        <w:jc w:val="left"/>
        <w:rPr>
          <w:rStyle w:val="nfasissutil"/>
        </w:rPr>
      </w:pPr>
      <w:r w:rsidRPr="009D1973">
        <w:rPr>
          <w:rStyle w:val="nfasissutil"/>
        </w:rPr>
        <w:t xml:space="preserve">  tfTitular= new TextField ("Titular", 235+menuWidth, 462+bannerHeight, 380, 45);</w:t>
      </w:r>
    </w:p>
    <w:p w14:paraId="3CE50BA2" w14:textId="77777777" w:rsidR="009D1973" w:rsidRPr="009D1973" w:rsidRDefault="009D1973" w:rsidP="000F694A">
      <w:pPr>
        <w:spacing w:line="240" w:lineRule="auto"/>
        <w:jc w:val="left"/>
        <w:rPr>
          <w:rStyle w:val="nfasissutil"/>
        </w:rPr>
      </w:pPr>
      <w:r w:rsidRPr="009D1973">
        <w:rPr>
          <w:rStyle w:val="nfasissutil"/>
        </w:rPr>
        <w:t xml:space="preserve">  tfDNITitular = new TextField ("DNI del titular", 649+menuWidth, 462+bannerHeight, 386, 45);</w:t>
      </w:r>
    </w:p>
    <w:p w14:paraId="39FC1607" w14:textId="77777777" w:rsidR="009D1973" w:rsidRPr="009D1973" w:rsidRDefault="009D1973" w:rsidP="000F694A">
      <w:pPr>
        <w:spacing w:line="240" w:lineRule="auto"/>
        <w:jc w:val="left"/>
        <w:rPr>
          <w:rStyle w:val="nfasissutil"/>
        </w:rPr>
      </w:pPr>
      <w:r w:rsidRPr="009D1973">
        <w:rPr>
          <w:rStyle w:val="nfasissutil"/>
        </w:rPr>
        <w:lastRenderedPageBreak/>
        <w:t xml:space="preserve">  tfIBAN = new TextField ("IBAN", 40+menuWidth, 522+bannerHeight, 165, 45);</w:t>
      </w:r>
    </w:p>
    <w:p w14:paraId="16E5CBA9" w14:textId="77777777" w:rsidR="009D1973" w:rsidRPr="009D1973" w:rsidRDefault="009D1973" w:rsidP="000F694A">
      <w:pPr>
        <w:spacing w:line="240" w:lineRule="auto"/>
        <w:jc w:val="left"/>
        <w:rPr>
          <w:rStyle w:val="nfasissutil"/>
        </w:rPr>
      </w:pPr>
      <w:r w:rsidRPr="009D1973">
        <w:rPr>
          <w:rStyle w:val="nfasissutil"/>
        </w:rPr>
        <w:t xml:space="preserve">  tfEntidad = new TextField ("Entidad", 225+menuWidth, 522+bannerHeight, 100, 45);</w:t>
      </w:r>
    </w:p>
    <w:p w14:paraId="08C2BFF4" w14:textId="77777777" w:rsidR="009D1973" w:rsidRPr="009D1973" w:rsidRDefault="009D1973" w:rsidP="000F694A">
      <w:pPr>
        <w:spacing w:line="240" w:lineRule="auto"/>
        <w:jc w:val="left"/>
        <w:rPr>
          <w:rStyle w:val="nfasissutil"/>
        </w:rPr>
      </w:pPr>
      <w:r w:rsidRPr="009D1973">
        <w:rPr>
          <w:rStyle w:val="nfasissutil"/>
        </w:rPr>
        <w:t xml:space="preserve">  tfOficina = new TextField ("Oficina", 341+menuWidth, 522+bannerHeight, 100, 45);</w:t>
      </w:r>
    </w:p>
    <w:p w14:paraId="324AB7E7" w14:textId="77777777" w:rsidR="009D1973" w:rsidRPr="009D1973" w:rsidRDefault="009D1973" w:rsidP="000F694A">
      <w:pPr>
        <w:spacing w:line="240" w:lineRule="auto"/>
        <w:jc w:val="left"/>
        <w:rPr>
          <w:rStyle w:val="nfasissutil"/>
        </w:rPr>
      </w:pPr>
      <w:r w:rsidRPr="009D1973">
        <w:rPr>
          <w:rStyle w:val="nfasissutil"/>
        </w:rPr>
        <w:t xml:space="preserve">  tfDigitoControl = new TextField ("Dígito Control", 460+menuWidth, 522+bannerHeight, 202, 45);</w:t>
      </w:r>
    </w:p>
    <w:p w14:paraId="777DDE99" w14:textId="77777777" w:rsidR="009D1973" w:rsidRPr="009D1973" w:rsidRDefault="009D1973" w:rsidP="000F694A">
      <w:pPr>
        <w:spacing w:line="240" w:lineRule="auto"/>
        <w:jc w:val="left"/>
        <w:rPr>
          <w:rStyle w:val="nfasissutil"/>
        </w:rPr>
      </w:pPr>
      <w:r w:rsidRPr="009D1973">
        <w:rPr>
          <w:rStyle w:val="nfasissutil"/>
        </w:rPr>
        <w:t xml:space="preserve">  tfNumeroCuenta = new TextField ("Número de cuenta", 677+menuWidth, 522+bannerHeight, 357, 45);</w:t>
      </w:r>
    </w:p>
    <w:p w14:paraId="32D190F0" w14:textId="77777777" w:rsidR="009D1973" w:rsidRPr="009D1973" w:rsidRDefault="009D1973" w:rsidP="000F694A">
      <w:pPr>
        <w:spacing w:line="240" w:lineRule="auto"/>
        <w:jc w:val="left"/>
        <w:rPr>
          <w:rStyle w:val="nfasissutil"/>
        </w:rPr>
      </w:pPr>
      <w:r w:rsidRPr="009D1973">
        <w:rPr>
          <w:rStyle w:val="nfasissutil"/>
        </w:rPr>
        <w:t xml:space="preserve">  tfTitulo = new TextField ("Titulo", 230, 350, 1020, 40);</w:t>
      </w:r>
    </w:p>
    <w:p w14:paraId="2CB21CAF" w14:textId="77777777" w:rsidR="009D1973" w:rsidRPr="009D1973" w:rsidRDefault="009D1973" w:rsidP="000F694A">
      <w:pPr>
        <w:spacing w:line="240" w:lineRule="auto"/>
        <w:jc w:val="left"/>
        <w:rPr>
          <w:rStyle w:val="nfasissutil"/>
        </w:rPr>
      </w:pPr>
      <w:r w:rsidRPr="009D1973">
        <w:rPr>
          <w:rStyle w:val="nfasissutil"/>
        </w:rPr>
        <w:t xml:space="preserve">  tfCantidad = new TextField ("Cantidad", 780, 490, 465, 40);</w:t>
      </w:r>
    </w:p>
    <w:p w14:paraId="480322B7" w14:textId="77777777" w:rsidR="009D1973" w:rsidRPr="009D1973" w:rsidRDefault="009D1973" w:rsidP="000F694A">
      <w:pPr>
        <w:spacing w:line="240" w:lineRule="auto"/>
        <w:jc w:val="left"/>
        <w:rPr>
          <w:rStyle w:val="nfasissutil"/>
        </w:rPr>
      </w:pPr>
      <w:r w:rsidRPr="009D1973">
        <w:rPr>
          <w:rStyle w:val="nfasissutil"/>
        </w:rPr>
        <w:t xml:space="preserve">  tfTituloArchivo = new TextField("Título", 27+menuWidth, 247+bannerHeight, 1020, 45);</w:t>
      </w:r>
    </w:p>
    <w:p w14:paraId="3B57A8B6" w14:textId="77777777" w:rsidR="009D1973" w:rsidRPr="009D1973" w:rsidRDefault="009D1973" w:rsidP="000F694A">
      <w:pPr>
        <w:spacing w:line="240" w:lineRule="auto"/>
        <w:jc w:val="left"/>
        <w:rPr>
          <w:rStyle w:val="nfasissutil"/>
        </w:rPr>
      </w:pPr>
      <w:r w:rsidRPr="009D1973">
        <w:rPr>
          <w:rStyle w:val="nfasissutil"/>
        </w:rPr>
        <w:t xml:space="preserve">  tfTituloAviso = new TextField("Título", 27+menuWidth, 190+bannerHeight, 1020, 45);</w:t>
      </w:r>
    </w:p>
    <w:p w14:paraId="2CF02CFA" w14:textId="77777777" w:rsidR="009D1973" w:rsidRPr="009D1973" w:rsidRDefault="009D1973" w:rsidP="000F694A">
      <w:pPr>
        <w:spacing w:line="240" w:lineRule="auto"/>
        <w:jc w:val="left"/>
        <w:rPr>
          <w:rStyle w:val="nfasissutil"/>
        </w:rPr>
      </w:pPr>
      <w:r w:rsidRPr="009D1973">
        <w:rPr>
          <w:rStyle w:val="nfasissutil"/>
        </w:rPr>
        <w:t xml:space="preserve">  tfTituloEvento = new TextField("Título", 27+menuWidth, 190+bannerHeight, 1020, 45);</w:t>
      </w:r>
    </w:p>
    <w:p w14:paraId="14FA4B04" w14:textId="77777777" w:rsidR="009D1973" w:rsidRPr="009D1973" w:rsidRDefault="009D1973" w:rsidP="000F694A">
      <w:pPr>
        <w:spacing w:line="240" w:lineRule="auto"/>
        <w:jc w:val="left"/>
        <w:rPr>
          <w:rStyle w:val="nfasissutil"/>
        </w:rPr>
      </w:pPr>
      <w:r w:rsidRPr="009D1973">
        <w:rPr>
          <w:rStyle w:val="nfasissutil"/>
        </w:rPr>
        <w:t xml:space="preserve">  tfAñoDatacion  = new TextField("Año", 400, 310+bannerHeight, 100, 45);</w:t>
      </w:r>
    </w:p>
    <w:p w14:paraId="611C83E9" w14:textId="77777777" w:rsidR="009D1973" w:rsidRPr="009D1973" w:rsidRDefault="009D1973" w:rsidP="000F694A">
      <w:pPr>
        <w:spacing w:line="240" w:lineRule="auto"/>
        <w:jc w:val="left"/>
        <w:rPr>
          <w:rStyle w:val="nfasissutil"/>
        </w:rPr>
      </w:pPr>
      <w:r w:rsidRPr="009D1973">
        <w:rPr>
          <w:rStyle w:val="nfasissutil"/>
        </w:rPr>
        <w:t xml:space="preserve">  buscarArchivo = new TextField("", 850, primerIconY+25, 410, 35);</w:t>
      </w:r>
    </w:p>
    <w:p w14:paraId="1DFD68F9" w14:textId="77777777" w:rsidR="009D1973" w:rsidRPr="009D1973" w:rsidRDefault="009D1973" w:rsidP="000F694A">
      <w:pPr>
        <w:spacing w:line="240" w:lineRule="auto"/>
        <w:jc w:val="left"/>
        <w:rPr>
          <w:rStyle w:val="nfasissutil"/>
        </w:rPr>
      </w:pPr>
      <w:r w:rsidRPr="009D1973">
        <w:rPr>
          <w:rStyle w:val="nfasissutil"/>
        </w:rPr>
        <w:t>}</w:t>
      </w:r>
    </w:p>
    <w:p w14:paraId="1DB0DE71" w14:textId="77777777" w:rsidR="009D1973" w:rsidRPr="009D1973" w:rsidRDefault="009D1973" w:rsidP="000F694A">
      <w:pPr>
        <w:spacing w:line="240" w:lineRule="auto"/>
        <w:jc w:val="left"/>
        <w:rPr>
          <w:rStyle w:val="nfasissutil"/>
        </w:rPr>
      </w:pPr>
    </w:p>
    <w:p w14:paraId="2552618E" w14:textId="77777777" w:rsidR="009D1973" w:rsidRPr="009D1973" w:rsidRDefault="009D1973" w:rsidP="000F694A">
      <w:pPr>
        <w:spacing w:line="240" w:lineRule="auto"/>
        <w:jc w:val="left"/>
        <w:rPr>
          <w:rStyle w:val="nfasissutil"/>
        </w:rPr>
      </w:pPr>
      <w:r w:rsidRPr="009D1973">
        <w:rPr>
          <w:rStyle w:val="nfasissutil"/>
        </w:rPr>
        <w:t>void displayInicioSesiontf() {</w:t>
      </w:r>
    </w:p>
    <w:p w14:paraId="64754985" w14:textId="77777777" w:rsidR="009D1973" w:rsidRPr="009D1973" w:rsidRDefault="009D1973" w:rsidP="000F694A">
      <w:pPr>
        <w:spacing w:line="240" w:lineRule="auto"/>
        <w:jc w:val="left"/>
        <w:rPr>
          <w:rStyle w:val="nfasissutil"/>
        </w:rPr>
      </w:pPr>
      <w:r w:rsidRPr="009D1973">
        <w:rPr>
          <w:rStyle w:val="nfasissutil"/>
        </w:rPr>
        <w:t xml:space="preserve">  userText.display();</w:t>
      </w:r>
    </w:p>
    <w:p w14:paraId="0292515B" w14:textId="77777777" w:rsidR="009D1973" w:rsidRPr="009D1973" w:rsidRDefault="009D1973" w:rsidP="000F694A">
      <w:pPr>
        <w:spacing w:line="240" w:lineRule="auto"/>
        <w:jc w:val="left"/>
        <w:rPr>
          <w:rStyle w:val="nfasissutil"/>
        </w:rPr>
      </w:pPr>
      <w:r w:rsidRPr="009D1973">
        <w:rPr>
          <w:rStyle w:val="nfasissutil"/>
        </w:rPr>
        <w:t xml:space="preserve">  passText.display();</w:t>
      </w:r>
    </w:p>
    <w:p w14:paraId="4247C1F6" w14:textId="77777777" w:rsidR="009D1973" w:rsidRPr="009D1973" w:rsidRDefault="009D1973" w:rsidP="000F694A">
      <w:pPr>
        <w:spacing w:line="240" w:lineRule="auto"/>
        <w:jc w:val="left"/>
        <w:rPr>
          <w:rStyle w:val="nfasissutil"/>
        </w:rPr>
      </w:pPr>
      <w:r w:rsidRPr="009D1973">
        <w:rPr>
          <w:rStyle w:val="nfasissutil"/>
        </w:rPr>
        <w:t>}</w:t>
      </w:r>
    </w:p>
    <w:p w14:paraId="55E8D329" w14:textId="77777777" w:rsidR="009D1973" w:rsidRPr="009D1973" w:rsidRDefault="009D1973" w:rsidP="000F694A">
      <w:pPr>
        <w:spacing w:line="240" w:lineRule="auto"/>
        <w:jc w:val="left"/>
        <w:rPr>
          <w:rStyle w:val="nfasissutil"/>
        </w:rPr>
      </w:pPr>
    </w:p>
    <w:p w14:paraId="5FF99FBD" w14:textId="77777777" w:rsidR="009D1973" w:rsidRPr="009D1973" w:rsidRDefault="009D1973" w:rsidP="000F694A">
      <w:pPr>
        <w:spacing w:line="240" w:lineRule="auto"/>
        <w:jc w:val="left"/>
        <w:rPr>
          <w:rStyle w:val="nfasissutil"/>
        </w:rPr>
      </w:pPr>
      <w:r w:rsidRPr="009D1973">
        <w:rPr>
          <w:rStyle w:val="nfasissutil"/>
        </w:rPr>
        <w:t>void displaytfNuevoHermano() {</w:t>
      </w:r>
    </w:p>
    <w:p w14:paraId="0671F952" w14:textId="77777777" w:rsidR="009D1973" w:rsidRPr="009D1973" w:rsidRDefault="009D1973" w:rsidP="000F694A">
      <w:pPr>
        <w:spacing w:line="240" w:lineRule="auto"/>
        <w:jc w:val="left"/>
        <w:rPr>
          <w:rStyle w:val="nfasissutil"/>
        </w:rPr>
      </w:pPr>
      <w:r w:rsidRPr="009D1973">
        <w:rPr>
          <w:rStyle w:val="nfasissutil"/>
        </w:rPr>
        <w:t xml:space="preserve">  tfNombre.display();</w:t>
      </w:r>
    </w:p>
    <w:p w14:paraId="5D76623B" w14:textId="77777777" w:rsidR="009D1973" w:rsidRPr="009D1973" w:rsidRDefault="009D1973" w:rsidP="000F694A">
      <w:pPr>
        <w:spacing w:line="240" w:lineRule="auto"/>
        <w:jc w:val="left"/>
        <w:rPr>
          <w:rStyle w:val="nfasissutil"/>
        </w:rPr>
      </w:pPr>
      <w:r w:rsidRPr="009D1973">
        <w:rPr>
          <w:rStyle w:val="nfasissutil"/>
        </w:rPr>
        <w:t xml:space="preserve">  tfApellidos.display();</w:t>
      </w:r>
    </w:p>
    <w:p w14:paraId="21A3480E" w14:textId="77777777" w:rsidR="009D1973" w:rsidRPr="009D1973" w:rsidRDefault="009D1973" w:rsidP="000F694A">
      <w:pPr>
        <w:spacing w:line="240" w:lineRule="auto"/>
        <w:jc w:val="left"/>
        <w:rPr>
          <w:rStyle w:val="nfasissutil"/>
        </w:rPr>
      </w:pPr>
      <w:r w:rsidRPr="009D1973">
        <w:rPr>
          <w:rStyle w:val="nfasissutil"/>
        </w:rPr>
        <w:t xml:space="preserve">  tfDNI.display();</w:t>
      </w:r>
    </w:p>
    <w:p w14:paraId="100FF3AA" w14:textId="77777777" w:rsidR="009D1973" w:rsidRPr="009D1973" w:rsidRDefault="009D1973" w:rsidP="000F694A">
      <w:pPr>
        <w:spacing w:line="240" w:lineRule="auto"/>
        <w:jc w:val="left"/>
        <w:rPr>
          <w:rStyle w:val="nfasissutil"/>
        </w:rPr>
      </w:pPr>
      <w:r w:rsidRPr="009D1973">
        <w:rPr>
          <w:rStyle w:val="nfasissutil"/>
        </w:rPr>
        <w:t xml:space="preserve">  tfCalle.display();</w:t>
      </w:r>
    </w:p>
    <w:p w14:paraId="4F038B89" w14:textId="77777777" w:rsidR="009D1973" w:rsidRPr="009D1973" w:rsidRDefault="009D1973" w:rsidP="000F694A">
      <w:pPr>
        <w:spacing w:line="240" w:lineRule="auto"/>
        <w:jc w:val="left"/>
        <w:rPr>
          <w:rStyle w:val="nfasissutil"/>
        </w:rPr>
      </w:pPr>
      <w:r w:rsidRPr="009D1973">
        <w:rPr>
          <w:rStyle w:val="nfasissutil"/>
        </w:rPr>
        <w:t xml:space="preserve">  tfNumero.display();</w:t>
      </w:r>
    </w:p>
    <w:p w14:paraId="560CEB3F" w14:textId="77777777" w:rsidR="009D1973" w:rsidRPr="009D1973" w:rsidRDefault="009D1973" w:rsidP="000F694A">
      <w:pPr>
        <w:spacing w:line="240" w:lineRule="auto"/>
        <w:jc w:val="left"/>
        <w:rPr>
          <w:rStyle w:val="nfasissutil"/>
        </w:rPr>
      </w:pPr>
      <w:r w:rsidRPr="009D1973">
        <w:rPr>
          <w:rStyle w:val="nfasissutil"/>
        </w:rPr>
        <w:t xml:space="preserve">  tfPiso.display();</w:t>
      </w:r>
    </w:p>
    <w:p w14:paraId="48A9BFFB" w14:textId="77777777" w:rsidR="009D1973" w:rsidRPr="009D1973" w:rsidRDefault="009D1973" w:rsidP="000F694A">
      <w:pPr>
        <w:spacing w:line="240" w:lineRule="auto"/>
        <w:jc w:val="left"/>
        <w:rPr>
          <w:rStyle w:val="nfasissutil"/>
        </w:rPr>
      </w:pPr>
      <w:r w:rsidRPr="009D1973">
        <w:rPr>
          <w:rStyle w:val="nfasissutil"/>
        </w:rPr>
        <w:t xml:space="preserve">  tfLocalidad.display();</w:t>
      </w:r>
    </w:p>
    <w:p w14:paraId="3336CFD5" w14:textId="77777777" w:rsidR="009D1973" w:rsidRPr="009D1973" w:rsidRDefault="009D1973" w:rsidP="000F694A">
      <w:pPr>
        <w:spacing w:line="240" w:lineRule="auto"/>
        <w:jc w:val="left"/>
        <w:rPr>
          <w:rStyle w:val="nfasissutil"/>
        </w:rPr>
      </w:pPr>
      <w:r w:rsidRPr="009D1973">
        <w:rPr>
          <w:rStyle w:val="nfasissutil"/>
        </w:rPr>
        <w:t xml:space="preserve">  tfProvincia.display();</w:t>
      </w:r>
    </w:p>
    <w:p w14:paraId="58CFFB70" w14:textId="77777777" w:rsidR="009D1973" w:rsidRPr="009D1973" w:rsidRDefault="009D1973" w:rsidP="000F694A">
      <w:pPr>
        <w:spacing w:line="240" w:lineRule="auto"/>
        <w:jc w:val="left"/>
        <w:rPr>
          <w:rStyle w:val="nfasissutil"/>
        </w:rPr>
      </w:pPr>
      <w:r w:rsidRPr="009D1973">
        <w:rPr>
          <w:rStyle w:val="nfasissutil"/>
        </w:rPr>
        <w:t xml:space="preserve">  tfTelefono.display();</w:t>
      </w:r>
    </w:p>
    <w:p w14:paraId="3DEDE874" w14:textId="77777777" w:rsidR="009D1973" w:rsidRPr="009D1973" w:rsidRDefault="009D1973" w:rsidP="000F694A">
      <w:pPr>
        <w:spacing w:line="240" w:lineRule="auto"/>
        <w:jc w:val="left"/>
        <w:rPr>
          <w:rStyle w:val="nfasissutil"/>
        </w:rPr>
      </w:pPr>
      <w:r w:rsidRPr="009D1973">
        <w:rPr>
          <w:rStyle w:val="nfasissutil"/>
        </w:rPr>
        <w:t xml:space="preserve">  tfCorreoElectronico.display();</w:t>
      </w:r>
    </w:p>
    <w:p w14:paraId="6AFB9224" w14:textId="77777777" w:rsidR="009D1973" w:rsidRPr="009D1973" w:rsidRDefault="009D1973" w:rsidP="000F694A">
      <w:pPr>
        <w:spacing w:line="240" w:lineRule="auto"/>
        <w:jc w:val="left"/>
        <w:rPr>
          <w:rStyle w:val="nfasissutil"/>
        </w:rPr>
      </w:pPr>
      <w:r w:rsidRPr="009D1973">
        <w:rPr>
          <w:rStyle w:val="nfasissutil"/>
        </w:rPr>
        <w:t xml:space="preserve">  tfBanco.display();</w:t>
      </w:r>
    </w:p>
    <w:p w14:paraId="50224D6A" w14:textId="77777777" w:rsidR="009D1973" w:rsidRPr="009D1973" w:rsidRDefault="009D1973" w:rsidP="000F694A">
      <w:pPr>
        <w:spacing w:line="240" w:lineRule="auto"/>
        <w:jc w:val="left"/>
        <w:rPr>
          <w:rStyle w:val="nfasissutil"/>
        </w:rPr>
      </w:pPr>
      <w:r w:rsidRPr="009D1973">
        <w:rPr>
          <w:rStyle w:val="nfasissutil"/>
        </w:rPr>
        <w:t xml:space="preserve">  tfTitular.display();</w:t>
      </w:r>
    </w:p>
    <w:p w14:paraId="4F00A95C" w14:textId="77777777" w:rsidR="009D1973" w:rsidRPr="009D1973" w:rsidRDefault="009D1973" w:rsidP="000F694A">
      <w:pPr>
        <w:spacing w:line="240" w:lineRule="auto"/>
        <w:jc w:val="left"/>
        <w:rPr>
          <w:rStyle w:val="nfasissutil"/>
        </w:rPr>
      </w:pPr>
      <w:r w:rsidRPr="009D1973">
        <w:rPr>
          <w:rStyle w:val="nfasissutil"/>
        </w:rPr>
        <w:t xml:space="preserve">  tfDNITitular.display();</w:t>
      </w:r>
    </w:p>
    <w:p w14:paraId="676DFDB2" w14:textId="77777777" w:rsidR="009D1973" w:rsidRPr="009D1973" w:rsidRDefault="009D1973" w:rsidP="000F694A">
      <w:pPr>
        <w:spacing w:line="240" w:lineRule="auto"/>
        <w:jc w:val="left"/>
        <w:rPr>
          <w:rStyle w:val="nfasissutil"/>
        </w:rPr>
      </w:pPr>
      <w:r w:rsidRPr="009D1973">
        <w:rPr>
          <w:rStyle w:val="nfasissutil"/>
        </w:rPr>
        <w:t xml:space="preserve">  tfIBAN.display();</w:t>
      </w:r>
    </w:p>
    <w:p w14:paraId="01AA7640" w14:textId="77777777" w:rsidR="009D1973" w:rsidRPr="009D1973" w:rsidRDefault="009D1973" w:rsidP="000F694A">
      <w:pPr>
        <w:spacing w:line="240" w:lineRule="auto"/>
        <w:jc w:val="left"/>
        <w:rPr>
          <w:rStyle w:val="nfasissutil"/>
        </w:rPr>
      </w:pPr>
      <w:r w:rsidRPr="009D1973">
        <w:rPr>
          <w:rStyle w:val="nfasissutil"/>
        </w:rPr>
        <w:t xml:space="preserve">  tfEntidad.display();</w:t>
      </w:r>
    </w:p>
    <w:p w14:paraId="03872DE6" w14:textId="77777777" w:rsidR="009D1973" w:rsidRPr="009D1973" w:rsidRDefault="009D1973" w:rsidP="000F694A">
      <w:pPr>
        <w:spacing w:line="240" w:lineRule="auto"/>
        <w:jc w:val="left"/>
        <w:rPr>
          <w:rStyle w:val="nfasissutil"/>
        </w:rPr>
      </w:pPr>
      <w:r w:rsidRPr="009D1973">
        <w:rPr>
          <w:rStyle w:val="nfasissutil"/>
        </w:rPr>
        <w:t xml:space="preserve">  tfOficina.display();</w:t>
      </w:r>
    </w:p>
    <w:p w14:paraId="73F89051"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tfDigitoControl.display();</w:t>
      </w:r>
    </w:p>
    <w:p w14:paraId="21C57A5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tfNumeroCuenta.display();</w:t>
      </w:r>
    </w:p>
    <w:p w14:paraId="2FF41196"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1536C20" w14:textId="77777777" w:rsidR="009D1973" w:rsidRPr="009D1973" w:rsidRDefault="009D1973" w:rsidP="000F694A">
      <w:pPr>
        <w:spacing w:line="240" w:lineRule="auto"/>
        <w:jc w:val="left"/>
        <w:rPr>
          <w:rStyle w:val="nfasissutil"/>
          <w:lang w:val="es-ES"/>
        </w:rPr>
      </w:pPr>
    </w:p>
    <w:p w14:paraId="3867F027"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//TextInfo</w:t>
      </w:r>
    </w:p>
    <w:p w14:paraId="0674CA8F" w14:textId="77777777" w:rsidR="009D1973" w:rsidRPr="009D1973" w:rsidRDefault="009D1973" w:rsidP="000F694A">
      <w:pPr>
        <w:spacing w:line="240" w:lineRule="auto"/>
        <w:jc w:val="left"/>
        <w:rPr>
          <w:rStyle w:val="nfasissutil"/>
          <w:lang w:val="es-ES"/>
        </w:rPr>
      </w:pPr>
      <w:r w:rsidRPr="009D1973">
        <w:rPr>
          <w:rStyle w:val="nfasissutil"/>
          <w:lang w:val="es-ES"/>
        </w:rPr>
        <w:t>TextInfo tiNombre, tiApellidos, tiDNI, tiCalle, tiFechaNacimiento, tiFechaAlta, tiNumero, tiPiso, tiLocalidad, tiProvincia, tiTelefono, tiCorreoElectronico;</w:t>
      </w:r>
    </w:p>
    <w:p w14:paraId="498B80E1" w14:textId="77777777" w:rsidR="009D1973" w:rsidRPr="009D1973" w:rsidRDefault="009D1973" w:rsidP="000F694A">
      <w:pPr>
        <w:spacing w:line="240" w:lineRule="auto"/>
        <w:jc w:val="left"/>
        <w:rPr>
          <w:rStyle w:val="nfasissutil"/>
          <w:lang w:val="es-ES"/>
        </w:rPr>
      </w:pPr>
      <w:r w:rsidRPr="009D1973">
        <w:rPr>
          <w:rStyle w:val="nfasissutil"/>
          <w:lang w:val="es-ES"/>
        </w:rPr>
        <w:t>TextInfo tiBanco, tiTitular, tiDNITitular, tiIBAN, tiEntidad, tiOficina, tiDigitoControl, tiNumeroCuenta, tiFechaNacimientoAñadir;</w:t>
      </w:r>
    </w:p>
    <w:p w14:paraId="07DC02AC" w14:textId="77777777" w:rsidR="009D1973" w:rsidRPr="009D1973" w:rsidRDefault="009D1973" w:rsidP="000F694A">
      <w:pPr>
        <w:spacing w:line="240" w:lineRule="auto"/>
        <w:jc w:val="left"/>
        <w:rPr>
          <w:rStyle w:val="nfasissutil"/>
          <w:lang w:val="es-ES"/>
        </w:rPr>
      </w:pPr>
      <w:r w:rsidRPr="009D1973">
        <w:rPr>
          <w:rStyle w:val="nfasissutil"/>
          <w:lang w:val="es-ES"/>
        </w:rPr>
        <w:t>TextInfo tiTitulo, tiCantidad, tiFechaMovimiento, tiTipo, tiDetalleEvento, tiDetalleAviso, tiTituloDetalleEvento, tiTituloDetalleAviso, tiFechaEventoDetalle;</w:t>
      </w:r>
    </w:p>
    <w:p w14:paraId="1E5F262D" w14:textId="77777777" w:rsidR="009D1973" w:rsidRPr="009D1973" w:rsidRDefault="009D1973" w:rsidP="000F694A">
      <w:pPr>
        <w:spacing w:line="240" w:lineRule="auto"/>
        <w:jc w:val="left"/>
        <w:rPr>
          <w:rStyle w:val="nfasissutil"/>
          <w:lang w:val="es-ES"/>
        </w:rPr>
      </w:pPr>
      <w:r w:rsidRPr="009D1973">
        <w:rPr>
          <w:rStyle w:val="nfasissutil"/>
          <w:lang w:val="es-ES"/>
        </w:rPr>
        <w:t>TextInfo tiTituloArchivo, tiCategoriaArchivo, tiAñoDatacion;</w:t>
      </w:r>
    </w:p>
    <w:p w14:paraId="43484DD6" w14:textId="77777777" w:rsidR="009D1973" w:rsidRPr="009D1973" w:rsidRDefault="009D1973" w:rsidP="000F694A">
      <w:pPr>
        <w:spacing w:line="240" w:lineRule="auto"/>
        <w:jc w:val="left"/>
        <w:rPr>
          <w:rStyle w:val="nfasissutil"/>
          <w:lang w:val="es-ES"/>
        </w:rPr>
      </w:pPr>
    </w:p>
    <w:p w14:paraId="47DEDB24" w14:textId="77777777" w:rsidR="009D1973" w:rsidRPr="009D1973" w:rsidRDefault="009D1973" w:rsidP="000F694A">
      <w:pPr>
        <w:spacing w:line="240" w:lineRule="auto"/>
        <w:jc w:val="left"/>
        <w:rPr>
          <w:rStyle w:val="nfasissutil"/>
          <w:lang w:val="es-ES"/>
        </w:rPr>
      </w:pPr>
      <w:r w:rsidRPr="009D1973">
        <w:rPr>
          <w:rStyle w:val="nfasissutil"/>
          <w:lang w:val="es-ES"/>
        </w:rPr>
        <w:t>void initTextInfo() {</w:t>
      </w:r>
    </w:p>
    <w:p w14:paraId="4B89CA1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pushMatrix();</w:t>
      </w:r>
    </w:p>
    <w:p w14:paraId="001AE8A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tiNombre = new TextInfo ("Nombre", 170, 95, 305, 45);</w:t>
      </w:r>
    </w:p>
    <w:p w14:paraId="235BA0F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tiApellidos = new TextInfo ("Apellidos", 500, 95, 535, 45);</w:t>
      </w:r>
    </w:p>
    <w:p w14:paraId="0D3ADED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tiDNI = new TextInfo ("DNI", 695, 165, 340, 45);</w:t>
      </w:r>
    </w:p>
    <w:p w14:paraId="26841F1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tiCalle = new TextInfo ("Calle", 148, 235, 147, 45);</w:t>
      </w:r>
    </w:p>
    <w:p w14:paraId="35AABE8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tiNumero = new TextInfo ("Nº", 313, 235, 89, 45);</w:t>
      </w:r>
    </w:p>
    <w:p w14:paraId="725B375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tiPiso = new TextInfo ("Piso", 417, 235, 89, 45);</w:t>
      </w:r>
    </w:p>
    <w:p w14:paraId="30664A8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tiLocalidad = new TextInfo ("Localidad", 521, 235, 198, 45);</w:t>
      </w:r>
    </w:p>
    <w:p w14:paraId="5F464C7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tiProvincia = new TextInfo ("Provincia", 735, 235, 301, 45);</w:t>
      </w:r>
    </w:p>
    <w:p w14:paraId="26EFBA1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tiTelefono = new TextInfo ("Teléfono", 148, 297, 255, 45);</w:t>
      </w:r>
    </w:p>
    <w:p w14:paraId="55C29D7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tiCorreoElectronico = new TextInfo ("Correo Electrónico", 615, 297, 420, 45);</w:t>
      </w:r>
    </w:p>
    <w:p w14:paraId="261F659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tiBanco = new TextInfo ("Banco", 235, 405, 800, 45);</w:t>
      </w:r>
    </w:p>
    <w:p w14:paraId="1D888A9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tiTitular= new TextInfo ("Titular", 235, 462, 380, 45);</w:t>
      </w:r>
    </w:p>
    <w:p w14:paraId="1A39F36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tiDNITitular = new TextInfo ("DNI del titular", 649, 462, 386, 45);</w:t>
      </w:r>
    </w:p>
    <w:p w14:paraId="3C3AF4B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tiIBAN = new TextInfo ("IBAN", 40, 522, 165, 45);</w:t>
      </w:r>
    </w:p>
    <w:p w14:paraId="3CCA922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tiEntidad = new TextInfo ("Entidad", 225, 522, 100, 45);</w:t>
      </w:r>
    </w:p>
    <w:p w14:paraId="4254D5A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tiOficina = new TextInfo ("Oficina", 341, 522, 100, 45);</w:t>
      </w:r>
    </w:p>
    <w:p w14:paraId="4B9637F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tiDigitoControl = new TextInfo ("Dígito Control", 460, 522, 202, 45);</w:t>
      </w:r>
    </w:p>
    <w:p w14:paraId="5CED208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tiNumeroCuenta = new TextInfo ("Número de cuenta", 677, 522, 357, 45);</w:t>
      </w:r>
    </w:p>
    <w:p w14:paraId="1006685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tiFechaNacimiento = new TextInfo("Fecha Nacimiento", 380, 165, 300, 45);</w:t>
      </w:r>
    </w:p>
    <w:p w14:paraId="60DD7E0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tiFechaAlta = new TextInfo("Fecha Alta", 770, 608, 268, 45);</w:t>
      </w:r>
    </w:p>
    <w:p w14:paraId="2C39147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tiTitulo = new TextInfo ("Titulo", 230, 350, 1020, 40);</w:t>
      </w:r>
    </w:p>
    <w:p w14:paraId="24D2A9A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tiCantidad = new TextInfo ("Cantidad", 780, 490, 465, 40);</w:t>
      </w:r>
    </w:p>
    <w:p w14:paraId="40C2C9F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tiFechaMovimiento = new TextInfo ("Fecha de movimiento", 420, 413, 350, 40);</w:t>
      </w:r>
    </w:p>
    <w:p w14:paraId="0BCA532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tiTipo = new TextInfo ("Tipo", 780, 413, 465, 40);</w:t>
      </w:r>
    </w:p>
    <w:p w14:paraId="6BE5043D"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tiTituloDetalleEvento = new TextInfo ("Titulo", 27+menuWidth, 190+bannerHeight, 1020, 45);</w:t>
      </w:r>
    </w:p>
    <w:p w14:paraId="4BE088C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tiTituloDetalleAviso = new TextInfo("Título", 27+menuWidth, 190+bannerHeight, 1020, 45);</w:t>
      </w:r>
    </w:p>
    <w:p w14:paraId="7FEC146E"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tiDetalleEvento = new TextInfo ("Lorem ipsum dolor sit amet, consectetur adipiscing elit, sed do eiusmod tempor incididunt ut labore et dolore magna aliqua. Ut enim ad minim veniam, quis nostrud exercitation", 27+menuWidth, 250+bannerHeight, 1020, 260);</w:t>
      </w:r>
    </w:p>
    <w:p w14:paraId="1ED8AD82" w14:textId="77777777" w:rsidR="009D1973" w:rsidRPr="009D1973" w:rsidRDefault="009D1973" w:rsidP="000F694A">
      <w:pPr>
        <w:spacing w:line="240" w:lineRule="auto"/>
        <w:jc w:val="left"/>
        <w:rPr>
          <w:rStyle w:val="nfasissutil"/>
        </w:rPr>
      </w:pPr>
      <w:r w:rsidRPr="009D1973">
        <w:rPr>
          <w:rStyle w:val="nfasissutil"/>
        </w:rPr>
        <w:t xml:space="preserve">  tiDetalleAviso = new TextInfo ("Lorem ipsum dolor sit amet, consectetur adipiscing elit, sed do eiusmod tempor incididunt ut labore et dolore magna aliqua. Ut enim ad minim veniam, quis nostrud exercitation", 27+menuWidth, 250+bannerHeight, 1020, 260);</w:t>
      </w:r>
    </w:p>
    <w:p w14:paraId="79851D47" w14:textId="77777777" w:rsidR="009D1973" w:rsidRPr="009D1973" w:rsidRDefault="009D1973" w:rsidP="000F694A">
      <w:pPr>
        <w:spacing w:line="240" w:lineRule="auto"/>
        <w:jc w:val="left"/>
        <w:rPr>
          <w:rStyle w:val="nfasissutil"/>
        </w:rPr>
      </w:pPr>
      <w:r w:rsidRPr="009D1973">
        <w:rPr>
          <w:rStyle w:val="nfasissutil"/>
        </w:rPr>
        <w:t xml:space="preserve">  tiTituloArchivo  = new TextInfo("Título", 27+menuWidth, 247+bannerHeight, 1020, 45);</w:t>
      </w:r>
    </w:p>
    <w:p w14:paraId="02C130D2" w14:textId="77777777" w:rsidR="009D1973" w:rsidRPr="009D1973" w:rsidRDefault="009D1973" w:rsidP="000F694A">
      <w:pPr>
        <w:spacing w:line="240" w:lineRule="auto"/>
        <w:jc w:val="left"/>
        <w:rPr>
          <w:rStyle w:val="nfasissutil"/>
        </w:rPr>
      </w:pPr>
      <w:r w:rsidRPr="009D1973">
        <w:rPr>
          <w:rStyle w:val="nfasissutil"/>
        </w:rPr>
        <w:t xml:space="preserve">  tiCategoriaArchivo  = new TextInfo("Título", 580+menuWidth, 310+bannerHeight, selectArchivoW, selectArchivoH);</w:t>
      </w:r>
    </w:p>
    <w:p w14:paraId="487A9DDD" w14:textId="77777777" w:rsidR="009D1973" w:rsidRPr="009D1973" w:rsidRDefault="009D1973" w:rsidP="000F694A">
      <w:pPr>
        <w:spacing w:line="240" w:lineRule="auto"/>
        <w:jc w:val="left"/>
        <w:rPr>
          <w:rStyle w:val="nfasissutil"/>
        </w:rPr>
      </w:pPr>
      <w:r w:rsidRPr="009D1973">
        <w:rPr>
          <w:rStyle w:val="nfasissutil"/>
        </w:rPr>
        <w:t xml:space="preserve">  tiAñoDatacion = new TextInfo("Título", 380, 310+bannerHeight, 100, 45);</w:t>
      </w:r>
    </w:p>
    <w:p w14:paraId="2306FC42" w14:textId="77777777" w:rsidR="009D1973" w:rsidRPr="009D1973" w:rsidRDefault="009D1973" w:rsidP="000F694A">
      <w:pPr>
        <w:spacing w:line="240" w:lineRule="auto"/>
        <w:jc w:val="left"/>
        <w:rPr>
          <w:rStyle w:val="nfasissutil"/>
        </w:rPr>
      </w:pPr>
      <w:r w:rsidRPr="009D1973">
        <w:rPr>
          <w:rStyle w:val="nfasissutil"/>
        </w:rPr>
        <w:t xml:space="preserve">  tiFechaEventoDetalle = new TextInfo ("Fecha", 680+menuWidth, 565+bannerHeight, 200, 45);</w:t>
      </w:r>
    </w:p>
    <w:p w14:paraId="5E0839B4" w14:textId="77777777" w:rsidR="009D1973" w:rsidRPr="009D1973" w:rsidRDefault="009D1973" w:rsidP="000F694A">
      <w:pPr>
        <w:spacing w:line="240" w:lineRule="auto"/>
        <w:jc w:val="left"/>
        <w:rPr>
          <w:rStyle w:val="nfasissutil"/>
        </w:rPr>
      </w:pPr>
    </w:p>
    <w:p w14:paraId="7C9AA46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popMatrix();</w:t>
      </w:r>
    </w:p>
    <w:p w14:paraId="53A1E07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42D993E" w14:textId="77777777" w:rsidR="009D1973" w:rsidRPr="009D1973" w:rsidRDefault="009D1973" w:rsidP="000F694A">
      <w:pPr>
        <w:spacing w:line="240" w:lineRule="auto"/>
        <w:jc w:val="left"/>
        <w:rPr>
          <w:rStyle w:val="nfasissutil"/>
          <w:lang w:val="es-ES"/>
        </w:rPr>
      </w:pPr>
    </w:p>
    <w:p w14:paraId="645C88BB" w14:textId="77777777" w:rsidR="009D1973" w:rsidRPr="009D1973" w:rsidRDefault="009D1973" w:rsidP="000F694A">
      <w:pPr>
        <w:spacing w:line="240" w:lineRule="auto"/>
        <w:jc w:val="left"/>
        <w:rPr>
          <w:rStyle w:val="nfasissutil"/>
          <w:lang w:val="es-ES"/>
        </w:rPr>
      </w:pPr>
    </w:p>
    <w:p w14:paraId="4CF66A64" w14:textId="77777777" w:rsidR="009D1973" w:rsidRPr="009D1973" w:rsidRDefault="009D1973" w:rsidP="000F694A">
      <w:pPr>
        <w:spacing w:line="240" w:lineRule="auto"/>
        <w:jc w:val="left"/>
        <w:rPr>
          <w:rStyle w:val="nfasissutil"/>
          <w:lang w:val="es-ES"/>
        </w:rPr>
      </w:pPr>
      <w:r w:rsidRPr="009D1973">
        <w:rPr>
          <w:rStyle w:val="nfasissutil"/>
          <w:lang w:val="es-ES"/>
        </w:rPr>
        <w:t>void displayDetalleHermano() {</w:t>
      </w:r>
    </w:p>
    <w:p w14:paraId="245C4CD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tiNombre.display();</w:t>
      </w:r>
    </w:p>
    <w:p w14:paraId="03FD2ED3"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tiApellidos.display();</w:t>
      </w:r>
    </w:p>
    <w:p w14:paraId="22FA1026" w14:textId="77777777" w:rsidR="009D1973" w:rsidRPr="009D1973" w:rsidRDefault="009D1973" w:rsidP="000F694A">
      <w:pPr>
        <w:spacing w:line="240" w:lineRule="auto"/>
        <w:jc w:val="left"/>
        <w:rPr>
          <w:rStyle w:val="nfasissutil"/>
        </w:rPr>
      </w:pPr>
      <w:r w:rsidRPr="009D1973">
        <w:rPr>
          <w:rStyle w:val="nfasissutil"/>
        </w:rPr>
        <w:t xml:space="preserve">  tiDNI.display();</w:t>
      </w:r>
    </w:p>
    <w:p w14:paraId="6E4A3DD2" w14:textId="77777777" w:rsidR="009D1973" w:rsidRPr="009D1973" w:rsidRDefault="009D1973" w:rsidP="000F694A">
      <w:pPr>
        <w:spacing w:line="240" w:lineRule="auto"/>
        <w:jc w:val="left"/>
        <w:rPr>
          <w:rStyle w:val="nfasissutil"/>
        </w:rPr>
      </w:pPr>
      <w:r w:rsidRPr="009D1973">
        <w:rPr>
          <w:rStyle w:val="nfasissutil"/>
        </w:rPr>
        <w:t xml:space="preserve">  tiCalle.display();</w:t>
      </w:r>
    </w:p>
    <w:p w14:paraId="31328E16" w14:textId="77777777" w:rsidR="009D1973" w:rsidRPr="009D1973" w:rsidRDefault="009D1973" w:rsidP="000F694A">
      <w:pPr>
        <w:spacing w:line="240" w:lineRule="auto"/>
        <w:jc w:val="left"/>
        <w:rPr>
          <w:rStyle w:val="nfasissutil"/>
        </w:rPr>
      </w:pPr>
      <w:r w:rsidRPr="009D1973">
        <w:rPr>
          <w:rStyle w:val="nfasissutil"/>
        </w:rPr>
        <w:t xml:space="preserve">  tiNumero.display();</w:t>
      </w:r>
    </w:p>
    <w:p w14:paraId="7B81B1F0" w14:textId="77777777" w:rsidR="009D1973" w:rsidRPr="009D1973" w:rsidRDefault="009D1973" w:rsidP="000F694A">
      <w:pPr>
        <w:spacing w:line="240" w:lineRule="auto"/>
        <w:jc w:val="left"/>
        <w:rPr>
          <w:rStyle w:val="nfasissutil"/>
        </w:rPr>
      </w:pPr>
      <w:r w:rsidRPr="009D1973">
        <w:rPr>
          <w:rStyle w:val="nfasissutil"/>
        </w:rPr>
        <w:t xml:space="preserve">  tiPiso.display();</w:t>
      </w:r>
    </w:p>
    <w:p w14:paraId="39943D1F" w14:textId="77777777" w:rsidR="009D1973" w:rsidRPr="009D1973" w:rsidRDefault="009D1973" w:rsidP="000F694A">
      <w:pPr>
        <w:spacing w:line="240" w:lineRule="auto"/>
        <w:jc w:val="left"/>
        <w:rPr>
          <w:rStyle w:val="nfasissutil"/>
        </w:rPr>
      </w:pPr>
      <w:r w:rsidRPr="009D1973">
        <w:rPr>
          <w:rStyle w:val="nfasissutil"/>
        </w:rPr>
        <w:t xml:space="preserve">  tiLocalidad.display();</w:t>
      </w:r>
    </w:p>
    <w:p w14:paraId="06F9AEB3" w14:textId="77777777" w:rsidR="009D1973" w:rsidRPr="009D1973" w:rsidRDefault="009D1973" w:rsidP="000F694A">
      <w:pPr>
        <w:spacing w:line="240" w:lineRule="auto"/>
        <w:jc w:val="left"/>
        <w:rPr>
          <w:rStyle w:val="nfasissutil"/>
        </w:rPr>
      </w:pPr>
      <w:r w:rsidRPr="009D1973">
        <w:rPr>
          <w:rStyle w:val="nfasissutil"/>
        </w:rPr>
        <w:t xml:space="preserve">  tiProvincia.display();</w:t>
      </w:r>
    </w:p>
    <w:p w14:paraId="33AFB3BD" w14:textId="77777777" w:rsidR="009D1973" w:rsidRPr="009D1973" w:rsidRDefault="009D1973" w:rsidP="000F694A">
      <w:pPr>
        <w:spacing w:line="240" w:lineRule="auto"/>
        <w:jc w:val="left"/>
        <w:rPr>
          <w:rStyle w:val="nfasissutil"/>
        </w:rPr>
      </w:pPr>
      <w:r w:rsidRPr="009D1973">
        <w:rPr>
          <w:rStyle w:val="nfasissutil"/>
        </w:rPr>
        <w:t xml:space="preserve">  tiTelefono.display();</w:t>
      </w:r>
    </w:p>
    <w:p w14:paraId="768F21AA" w14:textId="77777777" w:rsidR="009D1973" w:rsidRPr="009D1973" w:rsidRDefault="009D1973" w:rsidP="000F694A">
      <w:pPr>
        <w:spacing w:line="240" w:lineRule="auto"/>
        <w:jc w:val="left"/>
        <w:rPr>
          <w:rStyle w:val="nfasissutil"/>
        </w:rPr>
      </w:pPr>
      <w:r w:rsidRPr="009D1973">
        <w:rPr>
          <w:rStyle w:val="nfasissutil"/>
        </w:rPr>
        <w:t xml:space="preserve">  tiCorreoElectronico.display();</w:t>
      </w:r>
    </w:p>
    <w:p w14:paraId="6C0B65F3" w14:textId="77777777" w:rsidR="009D1973" w:rsidRPr="009D1973" w:rsidRDefault="009D1973" w:rsidP="000F694A">
      <w:pPr>
        <w:spacing w:line="240" w:lineRule="auto"/>
        <w:jc w:val="left"/>
        <w:rPr>
          <w:rStyle w:val="nfasissutil"/>
        </w:rPr>
      </w:pPr>
      <w:r w:rsidRPr="009D1973">
        <w:rPr>
          <w:rStyle w:val="nfasissutil"/>
        </w:rPr>
        <w:t xml:space="preserve">  tiBanco.display();</w:t>
      </w:r>
    </w:p>
    <w:p w14:paraId="0C530A66" w14:textId="77777777" w:rsidR="009D1973" w:rsidRPr="009D1973" w:rsidRDefault="009D1973" w:rsidP="000F694A">
      <w:pPr>
        <w:spacing w:line="240" w:lineRule="auto"/>
        <w:jc w:val="left"/>
        <w:rPr>
          <w:rStyle w:val="nfasissutil"/>
        </w:rPr>
      </w:pPr>
      <w:r w:rsidRPr="009D1973">
        <w:rPr>
          <w:rStyle w:val="nfasissutil"/>
        </w:rPr>
        <w:t xml:space="preserve">  tiTitular.display();</w:t>
      </w:r>
    </w:p>
    <w:p w14:paraId="68C2ACEA" w14:textId="77777777" w:rsidR="009D1973" w:rsidRPr="009D1973" w:rsidRDefault="009D1973" w:rsidP="000F694A">
      <w:pPr>
        <w:spacing w:line="240" w:lineRule="auto"/>
        <w:jc w:val="left"/>
        <w:rPr>
          <w:rStyle w:val="nfasissutil"/>
        </w:rPr>
      </w:pPr>
      <w:r w:rsidRPr="009D1973">
        <w:rPr>
          <w:rStyle w:val="nfasissutil"/>
        </w:rPr>
        <w:t xml:space="preserve">  tiDNITitular.display();</w:t>
      </w:r>
    </w:p>
    <w:p w14:paraId="0F708040" w14:textId="77777777" w:rsidR="009D1973" w:rsidRPr="009D1973" w:rsidRDefault="009D1973" w:rsidP="000F694A">
      <w:pPr>
        <w:spacing w:line="240" w:lineRule="auto"/>
        <w:jc w:val="left"/>
        <w:rPr>
          <w:rStyle w:val="nfasissutil"/>
        </w:rPr>
      </w:pPr>
      <w:r w:rsidRPr="009D1973">
        <w:rPr>
          <w:rStyle w:val="nfasissutil"/>
        </w:rPr>
        <w:t xml:space="preserve">  tiIBAN.display();</w:t>
      </w:r>
    </w:p>
    <w:p w14:paraId="69F4D8A9" w14:textId="77777777" w:rsidR="009D1973" w:rsidRPr="009D1973" w:rsidRDefault="009D1973" w:rsidP="000F694A">
      <w:pPr>
        <w:spacing w:line="240" w:lineRule="auto"/>
        <w:jc w:val="left"/>
        <w:rPr>
          <w:rStyle w:val="nfasissutil"/>
        </w:rPr>
      </w:pPr>
      <w:r w:rsidRPr="009D1973">
        <w:rPr>
          <w:rStyle w:val="nfasissutil"/>
        </w:rPr>
        <w:t xml:space="preserve">  tiEntidad.display();</w:t>
      </w:r>
    </w:p>
    <w:p w14:paraId="7128BB2F" w14:textId="77777777" w:rsidR="009D1973" w:rsidRPr="009D1973" w:rsidRDefault="009D1973" w:rsidP="000F694A">
      <w:pPr>
        <w:spacing w:line="240" w:lineRule="auto"/>
        <w:jc w:val="left"/>
        <w:rPr>
          <w:rStyle w:val="nfasissutil"/>
        </w:rPr>
      </w:pPr>
      <w:r w:rsidRPr="009D1973">
        <w:rPr>
          <w:rStyle w:val="nfasissutil"/>
        </w:rPr>
        <w:t xml:space="preserve">  tiOficina.display();</w:t>
      </w:r>
    </w:p>
    <w:p w14:paraId="42A1FA94" w14:textId="77777777" w:rsidR="009D1973" w:rsidRPr="009D1973" w:rsidRDefault="009D1973" w:rsidP="000F694A">
      <w:pPr>
        <w:spacing w:line="240" w:lineRule="auto"/>
        <w:jc w:val="left"/>
        <w:rPr>
          <w:rStyle w:val="nfasissutil"/>
        </w:rPr>
      </w:pPr>
      <w:r w:rsidRPr="009D1973">
        <w:rPr>
          <w:rStyle w:val="nfasissutil"/>
        </w:rPr>
        <w:t xml:space="preserve">  tiDigitoControl.display();</w:t>
      </w:r>
    </w:p>
    <w:p w14:paraId="5B16C705"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tiNumeroCuenta.display();</w:t>
      </w:r>
    </w:p>
    <w:p w14:paraId="13DE010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tiFechaNacimiento.display();</w:t>
      </w:r>
    </w:p>
    <w:p w14:paraId="46DB41B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tiFechaAlta.display();</w:t>
      </w:r>
    </w:p>
    <w:p w14:paraId="6473E157"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C98AFBB" w14:textId="77777777" w:rsidR="009D1973" w:rsidRPr="009D1973" w:rsidRDefault="009D1973" w:rsidP="000F694A">
      <w:pPr>
        <w:spacing w:line="240" w:lineRule="auto"/>
        <w:jc w:val="left"/>
        <w:rPr>
          <w:rStyle w:val="nfasissutil"/>
          <w:lang w:val="es-ES"/>
        </w:rPr>
      </w:pPr>
    </w:p>
    <w:p w14:paraId="189A6CB5"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//ImgTextButton</w:t>
      </w:r>
    </w:p>
    <w:p w14:paraId="77491213" w14:textId="77777777" w:rsidR="009D1973" w:rsidRPr="009D1973" w:rsidRDefault="009D1973" w:rsidP="000F694A">
      <w:pPr>
        <w:spacing w:line="240" w:lineRule="auto"/>
        <w:jc w:val="left"/>
        <w:rPr>
          <w:rStyle w:val="nfasissutil"/>
          <w:lang w:val="es-ES"/>
        </w:rPr>
      </w:pPr>
    </w:p>
    <w:p w14:paraId="49475731" w14:textId="77777777" w:rsidR="009D1973" w:rsidRPr="009D1973" w:rsidRDefault="009D1973" w:rsidP="000F694A">
      <w:pPr>
        <w:spacing w:line="240" w:lineRule="auto"/>
        <w:jc w:val="left"/>
        <w:rPr>
          <w:rStyle w:val="nfasissutil"/>
          <w:lang w:val="es-ES"/>
        </w:rPr>
      </w:pPr>
      <w:r w:rsidRPr="009D1973">
        <w:rPr>
          <w:rStyle w:val="nfasissutil"/>
          <w:lang w:val="es-ES"/>
        </w:rPr>
        <w:t>ImgTextButton[] imgtextbuttons;</w:t>
      </w:r>
    </w:p>
    <w:p w14:paraId="50E8C90B" w14:textId="77777777" w:rsidR="009D1973" w:rsidRPr="009D1973" w:rsidRDefault="009D1973" w:rsidP="000F694A">
      <w:pPr>
        <w:spacing w:line="240" w:lineRule="auto"/>
        <w:jc w:val="left"/>
        <w:rPr>
          <w:rStyle w:val="nfasissutil"/>
          <w:lang w:val="es-ES"/>
        </w:rPr>
      </w:pPr>
      <w:r w:rsidRPr="009D1973">
        <w:rPr>
          <w:rStyle w:val="nfasissutil"/>
          <w:lang w:val="es-ES"/>
        </w:rPr>
        <w:t>ImgTextButton itbCenso, itbContabilidad, itbArchivo, itbAvisos, itbEnlaces, itbPerfilPersonal;</w:t>
      </w:r>
    </w:p>
    <w:p w14:paraId="0D758776" w14:textId="77777777" w:rsidR="009D1973" w:rsidRPr="009D1973" w:rsidRDefault="009D1973" w:rsidP="000F694A">
      <w:pPr>
        <w:spacing w:line="240" w:lineRule="auto"/>
        <w:jc w:val="left"/>
        <w:rPr>
          <w:rStyle w:val="nfasissutil"/>
          <w:lang w:val="es-ES"/>
        </w:rPr>
      </w:pPr>
      <w:r w:rsidRPr="009D1973">
        <w:rPr>
          <w:rStyle w:val="nfasissutil"/>
          <w:lang w:val="es-ES"/>
        </w:rPr>
        <w:t>ImgTextButton itbInsertarArchivo, itbVerArchivoArchivo;</w:t>
      </w:r>
    </w:p>
    <w:p w14:paraId="70DA72E3" w14:textId="77777777" w:rsidR="009D1973" w:rsidRPr="009D1973" w:rsidRDefault="009D1973" w:rsidP="000F694A">
      <w:pPr>
        <w:spacing w:line="240" w:lineRule="auto"/>
        <w:jc w:val="left"/>
        <w:rPr>
          <w:rStyle w:val="nfasissutil"/>
          <w:lang w:val="es-ES"/>
        </w:rPr>
      </w:pPr>
    </w:p>
    <w:p w14:paraId="07765113" w14:textId="77777777" w:rsidR="009D1973" w:rsidRPr="009D1973" w:rsidRDefault="009D1973" w:rsidP="000F694A">
      <w:pPr>
        <w:spacing w:line="240" w:lineRule="auto"/>
        <w:jc w:val="left"/>
        <w:rPr>
          <w:rStyle w:val="nfasissutil"/>
          <w:lang w:val="es-ES"/>
        </w:rPr>
      </w:pPr>
      <w:r w:rsidRPr="009D1973">
        <w:rPr>
          <w:rStyle w:val="nfasissutil"/>
          <w:lang w:val="es-ES"/>
        </w:rPr>
        <w:t>void initImgTextButton() {</w:t>
      </w:r>
    </w:p>
    <w:p w14:paraId="6110FAE0"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imgtextbuttons = new ImgTextButton[12];</w:t>
      </w:r>
    </w:p>
    <w:p w14:paraId="63754D52" w14:textId="77777777" w:rsidR="009D1973" w:rsidRPr="009D1973" w:rsidRDefault="009D1973" w:rsidP="000F694A">
      <w:pPr>
        <w:spacing w:line="240" w:lineRule="auto"/>
        <w:jc w:val="left"/>
        <w:rPr>
          <w:rStyle w:val="nfasissutil"/>
        </w:rPr>
      </w:pPr>
      <w:r w:rsidRPr="009D1973">
        <w:rPr>
          <w:rStyle w:val="nfasissutil"/>
        </w:rPr>
        <w:t xml:space="preserve">  imgtextbuttons[0] = new ImgTextButton(getIconCenso(), "Censo", 0, primerIconY, iconWidth, iconHeight);</w:t>
      </w:r>
    </w:p>
    <w:p w14:paraId="26243CD9" w14:textId="77777777" w:rsidR="009D1973" w:rsidRPr="009D1973" w:rsidRDefault="009D1973" w:rsidP="000F694A">
      <w:pPr>
        <w:spacing w:line="240" w:lineRule="auto"/>
        <w:jc w:val="left"/>
        <w:rPr>
          <w:rStyle w:val="nfasissutil"/>
        </w:rPr>
      </w:pPr>
      <w:r w:rsidRPr="009D1973">
        <w:rPr>
          <w:rStyle w:val="nfasissutil"/>
        </w:rPr>
        <w:t xml:space="preserve">  imgtextbuttons[1] = new ImgTextButton(getIconContabilidad(), "Contabilidad", 0, segundoIconY, iconWidth, iconHeight);</w:t>
      </w:r>
    </w:p>
    <w:p w14:paraId="573F268D" w14:textId="77777777" w:rsidR="009D1973" w:rsidRPr="009D1973" w:rsidRDefault="009D1973" w:rsidP="000F694A">
      <w:pPr>
        <w:spacing w:line="240" w:lineRule="auto"/>
        <w:jc w:val="left"/>
        <w:rPr>
          <w:rStyle w:val="nfasissutil"/>
        </w:rPr>
      </w:pPr>
      <w:r w:rsidRPr="009D1973">
        <w:rPr>
          <w:rStyle w:val="nfasissutil"/>
        </w:rPr>
        <w:t xml:space="preserve">  imgtextbuttons[2] = new ImgTextButton(getIconArchivo(), "Archivo", 0, tercerIconY, iconWidth, iconHeight);</w:t>
      </w:r>
    </w:p>
    <w:p w14:paraId="2CB6C145" w14:textId="77777777" w:rsidR="009D1973" w:rsidRPr="009D1973" w:rsidRDefault="009D1973" w:rsidP="000F694A">
      <w:pPr>
        <w:spacing w:line="240" w:lineRule="auto"/>
        <w:jc w:val="left"/>
        <w:rPr>
          <w:rStyle w:val="nfasissutil"/>
        </w:rPr>
      </w:pPr>
      <w:r w:rsidRPr="009D1973">
        <w:rPr>
          <w:rStyle w:val="nfasissutil"/>
        </w:rPr>
        <w:t xml:space="preserve">  imgtextbuttons[3] = new ImgTextButton(getIconAvisos(), "Avisos y alertas", 0, cuartoIconY, iconWidth, iconHeight );</w:t>
      </w:r>
    </w:p>
    <w:p w14:paraId="7A2149EE" w14:textId="77777777" w:rsidR="009D1973" w:rsidRPr="009D1973" w:rsidRDefault="009D1973" w:rsidP="000F694A">
      <w:pPr>
        <w:spacing w:line="240" w:lineRule="auto"/>
        <w:jc w:val="left"/>
        <w:rPr>
          <w:rStyle w:val="nfasissutil"/>
        </w:rPr>
      </w:pPr>
      <w:r w:rsidRPr="009D1973">
        <w:rPr>
          <w:rStyle w:val="nfasissutil"/>
        </w:rPr>
        <w:t xml:space="preserve">  imgtextbuttons[4] = new ImgTextButton(getIconEnlaces(), "Enlaces", 0, quintoIconY, iconWidth, iconHeight);</w:t>
      </w:r>
    </w:p>
    <w:p w14:paraId="6A1E35CE" w14:textId="77777777" w:rsidR="009D1973" w:rsidRPr="009D1973" w:rsidRDefault="009D1973" w:rsidP="000F694A">
      <w:pPr>
        <w:spacing w:line="240" w:lineRule="auto"/>
        <w:jc w:val="left"/>
        <w:rPr>
          <w:rStyle w:val="nfasissutil"/>
        </w:rPr>
      </w:pPr>
      <w:r w:rsidRPr="009D1973">
        <w:rPr>
          <w:rStyle w:val="nfasissutil"/>
        </w:rPr>
        <w:t xml:space="preserve">  imgtextbuttons[5] = new ImgTextButton(getIconCenso(), "Perfil Personal", 0, primerIconY, iconWidth, iconHeight);</w:t>
      </w:r>
    </w:p>
    <w:p w14:paraId="240313E7" w14:textId="77777777" w:rsidR="009D1973" w:rsidRPr="009D1973" w:rsidRDefault="009D1973" w:rsidP="000F694A">
      <w:pPr>
        <w:spacing w:line="240" w:lineRule="auto"/>
        <w:jc w:val="left"/>
        <w:rPr>
          <w:rStyle w:val="nfasissutil"/>
        </w:rPr>
      </w:pPr>
      <w:r w:rsidRPr="009D1973">
        <w:rPr>
          <w:rStyle w:val="nfasissutil"/>
        </w:rPr>
        <w:t xml:space="preserve">  imgtextbuttons[6] = new ImgTextButton(getIconFile(), "Insertar Archivo", 730+menuWidth, 380+bannerHeight, 190, 100);</w:t>
      </w:r>
    </w:p>
    <w:p w14:paraId="251F4642" w14:textId="77777777" w:rsidR="009D1973" w:rsidRPr="009D1973" w:rsidRDefault="009D1973" w:rsidP="000F694A">
      <w:pPr>
        <w:spacing w:line="240" w:lineRule="auto"/>
        <w:jc w:val="left"/>
        <w:rPr>
          <w:rStyle w:val="nfasissutil"/>
        </w:rPr>
      </w:pPr>
      <w:r w:rsidRPr="009D1973">
        <w:rPr>
          <w:rStyle w:val="nfasissutil"/>
        </w:rPr>
        <w:t xml:space="preserve">  imgtextbuttons[7] = new ImgTextButton(getIconFile(), "Insertar Archivo", 440+menuWidth, 550+bannerHeight, 160, 100);</w:t>
      </w:r>
    </w:p>
    <w:p w14:paraId="3BD71470" w14:textId="77777777" w:rsidR="009D1973" w:rsidRPr="009D1973" w:rsidRDefault="009D1973" w:rsidP="000F694A">
      <w:pPr>
        <w:spacing w:line="240" w:lineRule="auto"/>
        <w:jc w:val="left"/>
        <w:rPr>
          <w:rStyle w:val="nfasissutil"/>
        </w:rPr>
      </w:pPr>
      <w:r w:rsidRPr="009D1973">
        <w:rPr>
          <w:rStyle w:val="nfasissutil"/>
        </w:rPr>
        <w:t xml:space="preserve">  imgtextbuttons[8] = new ImgTextButton(getIconFile(), "Insertar Archivo", 200+menuWidth, 550+bannerHeight, 160, 100);</w:t>
      </w:r>
    </w:p>
    <w:p w14:paraId="4537EAF3" w14:textId="77777777" w:rsidR="009D1973" w:rsidRPr="009D1973" w:rsidRDefault="009D1973" w:rsidP="000F694A">
      <w:pPr>
        <w:spacing w:line="240" w:lineRule="auto"/>
        <w:jc w:val="left"/>
        <w:rPr>
          <w:rStyle w:val="nfasissutil"/>
        </w:rPr>
      </w:pPr>
      <w:r w:rsidRPr="009D1973">
        <w:rPr>
          <w:rStyle w:val="nfasissutil"/>
        </w:rPr>
        <w:t xml:space="preserve">  imgtextbuttons[9] = new ImgTextButton(getIconFile(), "Ver Archivo", 440+menuWidth, 550+bannerHeight, 160, 100);</w:t>
      </w:r>
    </w:p>
    <w:p w14:paraId="0D3D3317" w14:textId="77777777" w:rsidR="009D1973" w:rsidRPr="009D1973" w:rsidRDefault="009D1973" w:rsidP="000F694A">
      <w:pPr>
        <w:spacing w:line="240" w:lineRule="auto"/>
        <w:jc w:val="left"/>
        <w:rPr>
          <w:rStyle w:val="nfasissutil"/>
        </w:rPr>
      </w:pPr>
      <w:r w:rsidRPr="009D1973">
        <w:rPr>
          <w:rStyle w:val="nfasissutil"/>
        </w:rPr>
        <w:t xml:space="preserve">  imgtextbuttons[10] = new ImgTextButton(getIconFile(), "Ver Archivo", 200+menuWidth, 550+bannerHeight, 160, 100);</w:t>
      </w:r>
    </w:p>
    <w:p w14:paraId="7FDD9F6A" w14:textId="77777777" w:rsidR="009D1973" w:rsidRPr="009D1973" w:rsidRDefault="009D1973" w:rsidP="000F694A">
      <w:pPr>
        <w:spacing w:line="240" w:lineRule="auto"/>
        <w:jc w:val="left"/>
        <w:rPr>
          <w:rStyle w:val="nfasissutil"/>
        </w:rPr>
      </w:pPr>
      <w:r w:rsidRPr="009D1973">
        <w:rPr>
          <w:rStyle w:val="nfasissutil"/>
        </w:rPr>
        <w:t xml:space="preserve">  imgtextbuttons[11] = new ImgTextButton(getIconFile(), "Ver Archivo", 730+menuWidth, 380+bannerHeight, 190, 100);</w:t>
      </w:r>
    </w:p>
    <w:p w14:paraId="7439B032" w14:textId="77777777" w:rsidR="009D1973" w:rsidRPr="009D1973" w:rsidRDefault="009D1973" w:rsidP="000F694A">
      <w:pPr>
        <w:spacing w:line="240" w:lineRule="auto"/>
        <w:jc w:val="left"/>
        <w:rPr>
          <w:rStyle w:val="nfasissutil"/>
        </w:rPr>
      </w:pPr>
    </w:p>
    <w:p w14:paraId="642976C2" w14:textId="77777777" w:rsidR="009D1973" w:rsidRPr="009D1973" w:rsidRDefault="009D1973" w:rsidP="000F694A">
      <w:pPr>
        <w:spacing w:line="240" w:lineRule="auto"/>
        <w:jc w:val="left"/>
        <w:rPr>
          <w:rStyle w:val="nfasissutil"/>
        </w:rPr>
      </w:pPr>
    </w:p>
    <w:p w14:paraId="25BDCF6A" w14:textId="77777777" w:rsidR="009D1973" w:rsidRPr="009D1973" w:rsidRDefault="009D1973" w:rsidP="000F694A">
      <w:pPr>
        <w:spacing w:line="240" w:lineRule="auto"/>
        <w:jc w:val="left"/>
        <w:rPr>
          <w:rStyle w:val="nfasissutil"/>
        </w:rPr>
      </w:pPr>
      <w:r w:rsidRPr="009D1973">
        <w:rPr>
          <w:rStyle w:val="nfasissutil"/>
        </w:rPr>
        <w:t xml:space="preserve">  itbCenso = imgtextbuttons[0];</w:t>
      </w:r>
    </w:p>
    <w:p w14:paraId="7DCACE4D" w14:textId="77777777" w:rsidR="009D1973" w:rsidRPr="009D1973" w:rsidRDefault="009D1973" w:rsidP="000F694A">
      <w:pPr>
        <w:spacing w:line="240" w:lineRule="auto"/>
        <w:jc w:val="left"/>
        <w:rPr>
          <w:rStyle w:val="nfasissutil"/>
        </w:rPr>
      </w:pPr>
      <w:r w:rsidRPr="009D1973">
        <w:rPr>
          <w:rStyle w:val="nfasissutil"/>
        </w:rPr>
        <w:t xml:space="preserve">  itbContabilidad = imgtextbuttons[1];</w:t>
      </w:r>
    </w:p>
    <w:p w14:paraId="68595409" w14:textId="77777777" w:rsidR="009D1973" w:rsidRPr="009D1973" w:rsidRDefault="009D1973" w:rsidP="000F694A">
      <w:pPr>
        <w:spacing w:line="240" w:lineRule="auto"/>
        <w:jc w:val="left"/>
        <w:rPr>
          <w:rStyle w:val="nfasissutil"/>
        </w:rPr>
      </w:pPr>
      <w:r w:rsidRPr="009D1973">
        <w:rPr>
          <w:rStyle w:val="nfasissutil"/>
        </w:rPr>
        <w:t xml:space="preserve">  itbArchivo = imgtextbuttons[2];</w:t>
      </w:r>
    </w:p>
    <w:p w14:paraId="45F9C50C" w14:textId="77777777" w:rsidR="009D1973" w:rsidRPr="009D1973" w:rsidRDefault="009D1973" w:rsidP="000F694A">
      <w:pPr>
        <w:spacing w:line="240" w:lineRule="auto"/>
        <w:jc w:val="left"/>
        <w:rPr>
          <w:rStyle w:val="nfasissutil"/>
        </w:rPr>
      </w:pPr>
      <w:r w:rsidRPr="009D1973">
        <w:rPr>
          <w:rStyle w:val="nfasissutil"/>
        </w:rPr>
        <w:t xml:space="preserve">  itbAvisos = imgtextbuttons[3];</w:t>
      </w:r>
    </w:p>
    <w:p w14:paraId="1A0926CB" w14:textId="77777777" w:rsidR="009D1973" w:rsidRPr="009D1973" w:rsidRDefault="009D1973" w:rsidP="000F694A">
      <w:pPr>
        <w:spacing w:line="240" w:lineRule="auto"/>
        <w:jc w:val="left"/>
        <w:rPr>
          <w:rStyle w:val="nfasissutil"/>
        </w:rPr>
      </w:pPr>
      <w:r w:rsidRPr="009D1973">
        <w:rPr>
          <w:rStyle w:val="nfasissutil"/>
        </w:rPr>
        <w:t xml:space="preserve">  itbEnlaces = imgtextbuttons[4];</w:t>
      </w:r>
    </w:p>
    <w:p w14:paraId="6C21ED85" w14:textId="77777777" w:rsidR="009D1973" w:rsidRPr="009D1973" w:rsidRDefault="009D1973" w:rsidP="000F694A">
      <w:pPr>
        <w:spacing w:line="240" w:lineRule="auto"/>
        <w:jc w:val="left"/>
        <w:rPr>
          <w:rStyle w:val="nfasissutil"/>
        </w:rPr>
      </w:pPr>
      <w:r w:rsidRPr="009D1973">
        <w:rPr>
          <w:rStyle w:val="nfasissutil"/>
        </w:rPr>
        <w:t xml:space="preserve">  itbPerfilPersonal = imgtextbuttons[5];</w:t>
      </w:r>
    </w:p>
    <w:p w14:paraId="6CA1F4DC"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itbInsertarArchivo = imgtextbuttons[6];</w:t>
      </w:r>
    </w:p>
    <w:p w14:paraId="1C3B8B5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itbVerArchivoArchivo  = imgtextbuttons[11];</w:t>
      </w:r>
    </w:p>
    <w:p w14:paraId="335D6658"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12BFA5D" w14:textId="77777777" w:rsidR="009D1973" w:rsidRPr="009D1973" w:rsidRDefault="009D1973" w:rsidP="000F694A">
      <w:pPr>
        <w:spacing w:line="240" w:lineRule="auto"/>
        <w:jc w:val="left"/>
        <w:rPr>
          <w:rStyle w:val="nfasissutil"/>
          <w:lang w:val="es-ES"/>
        </w:rPr>
      </w:pPr>
    </w:p>
    <w:p w14:paraId="2F3084B3" w14:textId="77777777" w:rsidR="009D1973" w:rsidRPr="009D1973" w:rsidRDefault="009D1973" w:rsidP="000F694A">
      <w:pPr>
        <w:spacing w:line="240" w:lineRule="auto"/>
        <w:jc w:val="left"/>
        <w:rPr>
          <w:rStyle w:val="nfasissutil"/>
          <w:lang w:val="es-ES"/>
        </w:rPr>
      </w:pPr>
      <w:r w:rsidRPr="009D1973">
        <w:rPr>
          <w:rStyle w:val="nfasissutil"/>
          <w:lang w:val="es-ES"/>
        </w:rPr>
        <w:t>// Activar los botones del menú</w:t>
      </w:r>
    </w:p>
    <w:p w14:paraId="735F825E" w14:textId="77777777" w:rsidR="009D1973" w:rsidRPr="009D1973" w:rsidRDefault="009D1973" w:rsidP="000F694A">
      <w:pPr>
        <w:spacing w:line="240" w:lineRule="auto"/>
        <w:jc w:val="left"/>
        <w:rPr>
          <w:rStyle w:val="nfasissutil"/>
        </w:rPr>
      </w:pPr>
      <w:r w:rsidRPr="009D1973">
        <w:rPr>
          <w:rStyle w:val="nfasissutil"/>
        </w:rPr>
        <w:lastRenderedPageBreak/>
        <w:t>void enableButtonsMenu() {</w:t>
      </w:r>
    </w:p>
    <w:p w14:paraId="32194AF5" w14:textId="77777777" w:rsidR="009D1973" w:rsidRPr="009D1973" w:rsidRDefault="009D1973" w:rsidP="000F694A">
      <w:pPr>
        <w:spacing w:line="240" w:lineRule="auto"/>
        <w:jc w:val="left"/>
        <w:rPr>
          <w:rStyle w:val="nfasissutil"/>
        </w:rPr>
      </w:pPr>
      <w:r w:rsidRPr="009D1973">
        <w:rPr>
          <w:rStyle w:val="nfasissutil"/>
        </w:rPr>
        <w:t xml:space="preserve">  if (admin == true) {</w:t>
      </w:r>
    </w:p>
    <w:p w14:paraId="0F5D67C2" w14:textId="77777777" w:rsidR="009D1973" w:rsidRPr="009D1973" w:rsidRDefault="009D1973" w:rsidP="000F694A">
      <w:pPr>
        <w:spacing w:line="240" w:lineRule="auto"/>
        <w:jc w:val="left"/>
        <w:rPr>
          <w:rStyle w:val="nfasissutil"/>
        </w:rPr>
      </w:pPr>
      <w:r w:rsidRPr="009D1973">
        <w:rPr>
          <w:rStyle w:val="nfasissutil"/>
        </w:rPr>
        <w:t xml:space="preserve">    itbCenso.setEnabled(true);</w:t>
      </w:r>
    </w:p>
    <w:p w14:paraId="0D622D49" w14:textId="77777777" w:rsidR="009D1973" w:rsidRPr="009D1973" w:rsidRDefault="009D1973" w:rsidP="000F694A">
      <w:pPr>
        <w:spacing w:line="240" w:lineRule="auto"/>
        <w:jc w:val="left"/>
        <w:rPr>
          <w:rStyle w:val="nfasissutil"/>
        </w:rPr>
      </w:pPr>
      <w:r w:rsidRPr="009D1973">
        <w:rPr>
          <w:rStyle w:val="nfasissutil"/>
        </w:rPr>
        <w:t xml:space="preserve">    itbPerfilPersonal.setEnabled(false);</w:t>
      </w:r>
    </w:p>
    <w:p w14:paraId="0A6FF8A7" w14:textId="77777777" w:rsidR="009D1973" w:rsidRPr="009D1973" w:rsidRDefault="009D1973" w:rsidP="000F694A">
      <w:pPr>
        <w:spacing w:line="240" w:lineRule="auto"/>
        <w:jc w:val="left"/>
        <w:rPr>
          <w:rStyle w:val="nfasissutil"/>
        </w:rPr>
      </w:pPr>
      <w:r w:rsidRPr="009D1973">
        <w:rPr>
          <w:rStyle w:val="nfasissutil"/>
        </w:rPr>
        <w:t xml:space="preserve">  } else {</w:t>
      </w:r>
    </w:p>
    <w:p w14:paraId="04A2DBD0" w14:textId="77777777" w:rsidR="009D1973" w:rsidRPr="009D1973" w:rsidRDefault="009D1973" w:rsidP="000F694A">
      <w:pPr>
        <w:spacing w:line="240" w:lineRule="auto"/>
        <w:jc w:val="left"/>
        <w:rPr>
          <w:rStyle w:val="nfasissutil"/>
        </w:rPr>
      </w:pPr>
      <w:r w:rsidRPr="009D1973">
        <w:rPr>
          <w:rStyle w:val="nfasissutil"/>
        </w:rPr>
        <w:t xml:space="preserve">    itbCenso.setEnabled(false);</w:t>
      </w:r>
    </w:p>
    <w:p w14:paraId="76D7766D" w14:textId="77777777" w:rsidR="009D1973" w:rsidRPr="009D1973" w:rsidRDefault="009D1973" w:rsidP="000F694A">
      <w:pPr>
        <w:spacing w:line="240" w:lineRule="auto"/>
        <w:jc w:val="left"/>
        <w:rPr>
          <w:rStyle w:val="nfasissutil"/>
        </w:rPr>
      </w:pPr>
      <w:r w:rsidRPr="009D1973">
        <w:rPr>
          <w:rStyle w:val="nfasissutil"/>
        </w:rPr>
        <w:t xml:space="preserve">    itbPerfilPersonal.setEnabled(true);</w:t>
      </w:r>
    </w:p>
    <w:p w14:paraId="42E738D2" w14:textId="77777777" w:rsidR="009D1973" w:rsidRPr="009D1973" w:rsidRDefault="009D1973" w:rsidP="000F694A">
      <w:pPr>
        <w:spacing w:line="240" w:lineRule="auto"/>
        <w:jc w:val="left"/>
        <w:rPr>
          <w:rStyle w:val="nfasissutil"/>
        </w:rPr>
      </w:pPr>
      <w:r w:rsidRPr="009D1973">
        <w:rPr>
          <w:rStyle w:val="nfasissutil"/>
        </w:rPr>
        <w:t xml:space="preserve">  }</w:t>
      </w:r>
    </w:p>
    <w:p w14:paraId="3B7BA8A1" w14:textId="77777777" w:rsidR="009D1973" w:rsidRPr="009D1973" w:rsidRDefault="009D1973" w:rsidP="000F694A">
      <w:pPr>
        <w:spacing w:line="240" w:lineRule="auto"/>
        <w:jc w:val="left"/>
        <w:rPr>
          <w:rStyle w:val="nfasissutil"/>
        </w:rPr>
      </w:pPr>
      <w:r w:rsidRPr="009D1973">
        <w:rPr>
          <w:rStyle w:val="nfasissutil"/>
        </w:rPr>
        <w:t xml:space="preserve">  itbContabilidad.setEnabled(true);</w:t>
      </w:r>
    </w:p>
    <w:p w14:paraId="12010840" w14:textId="77777777" w:rsidR="009D1973" w:rsidRPr="009D1973" w:rsidRDefault="009D1973" w:rsidP="000F694A">
      <w:pPr>
        <w:spacing w:line="240" w:lineRule="auto"/>
        <w:jc w:val="left"/>
        <w:rPr>
          <w:rStyle w:val="nfasissutil"/>
        </w:rPr>
      </w:pPr>
      <w:r w:rsidRPr="009D1973">
        <w:rPr>
          <w:rStyle w:val="nfasissutil"/>
        </w:rPr>
        <w:t xml:space="preserve">  itbArchivo.setEnabled(true);</w:t>
      </w:r>
    </w:p>
    <w:p w14:paraId="4CA637F8" w14:textId="77777777" w:rsidR="009D1973" w:rsidRPr="009D1973" w:rsidRDefault="009D1973" w:rsidP="000F694A">
      <w:pPr>
        <w:spacing w:line="240" w:lineRule="auto"/>
        <w:jc w:val="left"/>
        <w:rPr>
          <w:rStyle w:val="nfasissutil"/>
        </w:rPr>
      </w:pPr>
      <w:r w:rsidRPr="009D1973">
        <w:rPr>
          <w:rStyle w:val="nfasissutil"/>
        </w:rPr>
        <w:t xml:space="preserve">  itbAvisos.setEnabled(true);</w:t>
      </w:r>
    </w:p>
    <w:p w14:paraId="1FBE1231" w14:textId="77777777" w:rsidR="009D1973" w:rsidRPr="009D1973" w:rsidRDefault="009D1973" w:rsidP="000F694A">
      <w:pPr>
        <w:spacing w:line="240" w:lineRule="auto"/>
        <w:jc w:val="left"/>
        <w:rPr>
          <w:rStyle w:val="nfasissutil"/>
        </w:rPr>
      </w:pPr>
      <w:r w:rsidRPr="009D1973">
        <w:rPr>
          <w:rStyle w:val="nfasissutil"/>
        </w:rPr>
        <w:t xml:space="preserve">  itbEnlaces.setEnabled(true);</w:t>
      </w:r>
    </w:p>
    <w:p w14:paraId="59CCA742" w14:textId="77777777" w:rsidR="009D1973" w:rsidRPr="009D1973" w:rsidRDefault="009D1973" w:rsidP="000F694A">
      <w:pPr>
        <w:spacing w:line="240" w:lineRule="auto"/>
        <w:jc w:val="left"/>
        <w:rPr>
          <w:rStyle w:val="nfasissutil"/>
        </w:rPr>
      </w:pPr>
      <w:r w:rsidRPr="009D1973">
        <w:rPr>
          <w:rStyle w:val="nfasissutil"/>
        </w:rPr>
        <w:t xml:space="preserve">  bPrincipal.setEnabled(true);</w:t>
      </w:r>
    </w:p>
    <w:p w14:paraId="1B39776E" w14:textId="77777777" w:rsidR="009D1973" w:rsidRPr="009D1973" w:rsidRDefault="009D1973" w:rsidP="000F694A">
      <w:pPr>
        <w:spacing w:line="240" w:lineRule="auto"/>
        <w:jc w:val="left"/>
        <w:rPr>
          <w:rStyle w:val="nfasissutil"/>
        </w:rPr>
      </w:pPr>
      <w:r w:rsidRPr="009D1973">
        <w:rPr>
          <w:rStyle w:val="nfasissutil"/>
        </w:rPr>
        <w:t>}</w:t>
      </w:r>
    </w:p>
    <w:p w14:paraId="06A77262" w14:textId="77777777" w:rsidR="009D1973" w:rsidRPr="009D1973" w:rsidRDefault="009D1973" w:rsidP="000F694A">
      <w:pPr>
        <w:spacing w:line="240" w:lineRule="auto"/>
        <w:jc w:val="left"/>
        <w:rPr>
          <w:rStyle w:val="nfasissutil"/>
        </w:rPr>
      </w:pPr>
    </w:p>
    <w:p w14:paraId="60DBCEA6" w14:textId="77777777" w:rsidR="009D1973" w:rsidRPr="009D1973" w:rsidRDefault="009D1973" w:rsidP="000F694A">
      <w:pPr>
        <w:spacing w:line="240" w:lineRule="auto"/>
        <w:jc w:val="left"/>
        <w:rPr>
          <w:rStyle w:val="nfasissutil"/>
        </w:rPr>
      </w:pPr>
      <w:r w:rsidRPr="009D1973">
        <w:rPr>
          <w:rStyle w:val="nfasissutil"/>
        </w:rPr>
        <w:t>void displayButtonsMenu() {</w:t>
      </w:r>
    </w:p>
    <w:p w14:paraId="6B93A738" w14:textId="77777777" w:rsidR="009D1973" w:rsidRPr="009D1973" w:rsidRDefault="009D1973" w:rsidP="000F694A">
      <w:pPr>
        <w:spacing w:line="240" w:lineRule="auto"/>
        <w:jc w:val="left"/>
        <w:rPr>
          <w:rStyle w:val="nfasissutil"/>
        </w:rPr>
      </w:pPr>
      <w:r w:rsidRPr="009D1973">
        <w:rPr>
          <w:rStyle w:val="nfasissutil"/>
        </w:rPr>
        <w:t xml:space="preserve">  if (admin == true) {</w:t>
      </w:r>
    </w:p>
    <w:p w14:paraId="1A830549" w14:textId="77777777" w:rsidR="009D1973" w:rsidRPr="009D1973" w:rsidRDefault="009D1973" w:rsidP="000F694A">
      <w:pPr>
        <w:spacing w:line="240" w:lineRule="auto"/>
        <w:jc w:val="left"/>
        <w:rPr>
          <w:rStyle w:val="nfasissutil"/>
        </w:rPr>
      </w:pPr>
      <w:r w:rsidRPr="009D1973">
        <w:rPr>
          <w:rStyle w:val="nfasissutil"/>
        </w:rPr>
        <w:t xml:space="preserve">    itbCenso.display();</w:t>
      </w:r>
    </w:p>
    <w:p w14:paraId="2F6E7166" w14:textId="77777777" w:rsidR="009D1973" w:rsidRPr="009D1973" w:rsidRDefault="009D1973" w:rsidP="000F694A">
      <w:pPr>
        <w:spacing w:line="240" w:lineRule="auto"/>
        <w:jc w:val="left"/>
        <w:rPr>
          <w:rStyle w:val="nfasissutil"/>
        </w:rPr>
      </w:pPr>
      <w:r w:rsidRPr="009D1973">
        <w:rPr>
          <w:rStyle w:val="nfasissutil"/>
        </w:rPr>
        <w:t xml:space="preserve">  } else {</w:t>
      </w:r>
    </w:p>
    <w:p w14:paraId="3B013284" w14:textId="77777777" w:rsidR="009D1973" w:rsidRPr="009D1973" w:rsidRDefault="009D1973" w:rsidP="000F694A">
      <w:pPr>
        <w:spacing w:line="240" w:lineRule="auto"/>
        <w:jc w:val="left"/>
        <w:rPr>
          <w:rStyle w:val="nfasissutil"/>
        </w:rPr>
      </w:pPr>
      <w:r w:rsidRPr="009D1973">
        <w:rPr>
          <w:rStyle w:val="nfasissutil"/>
        </w:rPr>
        <w:t xml:space="preserve">    itbPerfilPersonal.display();</w:t>
      </w:r>
    </w:p>
    <w:p w14:paraId="37FBD156" w14:textId="77777777" w:rsidR="009D1973" w:rsidRPr="009D1973" w:rsidRDefault="009D1973" w:rsidP="000F694A">
      <w:pPr>
        <w:spacing w:line="240" w:lineRule="auto"/>
        <w:jc w:val="left"/>
        <w:rPr>
          <w:rStyle w:val="nfasissutil"/>
        </w:rPr>
      </w:pPr>
      <w:r w:rsidRPr="009D1973">
        <w:rPr>
          <w:rStyle w:val="nfasissutil"/>
        </w:rPr>
        <w:t xml:space="preserve">  }</w:t>
      </w:r>
    </w:p>
    <w:p w14:paraId="529AB2D9" w14:textId="77777777" w:rsidR="009D1973" w:rsidRPr="009D1973" w:rsidRDefault="009D1973" w:rsidP="000F694A">
      <w:pPr>
        <w:spacing w:line="240" w:lineRule="auto"/>
        <w:jc w:val="left"/>
        <w:rPr>
          <w:rStyle w:val="nfasissutil"/>
        </w:rPr>
      </w:pPr>
      <w:r w:rsidRPr="009D1973">
        <w:rPr>
          <w:rStyle w:val="nfasissutil"/>
        </w:rPr>
        <w:t xml:space="preserve">  itbContabilidad.display();</w:t>
      </w:r>
    </w:p>
    <w:p w14:paraId="13CC0A2C" w14:textId="77777777" w:rsidR="009D1973" w:rsidRPr="009D1973" w:rsidRDefault="009D1973" w:rsidP="000F694A">
      <w:pPr>
        <w:spacing w:line="240" w:lineRule="auto"/>
        <w:jc w:val="left"/>
        <w:rPr>
          <w:rStyle w:val="nfasissutil"/>
        </w:rPr>
      </w:pPr>
      <w:r w:rsidRPr="009D1973">
        <w:rPr>
          <w:rStyle w:val="nfasissutil"/>
        </w:rPr>
        <w:t xml:space="preserve">  itbArchivo.display();</w:t>
      </w:r>
    </w:p>
    <w:p w14:paraId="15AEFD93" w14:textId="77777777" w:rsidR="009D1973" w:rsidRPr="009D1973" w:rsidRDefault="009D1973" w:rsidP="000F694A">
      <w:pPr>
        <w:spacing w:line="240" w:lineRule="auto"/>
        <w:jc w:val="left"/>
        <w:rPr>
          <w:rStyle w:val="nfasissutil"/>
        </w:rPr>
      </w:pPr>
      <w:r w:rsidRPr="009D1973">
        <w:rPr>
          <w:rStyle w:val="nfasissutil"/>
        </w:rPr>
        <w:t xml:space="preserve">  itbAvisos.display();</w:t>
      </w:r>
    </w:p>
    <w:p w14:paraId="75429DBB" w14:textId="77777777" w:rsidR="009D1973" w:rsidRPr="009D1973" w:rsidRDefault="009D1973" w:rsidP="000F694A">
      <w:pPr>
        <w:spacing w:line="240" w:lineRule="auto"/>
        <w:jc w:val="left"/>
        <w:rPr>
          <w:rStyle w:val="nfasissutil"/>
        </w:rPr>
      </w:pPr>
      <w:r w:rsidRPr="009D1973">
        <w:rPr>
          <w:rStyle w:val="nfasissutil"/>
        </w:rPr>
        <w:t xml:space="preserve">  itbEnlaces.display();</w:t>
      </w:r>
    </w:p>
    <w:p w14:paraId="17AA0B05"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71756A7F" w14:textId="77777777" w:rsidR="009D1973" w:rsidRPr="009D1973" w:rsidRDefault="009D1973" w:rsidP="000F694A">
      <w:pPr>
        <w:spacing w:line="240" w:lineRule="auto"/>
        <w:jc w:val="left"/>
        <w:rPr>
          <w:rStyle w:val="nfasissutil"/>
          <w:lang w:val="es-ES"/>
        </w:rPr>
      </w:pPr>
    </w:p>
    <w:p w14:paraId="4083865E" w14:textId="77777777" w:rsidR="009D1973" w:rsidRPr="009D1973" w:rsidRDefault="009D1973" w:rsidP="000F694A">
      <w:pPr>
        <w:spacing w:line="240" w:lineRule="auto"/>
        <w:jc w:val="left"/>
        <w:rPr>
          <w:rStyle w:val="nfasissutil"/>
          <w:lang w:val="es-ES"/>
        </w:rPr>
      </w:pPr>
      <w:r w:rsidRPr="009D1973">
        <w:rPr>
          <w:rStyle w:val="nfasissutil"/>
          <w:lang w:val="es-ES"/>
        </w:rPr>
        <w:t>//calendario</w:t>
      </w:r>
    </w:p>
    <w:p w14:paraId="10C6A449" w14:textId="77777777" w:rsidR="009D1973" w:rsidRPr="009D1973" w:rsidRDefault="009D1973" w:rsidP="000F694A">
      <w:pPr>
        <w:spacing w:line="240" w:lineRule="auto"/>
        <w:jc w:val="left"/>
        <w:rPr>
          <w:rStyle w:val="nfasissutil"/>
          <w:lang w:val="es-ES"/>
        </w:rPr>
      </w:pPr>
    </w:p>
    <w:p w14:paraId="2F9939B8" w14:textId="77777777" w:rsidR="009D1973" w:rsidRPr="009D1973" w:rsidRDefault="009D1973" w:rsidP="000F694A">
      <w:pPr>
        <w:spacing w:line="240" w:lineRule="auto"/>
        <w:jc w:val="left"/>
        <w:rPr>
          <w:rStyle w:val="nfasissutil"/>
          <w:lang w:val="es-ES"/>
        </w:rPr>
      </w:pPr>
    </w:p>
    <w:p w14:paraId="24482056" w14:textId="77777777" w:rsidR="009D1973" w:rsidRPr="009D1973" w:rsidRDefault="009D1973" w:rsidP="000F694A">
      <w:pPr>
        <w:spacing w:line="240" w:lineRule="auto"/>
        <w:jc w:val="left"/>
        <w:rPr>
          <w:rStyle w:val="nfasissutil"/>
          <w:lang w:val="es-ES"/>
        </w:rPr>
      </w:pPr>
      <w:r w:rsidRPr="009D1973">
        <w:rPr>
          <w:rStyle w:val="nfasissutil"/>
          <w:lang w:val="es-ES"/>
        </w:rPr>
        <w:t>// Variable de Calendari</w:t>
      </w:r>
    </w:p>
    <w:p w14:paraId="7E0D4A92" w14:textId="77777777" w:rsidR="009D1973" w:rsidRPr="009D1973" w:rsidRDefault="009D1973" w:rsidP="000F694A">
      <w:pPr>
        <w:spacing w:line="240" w:lineRule="auto"/>
        <w:jc w:val="left"/>
        <w:rPr>
          <w:rStyle w:val="nfasissutil"/>
          <w:lang w:val="es-ES"/>
        </w:rPr>
      </w:pPr>
      <w:r w:rsidRPr="009D1973">
        <w:rPr>
          <w:rStyle w:val="nfasissutil"/>
          <w:lang w:val="es-ES"/>
        </w:rPr>
        <w:t>Calendario cEventos;</w:t>
      </w:r>
    </w:p>
    <w:p w14:paraId="5EF2C03E" w14:textId="77777777" w:rsidR="009D1973" w:rsidRPr="009D1973" w:rsidRDefault="009D1973" w:rsidP="000F694A">
      <w:pPr>
        <w:spacing w:line="240" w:lineRule="auto"/>
        <w:jc w:val="left"/>
        <w:rPr>
          <w:rStyle w:val="nfasissutil"/>
          <w:lang w:val="es-ES"/>
        </w:rPr>
      </w:pPr>
    </w:p>
    <w:p w14:paraId="21C5F872" w14:textId="77777777" w:rsidR="009D1973" w:rsidRPr="009D1973" w:rsidRDefault="009D1973" w:rsidP="000F694A">
      <w:pPr>
        <w:spacing w:line="240" w:lineRule="auto"/>
        <w:jc w:val="left"/>
        <w:rPr>
          <w:rStyle w:val="nfasissutil"/>
        </w:rPr>
      </w:pPr>
      <w:r w:rsidRPr="009D1973">
        <w:rPr>
          <w:rStyle w:val="nfasissutil"/>
        </w:rPr>
        <w:t>//String[][] fechasClave = getInfoEvento();</w:t>
      </w:r>
    </w:p>
    <w:p w14:paraId="42D8F2CC" w14:textId="77777777" w:rsidR="009D1973" w:rsidRPr="009D1973" w:rsidRDefault="009D1973" w:rsidP="000F694A">
      <w:pPr>
        <w:spacing w:line="240" w:lineRule="auto"/>
        <w:jc w:val="left"/>
        <w:rPr>
          <w:rStyle w:val="nfasissutil"/>
        </w:rPr>
      </w:pPr>
    </w:p>
    <w:p w14:paraId="17E75D98" w14:textId="77777777" w:rsidR="009D1973" w:rsidRPr="009D1973" w:rsidRDefault="009D1973" w:rsidP="000F694A">
      <w:pPr>
        <w:spacing w:line="240" w:lineRule="auto"/>
        <w:jc w:val="left"/>
        <w:rPr>
          <w:rStyle w:val="nfasissutil"/>
        </w:rPr>
      </w:pPr>
      <w:r w:rsidRPr="009D1973">
        <w:rPr>
          <w:rStyle w:val="nfasissutil"/>
        </w:rPr>
        <w:t>void initCalendar() {</w:t>
      </w:r>
    </w:p>
    <w:p w14:paraId="21FE4FC3" w14:textId="77777777" w:rsidR="009D1973" w:rsidRPr="009D1973" w:rsidRDefault="009D1973" w:rsidP="000F694A">
      <w:pPr>
        <w:spacing w:line="240" w:lineRule="auto"/>
        <w:jc w:val="left"/>
        <w:rPr>
          <w:rStyle w:val="nfasissutil"/>
        </w:rPr>
      </w:pPr>
      <w:r w:rsidRPr="009D1973">
        <w:rPr>
          <w:rStyle w:val="nfasissutil"/>
        </w:rPr>
        <w:t xml:space="preserve">  cEventos = new Calendario(menuWidth+20+((1280-menuWidth)/2), primerIconY+iconHeight+20, ((1280-menuWidth)/2)-35, (iconHeight*3)-50, getInfoEvento());</w:t>
      </w:r>
    </w:p>
    <w:p w14:paraId="3446A084"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1488B608" w14:textId="77777777" w:rsidR="009D1973" w:rsidRPr="009D1973" w:rsidRDefault="009D1973" w:rsidP="000F694A">
      <w:pPr>
        <w:spacing w:line="240" w:lineRule="auto"/>
        <w:jc w:val="left"/>
        <w:rPr>
          <w:rStyle w:val="nfasissutil"/>
          <w:lang w:val="es-ES"/>
        </w:rPr>
      </w:pPr>
    </w:p>
    <w:p w14:paraId="5BBC0EB9" w14:textId="77777777" w:rsidR="009D1973" w:rsidRPr="009D1973" w:rsidRDefault="009D1973" w:rsidP="000F694A">
      <w:pPr>
        <w:spacing w:line="240" w:lineRule="auto"/>
        <w:jc w:val="left"/>
        <w:rPr>
          <w:rStyle w:val="nfasissutil"/>
          <w:lang w:val="es-ES"/>
        </w:rPr>
      </w:pPr>
      <w:r w:rsidRPr="009D1973">
        <w:rPr>
          <w:rStyle w:val="nfasissutil"/>
          <w:lang w:val="es-ES"/>
        </w:rPr>
        <w:t>void displayCalendarioEventos() {</w:t>
      </w:r>
    </w:p>
    <w:p w14:paraId="588DA36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cEventos.display();</w:t>
      </w:r>
    </w:p>
    <w:p w14:paraId="4CC36CBB"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02F1D80" w14:textId="77777777" w:rsidR="009D1973" w:rsidRPr="009D1973" w:rsidRDefault="009D1973" w:rsidP="000F694A">
      <w:pPr>
        <w:spacing w:line="240" w:lineRule="auto"/>
        <w:jc w:val="left"/>
        <w:rPr>
          <w:rStyle w:val="nfasissutil"/>
          <w:lang w:val="es-ES"/>
        </w:rPr>
      </w:pPr>
    </w:p>
    <w:p w14:paraId="2A8B69A1" w14:textId="77777777" w:rsidR="009D1973" w:rsidRPr="009D1973" w:rsidRDefault="009D1973" w:rsidP="000F694A">
      <w:pPr>
        <w:spacing w:line="240" w:lineRule="auto"/>
        <w:jc w:val="left"/>
        <w:rPr>
          <w:rStyle w:val="nfasissutil"/>
          <w:lang w:val="es-ES"/>
        </w:rPr>
      </w:pPr>
    </w:p>
    <w:p w14:paraId="41600CD2" w14:textId="77777777" w:rsidR="009D1973" w:rsidRPr="009D1973" w:rsidRDefault="009D1973" w:rsidP="000F694A">
      <w:pPr>
        <w:spacing w:line="240" w:lineRule="auto"/>
        <w:jc w:val="left"/>
        <w:rPr>
          <w:rStyle w:val="nfasissutil"/>
          <w:lang w:val="es-ES"/>
        </w:rPr>
      </w:pPr>
      <w:r w:rsidRPr="009D1973">
        <w:rPr>
          <w:rStyle w:val="nfasissutil"/>
          <w:lang w:val="es-ES"/>
        </w:rPr>
        <w:t>//BarsDiagram</w:t>
      </w:r>
    </w:p>
    <w:p w14:paraId="1CD8B985" w14:textId="77777777" w:rsidR="009D1973" w:rsidRPr="009D1973" w:rsidRDefault="009D1973" w:rsidP="000F694A">
      <w:pPr>
        <w:spacing w:line="240" w:lineRule="auto"/>
        <w:jc w:val="left"/>
        <w:rPr>
          <w:rStyle w:val="nfasissutil"/>
          <w:lang w:val="es-ES"/>
        </w:rPr>
      </w:pPr>
    </w:p>
    <w:p w14:paraId="4151E601" w14:textId="77777777" w:rsidR="009D1973" w:rsidRPr="009D1973" w:rsidRDefault="009D1973" w:rsidP="000F694A">
      <w:pPr>
        <w:spacing w:line="240" w:lineRule="auto"/>
        <w:jc w:val="left"/>
        <w:rPr>
          <w:rStyle w:val="nfasissutil"/>
          <w:lang w:val="es-ES"/>
        </w:rPr>
      </w:pPr>
      <w:r w:rsidRPr="009D1973">
        <w:rPr>
          <w:rStyle w:val="nfasissutil"/>
          <w:lang w:val="es-ES"/>
        </w:rPr>
        <w:t>BarsDiagram gastos;</w:t>
      </w:r>
    </w:p>
    <w:p w14:paraId="7DF18129" w14:textId="77777777" w:rsidR="009D1973" w:rsidRPr="009D1973" w:rsidRDefault="009D1973" w:rsidP="000F694A">
      <w:pPr>
        <w:spacing w:line="240" w:lineRule="auto"/>
        <w:jc w:val="left"/>
        <w:rPr>
          <w:rStyle w:val="nfasissutil"/>
          <w:lang w:val="es-ES"/>
        </w:rPr>
      </w:pPr>
    </w:p>
    <w:p w14:paraId="34F50911" w14:textId="77777777" w:rsidR="009D1973" w:rsidRPr="009D1973" w:rsidRDefault="009D1973" w:rsidP="000F694A">
      <w:pPr>
        <w:spacing w:line="240" w:lineRule="auto"/>
        <w:jc w:val="left"/>
        <w:rPr>
          <w:rStyle w:val="nfasissutil"/>
          <w:lang w:val="es-ES"/>
        </w:rPr>
      </w:pPr>
      <w:r w:rsidRPr="009D1973">
        <w:rPr>
          <w:rStyle w:val="nfasissutil"/>
          <w:lang w:val="es-ES"/>
        </w:rPr>
        <w:t>String[] textosbd = {"INGRESOS", "GASTOS"};</w:t>
      </w:r>
    </w:p>
    <w:p w14:paraId="37699EBA"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float[] valuesbd = {0, 0};</w:t>
      </w:r>
    </w:p>
    <w:p w14:paraId="69FB1F55" w14:textId="77777777" w:rsidR="009D1973" w:rsidRPr="009D1973" w:rsidRDefault="009D1973" w:rsidP="000F694A">
      <w:pPr>
        <w:spacing w:line="240" w:lineRule="auto"/>
        <w:jc w:val="left"/>
        <w:rPr>
          <w:rStyle w:val="nfasissutil"/>
          <w:lang w:val="es-ES"/>
        </w:rPr>
      </w:pPr>
      <w:r w:rsidRPr="009D1973">
        <w:rPr>
          <w:rStyle w:val="nfasissutil"/>
          <w:lang w:val="es-ES"/>
        </w:rPr>
        <w:t>color[] colorsbd = {color (64, 30, 58), color (150, 13, 15),</w:t>
      </w:r>
    </w:p>
    <w:p w14:paraId="61EDF0F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color(255, 0, 0), color(0, 255, 0)};</w:t>
      </w:r>
    </w:p>
    <w:p w14:paraId="0041516E" w14:textId="77777777" w:rsidR="009D1973" w:rsidRPr="009D1973" w:rsidRDefault="009D1973" w:rsidP="000F694A">
      <w:pPr>
        <w:spacing w:line="240" w:lineRule="auto"/>
        <w:jc w:val="left"/>
        <w:rPr>
          <w:rStyle w:val="nfasissutil"/>
          <w:lang w:val="es-ES"/>
        </w:rPr>
      </w:pPr>
    </w:p>
    <w:p w14:paraId="64DD9072" w14:textId="77777777" w:rsidR="009D1973" w:rsidRPr="009D1973" w:rsidRDefault="009D1973" w:rsidP="000F694A">
      <w:pPr>
        <w:spacing w:line="240" w:lineRule="auto"/>
        <w:jc w:val="left"/>
        <w:rPr>
          <w:rStyle w:val="nfasissutil"/>
          <w:lang w:val="es-ES"/>
        </w:rPr>
      </w:pPr>
      <w:r w:rsidRPr="009D1973">
        <w:rPr>
          <w:rStyle w:val="nfasissutil"/>
          <w:lang w:val="es-ES"/>
        </w:rPr>
        <w:t>void initBarsDiagram() {</w:t>
      </w:r>
    </w:p>
    <w:p w14:paraId="22FB5B0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gastos = new BarsDiagram(width/2-175, 400, 550, 300);</w:t>
      </w:r>
    </w:p>
    <w:p w14:paraId="1FE0F0B2" w14:textId="77777777" w:rsidR="009D1973" w:rsidRPr="009D1973" w:rsidRDefault="009D1973" w:rsidP="000F694A">
      <w:pPr>
        <w:spacing w:line="240" w:lineRule="auto"/>
        <w:jc w:val="left"/>
        <w:rPr>
          <w:rStyle w:val="nfasissutil"/>
          <w:lang w:val="es-ES"/>
        </w:rPr>
      </w:pPr>
    </w:p>
    <w:p w14:paraId="137E908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Configuración de datis (textos, valores, colores)</w:t>
      </w:r>
    </w:p>
    <w:p w14:paraId="797AE61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gastos.setTexts(textosbd);</w:t>
      </w:r>
    </w:p>
    <w:p w14:paraId="7ADA5E9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valuesbd[0] = getTotalIngresos();</w:t>
      </w:r>
    </w:p>
    <w:p w14:paraId="266BBD7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valuesbd[1] = getTotalGastos();</w:t>
      </w:r>
    </w:p>
    <w:p w14:paraId="0E506CC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gastos.setValues(valuesbd);</w:t>
      </w:r>
    </w:p>
    <w:p w14:paraId="3E68D88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gastos.setColors(colorsbd);</w:t>
      </w:r>
    </w:p>
    <w:p w14:paraId="574726D4"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5FA97BEA" w14:textId="77777777" w:rsidR="009D1973" w:rsidRPr="009D1973" w:rsidRDefault="009D1973" w:rsidP="000F694A">
      <w:pPr>
        <w:spacing w:line="240" w:lineRule="auto"/>
        <w:jc w:val="left"/>
        <w:rPr>
          <w:rStyle w:val="nfasissutil"/>
          <w:lang w:val="es-ES"/>
        </w:rPr>
      </w:pPr>
    </w:p>
    <w:p w14:paraId="0403A53D" w14:textId="77777777" w:rsidR="009D1973" w:rsidRPr="009D1973" w:rsidRDefault="009D1973" w:rsidP="000F694A">
      <w:pPr>
        <w:spacing w:line="240" w:lineRule="auto"/>
        <w:jc w:val="left"/>
        <w:rPr>
          <w:rStyle w:val="nfasissutil"/>
          <w:lang w:val="es-ES"/>
        </w:rPr>
      </w:pPr>
      <w:r w:rsidRPr="009D1973">
        <w:rPr>
          <w:rStyle w:val="nfasissutil"/>
          <w:lang w:val="es-ES"/>
        </w:rPr>
        <w:t>//ShowImage</w:t>
      </w:r>
    </w:p>
    <w:p w14:paraId="1AE6D7D9" w14:textId="77777777" w:rsidR="009D1973" w:rsidRPr="009D1973" w:rsidRDefault="009D1973" w:rsidP="000F694A">
      <w:pPr>
        <w:spacing w:line="240" w:lineRule="auto"/>
        <w:jc w:val="left"/>
        <w:rPr>
          <w:rStyle w:val="nfasissutil"/>
          <w:lang w:val="es-ES"/>
        </w:rPr>
      </w:pPr>
    </w:p>
    <w:p w14:paraId="24F36CA3" w14:textId="77777777" w:rsidR="009D1973" w:rsidRPr="009D1973" w:rsidRDefault="009D1973" w:rsidP="000F694A">
      <w:pPr>
        <w:spacing w:line="240" w:lineRule="auto"/>
        <w:jc w:val="left"/>
        <w:rPr>
          <w:rStyle w:val="nfasissutil"/>
          <w:lang w:val="es-ES"/>
        </w:rPr>
      </w:pPr>
      <w:r w:rsidRPr="009D1973">
        <w:rPr>
          <w:rStyle w:val="nfasissutil"/>
          <w:lang w:val="es-ES"/>
        </w:rPr>
        <w:t>ShowImage cristo;</w:t>
      </w:r>
    </w:p>
    <w:p w14:paraId="299B63A9" w14:textId="77777777" w:rsidR="009D1973" w:rsidRPr="009D1973" w:rsidRDefault="009D1973" w:rsidP="000F694A">
      <w:pPr>
        <w:spacing w:line="240" w:lineRule="auto"/>
        <w:jc w:val="left"/>
        <w:rPr>
          <w:rStyle w:val="nfasissutil"/>
          <w:lang w:val="es-ES"/>
        </w:rPr>
      </w:pPr>
    </w:p>
    <w:p w14:paraId="494B17F2" w14:textId="77777777" w:rsidR="009D1973" w:rsidRPr="009D1973" w:rsidRDefault="009D1973" w:rsidP="000F694A">
      <w:pPr>
        <w:spacing w:line="240" w:lineRule="auto"/>
        <w:jc w:val="left"/>
        <w:rPr>
          <w:rStyle w:val="nfasissutil"/>
          <w:lang w:val="es-ES"/>
        </w:rPr>
      </w:pPr>
      <w:r w:rsidRPr="009D1973">
        <w:rPr>
          <w:rStyle w:val="nfasissutil"/>
          <w:lang w:val="es-ES"/>
        </w:rPr>
        <w:t>// Nombre de las imágenes</w:t>
      </w:r>
    </w:p>
    <w:p w14:paraId="60E278AD" w14:textId="77777777" w:rsidR="009D1973" w:rsidRPr="009D1973" w:rsidRDefault="009D1973" w:rsidP="000F694A">
      <w:pPr>
        <w:spacing w:line="240" w:lineRule="auto"/>
        <w:jc w:val="left"/>
        <w:rPr>
          <w:rStyle w:val="nfasissutil"/>
        </w:rPr>
      </w:pPr>
      <w:r w:rsidRPr="009D1973">
        <w:rPr>
          <w:rStyle w:val="nfasissutil"/>
        </w:rPr>
        <w:t>String[] noms = {"cristo1.jpg", "cristo2.jpeg", "cristo3.jpeg",</w:t>
      </w:r>
    </w:p>
    <w:p w14:paraId="6B3C75EA" w14:textId="77777777" w:rsidR="009D1973" w:rsidRPr="009D1973" w:rsidRDefault="009D1973" w:rsidP="000F694A">
      <w:pPr>
        <w:spacing w:line="240" w:lineRule="auto"/>
        <w:jc w:val="left"/>
        <w:rPr>
          <w:rStyle w:val="nfasissutil"/>
        </w:rPr>
      </w:pPr>
      <w:r w:rsidRPr="009D1973">
        <w:rPr>
          <w:rStyle w:val="nfasissutil"/>
        </w:rPr>
        <w:t xml:space="preserve">  "cristo4.jpeg"};</w:t>
      </w:r>
    </w:p>
    <w:p w14:paraId="09846F86" w14:textId="77777777" w:rsidR="009D1973" w:rsidRPr="009D1973" w:rsidRDefault="009D1973" w:rsidP="000F694A">
      <w:pPr>
        <w:spacing w:line="240" w:lineRule="auto"/>
        <w:jc w:val="left"/>
        <w:rPr>
          <w:rStyle w:val="nfasissutil"/>
        </w:rPr>
      </w:pPr>
    </w:p>
    <w:p w14:paraId="38B70F2B" w14:textId="77777777" w:rsidR="009D1973" w:rsidRPr="009D1973" w:rsidRDefault="009D1973" w:rsidP="000F694A">
      <w:pPr>
        <w:spacing w:line="240" w:lineRule="auto"/>
        <w:jc w:val="left"/>
        <w:rPr>
          <w:rStyle w:val="nfasissutil"/>
        </w:rPr>
      </w:pPr>
      <w:r w:rsidRPr="009D1973">
        <w:rPr>
          <w:rStyle w:val="nfasissutil"/>
        </w:rPr>
        <w:t>void initShowImage() {</w:t>
      </w:r>
    </w:p>
    <w:p w14:paraId="61CDB3E5" w14:textId="77777777" w:rsidR="009D1973" w:rsidRPr="009D1973" w:rsidRDefault="009D1973" w:rsidP="000F694A">
      <w:pPr>
        <w:spacing w:line="240" w:lineRule="auto"/>
        <w:jc w:val="left"/>
        <w:rPr>
          <w:rStyle w:val="nfasissutil"/>
        </w:rPr>
      </w:pPr>
    </w:p>
    <w:p w14:paraId="2B7B38C7" w14:textId="77777777" w:rsidR="009D1973" w:rsidRPr="009D1973" w:rsidRDefault="009D1973" w:rsidP="000F694A">
      <w:pPr>
        <w:spacing w:line="240" w:lineRule="auto"/>
        <w:jc w:val="left"/>
        <w:rPr>
          <w:rStyle w:val="nfasissutil"/>
        </w:rPr>
      </w:pPr>
      <w:r w:rsidRPr="009D1973">
        <w:rPr>
          <w:rStyle w:val="nfasissutil"/>
        </w:rPr>
        <w:t xml:space="preserve">  cristo = new ShowImage(35, 70, 485, 575);</w:t>
      </w:r>
    </w:p>
    <w:p w14:paraId="313DE2F1"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cristo.setImages(noms);</w:t>
      </w:r>
    </w:p>
    <w:p w14:paraId="2E37F751"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417A802" w14:textId="77777777" w:rsidR="009D1973" w:rsidRPr="009D1973" w:rsidRDefault="009D1973" w:rsidP="000F694A">
      <w:pPr>
        <w:spacing w:line="240" w:lineRule="auto"/>
        <w:jc w:val="left"/>
        <w:rPr>
          <w:rStyle w:val="nfasissutil"/>
          <w:lang w:val="es-ES"/>
        </w:rPr>
      </w:pPr>
    </w:p>
    <w:p w14:paraId="0A951671" w14:textId="77777777" w:rsidR="009D1973" w:rsidRPr="009D1973" w:rsidRDefault="009D1973" w:rsidP="000F694A">
      <w:pPr>
        <w:spacing w:line="240" w:lineRule="auto"/>
        <w:jc w:val="left"/>
        <w:rPr>
          <w:rStyle w:val="nfasissutil"/>
          <w:lang w:val="es-ES"/>
        </w:rPr>
      </w:pPr>
      <w:r w:rsidRPr="009D1973">
        <w:rPr>
          <w:rStyle w:val="nfasissutil"/>
          <w:lang w:val="es-ES"/>
        </w:rPr>
        <w:t>//Titulo</w:t>
      </w:r>
    </w:p>
    <w:p w14:paraId="148AABFE" w14:textId="77777777" w:rsidR="009D1973" w:rsidRPr="009D1973" w:rsidRDefault="009D1973" w:rsidP="000F694A">
      <w:pPr>
        <w:spacing w:line="240" w:lineRule="auto"/>
        <w:jc w:val="left"/>
        <w:rPr>
          <w:rStyle w:val="nfasissutil"/>
          <w:lang w:val="es-ES"/>
        </w:rPr>
      </w:pPr>
    </w:p>
    <w:p w14:paraId="26F4F8EE" w14:textId="77777777" w:rsidR="009D1973" w:rsidRPr="009D1973" w:rsidRDefault="009D1973" w:rsidP="000F694A">
      <w:pPr>
        <w:spacing w:line="240" w:lineRule="auto"/>
        <w:jc w:val="left"/>
        <w:rPr>
          <w:rStyle w:val="nfasissutil"/>
          <w:lang w:val="es-ES"/>
        </w:rPr>
      </w:pPr>
      <w:r w:rsidRPr="009D1973">
        <w:rPr>
          <w:rStyle w:val="nfasissutil"/>
          <w:lang w:val="es-ES"/>
        </w:rPr>
        <w:t>Titulo titIngresos, titGastos, titConcepto, titDetallePersonal, titDetallePersonalUser, titArchivo, titNuevoAviso, titNuevoEvento;</w:t>
      </w:r>
    </w:p>
    <w:p w14:paraId="1EFE8B25" w14:textId="77777777" w:rsidR="009D1973" w:rsidRPr="009D1973" w:rsidRDefault="009D1973" w:rsidP="000F694A">
      <w:pPr>
        <w:spacing w:line="240" w:lineRule="auto"/>
        <w:jc w:val="left"/>
        <w:rPr>
          <w:rStyle w:val="nfasissutil"/>
          <w:lang w:val="es-ES"/>
        </w:rPr>
      </w:pPr>
      <w:r w:rsidRPr="009D1973">
        <w:rPr>
          <w:rStyle w:val="nfasissutil"/>
          <w:lang w:val="es-ES"/>
        </w:rPr>
        <w:t>Titulo titDetalleAviso, titDetalleEvento;</w:t>
      </w:r>
    </w:p>
    <w:p w14:paraId="262CC543" w14:textId="77777777" w:rsidR="009D1973" w:rsidRPr="009D1973" w:rsidRDefault="009D1973" w:rsidP="000F694A">
      <w:pPr>
        <w:spacing w:line="240" w:lineRule="auto"/>
        <w:jc w:val="left"/>
        <w:rPr>
          <w:rStyle w:val="nfasissutil"/>
          <w:lang w:val="es-ES"/>
        </w:rPr>
      </w:pPr>
      <w:r w:rsidRPr="009D1973">
        <w:rPr>
          <w:rStyle w:val="nfasissutil"/>
          <w:lang w:val="es-ES"/>
        </w:rPr>
        <w:t>void initTitulo() {</w:t>
      </w:r>
    </w:p>
    <w:p w14:paraId="1E98655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titIngresos = new Titulo("Ingresos", 250, 170, 800, 40);</w:t>
      </w:r>
    </w:p>
    <w:p w14:paraId="5775B2A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titGastos = new Titulo("Gastos", 250, 470, 800, 40);</w:t>
      </w:r>
    </w:p>
    <w:p w14:paraId="59543D0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titConcepto = new Titulo ("Concepto", 230, 275, 610, 40);</w:t>
      </w:r>
    </w:p>
    <w:p w14:paraId="0FB75AB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titDetallePersonal = new Titulo ("Detalle personal", 20, 25, 605, 35);</w:t>
      </w:r>
    </w:p>
    <w:p w14:paraId="081FF86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titDetallePersonalUser = new Titulo("Detalle personal", 20, 25, 1080-20-10, 35);</w:t>
      </w:r>
    </w:p>
    <w:p w14:paraId="4D891355"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titArchivo = new Titulo("Archivo", 27+menuWidth, 175+bannerHeight, 610, 40);</w:t>
      </w:r>
    </w:p>
    <w:p w14:paraId="1EB77926"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titNuevoAviso = new Titulo("Nuevo aviso", 27+menuWidth, 120+bannerHeight, 610, 40);</w:t>
      </w:r>
    </w:p>
    <w:p w14:paraId="7FAF7567"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titNuevoEvento = new Titulo("Nuevo evento", 27+menuWidth, 120+bannerHeight, 610, 40);</w:t>
      </w:r>
    </w:p>
    <w:p w14:paraId="0937DF04" w14:textId="77777777" w:rsidR="009D1973" w:rsidRPr="009D1973" w:rsidRDefault="009D1973" w:rsidP="000F694A">
      <w:pPr>
        <w:spacing w:line="240" w:lineRule="auto"/>
        <w:jc w:val="left"/>
        <w:rPr>
          <w:rStyle w:val="nfasissutil"/>
        </w:rPr>
      </w:pPr>
      <w:r w:rsidRPr="009D1973">
        <w:rPr>
          <w:rStyle w:val="nfasissutil"/>
        </w:rPr>
        <w:lastRenderedPageBreak/>
        <w:t xml:space="preserve">  titDetalleAviso = new Titulo("Detalle aviso", 27+menuWidth, 120+bannerHeight, 610, 40);</w:t>
      </w:r>
    </w:p>
    <w:p w14:paraId="3F7353D3" w14:textId="77777777" w:rsidR="009D1973" w:rsidRPr="009D1973" w:rsidRDefault="009D1973" w:rsidP="000F694A">
      <w:pPr>
        <w:spacing w:line="240" w:lineRule="auto"/>
        <w:jc w:val="left"/>
        <w:rPr>
          <w:rStyle w:val="nfasissutil"/>
        </w:rPr>
      </w:pPr>
      <w:r w:rsidRPr="009D1973">
        <w:rPr>
          <w:rStyle w:val="nfasissutil"/>
        </w:rPr>
        <w:t xml:space="preserve">  titDetalleEvento = new Titulo("Detalle evento", 27+menuWidth, 120+bannerHeight, 610, 40);</w:t>
      </w:r>
    </w:p>
    <w:p w14:paraId="4663A868" w14:textId="77777777" w:rsidR="009D1973" w:rsidRPr="009D1973" w:rsidRDefault="009D1973" w:rsidP="000F694A">
      <w:pPr>
        <w:spacing w:line="240" w:lineRule="auto"/>
        <w:jc w:val="left"/>
        <w:rPr>
          <w:rStyle w:val="nfasissutil"/>
        </w:rPr>
      </w:pPr>
      <w:r w:rsidRPr="009D1973">
        <w:rPr>
          <w:rStyle w:val="nfasissutil"/>
        </w:rPr>
        <w:t>}</w:t>
      </w:r>
    </w:p>
    <w:p w14:paraId="7840870D" w14:textId="77777777" w:rsidR="009D1973" w:rsidRPr="009D1973" w:rsidRDefault="009D1973" w:rsidP="000F694A">
      <w:pPr>
        <w:spacing w:line="240" w:lineRule="auto"/>
        <w:jc w:val="left"/>
        <w:rPr>
          <w:rStyle w:val="nfasissutil"/>
        </w:rPr>
      </w:pPr>
    </w:p>
    <w:p w14:paraId="5E8A05CA" w14:textId="77777777" w:rsidR="009D1973" w:rsidRPr="009D1973" w:rsidRDefault="009D1973" w:rsidP="000F694A">
      <w:pPr>
        <w:spacing w:line="240" w:lineRule="auto"/>
        <w:jc w:val="left"/>
        <w:rPr>
          <w:rStyle w:val="nfasissutil"/>
        </w:rPr>
      </w:pPr>
      <w:r w:rsidRPr="009D1973">
        <w:rPr>
          <w:rStyle w:val="nfasissutil"/>
        </w:rPr>
        <w:t>//Select</w:t>
      </w:r>
    </w:p>
    <w:p w14:paraId="700D1130" w14:textId="77777777" w:rsidR="009D1973" w:rsidRPr="009D1973" w:rsidRDefault="009D1973" w:rsidP="000F694A">
      <w:pPr>
        <w:spacing w:line="240" w:lineRule="auto"/>
        <w:jc w:val="left"/>
        <w:rPr>
          <w:rStyle w:val="nfasissutil"/>
        </w:rPr>
      </w:pPr>
    </w:p>
    <w:p w14:paraId="4059537A" w14:textId="77777777" w:rsidR="009D1973" w:rsidRPr="009D1973" w:rsidRDefault="009D1973" w:rsidP="000F694A">
      <w:pPr>
        <w:spacing w:line="240" w:lineRule="auto"/>
        <w:jc w:val="left"/>
        <w:rPr>
          <w:rStyle w:val="nfasissutil"/>
        </w:rPr>
      </w:pPr>
      <w:r w:rsidRPr="009D1973">
        <w:rPr>
          <w:rStyle w:val="nfasissutil"/>
        </w:rPr>
        <w:t>Select sCategoriaArchivo;</w:t>
      </w:r>
    </w:p>
    <w:p w14:paraId="3DE43EAB" w14:textId="77777777" w:rsidR="009D1973" w:rsidRPr="009D1973" w:rsidRDefault="009D1973" w:rsidP="000F694A">
      <w:pPr>
        <w:spacing w:line="240" w:lineRule="auto"/>
        <w:jc w:val="left"/>
        <w:rPr>
          <w:rStyle w:val="nfasissutil"/>
        </w:rPr>
      </w:pPr>
    </w:p>
    <w:p w14:paraId="78450DAB" w14:textId="77777777" w:rsidR="009D1973" w:rsidRPr="009D1973" w:rsidRDefault="009D1973" w:rsidP="000F694A">
      <w:pPr>
        <w:spacing w:line="240" w:lineRule="auto"/>
        <w:jc w:val="left"/>
        <w:rPr>
          <w:rStyle w:val="nfasissutil"/>
        </w:rPr>
      </w:pPr>
    </w:p>
    <w:p w14:paraId="0C2A5A60" w14:textId="77777777" w:rsidR="009D1973" w:rsidRPr="009D1973" w:rsidRDefault="009D1973" w:rsidP="000F694A">
      <w:pPr>
        <w:spacing w:line="240" w:lineRule="auto"/>
        <w:jc w:val="left"/>
        <w:rPr>
          <w:rStyle w:val="nfasissutil"/>
        </w:rPr>
      </w:pPr>
    </w:p>
    <w:p w14:paraId="4FD9D517" w14:textId="77777777" w:rsidR="009D1973" w:rsidRPr="009D1973" w:rsidRDefault="009D1973" w:rsidP="000F694A">
      <w:pPr>
        <w:spacing w:line="240" w:lineRule="auto"/>
        <w:jc w:val="left"/>
        <w:rPr>
          <w:rStyle w:val="nfasissutil"/>
        </w:rPr>
      </w:pPr>
      <w:r w:rsidRPr="009D1973">
        <w:rPr>
          <w:rStyle w:val="nfasissutil"/>
        </w:rPr>
        <w:t>String[] selectValuesCategoriaArchivo = {"Imágen", "Documento", "Programa", "Vídeo"};</w:t>
      </w:r>
    </w:p>
    <w:p w14:paraId="72D0A061" w14:textId="77777777" w:rsidR="009D1973" w:rsidRPr="009D1973" w:rsidRDefault="009D1973" w:rsidP="000F694A">
      <w:pPr>
        <w:spacing w:line="240" w:lineRule="auto"/>
        <w:jc w:val="left"/>
        <w:rPr>
          <w:rStyle w:val="nfasissutil"/>
        </w:rPr>
      </w:pPr>
    </w:p>
    <w:p w14:paraId="48A59EF3" w14:textId="77777777" w:rsidR="009D1973" w:rsidRPr="009D1973" w:rsidRDefault="009D1973" w:rsidP="000F694A">
      <w:pPr>
        <w:spacing w:line="240" w:lineRule="auto"/>
        <w:jc w:val="left"/>
        <w:rPr>
          <w:rStyle w:val="nfasissutil"/>
        </w:rPr>
      </w:pPr>
      <w:r w:rsidRPr="009D1973">
        <w:rPr>
          <w:rStyle w:val="nfasissutil"/>
        </w:rPr>
        <w:t>// Dimensions dels botons</w:t>
      </w:r>
    </w:p>
    <w:p w14:paraId="14CFB7E8" w14:textId="77777777" w:rsidR="009D1973" w:rsidRPr="009D1973" w:rsidRDefault="009D1973" w:rsidP="000F694A">
      <w:pPr>
        <w:spacing w:line="240" w:lineRule="auto"/>
        <w:jc w:val="left"/>
        <w:rPr>
          <w:rStyle w:val="nfasissutil"/>
        </w:rPr>
      </w:pPr>
      <w:r w:rsidRPr="009D1973">
        <w:rPr>
          <w:rStyle w:val="nfasissutil"/>
        </w:rPr>
        <w:t>float selectConceptoW = 465;</w:t>
      </w:r>
    </w:p>
    <w:p w14:paraId="7FCEFAC5" w14:textId="77777777" w:rsidR="009D1973" w:rsidRPr="009D1973" w:rsidRDefault="009D1973" w:rsidP="000F694A">
      <w:pPr>
        <w:spacing w:line="240" w:lineRule="auto"/>
        <w:jc w:val="left"/>
        <w:rPr>
          <w:rStyle w:val="nfasissutil"/>
        </w:rPr>
      </w:pPr>
      <w:r w:rsidRPr="009D1973">
        <w:rPr>
          <w:rStyle w:val="nfasissutil"/>
        </w:rPr>
        <w:t>float selectConceptoH = 40;</w:t>
      </w:r>
    </w:p>
    <w:p w14:paraId="42776050" w14:textId="77777777" w:rsidR="009D1973" w:rsidRPr="009D1973" w:rsidRDefault="009D1973" w:rsidP="000F694A">
      <w:pPr>
        <w:spacing w:line="240" w:lineRule="auto"/>
        <w:jc w:val="left"/>
        <w:rPr>
          <w:rStyle w:val="nfasissutil"/>
        </w:rPr>
      </w:pPr>
      <w:r w:rsidRPr="009D1973">
        <w:rPr>
          <w:rStyle w:val="nfasissutil"/>
        </w:rPr>
        <w:t>float selectArchivoW = 470;</w:t>
      </w:r>
    </w:p>
    <w:p w14:paraId="78B6A391" w14:textId="77777777" w:rsidR="009D1973" w:rsidRPr="009D1973" w:rsidRDefault="009D1973" w:rsidP="000F694A">
      <w:pPr>
        <w:spacing w:line="240" w:lineRule="auto"/>
        <w:jc w:val="left"/>
        <w:rPr>
          <w:rStyle w:val="nfasissutil"/>
        </w:rPr>
      </w:pPr>
      <w:r w:rsidRPr="009D1973">
        <w:rPr>
          <w:rStyle w:val="nfasissutil"/>
        </w:rPr>
        <w:t>float selectArchivoH = 45;</w:t>
      </w:r>
    </w:p>
    <w:p w14:paraId="11ADEEF6" w14:textId="77777777" w:rsidR="009D1973" w:rsidRPr="009D1973" w:rsidRDefault="009D1973" w:rsidP="000F694A">
      <w:pPr>
        <w:spacing w:line="240" w:lineRule="auto"/>
        <w:jc w:val="left"/>
        <w:rPr>
          <w:rStyle w:val="nfasissutil"/>
        </w:rPr>
      </w:pPr>
    </w:p>
    <w:p w14:paraId="58B4FB74" w14:textId="77777777" w:rsidR="009D1973" w:rsidRPr="009D1973" w:rsidRDefault="009D1973" w:rsidP="000F694A">
      <w:pPr>
        <w:spacing w:line="240" w:lineRule="auto"/>
        <w:jc w:val="left"/>
        <w:rPr>
          <w:rStyle w:val="nfasissutil"/>
        </w:rPr>
      </w:pPr>
      <w:r w:rsidRPr="009D1973">
        <w:rPr>
          <w:rStyle w:val="nfasissutil"/>
        </w:rPr>
        <w:t>void initSelect() {</w:t>
      </w:r>
    </w:p>
    <w:p w14:paraId="321F71CD" w14:textId="77777777" w:rsidR="009D1973" w:rsidRPr="009D1973" w:rsidRDefault="009D1973" w:rsidP="000F694A">
      <w:pPr>
        <w:spacing w:line="240" w:lineRule="auto"/>
        <w:jc w:val="left"/>
        <w:rPr>
          <w:rStyle w:val="nfasissutil"/>
        </w:rPr>
      </w:pPr>
      <w:r w:rsidRPr="009D1973">
        <w:rPr>
          <w:rStyle w:val="nfasissutil"/>
        </w:rPr>
        <w:t xml:space="preserve">  sCategoriaArchivo = new Select(selectValuesCategoriaArchivo, 580+menuWidth, 310+bannerHeight, selectArchivoW, selectArchivoH);</w:t>
      </w:r>
    </w:p>
    <w:p w14:paraId="7B5D8515" w14:textId="77777777" w:rsidR="009D1973" w:rsidRPr="009D1973" w:rsidRDefault="009D1973" w:rsidP="000F694A">
      <w:pPr>
        <w:spacing w:line="240" w:lineRule="auto"/>
        <w:jc w:val="left"/>
        <w:rPr>
          <w:rStyle w:val="nfasissutil"/>
        </w:rPr>
      </w:pPr>
      <w:r w:rsidRPr="009D1973">
        <w:rPr>
          <w:rStyle w:val="nfasissutil"/>
        </w:rPr>
        <w:t>}</w:t>
      </w:r>
    </w:p>
    <w:p w14:paraId="4DC77EFF" w14:textId="77777777" w:rsidR="009D1973" w:rsidRPr="009D1973" w:rsidRDefault="009D1973" w:rsidP="000F694A">
      <w:pPr>
        <w:spacing w:line="240" w:lineRule="auto"/>
        <w:jc w:val="left"/>
        <w:rPr>
          <w:rStyle w:val="nfasissutil"/>
        </w:rPr>
      </w:pPr>
    </w:p>
    <w:p w14:paraId="795FECF3" w14:textId="77777777" w:rsidR="009D1973" w:rsidRPr="009D1973" w:rsidRDefault="009D1973" w:rsidP="000F694A">
      <w:pPr>
        <w:spacing w:line="240" w:lineRule="auto"/>
        <w:jc w:val="left"/>
        <w:rPr>
          <w:rStyle w:val="nfasissutil"/>
        </w:rPr>
      </w:pPr>
      <w:r w:rsidRPr="009D1973">
        <w:rPr>
          <w:rStyle w:val="nfasissutil"/>
        </w:rPr>
        <w:t>//SelectTextList</w:t>
      </w:r>
    </w:p>
    <w:p w14:paraId="70123131" w14:textId="77777777" w:rsidR="009D1973" w:rsidRPr="009D1973" w:rsidRDefault="009D1973" w:rsidP="000F694A">
      <w:pPr>
        <w:spacing w:line="240" w:lineRule="auto"/>
        <w:jc w:val="left"/>
        <w:rPr>
          <w:rStyle w:val="nfasissutil"/>
        </w:rPr>
      </w:pPr>
    </w:p>
    <w:p w14:paraId="04F61C04" w14:textId="77777777" w:rsidR="009D1973" w:rsidRPr="009D1973" w:rsidRDefault="009D1973" w:rsidP="000F694A">
      <w:pPr>
        <w:spacing w:line="240" w:lineRule="auto"/>
        <w:jc w:val="left"/>
        <w:rPr>
          <w:rStyle w:val="nfasissutil"/>
        </w:rPr>
      </w:pPr>
      <w:r w:rsidRPr="009D1973">
        <w:rPr>
          <w:rStyle w:val="nfasissutil"/>
        </w:rPr>
        <w:t>SelectTextList stlTipoConcepto;</w:t>
      </w:r>
    </w:p>
    <w:p w14:paraId="709D78A0" w14:textId="77777777" w:rsidR="009D1973" w:rsidRPr="009D1973" w:rsidRDefault="009D1973" w:rsidP="000F694A">
      <w:pPr>
        <w:spacing w:line="240" w:lineRule="auto"/>
        <w:jc w:val="left"/>
        <w:rPr>
          <w:rStyle w:val="nfasissutil"/>
        </w:rPr>
      </w:pPr>
    </w:p>
    <w:p w14:paraId="642994A6" w14:textId="77777777" w:rsidR="009D1973" w:rsidRPr="009D1973" w:rsidRDefault="009D1973" w:rsidP="000F694A">
      <w:pPr>
        <w:spacing w:line="240" w:lineRule="auto"/>
        <w:jc w:val="left"/>
        <w:rPr>
          <w:rStyle w:val="nfasissutil"/>
        </w:rPr>
      </w:pPr>
      <w:r w:rsidRPr="009D1973">
        <w:rPr>
          <w:rStyle w:val="nfasissutil"/>
        </w:rPr>
        <w:t>String selectedCountry;</w:t>
      </w:r>
    </w:p>
    <w:p w14:paraId="2A388E54" w14:textId="77777777" w:rsidR="009D1973" w:rsidRPr="009D1973" w:rsidRDefault="009D1973" w:rsidP="000F694A">
      <w:pPr>
        <w:spacing w:line="240" w:lineRule="auto"/>
        <w:jc w:val="left"/>
        <w:rPr>
          <w:rStyle w:val="nfasissutil"/>
        </w:rPr>
      </w:pPr>
      <w:r w:rsidRPr="009D1973">
        <w:rPr>
          <w:rStyle w:val="nfasissutil"/>
        </w:rPr>
        <w:t>//String[][] selectValuesConcepto = getTipoMovimiento();</w:t>
      </w:r>
    </w:p>
    <w:p w14:paraId="56B9072E" w14:textId="77777777" w:rsidR="009D1973" w:rsidRPr="009D1973" w:rsidRDefault="009D1973" w:rsidP="000F694A">
      <w:pPr>
        <w:spacing w:line="240" w:lineRule="auto"/>
        <w:jc w:val="left"/>
        <w:rPr>
          <w:rStyle w:val="nfasissutil"/>
        </w:rPr>
      </w:pPr>
    </w:p>
    <w:p w14:paraId="13554150" w14:textId="77777777" w:rsidR="009D1973" w:rsidRPr="009D1973" w:rsidRDefault="009D1973" w:rsidP="000F694A">
      <w:pPr>
        <w:spacing w:line="240" w:lineRule="auto"/>
        <w:jc w:val="left"/>
        <w:rPr>
          <w:rStyle w:val="nfasissutil"/>
        </w:rPr>
      </w:pPr>
      <w:r w:rsidRPr="009D1973">
        <w:rPr>
          <w:rStyle w:val="nfasissutil"/>
        </w:rPr>
        <w:t>void initSelectTextList() {</w:t>
      </w:r>
    </w:p>
    <w:p w14:paraId="48B7461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stlTipoConcepto = new SelectTextList(getTipoMovimiento(), 780, 420, selectConceptoW-50, selectConceptoH);</w:t>
      </w:r>
    </w:p>
    <w:p w14:paraId="3A09E59C"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8BA5D0D" w14:textId="77777777" w:rsidR="009D1973" w:rsidRPr="009D1973" w:rsidRDefault="009D1973" w:rsidP="000F694A">
      <w:pPr>
        <w:spacing w:line="240" w:lineRule="auto"/>
        <w:jc w:val="left"/>
        <w:rPr>
          <w:rStyle w:val="nfasissutil"/>
          <w:lang w:val="es-ES"/>
        </w:rPr>
      </w:pPr>
    </w:p>
    <w:p w14:paraId="10908B3A" w14:textId="77777777" w:rsidR="009D1973" w:rsidRPr="009D1973" w:rsidRDefault="009D1973" w:rsidP="000F694A">
      <w:pPr>
        <w:spacing w:line="240" w:lineRule="auto"/>
        <w:jc w:val="left"/>
        <w:rPr>
          <w:rStyle w:val="nfasissutil"/>
          <w:lang w:val="es-ES"/>
        </w:rPr>
      </w:pPr>
      <w:r w:rsidRPr="009D1973">
        <w:rPr>
          <w:rStyle w:val="nfasissutil"/>
          <w:lang w:val="es-ES"/>
        </w:rPr>
        <w:t>//SelectTable</w:t>
      </w:r>
    </w:p>
    <w:p w14:paraId="1439D8D6" w14:textId="77777777" w:rsidR="009D1973" w:rsidRPr="009D1973" w:rsidRDefault="009D1973" w:rsidP="000F694A">
      <w:pPr>
        <w:spacing w:line="240" w:lineRule="auto"/>
        <w:jc w:val="left"/>
        <w:rPr>
          <w:rStyle w:val="nfasissutil"/>
          <w:lang w:val="es-ES"/>
        </w:rPr>
      </w:pPr>
    </w:p>
    <w:p w14:paraId="0A403607" w14:textId="77777777" w:rsidR="009D1973" w:rsidRPr="009D1973" w:rsidRDefault="009D1973" w:rsidP="000F694A">
      <w:pPr>
        <w:spacing w:line="240" w:lineRule="auto"/>
        <w:jc w:val="left"/>
        <w:rPr>
          <w:rStyle w:val="nfasissutil"/>
          <w:lang w:val="es-ES"/>
        </w:rPr>
      </w:pPr>
      <w:r w:rsidRPr="009D1973">
        <w:rPr>
          <w:rStyle w:val="nfasissutil"/>
          <w:lang w:val="es-ES"/>
        </w:rPr>
        <w:t>SelectTable stCenso, stGastos, stGastosPresupuesto, stArchivo;</w:t>
      </w:r>
    </w:p>
    <w:p w14:paraId="5C656B6E" w14:textId="77777777" w:rsidR="009D1973" w:rsidRPr="009D1973" w:rsidRDefault="009D1973" w:rsidP="000F694A">
      <w:pPr>
        <w:spacing w:line="240" w:lineRule="auto"/>
        <w:jc w:val="left"/>
        <w:rPr>
          <w:rStyle w:val="nfasissutil"/>
          <w:lang w:val="es-ES"/>
        </w:rPr>
      </w:pPr>
    </w:p>
    <w:p w14:paraId="39D74057" w14:textId="77777777" w:rsidR="009D1973" w:rsidRPr="009D1973" w:rsidRDefault="009D1973" w:rsidP="000F694A">
      <w:pPr>
        <w:spacing w:line="240" w:lineRule="auto"/>
        <w:jc w:val="left"/>
        <w:rPr>
          <w:rStyle w:val="nfasissutil"/>
          <w:lang w:val="es-ES"/>
        </w:rPr>
      </w:pPr>
      <w:r w:rsidRPr="009D1973">
        <w:rPr>
          <w:rStyle w:val="nfasissutil"/>
          <w:lang w:val="es-ES"/>
        </w:rPr>
        <w:t>int filasCenso = 6, columnasCenso = 5;</w:t>
      </w:r>
    </w:p>
    <w:p w14:paraId="11CC1A3B" w14:textId="77777777" w:rsidR="009D1973" w:rsidRPr="009D1973" w:rsidRDefault="009D1973" w:rsidP="000F694A">
      <w:pPr>
        <w:spacing w:line="240" w:lineRule="auto"/>
        <w:jc w:val="left"/>
        <w:rPr>
          <w:rStyle w:val="nfasissutil"/>
          <w:lang w:val="es-ES"/>
        </w:rPr>
      </w:pPr>
    </w:p>
    <w:p w14:paraId="5E170DFE" w14:textId="77777777" w:rsidR="009D1973" w:rsidRPr="009D1973" w:rsidRDefault="009D1973" w:rsidP="000F694A">
      <w:pPr>
        <w:spacing w:line="240" w:lineRule="auto"/>
        <w:jc w:val="left"/>
        <w:rPr>
          <w:rStyle w:val="nfasissutil"/>
          <w:lang w:val="es-ES"/>
        </w:rPr>
      </w:pPr>
      <w:r w:rsidRPr="009D1973">
        <w:rPr>
          <w:rStyle w:val="nfasissutil"/>
          <w:lang w:val="es-ES"/>
        </w:rPr>
        <w:t>String[] headersCenso = {"Nº", "Nombre", "Apellidos", "Fecha Alta", "Teléfono"};</w:t>
      </w:r>
    </w:p>
    <w:p w14:paraId="3580AAD5" w14:textId="77777777" w:rsidR="009D1973" w:rsidRPr="009D1973" w:rsidRDefault="009D1973" w:rsidP="000F694A">
      <w:pPr>
        <w:spacing w:line="240" w:lineRule="auto"/>
        <w:jc w:val="left"/>
        <w:rPr>
          <w:rStyle w:val="nfasissutil"/>
          <w:lang w:val="es-ES"/>
        </w:rPr>
      </w:pPr>
    </w:p>
    <w:p w14:paraId="242673E3" w14:textId="77777777" w:rsidR="009D1973" w:rsidRPr="009D1973" w:rsidRDefault="009D1973" w:rsidP="000F694A">
      <w:pPr>
        <w:spacing w:line="240" w:lineRule="auto"/>
        <w:jc w:val="left"/>
        <w:rPr>
          <w:rStyle w:val="nfasissutil"/>
          <w:lang w:val="es-ES"/>
        </w:rPr>
      </w:pPr>
      <w:r w:rsidRPr="009D1973">
        <w:rPr>
          <w:rStyle w:val="nfasissutil"/>
          <w:lang w:val="es-ES"/>
        </w:rPr>
        <w:t>float[] colWidthsCenso = {10, 20, 30, 20, 20};</w:t>
      </w:r>
    </w:p>
    <w:p w14:paraId="7238A261" w14:textId="77777777" w:rsidR="009D1973" w:rsidRPr="009D1973" w:rsidRDefault="009D1973" w:rsidP="000F694A">
      <w:pPr>
        <w:spacing w:line="240" w:lineRule="auto"/>
        <w:jc w:val="left"/>
        <w:rPr>
          <w:rStyle w:val="nfasissutil"/>
          <w:lang w:val="es-ES"/>
        </w:rPr>
      </w:pPr>
    </w:p>
    <w:p w14:paraId="01BA580E"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int[] maxCharsCenso = {5, 10, 20, 15, 10};</w:t>
      </w:r>
    </w:p>
    <w:p w14:paraId="64D0CB74" w14:textId="77777777" w:rsidR="009D1973" w:rsidRPr="009D1973" w:rsidRDefault="009D1973" w:rsidP="000F694A">
      <w:pPr>
        <w:spacing w:line="240" w:lineRule="auto"/>
        <w:jc w:val="left"/>
        <w:rPr>
          <w:rStyle w:val="nfasissutil"/>
          <w:lang w:val="es-ES"/>
        </w:rPr>
      </w:pPr>
    </w:p>
    <w:p w14:paraId="391A0E17" w14:textId="77777777" w:rsidR="009D1973" w:rsidRPr="009D1973" w:rsidRDefault="009D1973" w:rsidP="000F694A">
      <w:pPr>
        <w:spacing w:line="240" w:lineRule="auto"/>
        <w:jc w:val="left"/>
        <w:rPr>
          <w:rStyle w:val="nfasissutil"/>
          <w:lang w:val="es-ES"/>
        </w:rPr>
      </w:pPr>
      <w:r w:rsidRPr="009D1973">
        <w:rPr>
          <w:rStyle w:val="nfasissutil"/>
          <w:lang w:val="es-ES"/>
        </w:rPr>
        <w:t>// Dades de la taula</w:t>
      </w:r>
    </w:p>
    <w:p w14:paraId="379B56E2" w14:textId="77777777" w:rsidR="009D1973" w:rsidRPr="009D1973" w:rsidRDefault="009D1973" w:rsidP="000F694A">
      <w:pPr>
        <w:spacing w:line="240" w:lineRule="auto"/>
        <w:jc w:val="left"/>
        <w:rPr>
          <w:rStyle w:val="nfasissutil"/>
          <w:lang w:val="es-ES"/>
        </w:rPr>
      </w:pPr>
      <w:r w:rsidRPr="009D1973">
        <w:rPr>
          <w:rStyle w:val="nfasissutil"/>
          <w:lang w:val="es-ES"/>
        </w:rPr>
        <w:t>String[][] infoCenso = {</w:t>
      </w:r>
    </w:p>
    <w:p w14:paraId="5D60DD5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{"1", "Pere", "Soler Miralles De las Mercedes", "33", "Home"},</w:t>
      </w:r>
    </w:p>
    <w:p w14:paraId="68191AA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{"2", "Maria", "Garcia Lopez", "25", "Dona"},</w:t>
      </w:r>
    </w:p>
    <w:p w14:paraId="261FE7F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{"3", "Joan Jose Maria", "Melis Cabrer", "47", "Home"},</w:t>
      </w:r>
    </w:p>
    <w:p w14:paraId="31128EC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{"4", "Bel", "Riera Mates", "52", "Dona"},</w:t>
      </w:r>
    </w:p>
    <w:p w14:paraId="2FFD1E6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{"5", "Jose", "Perez Galdós", "37", "Home"},</w:t>
      </w:r>
    </w:p>
    <w:p w14:paraId="1C84E7C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{"6", "Pere", "Soler Miralles", "33", "Home"},</w:t>
      </w:r>
    </w:p>
    <w:p w14:paraId="31BDAA1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{"7", "Maria", "Garcia Lopez", "25", "Dona"},</w:t>
      </w:r>
    </w:p>
    <w:p w14:paraId="54342A6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{"8", "Joan", "Melis Cabrer", "47", "Home"},</w:t>
      </w:r>
    </w:p>
    <w:p w14:paraId="704B5B4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{"9", "Bel", "Riera Mates", "52", "Dona"},</w:t>
      </w:r>
    </w:p>
    <w:p w14:paraId="15FA876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{"10", "Jose", "Perez Galdós", "37", "Home"},</w:t>
      </w:r>
    </w:p>
    <w:p w14:paraId="4729E3D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{"11", "Pere", "Soler Miralles", "33", "Home"},</w:t>
      </w:r>
    </w:p>
    <w:p w14:paraId="2D15C1D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{"12", "Maria", "Garcia Lopez", "25", "Dona"},</w:t>
      </w:r>
    </w:p>
    <w:p w14:paraId="36BAF53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{"13", "Joan", "Melis Cabrer", "47", "Home"},</w:t>
      </w:r>
    </w:p>
    <w:p w14:paraId="3D5DB56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{"14", "Bel", "Riera Mates", "52", "Dona"},</w:t>
      </w:r>
    </w:p>
    <w:p w14:paraId="4F048D9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{"15", "Jose", "Perez Galdós", "37", "Home"},</w:t>
      </w:r>
    </w:p>
    <w:p w14:paraId="7CB82ED8"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0EA0AA2" w14:textId="77777777" w:rsidR="009D1973" w:rsidRPr="009D1973" w:rsidRDefault="009D1973" w:rsidP="000F694A">
      <w:pPr>
        <w:spacing w:line="240" w:lineRule="auto"/>
        <w:jc w:val="left"/>
        <w:rPr>
          <w:rStyle w:val="nfasissutil"/>
          <w:lang w:val="es-ES"/>
        </w:rPr>
      </w:pPr>
    </w:p>
    <w:p w14:paraId="6DA6AD8F" w14:textId="77777777" w:rsidR="009D1973" w:rsidRPr="009D1973" w:rsidRDefault="009D1973" w:rsidP="000F694A">
      <w:pPr>
        <w:spacing w:line="240" w:lineRule="auto"/>
        <w:jc w:val="left"/>
        <w:rPr>
          <w:rStyle w:val="nfasissutil"/>
          <w:lang w:val="es-ES"/>
        </w:rPr>
      </w:pPr>
      <w:r w:rsidRPr="009D1973">
        <w:rPr>
          <w:rStyle w:val="nfasissutil"/>
          <w:lang w:val="es-ES"/>
        </w:rPr>
        <w:t>int filasArchivo = 5, columnasArchivo = 3;</w:t>
      </w:r>
    </w:p>
    <w:p w14:paraId="2E5D3672" w14:textId="77777777" w:rsidR="009D1973" w:rsidRPr="009D1973" w:rsidRDefault="009D1973" w:rsidP="000F694A">
      <w:pPr>
        <w:spacing w:line="240" w:lineRule="auto"/>
        <w:jc w:val="left"/>
        <w:rPr>
          <w:rStyle w:val="nfasissutil"/>
          <w:lang w:val="es-ES"/>
        </w:rPr>
      </w:pPr>
      <w:r w:rsidRPr="009D1973">
        <w:rPr>
          <w:rStyle w:val="nfasissutil"/>
          <w:lang w:val="es-ES"/>
        </w:rPr>
        <w:t>String[] headersArchivo = {"Título", "Fecha", "Categoría"};</w:t>
      </w:r>
    </w:p>
    <w:p w14:paraId="48FE71AE" w14:textId="77777777" w:rsidR="009D1973" w:rsidRPr="009D1973" w:rsidRDefault="009D1973" w:rsidP="000F694A">
      <w:pPr>
        <w:spacing w:line="240" w:lineRule="auto"/>
        <w:jc w:val="left"/>
        <w:rPr>
          <w:rStyle w:val="nfasissutil"/>
          <w:lang w:val="es-ES"/>
        </w:rPr>
      </w:pPr>
    </w:p>
    <w:p w14:paraId="645BF7E0" w14:textId="77777777" w:rsidR="009D1973" w:rsidRPr="009D1973" w:rsidRDefault="009D1973" w:rsidP="000F694A">
      <w:pPr>
        <w:spacing w:line="240" w:lineRule="auto"/>
        <w:jc w:val="left"/>
        <w:rPr>
          <w:rStyle w:val="nfasissutil"/>
          <w:lang w:val="es-ES"/>
        </w:rPr>
      </w:pPr>
      <w:r w:rsidRPr="009D1973">
        <w:rPr>
          <w:rStyle w:val="nfasissutil"/>
          <w:lang w:val="es-ES"/>
        </w:rPr>
        <w:t>float[] colWidthsArchivo = {40, 30, 30};</w:t>
      </w:r>
    </w:p>
    <w:p w14:paraId="37413A25" w14:textId="77777777" w:rsidR="009D1973" w:rsidRPr="009D1973" w:rsidRDefault="009D1973" w:rsidP="000F694A">
      <w:pPr>
        <w:spacing w:line="240" w:lineRule="auto"/>
        <w:jc w:val="left"/>
        <w:rPr>
          <w:rStyle w:val="nfasissutil"/>
          <w:lang w:val="es-ES"/>
        </w:rPr>
      </w:pPr>
    </w:p>
    <w:p w14:paraId="5C607B40" w14:textId="77777777" w:rsidR="009D1973" w:rsidRPr="009D1973" w:rsidRDefault="009D1973" w:rsidP="000F694A">
      <w:pPr>
        <w:spacing w:line="240" w:lineRule="auto"/>
        <w:jc w:val="left"/>
        <w:rPr>
          <w:rStyle w:val="nfasissutil"/>
          <w:lang w:val="es-ES"/>
        </w:rPr>
      </w:pPr>
      <w:r w:rsidRPr="009D1973">
        <w:rPr>
          <w:rStyle w:val="nfasissutil"/>
          <w:lang w:val="es-ES"/>
        </w:rPr>
        <w:t>int[] maxCharsArchivo = {30, 20, 20};</w:t>
      </w:r>
    </w:p>
    <w:p w14:paraId="7C652FF8" w14:textId="77777777" w:rsidR="009D1973" w:rsidRPr="009D1973" w:rsidRDefault="009D1973" w:rsidP="000F694A">
      <w:pPr>
        <w:spacing w:line="240" w:lineRule="auto"/>
        <w:jc w:val="left"/>
        <w:rPr>
          <w:rStyle w:val="nfasissutil"/>
          <w:lang w:val="es-ES"/>
        </w:rPr>
      </w:pPr>
    </w:p>
    <w:p w14:paraId="50EE489C" w14:textId="77777777" w:rsidR="009D1973" w:rsidRPr="009D1973" w:rsidRDefault="009D1973" w:rsidP="000F694A">
      <w:pPr>
        <w:spacing w:line="240" w:lineRule="auto"/>
        <w:jc w:val="left"/>
        <w:rPr>
          <w:rStyle w:val="nfasissutil"/>
          <w:lang w:val="es-ES"/>
        </w:rPr>
      </w:pPr>
      <w:r w:rsidRPr="009D1973">
        <w:rPr>
          <w:rStyle w:val="nfasissutil"/>
          <w:lang w:val="es-ES"/>
        </w:rPr>
        <w:t>// Dades de la taula</w:t>
      </w:r>
    </w:p>
    <w:p w14:paraId="60646AE7" w14:textId="77777777" w:rsidR="009D1973" w:rsidRPr="009D1973" w:rsidRDefault="009D1973" w:rsidP="000F694A">
      <w:pPr>
        <w:spacing w:line="240" w:lineRule="auto"/>
        <w:jc w:val="left"/>
        <w:rPr>
          <w:rStyle w:val="nfasissutil"/>
          <w:lang w:val="es-ES"/>
        </w:rPr>
      </w:pPr>
      <w:r w:rsidRPr="009D1973">
        <w:rPr>
          <w:rStyle w:val="nfasissutil"/>
          <w:lang w:val="es-ES"/>
        </w:rPr>
        <w:t>String[][] infoArchivo = {</w:t>
      </w:r>
    </w:p>
    <w:p w14:paraId="0765FEC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{"Cristo Antiguo", "1920", "Imágen"},</w:t>
      </w:r>
    </w:p>
    <w:p w14:paraId="6EEBF07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{"Programa de fiestas", "2020", "Programa"},</w:t>
      </w:r>
    </w:p>
    <w:p w14:paraId="6C7596D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{"Boletín de inscripción", "1620", "Documento"},</w:t>
      </w:r>
    </w:p>
    <w:p w14:paraId="7629A9F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{"Cristo Antiguo", "1920", "Imágen"},</w:t>
      </w:r>
    </w:p>
    <w:p w14:paraId="376AA1E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{"Procesión COVID-19", "2021", "Vídeo"},</w:t>
      </w:r>
    </w:p>
    <w:p w14:paraId="10D1084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{"Cristo Antiguo", "1920", "Imágen"},</w:t>
      </w:r>
    </w:p>
    <w:p w14:paraId="3E37A04D" w14:textId="77777777" w:rsidR="009D1973" w:rsidRPr="009D1973" w:rsidRDefault="009D1973" w:rsidP="000F694A">
      <w:pPr>
        <w:spacing w:line="240" w:lineRule="auto"/>
        <w:jc w:val="left"/>
        <w:rPr>
          <w:rStyle w:val="nfasissutil"/>
          <w:lang w:val="es-ES"/>
        </w:rPr>
      </w:pPr>
    </w:p>
    <w:p w14:paraId="770D8442"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5C97D375" w14:textId="77777777" w:rsidR="009D1973" w:rsidRPr="009D1973" w:rsidRDefault="009D1973" w:rsidP="000F694A">
      <w:pPr>
        <w:spacing w:line="240" w:lineRule="auto"/>
        <w:jc w:val="left"/>
        <w:rPr>
          <w:rStyle w:val="nfasissutil"/>
          <w:lang w:val="es-ES"/>
        </w:rPr>
      </w:pPr>
    </w:p>
    <w:p w14:paraId="47981688" w14:textId="77777777" w:rsidR="009D1973" w:rsidRPr="009D1973" w:rsidRDefault="009D1973" w:rsidP="000F694A">
      <w:pPr>
        <w:spacing w:line="240" w:lineRule="auto"/>
        <w:jc w:val="left"/>
        <w:rPr>
          <w:rStyle w:val="nfasissutil"/>
          <w:lang w:val="es-ES"/>
        </w:rPr>
      </w:pPr>
      <w:r w:rsidRPr="009D1973">
        <w:rPr>
          <w:rStyle w:val="nfasissutil"/>
          <w:lang w:val="es-ES"/>
        </w:rPr>
        <w:t>int filasGastos = 4, columnasGastos = 3;</w:t>
      </w:r>
    </w:p>
    <w:p w14:paraId="30A52FE1" w14:textId="77777777" w:rsidR="009D1973" w:rsidRPr="009D1973" w:rsidRDefault="009D1973" w:rsidP="000F694A">
      <w:pPr>
        <w:spacing w:line="240" w:lineRule="auto"/>
        <w:jc w:val="left"/>
        <w:rPr>
          <w:rStyle w:val="nfasissutil"/>
          <w:lang w:val="es-ES"/>
        </w:rPr>
      </w:pPr>
    </w:p>
    <w:p w14:paraId="4C2AA7B9" w14:textId="77777777" w:rsidR="009D1973" w:rsidRPr="009D1973" w:rsidRDefault="009D1973" w:rsidP="000F694A">
      <w:pPr>
        <w:spacing w:line="240" w:lineRule="auto"/>
        <w:jc w:val="left"/>
        <w:rPr>
          <w:rStyle w:val="nfasissutil"/>
          <w:lang w:val="es-ES"/>
        </w:rPr>
      </w:pPr>
      <w:r w:rsidRPr="009D1973">
        <w:rPr>
          <w:rStyle w:val="nfasissutil"/>
          <w:lang w:val="es-ES"/>
        </w:rPr>
        <w:t>String[] headersGastos = {"Código", "Concepto", "Cantidad"};</w:t>
      </w:r>
    </w:p>
    <w:p w14:paraId="1B714E02" w14:textId="77777777" w:rsidR="009D1973" w:rsidRPr="009D1973" w:rsidRDefault="009D1973" w:rsidP="000F694A">
      <w:pPr>
        <w:spacing w:line="240" w:lineRule="auto"/>
        <w:jc w:val="left"/>
        <w:rPr>
          <w:rStyle w:val="nfasissutil"/>
          <w:lang w:val="es-ES"/>
        </w:rPr>
      </w:pPr>
    </w:p>
    <w:p w14:paraId="64CA687C" w14:textId="77777777" w:rsidR="009D1973" w:rsidRPr="009D1973" w:rsidRDefault="009D1973" w:rsidP="000F694A">
      <w:pPr>
        <w:spacing w:line="240" w:lineRule="auto"/>
        <w:jc w:val="left"/>
        <w:rPr>
          <w:rStyle w:val="nfasissutil"/>
          <w:lang w:val="es-ES"/>
        </w:rPr>
      </w:pPr>
      <w:r w:rsidRPr="009D1973">
        <w:rPr>
          <w:rStyle w:val="nfasissutil"/>
          <w:lang w:val="es-ES"/>
        </w:rPr>
        <w:t>float[] colWidthsGastos = {20, 60, 20};</w:t>
      </w:r>
    </w:p>
    <w:p w14:paraId="44173B02" w14:textId="77777777" w:rsidR="009D1973" w:rsidRPr="009D1973" w:rsidRDefault="009D1973" w:rsidP="000F694A">
      <w:pPr>
        <w:spacing w:line="240" w:lineRule="auto"/>
        <w:jc w:val="left"/>
        <w:rPr>
          <w:rStyle w:val="nfasissutil"/>
          <w:lang w:val="es-ES"/>
        </w:rPr>
      </w:pPr>
    </w:p>
    <w:p w14:paraId="4A3F8D06" w14:textId="77777777" w:rsidR="009D1973" w:rsidRPr="009D1973" w:rsidRDefault="009D1973" w:rsidP="000F694A">
      <w:pPr>
        <w:spacing w:line="240" w:lineRule="auto"/>
        <w:jc w:val="left"/>
        <w:rPr>
          <w:rStyle w:val="nfasissutil"/>
          <w:lang w:val="es-ES"/>
        </w:rPr>
      </w:pPr>
      <w:r w:rsidRPr="009D1973">
        <w:rPr>
          <w:rStyle w:val="nfasissutil"/>
          <w:lang w:val="es-ES"/>
        </w:rPr>
        <w:t>int[] maxCharsGastos = {10, 30, 15};</w:t>
      </w:r>
    </w:p>
    <w:p w14:paraId="0311FC18" w14:textId="77777777" w:rsidR="009D1973" w:rsidRPr="009D1973" w:rsidRDefault="009D1973" w:rsidP="000F694A">
      <w:pPr>
        <w:spacing w:line="240" w:lineRule="auto"/>
        <w:jc w:val="left"/>
        <w:rPr>
          <w:rStyle w:val="nfasissutil"/>
          <w:lang w:val="es-ES"/>
        </w:rPr>
      </w:pPr>
    </w:p>
    <w:p w14:paraId="6400E12F" w14:textId="77777777" w:rsidR="009D1973" w:rsidRPr="009D1973" w:rsidRDefault="009D1973" w:rsidP="000F694A">
      <w:pPr>
        <w:spacing w:line="240" w:lineRule="auto"/>
        <w:jc w:val="left"/>
        <w:rPr>
          <w:rStyle w:val="nfasissutil"/>
          <w:lang w:val="es-ES"/>
        </w:rPr>
      </w:pPr>
      <w:r w:rsidRPr="009D1973">
        <w:rPr>
          <w:rStyle w:val="nfasissutil"/>
          <w:lang w:val="es-ES"/>
        </w:rPr>
        <w:t>// Dades de la taula</w:t>
      </w:r>
    </w:p>
    <w:p w14:paraId="10CBB853" w14:textId="77777777" w:rsidR="009D1973" w:rsidRPr="009D1973" w:rsidRDefault="009D1973" w:rsidP="000F694A">
      <w:pPr>
        <w:spacing w:line="240" w:lineRule="auto"/>
        <w:jc w:val="left"/>
        <w:rPr>
          <w:rStyle w:val="nfasissutil"/>
          <w:lang w:val="es-ES"/>
        </w:rPr>
      </w:pPr>
      <w:r w:rsidRPr="009D1973">
        <w:rPr>
          <w:rStyle w:val="nfasissutil"/>
          <w:lang w:val="es-ES"/>
        </w:rPr>
        <w:t>String[][] infoGastos = {</w:t>
      </w:r>
    </w:p>
    <w:p w14:paraId="726AF003"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{"G.1", "Servicios y mantenimiento ermita", "1200.00€"},</w:t>
      </w:r>
    </w:p>
    <w:p w14:paraId="0B86953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{"G.2", "Aportación radio Santa Maria", "1200.00€"},</w:t>
      </w:r>
    </w:p>
    <w:p w14:paraId="4516DE4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{"G.3", "Caridad", "1200.00€"},</w:t>
      </w:r>
    </w:p>
    <w:p w14:paraId="195B3E3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{"G.4", "Misas hermanos difuntos", "1200.00€"},</w:t>
      </w:r>
    </w:p>
    <w:p w14:paraId="5C6D87D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{"G.5", "Mantenimiento y adquisición patrimonio", "1200.00€"},</w:t>
      </w:r>
    </w:p>
    <w:p w14:paraId="7100F2C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{"G.6", "Fuegos artificiales", "1200.00€"},</w:t>
      </w:r>
    </w:p>
    <w:p w14:paraId="4C6DEA6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{"G.7", "Bandas de música y coros", "1200.00€"},</w:t>
      </w:r>
    </w:p>
    <w:p w14:paraId="2FC6108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{"G.8", "Flores", "1200.00€"},</w:t>
      </w:r>
    </w:p>
    <w:p w14:paraId="5C745A0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{"G.9", "Programa de fiestas y más imprenta", "1200.00€"},</w:t>
      </w:r>
    </w:p>
    <w:p w14:paraId="76AF136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{"G.10", "Carne cena de hermandad", "1200.00€"},</w:t>
      </w:r>
    </w:p>
    <w:p w14:paraId="3588A4E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{"G.11", "Luz y sonido miserere", "1200.00€"},</w:t>
      </w:r>
    </w:p>
    <w:p w14:paraId="562BBC4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{"G.12", "Limonada y migas", "1200.00€"},</w:t>
      </w:r>
    </w:p>
    <w:p w14:paraId="66E3327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{"G.13", "Gastos para organización de otros actos", "1200.00€"},</w:t>
      </w:r>
    </w:p>
    <w:p w14:paraId="35138899"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{"G.14", "Premio carrozas y colaboraciones civiles", "1200.00€"},</w:t>
      </w:r>
    </w:p>
    <w:p w14:paraId="496C241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{"G.15", "Gastos Bancarios", "1200.00€"},</w:t>
      </w:r>
    </w:p>
    <w:p w14:paraId="54B2076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{"G.16", "Alojamineto página web", "1200.00€"},</w:t>
      </w:r>
    </w:p>
    <w:p w14:paraId="4CD40F2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{"G.17", "Varios y gastos extraordinarios", "1200.00€"},</w:t>
      </w:r>
    </w:p>
    <w:p w14:paraId="7E573A1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{"G.18", "Adquisición artículos devoción", "1200.00€"},</w:t>
      </w:r>
    </w:p>
    <w:p w14:paraId="735C7126"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C6DB51E" w14:textId="77777777" w:rsidR="009D1973" w:rsidRPr="009D1973" w:rsidRDefault="009D1973" w:rsidP="000F694A">
      <w:pPr>
        <w:spacing w:line="240" w:lineRule="auto"/>
        <w:jc w:val="left"/>
        <w:rPr>
          <w:rStyle w:val="nfasissutil"/>
          <w:lang w:val="es-ES"/>
        </w:rPr>
      </w:pPr>
    </w:p>
    <w:p w14:paraId="57CA128B" w14:textId="77777777" w:rsidR="009D1973" w:rsidRPr="009D1973" w:rsidRDefault="009D1973" w:rsidP="000F694A">
      <w:pPr>
        <w:spacing w:line="240" w:lineRule="auto"/>
        <w:jc w:val="left"/>
        <w:rPr>
          <w:rStyle w:val="nfasissutil"/>
          <w:lang w:val="es-ES"/>
        </w:rPr>
      </w:pPr>
      <w:r w:rsidRPr="009D1973">
        <w:rPr>
          <w:rStyle w:val="nfasissutil"/>
          <w:lang w:val="es-ES"/>
        </w:rPr>
        <w:t>String[][] infoGastosPresupuesto = {</w:t>
      </w:r>
    </w:p>
    <w:p w14:paraId="7E3645B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 "Servicios y mantenimiento ermita", "1200.00€"},</w:t>
      </w:r>
    </w:p>
    <w:p w14:paraId="031E95C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{"G.2", "Aportación radio Santa Maria", "1200.00€"},</w:t>
      </w:r>
    </w:p>
    <w:p w14:paraId="476450E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{"G.3", "Caridad", "1200.00€"},</w:t>
      </w:r>
    </w:p>
    <w:p w14:paraId="6E80797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{"G.4", "Misas hermanos difuntos", "1200.00€"},</w:t>
      </w:r>
    </w:p>
    <w:p w14:paraId="51BFFED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{"G.5", "Mantenimiento y adquisición patrimonio", "1200.00€"},</w:t>
      </w:r>
    </w:p>
    <w:p w14:paraId="4DA0D58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{"G.6", "Fuegos artificiales", "1200.00€"},</w:t>
      </w:r>
    </w:p>
    <w:p w14:paraId="2E2C57D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{"G.7", "Bandas de música y coros", "1200.00€"},</w:t>
      </w:r>
    </w:p>
    <w:p w14:paraId="763284A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{"G.8", "Flores", "1200.00€"},</w:t>
      </w:r>
    </w:p>
    <w:p w14:paraId="0B17172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{"G.9", "Programa de fiestas y más imprenta", "1200.00€"},</w:t>
      </w:r>
    </w:p>
    <w:p w14:paraId="0FE077B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{"G.10", "Carne cena de hermandad", "1200.00€"},</w:t>
      </w:r>
    </w:p>
    <w:p w14:paraId="315D1F3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{"G.11", "Luz y sonido miserere", "1200.00€"},</w:t>
      </w:r>
    </w:p>
    <w:p w14:paraId="5C8441B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{"G.12", "Limonada y migas", "1200.00€"},</w:t>
      </w:r>
    </w:p>
    <w:p w14:paraId="58DB2D6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{"G.13", "Gastos para organización de otros actos", "1200.00€"},</w:t>
      </w:r>
    </w:p>
    <w:p w14:paraId="6B68B8C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{"G.14", "Premio carrozas y colaboraciones civiles", "1200.00€"},</w:t>
      </w:r>
    </w:p>
    <w:p w14:paraId="2B85A2A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{"G.15", "Gastos Bancarios", "1200.00€"},</w:t>
      </w:r>
    </w:p>
    <w:p w14:paraId="40BCC98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{"G.16", "Alojamineto página web", "1200.00€"},</w:t>
      </w:r>
    </w:p>
    <w:p w14:paraId="258C7ED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{"G.17", "Varios y gastos extraordinarios", "1200.00€"},</w:t>
      </w:r>
    </w:p>
    <w:p w14:paraId="19E9B69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{"G.18", "Adquisición artículos devoción", "1200.00€"},</w:t>
      </w:r>
    </w:p>
    <w:p w14:paraId="360DE40B"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DF24E24" w14:textId="77777777" w:rsidR="009D1973" w:rsidRPr="009D1973" w:rsidRDefault="009D1973" w:rsidP="000F694A">
      <w:pPr>
        <w:spacing w:line="240" w:lineRule="auto"/>
        <w:jc w:val="left"/>
        <w:rPr>
          <w:rStyle w:val="nfasissutil"/>
          <w:lang w:val="es-ES"/>
        </w:rPr>
      </w:pPr>
      <w:r w:rsidRPr="009D1973">
        <w:rPr>
          <w:rStyle w:val="nfasissutil"/>
          <w:lang w:val="es-ES"/>
        </w:rPr>
        <w:t>SelectTable stBalanceIngresos, stDetalleItem;</w:t>
      </w:r>
    </w:p>
    <w:p w14:paraId="63AC943E" w14:textId="77777777" w:rsidR="009D1973" w:rsidRPr="009D1973" w:rsidRDefault="009D1973" w:rsidP="000F694A">
      <w:pPr>
        <w:spacing w:line="240" w:lineRule="auto"/>
        <w:jc w:val="left"/>
        <w:rPr>
          <w:rStyle w:val="nfasissutil"/>
          <w:lang w:val="es-ES"/>
        </w:rPr>
      </w:pPr>
    </w:p>
    <w:p w14:paraId="6EBFEE34" w14:textId="77777777" w:rsidR="009D1973" w:rsidRPr="009D1973" w:rsidRDefault="009D1973" w:rsidP="000F694A">
      <w:pPr>
        <w:spacing w:line="240" w:lineRule="auto"/>
        <w:jc w:val="left"/>
        <w:rPr>
          <w:rStyle w:val="nfasissutil"/>
          <w:lang w:val="es-ES"/>
        </w:rPr>
      </w:pPr>
      <w:r w:rsidRPr="009D1973">
        <w:rPr>
          <w:rStyle w:val="nfasissutil"/>
          <w:lang w:val="es-ES"/>
        </w:rPr>
        <w:t>int filasBalanceIngresos = 4, columnasBalanceIngresos=3;</w:t>
      </w:r>
    </w:p>
    <w:p w14:paraId="54223F5E"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int filasDetalleItem = 4, columnasDetalleItem = 3;</w:t>
      </w:r>
    </w:p>
    <w:p w14:paraId="40E5EA5E" w14:textId="77777777" w:rsidR="009D1973" w:rsidRPr="009D1973" w:rsidRDefault="009D1973" w:rsidP="000F694A">
      <w:pPr>
        <w:spacing w:line="240" w:lineRule="auto"/>
        <w:jc w:val="left"/>
        <w:rPr>
          <w:rStyle w:val="nfasissutil"/>
          <w:lang w:val="es-ES"/>
        </w:rPr>
      </w:pPr>
    </w:p>
    <w:p w14:paraId="4F5CDD3B" w14:textId="77777777" w:rsidR="009D1973" w:rsidRPr="009D1973" w:rsidRDefault="009D1973" w:rsidP="000F694A">
      <w:pPr>
        <w:spacing w:line="240" w:lineRule="auto"/>
        <w:jc w:val="left"/>
        <w:rPr>
          <w:rStyle w:val="nfasissutil"/>
          <w:lang w:val="es-ES"/>
        </w:rPr>
      </w:pPr>
    </w:p>
    <w:p w14:paraId="38A00C68" w14:textId="77777777" w:rsidR="009D1973" w:rsidRPr="009D1973" w:rsidRDefault="009D1973" w:rsidP="000F694A">
      <w:pPr>
        <w:spacing w:line="240" w:lineRule="auto"/>
        <w:jc w:val="left"/>
        <w:rPr>
          <w:rStyle w:val="nfasissutil"/>
          <w:lang w:val="es-ES"/>
        </w:rPr>
      </w:pPr>
      <w:r w:rsidRPr="009D1973">
        <w:rPr>
          <w:rStyle w:val="nfasissutil"/>
          <w:lang w:val="es-ES"/>
        </w:rPr>
        <w:t>String[] headersBalance = {"Código", "Concepto", "Cantidad"};</w:t>
      </w:r>
    </w:p>
    <w:p w14:paraId="6F08C1CD" w14:textId="77777777" w:rsidR="009D1973" w:rsidRPr="009D1973" w:rsidRDefault="009D1973" w:rsidP="000F694A">
      <w:pPr>
        <w:spacing w:line="240" w:lineRule="auto"/>
        <w:jc w:val="left"/>
        <w:rPr>
          <w:rStyle w:val="nfasissutil"/>
          <w:lang w:val="es-ES"/>
        </w:rPr>
      </w:pPr>
      <w:r w:rsidRPr="009D1973">
        <w:rPr>
          <w:rStyle w:val="nfasissutil"/>
          <w:lang w:val="es-ES"/>
        </w:rPr>
        <w:t>String[] headersDetalleItem = {"G.1", "GASTOS SERVICIOS Y MANTENIMIENTO ERMITA", "-1321.06"};</w:t>
      </w:r>
    </w:p>
    <w:p w14:paraId="3DFFD560" w14:textId="77777777" w:rsidR="009D1973" w:rsidRPr="009D1973" w:rsidRDefault="009D1973" w:rsidP="000F694A">
      <w:pPr>
        <w:spacing w:line="240" w:lineRule="auto"/>
        <w:jc w:val="left"/>
        <w:rPr>
          <w:rStyle w:val="nfasissutil"/>
          <w:lang w:val="es-ES"/>
        </w:rPr>
      </w:pPr>
    </w:p>
    <w:p w14:paraId="1AA9A01D" w14:textId="77777777" w:rsidR="009D1973" w:rsidRPr="009D1973" w:rsidRDefault="009D1973" w:rsidP="000F694A">
      <w:pPr>
        <w:spacing w:line="240" w:lineRule="auto"/>
        <w:jc w:val="left"/>
        <w:rPr>
          <w:rStyle w:val="nfasissutil"/>
          <w:lang w:val="es-ES"/>
        </w:rPr>
      </w:pPr>
      <w:r w:rsidRPr="009D1973">
        <w:rPr>
          <w:rStyle w:val="nfasissutil"/>
          <w:lang w:val="es-ES"/>
        </w:rPr>
        <w:t>// Amplades de les columnes</w:t>
      </w:r>
    </w:p>
    <w:p w14:paraId="78704303" w14:textId="77777777" w:rsidR="009D1973" w:rsidRPr="009D1973" w:rsidRDefault="009D1973" w:rsidP="000F694A">
      <w:pPr>
        <w:spacing w:line="240" w:lineRule="auto"/>
        <w:jc w:val="left"/>
        <w:rPr>
          <w:rStyle w:val="nfasissutil"/>
          <w:lang w:val="es-ES"/>
        </w:rPr>
      </w:pPr>
      <w:r w:rsidRPr="009D1973">
        <w:rPr>
          <w:rStyle w:val="nfasissutil"/>
          <w:lang w:val="es-ES"/>
        </w:rPr>
        <w:t>float[] colWidthsBalance = {20, 50, 30};</w:t>
      </w:r>
    </w:p>
    <w:p w14:paraId="05C7B910" w14:textId="77777777" w:rsidR="009D1973" w:rsidRPr="009D1973" w:rsidRDefault="009D1973" w:rsidP="000F694A">
      <w:pPr>
        <w:spacing w:line="240" w:lineRule="auto"/>
        <w:jc w:val="left"/>
        <w:rPr>
          <w:rStyle w:val="nfasissutil"/>
          <w:lang w:val="es-ES"/>
        </w:rPr>
      </w:pPr>
      <w:r w:rsidRPr="009D1973">
        <w:rPr>
          <w:rStyle w:val="nfasissutil"/>
          <w:lang w:val="es-ES"/>
        </w:rPr>
        <w:t>float[] colWidthsDetalleItem = {10, 70, 20};</w:t>
      </w:r>
    </w:p>
    <w:p w14:paraId="5A134EBD" w14:textId="77777777" w:rsidR="009D1973" w:rsidRPr="009D1973" w:rsidRDefault="009D1973" w:rsidP="000F694A">
      <w:pPr>
        <w:spacing w:line="240" w:lineRule="auto"/>
        <w:jc w:val="left"/>
        <w:rPr>
          <w:rStyle w:val="nfasissutil"/>
          <w:lang w:val="es-ES"/>
        </w:rPr>
      </w:pPr>
    </w:p>
    <w:p w14:paraId="31C07DC8" w14:textId="77777777" w:rsidR="009D1973" w:rsidRPr="009D1973" w:rsidRDefault="009D1973" w:rsidP="000F694A">
      <w:pPr>
        <w:spacing w:line="240" w:lineRule="auto"/>
        <w:jc w:val="left"/>
        <w:rPr>
          <w:rStyle w:val="nfasissutil"/>
          <w:lang w:val="es-ES"/>
        </w:rPr>
      </w:pPr>
      <w:r w:rsidRPr="009D1973">
        <w:rPr>
          <w:rStyle w:val="nfasissutil"/>
          <w:lang w:val="es-ES"/>
        </w:rPr>
        <w:t>// Dades de la taula</w:t>
      </w:r>
    </w:p>
    <w:p w14:paraId="40A62252" w14:textId="77777777" w:rsidR="009D1973" w:rsidRPr="009D1973" w:rsidRDefault="009D1973" w:rsidP="000F694A">
      <w:pPr>
        <w:spacing w:line="240" w:lineRule="auto"/>
        <w:jc w:val="left"/>
        <w:rPr>
          <w:rStyle w:val="nfasissutil"/>
          <w:lang w:val="es-ES"/>
        </w:rPr>
      </w:pPr>
      <w:r w:rsidRPr="009D1973">
        <w:rPr>
          <w:rStyle w:val="nfasissutil"/>
          <w:lang w:val="es-ES"/>
        </w:rPr>
        <w:t>String[][] infoBalanceIngresos = {</w:t>
      </w:r>
    </w:p>
    <w:p w14:paraId="407F744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{"I.1", "Donativos", "3907,35€"},</w:t>
      </w:r>
    </w:p>
    <w:p w14:paraId="749C0B53"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{"I.2", "Cuotas hermanos", "3907,35€"},</w:t>
      </w:r>
    </w:p>
    <w:p w14:paraId="216B58F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{"I.3", "Subvención ayuntamiento", "3907,35€"},</w:t>
      </w:r>
    </w:p>
    <w:p w14:paraId="2E404E66"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740C7D03" w14:textId="77777777" w:rsidR="009D1973" w:rsidRPr="009D1973" w:rsidRDefault="009D1973" w:rsidP="000F694A">
      <w:pPr>
        <w:spacing w:line="240" w:lineRule="auto"/>
        <w:jc w:val="left"/>
        <w:rPr>
          <w:rStyle w:val="nfasissutil"/>
          <w:lang w:val="es-ES"/>
        </w:rPr>
      </w:pPr>
      <w:r w:rsidRPr="009D1973">
        <w:rPr>
          <w:rStyle w:val="nfasissutil"/>
          <w:lang w:val="es-ES"/>
        </w:rPr>
        <w:t>String[][] infoDetalleItem = {</w:t>
      </w:r>
    </w:p>
    <w:p w14:paraId="1E24D3C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"Rcbo. Iberdrola", "-234,25€"},</w:t>
      </w:r>
    </w:p>
    <w:p w14:paraId="05DC49B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"Rcbo. Iberdrola", "-686,25€"},</w:t>
      </w:r>
    </w:p>
    <w:p w14:paraId="6F059B1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"Rcbo. Iberdrola", "-123,25€"},</w:t>
      </w:r>
    </w:p>
    <w:p w14:paraId="451BD3D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"Rcbo. Iberdrola", "-432,25€"},</w:t>
      </w:r>
    </w:p>
    <w:p w14:paraId="579ABD2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"Rcbo. Iberdrola", "-369,25€"},</w:t>
      </w:r>
    </w:p>
    <w:p w14:paraId="6656E65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"Rcbo. Iberdrola", "-234,25€"},</w:t>
      </w:r>
    </w:p>
    <w:p w14:paraId="2ECF96C3"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CD773AE" w14:textId="77777777" w:rsidR="009D1973" w:rsidRPr="009D1973" w:rsidRDefault="009D1973" w:rsidP="000F694A">
      <w:pPr>
        <w:spacing w:line="240" w:lineRule="auto"/>
        <w:jc w:val="left"/>
        <w:rPr>
          <w:rStyle w:val="nfasissutil"/>
          <w:lang w:val="es-ES"/>
        </w:rPr>
      </w:pPr>
    </w:p>
    <w:p w14:paraId="207DC6EF" w14:textId="77777777" w:rsidR="009D1973" w:rsidRPr="009D1973" w:rsidRDefault="009D1973" w:rsidP="000F694A">
      <w:pPr>
        <w:spacing w:line="240" w:lineRule="auto"/>
        <w:jc w:val="left"/>
        <w:rPr>
          <w:rStyle w:val="nfasissutil"/>
          <w:lang w:val="es-ES"/>
        </w:rPr>
      </w:pPr>
      <w:r w:rsidRPr="009D1973">
        <w:rPr>
          <w:rStyle w:val="nfasissutil"/>
          <w:lang w:val="es-ES"/>
        </w:rPr>
        <w:t>int[] maxCharsBalanceIngresos = {10, 35, 15};</w:t>
      </w:r>
    </w:p>
    <w:p w14:paraId="144587E2" w14:textId="77777777" w:rsidR="009D1973" w:rsidRPr="009D1973" w:rsidRDefault="009D1973" w:rsidP="000F694A">
      <w:pPr>
        <w:spacing w:line="240" w:lineRule="auto"/>
        <w:jc w:val="left"/>
        <w:rPr>
          <w:rStyle w:val="nfasissutil"/>
          <w:lang w:val="es-ES"/>
        </w:rPr>
      </w:pPr>
      <w:r w:rsidRPr="009D1973">
        <w:rPr>
          <w:rStyle w:val="nfasissutil"/>
          <w:lang w:val="es-ES"/>
        </w:rPr>
        <w:t>int[] maxCharsDetalleItem = {10, 50, 20};</w:t>
      </w:r>
    </w:p>
    <w:p w14:paraId="4A7AA066" w14:textId="77777777" w:rsidR="009D1973" w:rsidRPr="009D1973" w:rsidRDefault="009D1973" w:rsidP="000F694A">
      <w:pPr>
        <w:spacing w:line="240" w:lineRule="auto"/>
        <w:jc w:val="left"/>
        <w:rPr>
          <w:rStyle w:val="nfasissutil"/>
        </w:rPr>
      </w:pPr>
      <w:r w:rsidRPr="009D1973">
        <w:rPr>
          <w:rStyle w:val="nfasissutil"/>
        </w:rPr>
        <w:t>String [] infoMovimiento;</w:t>
      </w:r>
    </w:p>
    <w:p w14:paraId="5D6844D7" w14:textId="77777777" w:rsidR="009D1973" w:rsidRPr="009D1973" w:rsidRDefault="009D1973" w:rsidP="000F694A">
      <w:pPr>
        <w:spacing w:line="240" w:lineRule="auto"/>
        <w:jc w:val="left"/>
        <w:rPr>
          <w:rStyle w:val="nfasissutil"/>
        </w:rPr>
      </w:pPr>
    </w:p>
    <w:p w14:paraId="0425D981" w14:textId="77777777" w:rsidR="009D1973" w:rsidRPr="009D1973" w:rsidRDefault="009D1973" w:rsidP="000F694A">
      <w:pPr>
        <w:spacing w:line="240" w:lineRule="auto"/>
        <w:jc w:val="left"/>
        <w:rPr>
          <w:rStyle w:val="nfasissutil"/>
        </w:rPr>
      </w:pPr>
    </w:p>
    <w:p w14:paraId="3B15E4D5" w14:textId="77777777" w:rsidR="009D1973" w:rsidRPr="009D1973" w:rsidRDefault="009D1973" w:rsidP="000F694A">
      <w:pPr>
        <w:spacing w:line="240" w:lineRule="auto"/>
        <w:jc w:val="left"/>
        <w:rPr>
          <w:rStyle w:val="nfasissutil"/>
        </w:rPr>
      </w:pPr>
      <w:r w:rsidRPr="009D1973">
        <w:rPr>
          <w:rStyle w:val="nfasissutil"/>
        </w:rPr>
        <w:t>void initSelectTable() {</w:t>
      </w:r>
    </w:p>
    <w:p w14:paraId="51F89758" w14:textId="77777777" w:rsidR="009D1973" w:rsidRPr="009D1973" w:rsidRDefault="009D1973" w:rsidP="000F694A">
      <w:pPr>
        <w:spacing w:line="240" w:lineRule="auto"/>
        <w:jc w:val="left"/>
        <w:rPr>
          <w:rStyle w:val="nfasissutil"/>
        </w:rPr>
      </w:pPr>
      <w:r w:rsidRPr="009D1973">
        <w:rPr>
          <w:rStyle w:val="nfasissutil"/>
        </w:rPr>
        <w:t xml:space="preserve">  stBalanceIngresos = new SelectTable(filasBalanceIngresos, columnasBalanceIngresos, 250, 210, 800, 240);</w:t>
      </w:r>
    </w:p>
    <w:p w14:paraId="48D2EE40" w14:textId="77777777" w:rsidR="009D1973" w:rsidRPr="009D1973" w:rsidRDefault="009D1973" w:rsidP="000F694A">
      <w:pPr>
        <w:spacing w:line="240" w:lineRule="auto"/>
        <w:jc w:val="left"/>
        <w:rPr>
          <w:rStyle w:val="nfasissutil"/>
        </w:rPr>
      </w:pPr>
      <w:r w:rsidRPr="009D1973">
        <w:rPr>
          <w:rStyle w:val="nfasissutil"/>
        </w:rPr>
        <w:t xml:space="preserve">  stBalanceIngresos.setHeaders(headersBalance);</w:t>
      </w:r>
    </w:p>
    <w:p w14:paraId="5F0ADA93"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String[][] infoIngresos = getInfoTablaMovimientos("ingresos", 3);</w:t>
      </w:r>
    </w:p>
    <w:p w14:paraId="3E7024A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stBalanceIngresos.setData(infoIngresos);</w:t>
      </w:r>
    </w:p>
    <w:p w14:paraId="6F39E530"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stBalanceIngresos.setColumnWidths(colWidthsBalance);</w:t>
      </w:r>
    </w:p>
    <w:p w14:paraId="1B1A6531" w14:textId="77777777" w:rsidR="009D1973" w:rsidRPr="009D1973" w:rsidRDefault="009D1973" w:rsidP="000F694A">
      <w:pPr>
        <w:spacing w:line="240" w:lineRule="auto"/>
        <w:jc w:val="left"/>
        <w:rPr>
          <w:rStyle w:val="nfasissutil"/>
        </w:rPr>
      </w:pPr>
      <w:r w:rsidRPr="009D1973">
        <w:rPr>
          <w:rStyle w:val="nfasissutil"/>
        </w:rPr>
        <w:t xml:space="preserve">  stBalanceIngresos.setColumnMaxChars(maxCharsBalanceIngresos);</w:t>
      </w:r>
    </w:p>
    <w:p w14:paraId="5EA8BAE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stGastos = new SelectTable(filasGastos, columnasGastos, 250, 510, 800, 240);</w:t>
      </w:r>
    </w:p>
    <w:p w14:paraId="0A1803C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stGastos.setHeaders(headersGastos);</w:t>
      </w:r>
    </w:p>
    <w:p w14:paraId="5656599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stGastos.setData(getInfoTablaMovimientos("gastos", 18));</w:t>
      </w:r>
    </w:p>
    <w:p w14:paraId="49B7BD5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//stGastos.setData(infoGastos);</w:t>
      </w:r>
    </w:p>
    <w:p w14:paraId="28E7710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stGastos.setColumnWidths(colWidthsGastos);</w:t>
      </w:r>
    </w:p>
    <w:p w14:paraId="51E7B26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stGastos.setColumnMaxChars(maxCharsGastos);</w:t>
      </w:r>
    </w:p>
    <w:p w14:paraId="40B49866"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 xml:space="preserve">  stCenso = new SelectTable(filasCenso, columnasCenso, 20+menuWidth, 285, 1280-menuWidth-40, 410);</w:t>
      </w:r>
    </w:p>
    <w:p w14:paraId="6B475F9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stCenso.setHeaders(headersCenso);</w:t>
      </w:r>
    </w:p>
    <w:p w14:paraId="2C2BECB8" w14:textId="77777777" w:rsidR="009D1973" w:rsidRPr="009D1973" w:rsidRDefault="009D1973" w:rsidP="000F694A">
      <w:pPr>
        <w:spacing w:line="240" w:lineRule="auto"/>
        <w:jc w:val="left"/>
        <w:rPr>
          <w:rStyle w:val="nfasissutil"/>
        </w:rPr>
      </w:pPr>
      <w:r w:rsidRPr="009D1973">
        <w:rPr>
          <w:rStyle w:val="nfasissutil"/>
        </w:rPr>
        <w:t xml:space="preserve">  stCenso.setData(getInfoTablaCenso());</w:t>
      </w:r>
    </w:p>
    <w:p w14:paraId="2C250ADD" w14:textId="77777777" w:rsidR="009D1973" w:rsidRPr="009D1973" w:rsidRDefault="009D1973" w:rsidP="000F694A">
      <w:pPr>
        <w:spacing w:line="240" w:lineRule="auto"/>
        <w:jc w:val="left"/>
        <w:rPr>
          <w:rStyle w:val="nfasissutil"/>
        </w:rPr>
      </w:pPr>
      <w:r w:rsidRPr="009D1973">
        <w:rPr>
          <w:rStyle w:val="nfasissutil"/>
        </w:rPr>
        <w:t xml:space="preserve">  stCenso.setColumnWidths(colWidthsCenso);</w:t>
      </w:r>
    </w:p>
    <w:p w14:paraId="241E86B8" w14:textId="77777777" w:rsidR="009D1973" w:rsidRPr="009D1973" w:rsidRDefault="009D1973" w:rsidP="000F694A">
      <w:pPr>
        <w:spacing w:line="240" w:lineRule="auto"/>
        <w:jc w:val="left"/>
        <w:rPr>
          <w:rStyle w:val="nfasissutil"/>
        </w:rPr>
      </w:pPr>
      <w:r w:rsidRPr="009D1973">
        <w:rPr>
          <w:rStyle w:val="nfasissutil"/>
        </w:rPr>
        <w:t xml:space="preserve">  stCenso.setColumnMaxChars(maxCharsCenso);</w:t>
      </w:r>
    </w:p>
    <w:p w14:paraId="422310C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stGastosPresupuesto = new SelectTable(filasGastos, columnasGastos, 250, 510, 800, 240);</w:t>
      </w:r>
    </w:p>
    <w:p w14:paraId="56480E5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stGastosPresupuesto.setHeaders(headersGastos);</w:t>
      </w:r>
    </w:p>
    <w:p w14:paraId="255A19B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stGastosPresupuesto.setData(infoGastosPresupuesto);</w:t>
      </w:r>
    </w:p>
    <w:p w14:paraId="0C991E4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stGastosPresupuesto.setColumnWidths(colWidthsGastos);</w:t>
      </w:r>
    </w:p>
    <w:p w14:paraId="692A73D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stGastosPresupuesto.setColumnMaxChars(maxCharsGastos);</w:t>
      </w:r>
    </w:p>
    <w:p w14:paraId="1CABAD5E"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stDetalleItem = new SelectTable(filasDetalleItem, columnasDetalleItem, 45+menuWidth, 220+bannerHeight, 1000, 240);</w:t>
      </w:r>
    </w:p>
    <w:p w14:paraId="0126BEF4" w14:textId="77777777" w:rsidR="009D1973" w:rsidRPr="009D1973" w:rsidRDefault="009D1973" w:rsidP="000F694A">
      <w:pPr>
        <w:spacing w:line="240" w:lineRule="auto"/>
        <w:jc w:val="left"/>
        <w:rPr>
          <w:rStyle w:val="nfasissutil"/>
        </w:rPr>
      </w:pPr>
      <w:r w:rsidRPr="009D1973">
        <w:rPr>
          <w:rStyle w:val="nfasissutil"/>
        </w:rPr>
        <w:t xml:space="preserve">  stDetalleItem.setHeaders(headersDetalleItem);</w:t>
      </w:r>
    </w:p>
    <w:p w14:paraId="467834E9" w14:textId="77777777" w:rsidR="009D1973" w:rsidRPr="009D1973" w:rsidRDefault="009D1973" w:rsidP="000F694A">
      <w:pPr>
        <w:spacing w:line="240" w:lineRule="auto"/>
        <w:jc w:val="left"/>
        <w:rPr>
          <w:rStyle w:val="nfasissutil"/>
        </w:rPr>
      </w:pPr>
      <w:r w:rsidRPr="009D1973">
        <w:rPr>
          <w:rStyle w:val="nfasissutil"/>
        </w:rPr>
        <w:t xml:space="preserve">  stDetalleItem.setData(infoDetalleItem);</w:t>
      </w:r>
    </w:p>
    <w:p w14:paraId="0C92B72D" w14:textId="77777777" w:rsidR="009D1973" w:rsidRPr="009D1973" w:rsidRDefault="009D1973" w:rsidP="000F694A">
      <w:pPr>
        <w:spacing w:line="240" w:lineRule="auto"/>
        <w:jc w:val="left"/>
        <w:rPr>
          <w:rStyle w:val="nfasissutil"/>
        </w:rPr>
      </w:pPr>
      <w:r w:rsidRPr="009D1973">
        <w:rPr>
          <w:rStyle w:val="nfasissutil"/>
        </w:rPr>
        <w:t xml:space="preserve">  stDetalleItem.setColumnWidths(colWidthsDetalleItem);</w:t>
      </w:r>
    </w:p>
    <w:p w14:paraId="7389E0D5" w14:textId="77777777" w:rsidR="009D1973" w:rsidRPr="009D1973" w:rsidRDefault="009D1973" w:rsidP="000F694A">
      <w:pPr>
        <w:spacing w:line="240" w:lineRule="auto"/>
        <w:jc w:val="left"/>
        <w:rPr>
          <w:rStyle w:val="nfasissutil"/>
        </w:rPr>
      </w:pPr>
      <w:r w:rsidRPr="009D1973">
        <w:rPr>
          <w:rStyle w:val="nfasissutil"/>
        </w:rPr>
        <w:t xml:space="preserve">  stDetalleItem.setColumnMaxChars(maxCharsDetalleItem);</w:t>
      </w:r>
    </w:p>
    <w:p w14:paraId="0B834105" w14:textId="77777777" w:rsidR="009D1973" w:rsidRPr="009D1973" w:rsidRDefault="009D1973" w:rsidP="000F694A">
      <w:pPr>
        <w:spacing w:line="240" w:lineRule="auto"/>
        <w:jc w:val="left"/>
        <w:rPr>
          <w:rStyle w:val="nfasissutil"/>
        </w:rPr>
      </w:pPr>
      <w:r w:rsidRPr="009D1973">
        <w:rPr>
          <w:rStyle w:val="nfasissutil"/>
        </w:rPr>
        <w:t xml:space="preserve">  stArchivo = new SelectTable(filasArchivo, columnasArchivo, 20+menuWidth, 285, 1280-menuWidth-40, 410);</w:t>
      </w:r>
    </w:p>
    <w:p w14:paraId="4562172F" w14:textId="77777777" w:rsidR="009D1973" w:rsidRPr="009D1973" w:rsidRDefault="009D1973" w:rsidP="000F694A">
      <w:pPr>
        <w:spacing w:line="240" w:lineRule="auto"/>
        <w:jc w:val="left"/>
        <w:rPr>
          <w:rStyle w:val="nfasissutil"/>
        </w:rPr>
      </w:pPr>
      <w:r w:rsidRPr="009D1973">
        <w:rPr>
          <w:rStyle w:val="nfasissutil"/>
        </w:rPr>
        <w:t xml:space="preserve">  stArchivo.setHeaders(headersArchivo);</w:t>
      </w:r>
    </w:p>
    <w:p w14:paraId="5F205305" w14:textId="77777777" w:rsidR="009D1973" w:rsidRPr="009D1973" w:rsidRDefault="009D1973" w:rsidP="000F694A">
      <w:pPr>
        <w:spacing w:line="240" w:lineRule="auto"/>
        <w:jc w:val="left"/>
        <w:rPr>
          <w:rStyle w:val="nfasissutil"/>
        </w:rPr>
      </w:pPr>
      <w:r w:rsidRPr="009D1973">
        <w:rPr>
          <w:rStyle w:val="nfasissutil"/>
        </w:rPr>
        <w:t xml:space="preserve">  stArchivo.setData(getInfoTablaArchivo());</w:t>
      </w:r>
    </w:p>
    <w:p w14:paraId="761DC4B3" w14:textId="77777777" w:rsidR="009D1973" w:rsidRPr="009D1973" w:rsidRDefault="009D1973" w:rsidP="000F694A">
      <w:pPr>
        <w:spacing w:line="240" w:lineRule="auto"/>
        <w:jc w:val="left"/>
        <w:rPr>
          <w:rStyle w:val="nfasissutil"/>
        </w:rPr>
      </w:pPr>
      <w:r w:rsidRPr="009D1973">
        <w:rPr>
          <w:rStyle w:val="nfasissutil"/>
        </w:rPr>
        <w:t xml:space="preserve">  stArchivo.setColumnWidths(colWidthsArchivo);</w:t>
      </w:r>
    </w:p>
    <w:p w14:paraId="6F0FF7B8" w14:textId="77777777" w:rsidR="009D1973" w:rsidRPr="009D1973" w:rsidRDefault="009D1973" w:rsidP="000F694A">
      <w:pPr>
        <w:spacing w:line="240" w:lineRule="auto"/>
        <w:jc w:val="left"/>
        <w:rPr>
          <w:rStyle w:val="nfasissutil"/>
        </w:rPr>
      </w:pPr>
      <w:r w:rsidRPr="009D1973">
        <w:rPr>
          <w:rStyle w:val="nfasissutil"/>
        </w:rPr>
        <w:t xml:space="preserve">  stArchivo.setColumnMaxChars(maxCharsArchivo);</w:t>
      </w:r>
    </w:p>
    <w:p w14:paraId="529F2EE0"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FD629E8" w14:textId="77777777" w:rsidR="009D1973" w:rsidRPr="009D1973" w:rsidRDefault="009D1973" w:rsidP="000F694A">
      <w:pPr>
        <w:spacing w:line="240" w:lineRule="auto"/>
        <w:jc w:val="left"/>
        <w:rPr>
          <w:rStyle w:val="nfasissutil"/>
          <w:lang w:val="es-ES"/>
        </w:rPr>
      </w:pPr>
    </w:p>
    <w:p w14:paraId="16127DA7" w14:textId="77777777" w:rsidR="009D1973" w:rsidRPr="009D1973" w:rsidRDefault="009D1973" w:rsidP="000F694A">
      <w:pPr>
        <w:spacing w:line="240" w:lineRule="auto"/>
        <w:jc w:val="left"/>
        <w:rPr>
          <w:rStyle w:val="nfasissutil"/>
          <w:lang w:val="es-ES"/>
        </w:rPr>
      </w:pPr>
      <w:r w:rsidRPr="009D1973">
        <w:rPr>
          <w:rStyle w:val="nfasissutil"/>
          <w:lang w:val="es-ES"/>
        </w:rPr>
        <w:t>//CalendariPlus</w:t>
      </w:r>
    </w:p>
    <w:p w14:paraId="5E6B375F" w14:textId="77777777" w:rsidR="009D1973" w:rsidRPr="009D1973" w:rsidRDefault="009D1973" w:rsidP="000F694A">
      <w:pPr>
        <w:spacing w:line="240" w:lineRule="auto"/>
        <w:jc w:val="left"/>
        <w:rPr>
          <w:rStyle w:val="nfasissutil"/>
          <w:lang w:val="es-ES"/>
        </w:rPr>
      </w:pPr>
    </w:p>
    <w:p w14:paraId="52383132" w14:textId="77777777" w:rsidR="009D1973" w:rsidRPr="009D1973" w:rsidRDefault="009D1973" w:rsidP="000F694A">
      <w:pPr>
        <w:spacing w:line="240" w:lineRule="auto"/>
        <w:jc w:val="left"/>
        <w:rPr>
          <w:rStyle w:val="nfasissutil"/>
          <w:lang w:val="es-ES"/>
        </w:rPr>
      </w:pPr>
      <w:r w:rsidRPr="009D1973">
        <w:rPr>
          <w:rStyle w:val="nfasissutil"/>
          <w:lang w:val="es-ES"/>
        </w:rPr>
        <w:t>CalendariPlus cpFechaNacimiento, cpFechaAlta, cpFechaMovimiento, cpFechaArchivo, cpNuevoEvento;</w:t>
      </w:r>
    </w:p>
    <w:p w14:paraId="50C42467" w14:textId="77777777" w:rsidR="009D1973" w:rsidRPr="009D1973" w:rsidRDefault="009D1973" w:rsidP="000F694A">
      <w:pPr>
        <w:spacing w:line="240" w:lineRule="auto"/>
        <w:jc w:val="left"/>
        <w:rPr>
          <w:rStyle w:val="nfasissutil"/>
          <w:lang w:val="es-ES"/>
        </w:rPr>
      </w:pPr>
      <w:r w:rsidRPr="009D1973">
        <w:rPr>
          <w:rStyle w:val="nfasissutil"/>
          <w:lang w:val="es-ES"/>
        </w:rPr>
        <w:t>String dataCalendariNacimiento=" ";</w:t>
      </w:r>
    </w:p>
    <w:p w14:paraId="0FB56A13" w14:textId="77777777" w:rsidR="009D1973" w:rsidRPr="009D1973" w:rsidRDefault="009D1973" w:rsidP="000F694A">
      <w:pPr>
        <w:spacing w:line="240" w:lineRule="auto"/>
        <w:jc w:val="left"/>
        <w:rPr>
          <w:rStyle w:val="nfasissutil"/>
          <w:lang w:val="es-ES"/>
        </w:rPr>
      </w:pPr>
      <w:r w:rsidRPr="009D1973">
        <w:rPr>
          <w:rStyle w:val="nfasissutil"/>
          <w:lang w:val="es-ES"/>
        </w:rPr>
        <w:t>String dataCalendariAlta="";</w:t>
      </w:r>
    </w:p>
    <w:p w14:paraId="3DB30889" w14:textId="77777777" w:rsidR="009D1973" w:rsidRPr="009D1973" w:rsidRDefault="009D1973" w:rsidP="000F694A">
      <w:pPr>
        <w:spacing w:line="240" w:lineRule="auto"/>
        <w:jc w:val="left"/>
        <w:rPr>
          <w:rStyle w:val="nfasissutil"/>
          <w:lang w:val="es-ES"/>
        </w:rPr>
      </w:pPr>
      <w:r w:rsidRPr="009D1973">
        <w:rPr>
          <w:rStyle w:val="nfasissutil"/>
          <w:lang w:val="es-ES"/>
        </w:rPr>
        <w:t>String dataCalendariMovimiento="";</w:t>
      </w:r>
    </w:p>
    <w:p w14:paraId="185B3B00" w14:textId="77777777" w:rsidR="009D1973" w:rsidRPr="009D1973" w:rsidRDefault="009D1973" w:rsidP="000F694A">
      <w:pPr>
        <w:spacing w:line="240" w:lineRule="auto"/>
        <w:jc w:val="left"/>
        <w:rPr>
          <w:rStyle w:val="nfasissutil"/>
        </w:rPr>
      </w:pPr>
      <w:r w:rsidRPr="009D1973">
        <w:rPr>
          <w:rStyle w:val="nfasissutil"/>
        </w:rPr>
        <w:t>String dataCalendarioArchivo = "";</w:t>
      </w:r>
    </w:p>
    <w:p w14:paraId="7EF3308F" w14:textId="77777777" w:rsidR="009D1973" w:rsidRPr="009D1973" w:rsidRDefault="009D1973" w:rsidP="000F694A">
      <w:pPr>
        <w:spacing w:line="240" w:lineRule="auto"/>
        <w:jc w:val="left"/>
        <w:rPr>
          <w:rStyle w:val="nfasissutil"/>
        </w:rPr>
      </w:pPr>
      <w:r w:rsidRPr="009D1973">
        <w:rPr>
          <w:rStyle w:val="nfasissutil"/>
        </w:rPr>
        <w:t>String dataCalendarioEvento = "";</w:t>
      </w:r>
    </w:p>
    <w:p w14:paraId="529ADBAE" w14:textId="77777777" w:rsidR="009D1973" w:rsidRPr="009D1973" w:rsidRDefault="009D1973" w:rsidP="000F694A">
      <w:pPr>
        <w:spacing w:line="240" w:lineRule="auto"/>
        <w:jc w:val="left"/>
        <w:rPr>
          <w:rStyle w:val="nfasissutil"/>
        </w:rPr>
      </w:pPr>
    </w:p>
    <w:p w14:paraId="19EA7443" w14:textId="77777777" w:rsidR="009D1973" w:rsidRPr="009D1973" w:rsidRDefault="009D1973" w:rsidP="000F694A">
      <w:pPr>
        <w:spacing w:line="240" w:lineRule="auto"/>
        <w:jc w:val="left"/>
        <w:rPr>
          <w:rStyle w:val="nfasissutil"/>
        </w:rPr>
      </w:pPr>
      <w:r w:rsidRPr="009D1973">
        <w:rPr>
          <w:rStyle w:val="nfasissutil"/>
        </w:rPr>
        <w:t>void initCalendariPlus() {</w:t>
      </w:r>
    </w:p>
    <w:p w14:paraId="527ADDD8" w14:textId="77777777" w:rsidR="009D1973" w:rsidRPr="009D1973" w:rsidRDefault="009D1973" w:rsidP="000F694A">
      <w:pPr>
        <w:spacing w:line="240" w:lineRule="auto"/>
        <w:jc w:val="left"/>
        <w:rPr>
          <w:rStyle w:val="nfasissutil"/>
        </w:rPr>
      </w:pPr>
      <w:r w:rsidRPr="009D1973">
        <w:rPr>
          <w:rStyle w:val="nfasissutil"/>
        </w:rPr>
        <w:t xml:space="preserve">  cpFechaNacimiento = new CalendariPlus(680, 250, 600, 380);</w:t>
      </w:r>
    </w:p>
    <w:p w14:paraId="4E9D8774" w14:textId="77777777" w:rsidR="009D1973" w:rsidRPr="009D1973" w:rsidRDefault="009D1973" w:rsidP="000F694A">
      <w:pPr>
        <w:spacing w:line="240" w:lineRule="auto"/>
        <w:jc w:val="left"/>
        <w:rPr>
          <w:rStyle w:val="nfasissutil"/>
        </w:rPr>
      </w:pPr>
      <w:r w:rsidRPr="009D1973">
        <w:rPr>
          <w:rStyle w:val="nfasissutil"/>
        </w:rPr>
        <w:t xml:space="preserve">  cpFechaAlta = new CalendariPlus(680, 300, 600, 380);</w:t>
      </w:r>
    </w:p>
    <w:p w14:paraId="0C623AC5" w14:textId="77777777" w:rsidR="009D1973" w:rsidRPr="009D1973" w:rsidRDefault="009D1973" w:rsidP="000F694A">
      <w:pPr>
        <w:spacing w:line="240" w:lineRule="auto"/>
        <w:jc w:val="left"/>
        <w:rPr>
          <w:rStyle w:val="nfasissutil"/>
        </w:rPr>
      </w:pPr>
      <w:r w:rsidRPr="009D1973">
        <w:rPr>
          <w:rStyle w:val="nfasissutil"/>
        </w:rPr>
        <w:t xml:space="preserve">  cpFechaMovimiento = new CalendariPlus(550, 410, 600, 380);</w:t>
      </w:r>
    </w:p>
    <w:p w14:paraId="2F7551F0" w14:textId="77777777" w:rsidR="009D1973" w:rsidRPr="009D1973" w:rsidRDefault="009D1973" w:rsidP="000F694A">
      <w:pPr>
        <w:spacing w:line="240" w:lineRule="auto"/>
        <w:jc w:val="left"/>
        <w:rPr>
          <w:rStyle w:val="nfasissutil"/>
        </w:rPr>
      </w:pPr>
      <w:r w:rsidRPr="009D1973">
        <w:rPr>
          <w:rStyle w:val="nfasissutil"/>
        </w:rPr>
        <w:t xml:space="preserve">  //cpFechaArchivo = new CalendariPlus(300+menuWidth, 400+bannerHeight, 600, 300);</w:t>
      </w:r>
    </w:p>
    <w:p w14:paraId="42D52AC5" w14:textId="77777777" w:rsidR="009D1973" w:rsidRPr="009D1973" w:rsidRDefault="009D1973" w:rsidP="000F694A">
      <w:pPr>
        <w:spacing w:line="240" w:lineRule="auto"/>
        <w:jc w:val="left"/>
        <w:rPr>
          <w:rStyle w:val="nfasissutil"/>
        </w:rPr>
      </w:pPr>
      <w:r w:rsidRPr="009D1973">
        <w:rPr>
          <w:rStyle w:val="nfasissutil"/>
        </w:rPr>
        <w:t xml:space="preserve">  cpNuevoEvento = new CalendariPlus (400, 300, 600, 380);</w:t>
      </w:r>
    </w:p>
    <w:p w14:paraId="06D6A575" w14:textId="77777777" w:rsidR="009D1973" w:rsidRPr="009D1973" w:rsidRDefault="009D1973" w:rsidP="000F694A">
      <w:pPr>
        <w:spacing w:line="240" w:lineRule="auto"/>
        <w:jc w:val="left"/>
        <w:rPr>
          <w:rStyle w:val="nfasissutil"/>
        </w:rPr>
      </w:pPr>
      <w:r w:rsidRPr="009D1973">
        <w:rPr>
          <w:rStyle w:val="nfasissutil"/>
        </w:rPr>
        <w:t>}</w:t>
      </w:r>
    </w:p>
    <w:p w14:paraId="73961D77" w14:textId="77777777" w:rsidR="009D1973" w:rsidRPr="009D1973" w:rsidRDefault="009D1973" w:rsidP="000F694A">
      <w:pPr>
        <w:spacing w:line="240" w:lineRule="auto"/>
        <w:jc w:val="left"/>
        <w:rPr>
          <w:rStyle w:val="nfasissutil"/>
        </w:rPr>
      </w:pPr>
    </w:p>
    <w:p w14:paraId="60F565A0" w14:textId="77777777" w:rsidR="009D1973" w:rsidRPr="009D1973" w:rsidRDefault="009D1973" w:rsidP="000F694A">
      <w:pPr>
        <w:spacing w:line="240" w:lineRule="auto"/>
        <w:jc w:val="left"/>
        <w:rPr>
          <w:rStyle w:val="nfasissutil"/>
        </w:rPr>
      </w:pPr>
      <w:r w:rsidRPr="009D1973">
        <w:rPr>
          <w:rStyle w:val="nfasissutil"/>
        </w:rPr>
        <w:t>void displaycpFechaNacimiento() {</w:t>
      </w:r>
    </w:p>
    <w:p w14:paraId="41488DA8"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176F3A67" w14:textId="77777777" w:rsidR="009D1973" w:rsidRPr="009D1973" w:rsidRDefault="009D1973" w:rsidP="000F694A">
      <w:pPr>
        <w:spacing w:line="240" w:lineRule="auto"/>
        <w:jc w:val="left"/>
        <w:rPr>
          <w:rStyle w:val="nfasissutil"/>
        </w:rPr>
      </w:pPr>
      <w:r w:rsidRPr="009D1973">
        <w:rPr>
          <w:rStyle w:val="nfasissutil"/>
        </w:rPr>
        <w:lastRenderedPageBreak/>
        <w:t xml:space="preserve">  // Rectangle</w:t>
      </w:r>
    </w:p>
    <w:p w14:paraId="21204920" w14:textId="77777777" w:rsidR="009D1973" w:rsidRPr="009D1973" w:rsidRDefault="009D1973" w:rsidP="000F694A">
      <w:pPr>
        <w:spacing w:line="240" w:lineRule="auto"/>
        <w:jc w:val="left"/>
        <w:rPr>
          <w:rStyle w:val="nfasissutil"/>
        </w:rPr>
      </w:pPr>
      <w:r w:rsidRPr="009D1973">
        <w:rPr>
          <w:rStyle w:val="nfasissutil"/>
        </w:rPr>
        <w:t xml:space="preserve">  fill(255);</w:t>
      </w:r>
    </w:p>
    <w:p w14:paraId="6EA223F1" w14:textId="77777777" w:rsidR="009D1973" w:rsidRPr="009D1973" w:rsidRDefault="009D1973" w:rsidP="000F694A">
      <w:pPr>
        <w:spacing w:line="240" w:lineRule="auto"/>
        <w:jc w:val="left"/>
        <w:rPr>
          <w:rStyle w:val="nfasissutil"/>
        </w:rPr>
      </w:pPr>
      <w:r w:rsidRPr="009D1973">
        <w:rPr>
          <w:rStyle w:val="nfasissutil"/>
        </w:rPr>
        <w:t xml:space="preserve">  rect(680, 165+bannerHeight, 200, 45);</w:t>
      </w:r>
    </w:p>
    <w:p w14:paraId="5D49D427" w14:textId="77777777" w:rsidR="009D1973" w:rsidRPr="009D1973" w:rsidRDefault="009D1973" w:rsidP="000F694A">
      <w:pPr>
        <w:spacing w:line="240" w:lineRule="auto"/>
        <w:jc w:val="left"/>
        <w:rPr>
          <w:rStyle w:val="nfasissutil"/>
        </w:rPr>
      </w:pPr>
    </w:p>
    <w:p w14:paraId="745CC2E4" w14:textId="77777777" w:rsidR="009D1973" w:rsidRPr="009D1973" w:rsidRDefault="009D1973" w:rsidP="000F694A">
      <w:pPr>
        <w:spacing w:line="240" w:lineRule="auto"/>
        <w:jc w:val="left"/>
        <w:rPr>
          <w:rStyle w:val="nfasissutil"/>
        </w:rPr>
      </w:pPr>
      <w:r w:rsidRPr="009D1973">
        <w:rPr>
          <w:rStyle w:val="nfasissutil"/>
        </w:rPr>
        <w:t xml:space="preserve">  // Text amb data seleccionada</w:t>
      </w:r>
    </w:p>
    <w:p w14:paraId="25ADA628" w14:textId="77777777" w:rsidR="009D1973" w:rsidRPr="009D1973" w:rsidRDefault="009D1973" w:rsidP="000F694A">
      <w:pPr>
        <w:spacing w:line="240" w:lineRule="auto"/>
        <w:jc w:val="left"/>
        <w:rPr>
          <w:rStyle w:val="nfasissutil"/>
        </w:rPr>
      </w:pPr>
      <w:r w:rsidRPr="009D1973">
        <w:rPr>
          <w:rStyle w:val="nfasissutil"/>
        </w:rPr>
        <w:t xml:space="preserve">  fill(0);</w:t>
      </w:r>
    </w:p>
    <w:p w14:paraId="11CC13CB"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5D1FFC41"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2F1D3B95" w14:textId="77777777" w:rsidR="009D1973" w:rsidRPr="009D1973" w:rsidRDefault="009D1973" w:rsidP="000F694A">
      <w:pPr>
        <w:spacing w:line="240" w:lineRule="auto"/>
        <w:jc w:val="left"/>
        <w:rPr>
          <w:rStyle w:val="nfasissutil"/>
        </w:rPr>
      </w:pPr>
      <w:r w:rsidRPr="009D1973">
        <w:rPr>
          <w:rStyle w:val="nfasissutil"/>
        </w:rPr>
        <w:t xml:space="preserve">  text(dataCalendariNacimiento, 690, 165+bannerHeight+30);</w:t>
      </w:r>
    </w:p>
    <w:p w14:paraId="0F83812C" w14:textId="77777777" w:rsidR="009D1973" w:rsidRPr="009D1973" w:rsidRDefault="009D1973" w:rsidP="000F694A">
      <w:pPr>
        <w:spacing w:line="240" w:lineRule="auto"/>
        <w:jc w:val="left"/>
        <w:rPr>
          <w:rStyle w:val="nfasissutil"/>
        </w:rPr>
      </w:pPr>
    </w:p>
    <w:p w14:paraId="42FF37BF" w14:textId="77777777" w:rsidR="009D1973" w:rsidRPr="009D1973" w:rsidRDefault="009D1973" w:rsidP="000F694A">
      <w:pPr>
        <w:spacing w:line="240" w:lineRule="auto"/>
        <w:jc w:val="left"/>
        <w:rPr>
          <w:rStyle w:val="nfasissutil"/>
        </w:rPr>
      </w:pPr>
    </w:p>
    <w:p w14:paraId="540A6E28" w14:textId="77777777" w:rsidR="009D1973" w:rsidRPr="009D1973" w:rsidRDefault="009D1973" w:rsidP="000F694A">
      <w:pPr>
        <w:spacing w:line="240" w:lineRule="auto"/>
        <w:jc w:val="left"/>
        <w:rPr>
          <w:rStyle w:val="nfasissutil"/>
        </w:rPr>
      </w:pPr>
      <w:r w:rsidRPr="009D1973">
        <w:rPr>
          <w:rStyle w:val="nfasissutil"/>
        </w:rPr>
        <w:t xml:space="preserve">  cpFechaNacimiento.display();</w:t>
      </w:r>
    </w:p>
    <w:p w14:paraId="2F30D138" w14:textId="77777777" w:rsidR="009D1973" w:rsidRPr="009D1973" w:rsidRDefault="009D1973" w:rsidP="000F694A">
      <w:pPr>
        <w:spacing w:line="240" w:lineRule="auto"/>
        <w:jc w:val="left"/>
        <w:rPr>
          <w:rStyle w:val="nfasissutil"/>
        </w:rPr>
      </w:pPr>
      <w:r w:rsidRPr="009D1973">
        <w:rPr>
          <w:rStyle w:val="nfasissutil"/>
        </w:rPr>
        <w:t xml:space="preserve">  bCalendario.display();</w:t>
      </w:r>
    </w:p>
    <w:p w14:paraId="7ED71F44" w14:textId="77777777" w:rsidR="009D1973" w:rsidRPr="009D1973" w:rsidRDefault="009D1973" w:rsidP="000F694A">
      <w:pPr>
        <w:spacing w:line="240" w:lineRule="auto"/>
        <w:jc w:val="left"/>
        <w:rPr>
          <w:rStyle w:val="nfasissutil"/>
        </w:rPr>
      </w:pPr>
    </w:p>
    <w:p w14:paraId="1DD77050"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6CFC633C" w14:textId="77777777" w:rsidR="009D1973" w:rsidRPr="009D1973" w:rsidRDefault="009D1973" w:rsidP="000F694A">
      <w:pPr>
        <w:spacing w:line="240" w:lineRule="auto"/>
        <w:jc w:val="left"/>
        <w:rPr>
          <w:rStyle w:val="nfasissutil"/>
        </w:rPr>
      </w:pPr>
      <w:r w:rsidRPr="009D1973">
        <w:rPr>
          <w:rStyle w:val="nfasissutil"/>
        </w:rPr>
        <w:t>}</w:t>
      </w:r>
    </w:p>
    <w:p w14:paraId="2977DB27" w14:textId="77777777" w:rsidR="009D1973" w:rsidRPr="009D1973" w:rsidRDefault="009D1973" w:rsidP="000F694A">
      <w:pPr>
        <w:spacing w:line="240" w:lineRule="auto"/>
        <w:jc w:val="left"/>
        <w:rPr>
          <w:rStyle w:val="nfasissutil"/>
        </w:rPr>
      </w:pPr>
    </w:p>
    <w:p w14:paraId="761F1F70" w14:textId="77777777" w:rsidR="009D1973" w:rsidRPr="009D1973" w:rsidRDefault="009D1973" w:rsidP="000F694A">
      <w:pPr>
        <w:spacing w:line="240" w:lineRule="auto"/>
        <w:jc w:val="left"/>
        <w:rPr>
          <w:rStyle w:val="nfasissutil"/>
        </w:rPr>
      </w:pPr>
      <w:r w:rsidRPr="009D1973">
        <w:rPr>
          <w:rStyle w:val="nfasissutil"/>
        </w:rPr>
        <w:t>void displaycpNuevoEvento() {</w:t>
      </w:r>
    </w:p>
    <w:p w14:paraId="2305F557"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36A1C294" w14:textId="77777777" w:rsidR="009D1973" w:rsidRPr="009D1973" w:rsidRDefault="009D1973" w:rsidP="000F694A">
      <w:pPr>
        <w:spacing w:line="240" w:lineRule="auto"/>
        <w:jc w:val="left"/>
        <w:rPr>
          <w:rStyle w:val="nfasissutil"/>
        </w:rPr>
      </w:pPr>
      <w:r w:rsidRPr="009D1973">
        <w:rPr>
          <w:rStyle w:val="nfasissutil"/>
        </w:rPr>
        <w:t xml:space="preserve">  // Rectangle</w:t>
      </w:r>
    </w:p>
    <w:p w14:paraId="76B2758A" w14:textId="77777777" w:rsidR="009D1973" w:rsidRPr="009D1973" w:rsidRDefault="009D1973" w:rsidP="000F694A">
      <w:pPr>
        <w:spacing w:line="240" w:lineRule="auto"/>
        <w:jc w:val="left"/>
        <w:rPr>
          <w:rStyle w:val="nfasissutil"/>
        </w:rPr>
      </w:pPr>
      <w:r w:rsidRPr="009D1973">
        <w:rPr>
          <w:rStyle w:val="nfasissutil"/>
        </w:rPr>
        <w:t xml:space="preserve">  fill(255);</w:t>
      </w:r>
    </w:p>
    <w:p w14:paraId="37541DCE" w14:textId="77777777" w:rsidR="009D1973" w:rsidRPr="009D1973" w:rsidRDefault="009D1973" w:rsidP="000F694A">
      <w:pPr>
        <w:spacing w:line="240" w:lineRule="auto"/>
        <w:jc w:val="left"/>
        <w:rPr>
          <w:rStyle w:val="nfasissutil"/>
        </w:rPr>
      </w:pPr>
      <w:r w:rsidRPr="009D1973">
        <w:rPr>
          <w:rStyle w:val="nfasissutil"/>
        </w:rPr>
        <w:t xml:space="preserve">  rect(680+menuWidth, 570+bannerHeight, 220, 45);</w:t>
      </w:r>
    </w:p>
    <w:p w14:paraId="31082641" w14:textId="77777777" w:rsidR="009D1973" w:rsidRPr="009D1973" w:rsidRDefault="009D1973" w:rsidP="000F694A">
      <w:pPr>
        <w:spacing w:line="240" w:lineRule="auto"/>
        <w:jc w:val="left"/>
        <w:rPr>
          <w:rStyle w:val="nfasissutil"/>
        </w:rPr>
      </w:pPr>
    </w:p>
    <w:p w14:paraId="20B04ADB" w14:textId="77777777" w:rsidR="009D1973" w:rsidRPr="009D1973" w:rsidRDefault="009D1973" w:rsidP="000F694A">
      <w:pPr>
        <w:spacing w:line="240" w:lineRule="auto"/>
        <w:jc w:val="left"/>
        <w:rPr>
          <w:rStyle w:val="nfasissutil"/>
        </w:rPr>
      </w:pPr>
      <w:r w:rsidRPr="009D1973">
        <w:rPr>
          <w:rStyle w:val="nfasissutil"/>
        </w:rPr>
        <w:t xml:space="preserve">  // Text amb data seleccionada</w:t>
      </w:r>
    </w:p>
    <w:p w14:paraId="263472BA" w14:textId="77777777" w:rsidR="009D1973" w:rsidRPr="009D1973" w:rsidRDefault="009D1973" w:rsidP="000F694A">
      <w:pPr>
        <w:spacing w:line="240" w:lineRule="auto"/>
        <w:jc w:val="left"/>
        <w:rPr>
          <w:rStyle w:val="nfasissutil"/>
        </w:rPr>
      </w:pPr>
      <w:r w:rsidRPr="009D1973">
        <w:rPr>
          <w:rStyle w:val="nfasissutil"/>
        </w:rPr>
        <w:t xml:space="preserve">  fill(0);</w:t>
      </w:r>
    </w:p>
    <w:p w14:paraId="452201C4"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44AA9EE2"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609E2668" w14:textId="77777777" w:rsidR="009D1973" w:rsidRPr="009D1973" w:rsidRDefault="009D1973" w:rsidP="000F694A">
      <w:pPr>
        <w:spacing w:line="240" w:lineRule="auto"/>
        <w:jc w:val="left"/>
        <w:rPr>
          <w:rStyle w:val="nfasissutil"/>
        </w:rPr>
      </w:pPr>
      <w:r w:rsidRPr="009D1973">
        <w:rPr>
          <w:rStyle w:val="nfasissutil"/>
        </w:rPr>
        <w:t xml:space="preserve">  text(dataCalendarioEvento, 685+menuWidth, 570+bannerHeight+30);</w:t>
      </w:r>
    </w:p>
    <w:p w14:paraId="2E34499C" w14:textId="77777777" w:rsidR="009D1973" w:rsidRPr="009D1973" w:rsidRDefault="009D1973" w:rsidP="000F694A">
      <w:pPr>
        <w:spacing w:line="240" w:lineRule="auto"/>
        <w:jc w:val="left"/>
        <w:rPr>
          <w:rStyle w:val="nfasissutil"/>
        </w:rPr>
      </w:pPr>
    </w:p>
    <w:p w14:paraId="26F8B9BE" w14:textId="77777777" w:rsidR="009D1973" w:rsidRPr="009D1973" w:rsidRDefault="009D1973" w:rsidP="000F694A">
      <w:pPr>
        <w:spacing w:line="240" w:lineRule="auto"/>
        <w:jc w:val="left"/>
        <w:rPr>
          <w:rStyle w:val="nfasissutil"/>
        </w:rPr>
      </w:pPr>
      <w:r w:rsidRPr="009D1973">
        <w:rPr>
          <w:rStyle w:val="nfasissutil"/>
        </w:rPr>
        <w:t xml:space="preserve">  cpNuevoEvento.display();</w:t>
      </w:r>
    </w:p>
    <w:p w14:paraId="2EFA8039" w14:textId="77777777" w:rsidR="009D1973" w:rsidRPr="009D1973" w:rsidRDefault="009D1973" w:rsidP="000F694A">
      <w:pPr>
        <w:spacing w:line="240" w:lineRule="auto"/>
        <w:jc w:val="left"/>
        <w:rPr>
          <w:rStyle w:val="nfasissutil"/>
        </w:rPr>
      </w:pPr>
      <w:r w:rsidRPr="009D1973">
        <w:rPr>
          <w:rStyle w:val="nfasissutil"/>
        </w:rPr>
        <w:t xml:space="preserve">  bCalendarioEvento.display();</w:t>
      </w:r>
    </w:p>
    <w:p w14:paraId="5B15C826" w14:textId="77777777" w:rsidR="009D1973" w:rsidRPr="009D1973" w:rsidRDefault="009D1973" w:rsidP="000F694A">
      <w:pPr>
        <w:spacing w:line="240" w:lineRule="auto"/>
        <w:jc w:val="left"/>
        <w:rPr>
          <w:rStyle w:val="nfasissutil"/>
        </w:rPr>
      </w:pPr>
    </w:p>
    <w:p w14:paraId="6DAC318B"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01F5963D" w14:textId="77777777" w:rsidR="009D1973" w:rsidRPr="009D1973" w:rsidRDefault="009D1973" w:rsidP="000F694A">
      <w:pPr>
        <w:spacing w:line="240" w:lineRule="auto"/>
        <w:jc w:val="left"/>
        <w:rPr>
          <w:rStyle w:val="nfasissutil"/>
        </w:rPr>
      </w:pPr>
      <w:r w:rsidRPr="009D1973">
        <w:rPr>
          <w:rStyle w:val="nfasissutil"/>
        </w:rPr>
        <w:t>}</w:t>
      </w:r>
    </w:p>
    <w:p w14:paraId="459155A3" w14:textId="77777777" w:rsidR="009D1973" w:rsidRPr="009D1973" w:rsidRDefault="009D1973" w:rsidP="000F694A">
      <w:pPr>
        <w:spacing w:line="240" w:lineRule="auto"/>
        <w:jc w:val="left"/>
        <w:rPr>
          <w:rStyle w:val="nfasissutil"/>
        </w:rPr>
      </w:pPr>
    </w:p>
    <w:p w14:paraId="738F1FE3" w14:textId="77777777" w:rsidR="009D1973" w:rsidRPr="009D1973" w:rsidRDefault="009D1973" w:rsidP="000F694A">
      <w:pPr>
        <w:spacing w:line="240" w:lineRule="auto"/>
        <w:jc w:val="left"/>
        <w:rPr>
          <w:rStyle w:val="nfasissutil"/>
        </w:rPr>
      </w:pPr>
      <w:r w:rsidRPr="009D1973">
        <w:rPr>
          <w:rStyle w:val="nfasissutil"/>
        </w:rPr>
        <w:t>void displaycpFechaAlta() {</w:t>
      </w:r>
    </w:p>
    <w:p w14:paraId="54C737DB"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79B6B814" w14:textId="77777777" w:rsidR="009D1973" w:rsidRPr="009D1973" w:rsidRDefault="009D1973" w:rsidP="000F694A">
      <w:pPr>
        <w:spacing w:line="240" w:lineRule="auto"/>
        <w:jc w:val="left"/>
        <w:rPr>
          <w:rStyle w:val="nfasissutil"/>
        </w:rPr>
      </w:pPr>
      <w:r w:rsidRPr="009D1973">
        <w:rPr>
          <w:rStyle w:val="nfasissutil"/>
        </w:rPr>
        <w:t xml:space="preserve">  // Rectangle</w:t>
      </w:r>
    </w:p>
    <w:p w14:paraId="71C0CA34" w14:textId="77777777" w:rsidR="009D1973" w:rsidRPr="009D1973" w:rsidRDefault="009D1973" w:rsidP="000F694A">
      <w:pPr>
        <w:spacing w:line="240" w:lineRule="auto"/>
        <w:jc w:val="left"/>
        <w:rPr>
          <w:rStyle w:val="nfasissutil"/>
        </w:rPr>
      </w:pPr>
      <w:r w:rsidRPr="009D1973">
        <w:rPr>
          <w:rStyle w:val="nfasissutil"/>
        </w:rPr>
        <w:t xml:space="preserve">  fill(255);</w:t>
      </w:r>
    </w:p>
    <w:p w14:paraId="0C1A1F4F" w14:textId="77777777" w:rsidR="009D1973" w:rsidRPr="009D1973" w:rsidRDefault="009D1973" w:rsidP="000F694A">
      <w:pPr>
        <w:spacing w:line="240" w:lineRule="auto"/>
        <w:jc w:val="left"/>
        <w:rPr>
          <w:rStyle w:val="nfasissutil"/>
        </w:rPr>
      </w:pPr>
      <w:r w:rsidRPr="009D1973">
        <w:rPr>
          <w:rStyle w:val="nfasissutil"/>
        </w:rPr>
        <w:t xml:space="preserve">  rect(1080, 605+bannerHeight, 180, 45);</w:t>
      </w:r>
    </w:p>
    <w:p w14:paraId="612FDB43" w14:textId="77777777" w:rsidR="009D1973" w:rsidRPr="009D1973" w:rsidRDefault="009D1973" w:rsidP="000F694A">
      <w:pPr>
        <w:spacing w:line="240" w:lineRule="auto"/>
        <w:jc w:val="left"/>
        <w:rPr>
          <w:rStyle w:val="nfasissutil"/>
        </w:rPr>
      </w:pPr>
    </w:p>
    <w:p w14:paraId="03FB70B6" w14:textId="77777777" w:rsidR="009D1973" w:rsidRPr="009D1973" w:rsidRDefault="009D1973" w:rsidP="000F694A">
      <w:pPr>
        <w:spacing w:line="240" w:lineRule="auto"/>
        <w:jc w:val="left"/>
        <w:rPr>
          <w:rStyle w:val="nfasissutil"/>
        </w:rPr>
      </w:pPr>
      <w:r w:rsidRPr="009D1973">
        <w:rPr>
          <w:rStyle w:val="nfasissutil"/>
        </w:rPr>
        <w:t xml:space="preserve">  // Text amb data seleccionada</w:t>
      </w:r>
    </w:p>
    <w:p w14:paraId="601FA1A6" w14:textId="77777777" w:rsidR="009D1973" w:rsidRPr="009D1973" w:rsidRDefault="009D1973" w:rsidP="000F694A">
      <w:pPr>
        <w:spacing w:line="240" w:lineRule="auto"/>
        <w:jc w:val="left"/>
        <w:rPr>
          <w:rStyle w:val="nfasissutil"/>
        </w:rPr>
      </w:pPr>
      <w:r w:rsidRPr="009D1973">
        <w:rPr>
          <w:rStyle w:val="nfasissutil"/>
        </w:rPr>
        <w:t xml:space="preserve">  fill(0);</w:t>
      </w:r>
    </w:p>
    <w:p w14:paraId="38894B9A"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062614D0"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textSize(24);</w:t>
      </w:r>
    </w:p>
    <w:p w14:paraId="7DF9161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text(dataCalendariAlta, 1082, 605+bannerHeight+30); //SE PINTA EL MATEIX QUE A dataCalendari!!</w:t>
      </w:r>
    </w:p>
    <w:p w14:paraId="57D0BEA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cpFechaAlta.display();</w:t>
      </w:r>
    </w:p>
    <w:p w14:paraId="7E2FE2B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bCalendarioAlta.display();</w:t>
      </w:r>
    </w:p>
    <w:p w14:paraId="0E19679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7FA7CEEA"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w:t>
      </w:r>
    </w:p>
    <w:p w14:paraId="63B9D6A6" w14:textId="77777777" w:rsidR="009D1973" w:rsidRPr="009D1973" w:rsidRDefault="009D1973" w:rsidP="000F694A">
      <w:pPr>
        <w:spacing w:line="240" w:lineRule="auto"/>
        <w:jc w:val="left"/>
        <w:rPr>
          <w:rStyle w:val="nfasissutil"/>
          <w:lang w:val="es-ES"/>
        </w:rPr>
      </w:pPr>
    </w:p>
    <w:p w14:paraId="6B6C9104" w14:textId="77777777" w:rsidR="009D1973" w:rsidRPr="009D1973" w:rsidRDefault="009D1973" w:rsidP="000F694A">
      <w:pPr>
        <w:spacing w:line="240" w:lineRule="auto"/>
        <w:jc w:val="left"/>
        <w:rPr>
          <w:rStyle w:val="nfasissutil"/>
          <w:lang w:val="es-ES"/>
        </w:rPr>
      </w:pPr>
      <w:r w:rsidRPr="009D1973">
        <w:rPr>
          <w:rStyle w:val="nfasissutil"/>
          <w:lang w:val="es-ES"/>
        </w:rPr>
        <w:t>void displaycpFechaMovimiento() {</w:t>
      </w:r>
    </w:p>
    <w:p w14:paraId="3F044A2D"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pushStyle();</w:t>
      </w:r>
    </w:p>
    <w:p w14:paraId="229E86C7" w14:textId="77777777" w:rsidR="009D1973" w:rsidRPr="009D1973" w:rsidRDefault="009D1973" w:rsidP="000F694A">
      <w:pPr>
        <w:spacing w:line="240" w:lineRule="auto"/>
        <w:jc w:val="left"/>
        <w:rPr>
          <w:rStyle w:val="nfasissutil"/>
        </w:rPr>
      </w:pPr>
      <w:r w:rsidRPr="009D1973">
        <w:rPr>
          <w:rStyle w:val="nfasissutil"/>
        </w:rPr>
        <w:t xml:space="preserve">  // Rectangle</w:t>
      </w:r>
    </w:p>
    <w:p w14:paraId="36A53F62" w14:textId="77777777" w:rsidR="009D1973" w:rsidRPr="009D1973" w:rsidRDefault="009D1973" w:rsidP="000F694A">
      <w:pPr>
        <w:spacing w:line="240" w:lineRule="auto"/>
        <w:jc w:val="left"/>
        <w:rPr>
          <w:rStyle w:val="nfasissutil"/>
        </w:rPr>
      </w:pPr>
      <w:r w:rsidRPr="009D1973">
        <w:rPr>
          <w:rStyle w:val="nfasissutil"/>
        </w:rPr>
        <w:t xml:space="preserve">  fill(255);</w:t>
      </w:r>
    </w:p>
    <w:p w14:paraId="7C7D6A30" w14:textId="77777777" w:rsidR="009D1973" w:rsidRPr="009D1973" w:rsidRDefault="009D1973" w:rsidP="000F694A">
      <w:pPr>
        <w:spacing w:line="240" w:lineRule="auto"/>
        <w:jc w:val="left"/>
        <w:rPr>
          <w:rStyle w:val="nfasissutil"/>
        </w:rPr>
      </w:pPr>
      <w:r w:rsidRPr="009D1973">
        <w:rPr>
          <w:rStyle w:val="nfasissutil"/>
        </w:rPr>
        <w:t xml:space="preserve">  rect(530, 410, 180, 45);</w:t>
      </w:r>
    </w:p>
    <w:p w14:paraId="725FC09A" w14:textId="77777777" w:rsidR="009D1973" w:rsidRPr="009D1973" w:rsidRDefault="009D1973" w:rsidP="000F694A">
      <w:pPr>
        <w:spacing w:line="240" w:lineRule="auto"/>
        <w:jc w:val="left"/>
        <w:rPr>
          <w:rStyle w:val="nfasissutil"/>
        </w:rPr>
      </w:pPr>
    </w:p>
    <w:p w14:paraId="5E6CB5E0" w14:textId="77777777" w:rsidR="009D1973" w:rsidRPr="009D1973" w:rsidRDefault="009D1973" w:rsidP="000F694A">
      <w:pPr>
        <w:spacing w:line="240" w:lineRule="auto"/>
        <w:jc w:val="left"/>
        <w:rPr>
          <w:rStyle w:val="nfasissutil"/>
        </w:rPr>
      </w:pPr>
      <w:r w:rsidRPr="009D1973">
        <w:rPr>
          <w:rStyle w:val="nfasissutil"/>
        </w:rPr>
        <w:t xml:space="preserve">  // Text amb data seleccionada</w:t>
      </w:r>
    </w:p>
    <w:p w14:paraId="0B8A3BCD" w14:textId="77777777" w:rsidR="009D1973" w:rsidRPr="009D1973" w:rsidRDefault="009D1973" w:rsidP="000F694A">
      <w:pPr>
        <w:spacing w:line="240" w:lineRule="auto"/>
        <w:jc w:val="left"/>
        <w:rPr>
          <w:rStyle w:val="nfasissutil"/>
        </w:rPr>
      </w:pPr>
      <w:r w:rsidRPr="009D1973">
        <w:rPr>
          <w:rStyle w:val="nfasissutil"/>
        </w:rPr>
        <w:t xml:space="preserve">  fill(0);</w:t>
      </w:r>
    </w:p>
    <w:p w14:paraId="5124F0C0" w14:textId="77777777" w:rsidR="009D1973" w:rsidRPr="009D1973" w:rsidRDefault="009D1973" w:rsidP="000F694A">
      <w:pPr>
        <w:spacing w:line="240" w:lineRule="auto"/>
        <w:jc w:val="left"/>
        <w:rPr>
          <w:rStyle w:val="nfasissutil"/>
        </w:rPr>
      </w:pPr>
      <w:r w:rsidRPr="009D1973">
        <w:rPr>
          <w:rStyle w:val="nfasissutil"/>
        </w:rPr>
        <w:t xml:space="preserve">  textAlign(LEFT);</w:t>
      </w:r>
    </w:p>
    <w:p w14:paraId="1134E852"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35C13ADA" w14:textId="77777777" w:rsidR="009D1973" w:rsidRPr="009D1973" w:rsidRDefault="009D1973" w:rsidP="000F694A">
      <w:pPr>
        <w:spacing w:line="240" w:lineRule="auto"/>
        <w:jc w:val="left"/>
        <w:rPr>
          <w:rStyle w:val="nfasissutil"/>
        </w:rPr>
      </w:pPr>
      <w:r w:rsidRPr="009D1973">
        <w:rPr>
          <w:rStyle w:val="nfasissutil"/>
        </w:rPr>
        <w:t xml:space="preserve">  text(dataCalendariMovimiento, 535, 410+30);</w:t>
      </w:r>
    </w:p>
    <w:p w14:paraId="50FB855A" w14:textId="77777777" w:rsidR="009D1973" w:rsidRPr="009D1973" w:rsidRDefault="009D1973" w:rsidP="000F694A">
      <w:pPr>
        <w:spacing w:line="240" w:lineRule="auto"/>
        <w:jc w:val="left"/>
        <w:rPr>
          <w:rStyle w:val="nfasissutil"/>
        </w:rPr>
      </w:pPr>
      <w:r w:rsidRPr="009D1973">
        <w:rPr>
          <w:rStyle w:val="nfasissutil"/>
        </w:rPr>
        <w:t xml:space="preserve">  cpFechaMovimiento.display();</w:t>
      </w:r>
    </w:p>
    <w:p w14:paraId="5C37A476" w14:textId="77777777" w:rsidR="009D1973" w:rsidRPr="009D1973" w:rsidRDefault="009D1973" w:rsidP="000F694A">
      <w:pPr>
        <w:spacing w:line="240" w:lineRule="auto"/>
        <w:jc w:val="left"/>
        <w:rPr>
          <w:rStyle w:val="nfasissutil"/>
        </w:rPr>
      </w:pPr>
      <w:r w:rsidRPr="009D1973">
        <w:rPr>
          <w:rStyle w:val="nfasissutil"/>
        </w:rPr>
        <w:t xml:space="preserve">  popStyle();</w:t>
      </w:r>
    </w:p>
    <w:p w14:paraId="5DAD29BE" w14:textId="77777777" w:rsidR="009D1973" w:rsidRPr="009D1973" w:rsidRDefault="009D1973" w:rsidP="000F694A">
      <w:pPr>
        <w:spacing w:line="240" w:lineRule="auto"/>
        <w:jc w:val="left"/>
        <w:rPr>
          <w:rStyle w:val="nfasissutil"/>
        </w:rPr>
      </w:pPr>
      <w:r w:rsidRPr="009D1973">
        <w:rPr>
          <w:rStyle w:val="nfasissutil"/>
        </w:rPr>
        <w:t>}</w:t>
      </w:r>
    </w:p>
    <w:p w14:paraId="572746EC" w14:textId="77777777" w:rsidR="009D1973" w:rsidRPr="009D1973" w:rsidRDefault="009D1973" w:rsidP="000F694A">
      <w:pPr>
        <w:spacing w:line="240" w:lineRule="auto"/>
        <w:jc w:val="left"/>
        <w:rPr>
          <w:rStyle w:val="nfasissutil"/>
        </w:rPr>
      </w:pPr>
    </w:p>
    <w:p w14:paraId="18D8B0F7" w14:textId="77777777" w:rsidR="009D1973" w:rsidRPr="009D1973" w:rsidRDefault="009D1973" w:rsidP="000F694A">
      <w:pPr>
        <w:spacing w:line="240" w:lineRule="auto"/>
        <w:jc w:val="left"/>
        <w:rPr>
          <w:rStyle w:val="nfasissutil"/>
        </w:rPr>
      </w:pPr>
      <w:r w:rsidRPr="009D1973">
        <w:rPr>
          <w:rStyle w:val="nfasissutil"/>
        </w:rPr>
        <w:t>//Table</w:t>
      </w:r>
    </w:p>
    <w:p w14:paraId="4C09B66B" w14:textId="77777777" w:rsidR="009D1973" w:rsidRPr="009D1973" w:rsidRDefault="009D1973" w:rsidP="000F694A">
      <w:pPr>
        <w:spacing w:line="240" w:lineRule="auto"/>
        <w:jc w:val="left"/>
        <w:rPr>
          <w:rStyle w:val="nfasissutil"/>
        </w:rPr>
      </w:pPr>
      <w:r w:rsidRPr="009D1973">
        <w:rPr>
          <w:rStyle w:val="nfasissutil"/>
        </w:rPr>
        <w:t>Table tDetalleItem;</w:t>
      </w:r>
    </w:p>
    <w:p w14:paraId="2BA7F3AD" w14:textId="77777777" w:rsidR="009D1973" w:rsidRPr="009D1973" w:rsidRDefault="009D1973" w:rsidP="000F694A">
      <w:pPr>
        <w:spacing w:line="240" w:lineRule="auto"/>
        <w:jc w:val="left"/>
        <w:rPr>
          <w:rStyle w:val="nfasissutil"/>
        </w:rPr>
      </w:pPr>
    </w:p>
    <w:p w14:paraId="653BEE4A" w14:textId="77777777" w:rsidR="009D1973" w:rsidRPr="009D1973" w:rsidRDefault="009D1973" w:rsidP="000F694A">
      <w:pPr>
        <w:spacing w:line="240" w:lineRule="auto"/>
        <w:jc w:val="left"/>
        <w:rPr>
          <w:rStyle w:val="nfasissutil"/>
          <w:lang w:val="es-ES"/>
        </w:rPr>
      </w:pPr>
      <w:r w:rsidRPr="009D1973">
        <w:rPr>
          <w:rStyle w:val="nfasissutil"/>
          <w:lang w:val="es-ES"/>
        </w:rPr>
        <w:t>// Número de files (capçalera inclosa) i columnes de la taula</w:t>
      </w:r>
    </w:p>
    <w:p w14:paraId="473180CC" w14:textId="77777777" w:rsidR="009D1973" w:rsidRPr="009D1973" w:rsidRDefault="009D1973" w:rsidP="000F694A">
      <w:pPr>
        <w:spacing w:line="240" w:lineRule="auto"/>
        <w:jc w:val="left"/>
        <w:rPr>
          <w:rStyle w:val="nfasissutil"/>
          <w:lang w:val="es-ES"/>
        </w:rPr>
      </w:pPr>
      <w:r w:rsidRPr="009D1973">
        <w:rPr>
          <w:rStyle w:val="nfasissutil"/>
          <w:lang w:val="es-ES"/>
        </w:rPr>
        <w:t>int filas = 1, columnas = 3;</w:t>
      </w:r>
    </w:p>
    <w:p w14:paraId="5126EBDF" w14:textId="77777777" w:rsidR="009D1973" w:rsidRPr="009D1973" w:rsidRDefault="009D1973" w:rsidP="000F694A">
      <w:pPr>
        <w:spacing w:line="240" w:lineRule="auto"/>
        <w:jc w:val="left"/>
        <w:rPr>
          <w:rStyle w:val="nfasissutil"/>
          <w:lang w:val="es-ES"/>
        </w:rPr>
      </w:pPr>
    </w:p>
    <w:p w14:paraId="5D33BB14" w14:textId="77777777" w:rsidR="009D1973" w:rsidRPr="009D1973" w:rsidRDefault="009D1973" w:rsidP="000F694A">
      <w:pPr>
        <w:spacing w:line="240" w:lineRule="auto"/>
        <w:jc w:val="left"/>
        <w:rPr>
          <w:rStyle w:val="nfasissutil"/>
          <w:lang w:val="es-ES"/>
        </w:rPr>
      </w:pPr>
      <w:r w:rsidRPr="009D1973">
        <w:rPr>
          <w:rStyle w:val="nfasissutil"/>
          <w:lang w:val="es-ES"/>
        </w:rPr>
        <w:t>// Títulos de les columnes</w:t>
      </w:r>
    </w:p>
    <w:p w14:paraId="249CCBC7" w14:textId="77777777" w:rsidR="009D1973" w:rsidRPr="009D1973" w:rsidRDefault="009D1973" w:rsidP="000F694A">
      <w:pPr>
        <w:spacing w:line="240" w:lineRule="auto"/>
        <w:jc w:val="left"/>
        <w:rPr>
          <w:rStyle w:val="nfasissutil"/>
          <w:lang w:val="es-ES"/>
        </w:rPr>
      </w:pPr>
      <w:r w:rsidRPr="009D1973">
        <w:rPr>
          <w:rStyle w:val="nfasissutil"/>
          <w:lang w:val="es-ES"/>
        </w:rPr>
        <w:t>String[] headers = {"G.1", "GASTOS SERVICIOS Y MANTENIMIENTO ERMITA", "-1332,05€"};</w:t>
      </w:r>
    </w:p>
    <w:p w14:paraId="2E425F25" w14:textId="77777777" w:rsidR="009D1973" w:rsidRPr="009D1973" w:rsidRDefault="009D1973" w:rsidP="000F694A">
      <w:pPr>
        <w:spacing w:line="240" w:lineRule="auto"/>
        <w:jc w:val="left"/>
        <w:rPr>
          <w:rStyle w:val="nfasissutil"/>
          <w:lang w:val="es-ES"/>
        </w:rPr>
      </w:pPr>
    </w:p>
    <w:p w14:paraId="4348DDB7" w14:textId="77777777" w:rsidR="009D1973" w:rsidRPr="009D1973" w:rsidRDefault="009D1973" w:rsidP="000F694A">
      <w:pPr>
        <w:spacing w:line="240" w:lineRule="auto"/>
        <w:jc w:val="left"/>
        <w:rPr>
          <w:rStyle w:val="nfasissutil"/>
          <w:lang w:val="es-ES"/>
        </w:rPr>
      </w:pPr>
      <w:r w:rsidRPr="009D1973">
        <w:rPr>
          <w:rStyle w:val="nfasissutil"/>
          <w:lang w:val="es-ES"/>
        </w:rPr>
        <w:t>// Amplades de les columnes</w:t>
      </w:r>
    </w:p>
    <w:p w14:paraId="5D6E9610" w14:textId="77777777" w:rsidR="009D1973" w:rsidRPr="009D1973" w:rsidRDefault="009D1973" w:rsidP="000F694A">
      <w:pPr>
        <w:spacing w:line="240" w:lineRule="auto"/>
        <w:jc w:val="left"/>
        <w:rPr>
          <w:rStyle w:val="nfasissutil"/>
          <w:lang w:val="es-ES"/>
        </w:rPr>
      </w:pPr>
      <w:r w:rsidRPr="009D1973">
        <w:rPr>
          <w:rStyle w:val="nfasissutil"/>
          <w:lang w:val="es-ES"/>
        </w:rPr>
        <w:t>float[] colWidths = {10, 70, 20};</w:t>
      </w:r>
    </w:p>
    <w:p w14:paraId="767FC2D2" w14:textId="77777777" w:rsidR="009D1973" w:rsidRPr="009D1973" w:rsidRDefault="009D1973" w:rsidP="000F694A">
      <w:pPr>
        <w:spacing w:line="240" w:lineRule="auto"/>
        <w:jc w:val="left"/>
        <w:rPr>
          <w:rStyle w:val="nfasissutil"/>
          <w:lang w:val="es-ES"/>
        </w:rPr>
      </w:pPr>
    </w:p>
    <w:p w14:paraId="1E61D86B" w14:textId="77777777" w:rsidR="009D1973" w:rsidRPr="009D1973" w:rsidRDefault="009D1973" w:rsidP="000F694A">
      <w:pPr>
        <w:spacing w:line="240" w:lineRule="auto"/>
        <w:jc w:val="left"/>
        <w:rPr>
          <w:rStyle w:val="nfasissutil"/>
          <w:lang w:val="es-ES"/>
        </w:rPr>
      </w:pPr>
      <w:r w:rsidRPr="009D1973">
        <w:rPr>
          <w:rStyle w:val="nfasissutil"/>
          <w:lang w:val="es-ES"/>
        </w:rPr>
        <w:t>// Dades de la taula</w:t>
      </w:r>
    </w:p>
    <w:p w14:paraId="2AB84A87" w14:textId="77777777" w:rsidR="009D1973" w:rsidRPr="009D1973" w:rsidRDefault="009D1973" w:rsidP="000F694A">
      <w:pPr>
        <w:spacing w:line="240" w:lineRule="auto"/>
        <w:jc w:val="left"/>
        <w:rPr>
          <w:rStyle w:val="nfasissutil"/>
          <w:lang w:val="es-ES"/>
        </w:rPr>
      </w:pPr>
      <w:r w:rsidRPr="009D1973">
        <w:rPr>
          <w:rStyle w:val="nfasissutil"/>
          <w:lang w:val="es-ES"/>
        </w:rPr>
        <w:t>String[][] info = {};</w:t>
      </w:r>
    </w:p>
    <w:p w14:paraId="7B0FE5B8" w14:textId="77777777" w:rsidR="009D1973" w:rsidRPr="009D1973" w:rsidRDefault="009D1973" w:rsidP="000F694A">
      <w:pPr>
        <w:spacing w:line="240" w:lineRule="auto"/>
        <w:jc w:val="left"/>
        <w:rPr>
          <w:rStyle w:val="nfasissutil"/>
          <w:lang w:val="es-ES"/>
        </w:rPr>
      </w:pPr>
    </w:p>
    <w:p w14:paraId="2BECCB64" w14:textId="77777777" w:rsidR="009D1973" w:rsidRPr="009D1973" w:rsidRDefault="009D1973" w:rsidP="000F694A">
      <w:pPr>
        <w:spacing w:line="240" w:lineRule="auto"/>
        <w:jc w:val="left"/>
        <w:rPr>
          <w:rStyle w:val="nfasissutil"/>
        </w:rPr>
      </w:pPr>
      <w:r w:rsidRPr="009D1973">
        <w:rPr>
          <w:rStyle w:val="nfasissutil"/>
        </w:rPr>
        <w:t>void initTable() {</w:t>
      </w:r>
    </w:p>
    <w:p w14:paraId="3643856F" w14:textId="77777777" w:rsidR="009D1973" w:rsidRPr="009D1973" w:rsidRDefault="009D1973" w:rsidP="000F694A">
      <w:pPr>
        <w:spacing w:line="240" w:lineRule="auto"/>
        <w:jc w:val="left"/>
        <w:rPr>
          <w:rStyle w:val="nfasissutil"/>
        </w:rPr>
      </w:pPr>
      <w:r w:rsidRPr="009D1973">
        <w:rPr>
          <w:rStyle w:val="nfasissutil"/>
        </w:rPr>
        <w:t xml:space="preserve">  tDetalleItem = new Table(1, 3);</w:t>
      </w:r>
    </w:p>
    <w:p w14:paraId="5762BF73" w14:textId="77777777" w:rsidR="009D1973" w:rsidRPr="009D1973" w:rsidRDefault="009D1973" w:rsidP="000F694A">
      <w:pPr>
        <w:spacing w:line="240" w:lineRule="auto"/>
        <w:jc w:val="left"/>
        <w:rPr>
          <w:rStyle w:val="nfasissutil"/>
        </w:rPr>
      </w:pPr>
      <w:r w:rsidRPr="009D1973">
        <w:rPr>
          <w:rStyle w:val="nfasissutil"/>
        </w:rPr>
        <w:t xml:space="preserve">  tDetalleItem.setHeaders(headers);</w:t>
      </w:r>
    </w:p>
    <w:p w14:paraId="02578D9A" w14:textId="77777777" w:rsidR="009D1973" w:rsidRPr="009D1973" w:rsidRDefault="009D1973" w:rsidP="000F694A">
      <w:pPr>
        <w:spacing w:line="240" w:lineRule="auto"/>
        <w:jc w:val="left"/>
        <w:rPr>
          <w:rStyle w:val="nfasissutil"/>
        </w:rPr>
      </w:pPr>
      <w:r w:rsidRPr="009D1973">
        <w:rPr>
          <w:rStyle w:val="nfasissutil"/>
        </w:rPr>
        <w:t xml:space="preserve">  tDetalleItem.setData(info);</w:t>
      </w:r>
    </w:p>
    <w:p w14:paraId="73DFF2D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tDetalleItem.setColumnWidths(colWidths);</w:t>
      </w:r>
    </w:p>
    <w:p w14:paraId="7174B850"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5CFD677" w14:textId="77777777" w:rsidR="009D1973" w:rsidRPr="009D1973" w:rsidRDefault="009D1973" w:rsidP="000F694A">
      <w:pPr>
        <w:spacing w:line="240" w:lineRule="auto"/>
        <w:jc w:val="left"/>
        <w:rPr>
          <w:rStyle w:val="nfasissutil"/>
          <w:lang w:val="es-ES"/>
        </w:rPr>
      </w:pPr>
    </w:p>
    <w:p w14:paraId="31636162" w14:textId="77777777" w:rsidR="009D1973" w:rsidRPr="009D1973" w:rsidRDefault="009D1973" w:rsidP="000F694A">
      <w:pPr>
        <w:spacing w:line="240" w:lineRule="auto"/>
        <w:jc w:val="left"/>
        <w:rPr>
          <w:rStyle w:val="nfasissutil"/>
          <w:lang w:val="es-ES"/>
        </w:rPr>
      </w:pPr>
    </w:p>
    <w:p w14:paraId="4C9BB163" w14:textId="77777777" w:rsidR="009D1973" w:rsidRPr="009D1973" w:rsidRDefault="009D1973" w:rsidP="000F694A">
      <w:pPr>
        <w:spacing w:line="240" w:lineRule="auto"/>
        <w:jc w:val="left"/>
        <w:rPr>
          <w:rStyle w:val="nfasissutil"/>
          <w:lang w:val="es-ES"/>
        </w:rPr>
      </w:pPr>
      <w:r w:rsidRPr="009D1973">
        <w:rPr>
          <w:rStyle w:val="nfasissutil"/>
          <w:lang w:val="es-ES"/>
        </w:rPr>
        <w:t>//TextArea</w:t>
      </w:r>
    </w:p>
    <w:p w14:paraId="0BF0F311" w14:textId="77777777" w:rsidR="009D1973" w:rsidRPr="009D1973" w:rsidRDefault="009D1973" w:rsidP="000F694A">
      <w:pPr>
        <w:spacing w:line="240" w:lineRule="auto"/>
        <w:jc w:val="left"/>
        <w:rPr>
          <w:rStyle w:val="nfasissutil"/>
          <w:lang w:val="es-ES"/>
        </w:rPr>
      </w:pPr>
    </w:p>
    <w:p w14:paraId="35A98D52" w14:textId="77777777" w:rsidR="009D1973" w:rsidRPr="009D1973" w:rsidRDefault="009D1973" w:rsidP="000F694A">
      <w:pPr>
        <w:spacing w:line="240" w:lineRule="auto"/>
        <w:jc w:val="left"/>
        <w:rPr>
          <w:rStyle w:val="nfasissutil"/>
          <w:lang w:val="es-ES"/>
        </w:rPr>
      </w:pPr>
      <w:r w:rsidRPr="009D1973">
        <w:rPr>
          <w:rStyle w:val="nfasissutil"/>
          <w:lang w:val="es-ES"/>
        </w:rPr>
        <w:t>TextArea taNuevoAviso, taNuevoEvento;</w:t>
      </w:r>
    </w:p>
    <w:p w14:paraId="449F5AD4" w14:textId="77777777" w:rsidR="009D1973" w:rsidRPr="009D1973" w:rsidRDefault="009D1973" w:rsidP="000F694A">
      <w:pPr>
        <w:spacing w:line="240" w:lineRule="auto"/>
        <w:jc w:val="left"/>
        <w:rPr>
          <w:rStyle w:val="nfasissutil"/>
          <w:lang w:val="es-ES"/>
        </w:rPr>
      </w:pPr>
    </w:p>
    <w:p w14:paraId="306C6144" w14:textId="77777777" w:rsidR="009D1973" w:rsidRPr="009D1973" w:rsidRDefault="009D1973" w:rsidP="000F694A">
      <w:pPr>
        <w:spacing w:line="240" w:lineRule="auto"/>
        <w:jc w:val="left"/>
        <w:rPr>
          <w:rStyle w:val="nfasissutil"/>
        </w:rPr>
      </w:pPr>
      <w:r w:rsidRPr="009D1973">
        <w:rPr>
          <w:rStyle w:val="nfasissutil"/>
        </w:rPr>
        <w:t>void initTextArea() {</w:t>
      </w:r>
    </w:p>
    <w:p w14:paraId="48DC36E8" w14:textId="77777777" w:rsidR="009D1973" w:rsidRPr="009D1973" w:rsidRDefault="009D1973" w:rsidP="000F694A">
      <w:pPr>
        <w:spacing w:line="240" w:lineRule="auto"/>
        <w:jc w:val="left"/>
        <w:rPr>
          <w:rStyle w:val="nfasissutil"/>
        </w:rPr>
      </w:pPr>
      <w:r w:rsidRPr="009D1973">
        <w:rPr>
          <w:rStyle w:val="nfasissutil"/>
        </w:rPr>
        <w:t xml:space="preserve">  taNuevoAviso = new TextArea (27+menuWidth, 250+bannerHeight, 1020, 260, 70, 10);</w:t>
      </w:r>
    </w:p>
    <w:p w14:paraId="43334DE1" w14:textId="77777777" w:rsidR="009D1973" w:rsidRPr="009D1973" w:rsidRDefault="009D1973" w:rsidP="000F694A">
      <w:pPr>
        <w:spacing w:line="240" w:lineRule="auto"/>
        <w:jc w:val="left"/>
        <w:rPr>
          <w:rStyle w:val="nfasissutil"/>
        </w:rPr>
      </w:pPr>
      <w:r w:rsidRPr="009D1973">
        <w:rPr>
          <w:rStyle w:val="nfasissutil"/>
        </w:rPr>
        <w:t xml:space="preserve">  taNuevoEvento = new TextArea (27+menuWidth, 250+bannerHeight, 1020, 260, 70, 10);</w:t>
      </w:r>
    </w:p>
    <w:p w14:paraId="223F8449" w14:textId="77777777" w:rsidR="009D1973" w:rsidRPr="009D1973" w:rsidRDefault="009D1973" w:rsidP="000F694A">
      <w:pPr>
        <w:spacing w:line="240" w:lineRule="auto"/>
        <w:jc w:val="left"/>
        <w:rPr>
          <w:rStyle w:val="nfasissutil"/>
          <w:lang w:val="es-ES"/>
        </w:rPr>
      </w:pPr>
      <w:r w:rsidRPr="009D1973">
        <w:rPr>
          <w:rStyle w:val="nfasissutil"/>
          <w:lang w:val="es-ES"/>
        </w:rPr>
        <w:lastRenderedPageBreak/>
        <w:t>}</w:t>
      </w:r>
    </w:p>
    <w:p w14:paraId="79C2AC4C" w14:textId="77777777" w:rsidR="009D1973" w:rsidRPr="009D1973" w:rsidRDefault="009D1973" w:rsidP="000F694A">
      <w:pPr>
        <w:spacing w:line="240" w:lineRule="auto"/>
        <w:jc w:val="left"/>
        <w:rPr>
          <w:rStyle w:val="nfasissutil"/>
          <w:lang w:val="es-ES"/>
        </w:rPr>
      </w:pPr>
    </w:p>
    <w:p w14:paraId="3C58E043" w14:textId="77777777" w:rsidR="009D1973" w:rsidRPr="009D1973" w:rsidRDefault="009D1973" w:rsidP="000F694A">
      <w:pPr>
        <w:spacing w:line="240" w:lineRule="auto"/>
        <w:jc w:val="left"/>
        <w:rPr>
          <w:rStyle w:val="nfasissutil"/>
          <w:lang w:val="es-ES"/>
        </w:rPr>
      </w:pPr>
      <w:r w:rsidRPr="009D1973">
        <w:rPr>
          <w:rStyle w:val="nfasissutil"/>
          <w:lang w:val="es-ES"/>
        </w:rPr>
        <w:t>//pagedCard</w:t>
      </w:r>
    </w:p>
    <w:p w14:paraId="38A03F89" w14:textId="77777777" w:rsidR="009D1973" w:rsidRPr="009D1973" w:rsidRDefault="009D1973" w:rsidP="000F694A">
      <w:pPr>
        <w:spacing w:line="240" w:lineRule="auto"/>
        <w:jc w:val="left"/>
        <w:rPr>
          <w:rStyle w:val="nfasissutil"/>
          <w:lang w:val="es-ES"/>
        </w:rPr>
      </w:pPr>
    </w:p>
    <w:p w14:paraId="76B23266" w14:textId="77777777" w:rsidR="009D1973" w:rsidRPr="009D1973" w:rsidRDefault="009D1973" w:rsidP="000F694A">
      <w:pPr>
        <w:spacing w:line="240" w:lineRule="auto"/>
        <w:jc w:val="left"/>
        <w:rPr>
          <w:rStyle w:val="nfasissutil"/>
          <w:lang w:val="es-ES"/>
        </w:rPr>
      </w:pPr>
      <w:r w:rsidRPr="009D1973">
        <w:rPr>
          <w:rStyle w:val="nfasissutil"/>
          <w:lang w:val="es-ES"/>
        </w:rPr>
        <w:t>PagedCard pcAvisos, pcAvisosPrincipal;</w:t>
      </w:r>
    </w:p>
    <w:p w14:paraId="2D4465C5" w14:textId="77777777" w:rsidR="009D1973" w:rsidRPr="009D1973" w:rsidRDefault="009D1973" w:rsidP="000F694A">
      <w:pPr>
        <w:spacing w:line="240" w:lineRule="auto"/>
        <w:jc w:val="left"/>
        <w:rPr>
          <w:rStyle w:val="nfasissutil"/>
          <w:lang w:val="es-ES"/>
        </w:rPr>
      </w:pPr>
    </w:p>
    <w:p w14:paraId="34011401" w14:textId="77777777" w:rsidR="009D1973" w:rsidRPr="009D1973" w:rsidRDefault="009D1973" w:rsidP="000F694A">
      <w:pPr>
        <w:spacing w:line="240" w:lineRule="auto"/>
        <w:jc w:val="left"/>
        <w:rPr>
          <w:rStyle w:val="nfasissutil"/>
          <w:lang w:val="es-ES"/>
        </w:rPr>
      </w:pPr>
      <w:r w:rsidRPr="009D1973">
        <w:rPr>
          <w:rStyle w:val="nfasissutil"/>
          <w:lang w:val="es-ES"/>
        </w:rPr>
        <w:t>// Número de files (capçalera inclosa) i columnes de la taula</w:t>
      </w:r>
    </w:p>
    <w:p w14:paraId="2869313F" w14:textId="77777777" w:rsidR="009D1973" w:rsidRPr="009D1973" w:rsidRDefault="009D1973" w:rsidP="000F694A">
      <w:pPr>
        <w:spacing w:line="240" w:lineRule="auto"/>
        <w:jc w:val="left"/>
        <w:rPr>
          <w:rStyle w:val="nfasissutil"/>
          <w:lang w:val="es-ES"/>
        </w:rPr>
      </w:pPr>
      <w:r w:rsidRPr="009D1973">
        <w:rPr>
          <w:rStyle w:val="nfasissutil"/>
          <w:lang w:val="es-ES"/>
        </w:rPr>
        <w:t>int numCardsPage = 4;</w:t>
      </w:r>
    </w:p>
    <w:p w14:paraId="66931148" w14:textId="77777777" w:rsidR="009D1973" w:rsidRPr="009D1973" w:rsidRDefault="009D1973" w:rsidP="000F694A">
      <w:pPr>
        <w:spacing w:line="240" w:lineRule="auto"/>
        <w:jc w:val="left"/>
        <w:rPr>
          <w:rStyle w:val="nfasissutil"/>
          <w:lang w:val="es-ES"/>
        </w:rPr>
      </w:pPr>
    </w:p>
    <w:p w14:paraId="330AD75E" w14:textId="77777777" w:rsidR="009D1973" w:rsidRPr="009D1973" w:rsidRDefault="009D1973" w:rsidP="000F694A">
      <w:pPr>
        <w:spacing w:line="240" w:lineRule="auto"/>
        <w:jc w:val="left"/>
        <w:rPr>
          <w:rStyle w:val="nfasissutil"/>
          <w:lang w:val="es-ES"/>
        </w:rPr>
      </w:pPr>
      <w:r w:rsidRPr="009D1973">
        <w:rPr>
          <w:rStyle w:val="nfasissutil"/>
          <w:lang w:val="es-ES"/>
        </w:rPr>
        <w:t>// Dades de la taula</w:t>
      </w:r>
    </w:p>
    <w:p w14:paraId="41F4ED51" w14:textId="77777777" w:rsidR="009D1973" w:rsidRPr="009D1973" w:rsidRDefault="009D1973" w:rsidP="000F694A">
      <w:pPr>
        <w:spacing w:line="240" w:lineRule="auto"/>
        <w:jc w:val="left"/>
        <w:rPr>
          <w:rStyle w:val="nfasissutil"/>
        </w:rPr>
      </w:pPr>
      <w:r w:rsidRPr="009D1973">
        <w:rPr>
          <w:rStyle w:val="nfasissutil"/>
        </w:rPr>
        <w:t>String[][] infoCards = {</w:t>
      </w:r>
    </w:p>
    <w:p w14:paraId="6C4110CB" w14:textId="77777777" w:rsidR="009D1973" w:rsidRPr="009D1973" w:rsidRDefault="009D1973" w:rsidP="000F694A">
      <w:pPr>
        <w:spacing w:line="240" w:lineRule="auto"/>
        <w:jc w:val="left"/>
        <w:rPr>
          <w:rStyle w:val="nfasissutil"/>
        </w:rPr>
      </w:pPr>
      <w:r w:rsidRPr="009D1973">
        <w:rPr>
          <w:rStyle w:val="nfasissutil"/>
        </w:rPr>
        <w:t xml:space="preserve">  {"Títol 1", "Descripció 1 Lorem Ipsum is simply dummy text of the printing and typesetting industry. Lorem Ipsum has been the industry's standard dummy text ever since the 1500s"},</w:t>
      </w:r>
    </w:p>
    <w:p w14:paraId="172E29D2"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{"Títol 2", "Descripció 2"},</w:t>
      </w:r>
    </w:p>
    <w:p w14:paraId="61070A5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{"Títol 3", "Descripció 3"},</w:t>
      </w:r>
    </w:p>
    <w:p w14:paraId="6623CBF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{"Títol 4", "Descripció 4"},</w:t>
      </w:r>
    </w:p>
    <w:p w14:paraId="0655D82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{"Títol 5", "Descripció 5"},</w:t>
      </w:r>
    </w:p>
    <w:p w14:paraId="2652BDF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{"Títol 6", "Descripció 6"},</w:t>
      </w:r>
    </w:p>
    <w:p w14:paraId="4F4F80F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{"Títol 7", "Descripció 7"},</w:t>
      </w:r>
    </w:p>
    <w:p w14:paraId="3813F08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{"Títol 8", "Descripció 8"},</w:t>
      </w:r>
    </w:p>
    <w:p w14:paraId="6FFE5E1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{"Títol 9", "Descripció 9"},</w:t>
      </w:r>
    </w:p>
    <w:p w14:paraId="0C6CF21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{"Títol 0", "Descripció 0"},</w:t>
      </w:r>
    </w:p>
    <w:p w14:paraId="4A907D3A" w14:textId="77777777" w:rsidR="009D1973" w:rsidRPr="009D1973" w:rsidRDefault="009D1973" w:rsidP="000F694A">
      <w:pPr>
        <w:spacing w:line="240" w:lineRule="auto"/>
        <w:jc w:val="left"/>
        <w:rPr>
          <w:rStyle w:val="nfasissutil"/>
        </w:rPr>
      </w:pPr>
      <w:r w:rsidRPr="009D1973">
        <w:rPr>
          <w:rStyle w:val="nfasissutil"/>
        </w:rPr>
        <w:t>};</w:t>
      </w:r>
    </w:p>
    <w:p w14:paraId="2420F33D" w14:textId="77777777" w:rsidR="009D1973" w:rsidRPr="009D1973" w:rsidRDefault="009D1973" w:rsidP="000F694A">
      <w:pPr>
        <w:spacing w:line="240" w:lineRule="auto"/>
        <w:jc w:val="left"/>
        <w:rPr>
          <w:rStyle w:val="nfasissutil"/>
        </w:rPr>
      </w:pPr>
    </w:p>
    <w:p w14:paraId="1F20247C" w14:textId="77777777" w:rsidR="009D1973" w:rsidRPr="009D1973" w:rsidRDefault="009D1973" w:rsidP="000F694A">
      <w:pPr>
        <w:spacing w:line="240" w:lineRule="auto"/>
        <w:jc w:val="left"/>
        <w:rPr>
          <w:rStyle w:val="nfasissutil"/>
        </w:rPr>
      </w:pPr>
    </w:p>
    <w:p w14:paraId="2F245ACD" w14:textId="77777777" w:rsidR="009D1973" w:rsidRPr="009D1973" w:rsidRDefault="009D1973" w:rsidP="000F694A">
      <w:pPr>
        <w:spacing w:line="240" w:lineRule="auto"/>
        <w:jc w:val="left"/>
        <w:rPr>
          <w:rStyle w:val="nfasissutil"/>
        </w:rPr>
      </w:pPr>
      <w:r w:rsidRPr="009D1973">
        <w:rPr>
          <w:rStyle w:val="nfasissutil"/>
        </w:rPr>
        <w:t>void initPagedCard() {</w:t>
      </w:r>
    </w:p>
    <w:p w14:paraId="20BC3554" w14:textId="77777777" w:rsidR="009D1973" w:rsidRPr="009D1973" w:rsidRDefault="009D1973" w:rsidP="000F694A">
      <w:pPr>
        <w:spacing w:line="240" w:lineRule="auto"/>
        <w:jc w:val="left"/>
        <w:rPr>
          <w:rStyle w:val="nfasissutil"/>
        </w:rPr>
      </w:pPr>
      <w:r w:rsidRPr="009D1973">
        <w:rPr>
          <w:rStyle w:val="nfasissutil"/>
        </w:rPr>
        <w:t xml:space="preserve">  pcAvisos = new PagedCard(numCardsPage);</w:t>
      </w:r>
    </w:p>
    <w:p w14:paraId="6F569C99" w14:textId="77777777" w:rsidR="009D1973" w:rsidRPr="009D1973" w:rsidRDefault="009D1973" w:rsidP="000F694A">
      <w:pPr>
        <w:spacing w:line="240" w:lineRule="auto"/>
        <w:jc w:val="left"/>
        <w:rPr>
          <w:rStyle w:val="nfasissutil"/>
        </w:rPr>
      </w:pPr>
      <w:r w:rsidRPr="009D1973">
        <w:rPr>
          <w:rStyle w:val="nfasissutil"/>
        </w:rPr>
        <w:t xml:space="preserve">  pcAvisos.setDimensions(menuWidth+20, primerIconY+(iconHeight-50), ((1280-menuWidth)/2)-10, iconHeight*4-iconHeight);</w:t>
      </w:r>
    </w:p>
    <w:p w14:paraId="68C2858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pcAvisos.setData(getInfoTablaAviso());</w:t>
      </w:r>
    </w:p>
    <w:p w14:paraId="098A68B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pcAvisos.setCards();</w:t>
      </w:r>
    </w:p>
    <w:p w14:paraId="1DDEE216"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pcAvisosPrincipal = new PagedCard(5);</w:t>
      </w:r>
    </w:p>
    <w:p w14:paraId="0A9417AC" w14:textId="77777777" w:rsidR="009D1973" w:rsidRPr="009D1973" w:rsidRDefault="009D1973" w:rsidP="000F694A">
      <w:pPr>
        <w:spacing w:line="240" w:lineRule="auto"/>
        <w:jc w:val="left"/>
        <w:rPr>
          <w:rStyle w:val="nfasissutil"/>
        </w:rPr>
      </w:pPr>
      <w:r w:rsidRPr="009D1973">
        <w:rPr>
          <w:rStyle w:val="nfasissutil"/>
        </w:rPr>
        <w:t xml:space="preserve">  pcAvisosPrincipal.setDimensions(menuWidth+540, bannerHeight+30, 520, 550);</w:t>
      </w:r>
    </w:p>
    <w:p w14:paraId="6E5CE55E"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pcAvisosPrincipal.setData(getInfoTablaAviso());</w:t>
      </w:r>
    </w:p>
    <w:p w14:paraId="7CD836B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pcAvisosPrincipal.setCards();</w:t>
      </w:r>
    </w:p>
    <w:p w14:paraId="0DB7F628"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56B10C1" w14:textId="77777777" w:rsidR="009D1973" w:rsidRPr="009D1973" w:rsidRDefault="009D1973" w:rsidP="000F694A">
      <w:pPr>
        <w:spacing w:line="240" w:lineRule="auto"/>
        <w:jc w:val="left"/>
        <w:rPr>
          <w:rStyle w:val="nfasissutil"/>
          <w:lang w:val="es-ES"/>
        </w:rPr>
      </w:pPr>
    </w:p>
    <w:p w14:paraId="576EAD1B" w14:textId="77777777" w:rsidR="009D1973" w:rsidRPr="009D1973" w:rsidRDefault="009D1973" w:rsidP="000F694A">
      <w:pPr>
        <w:spacing w:line="240" w:lineRule="auto"/>
        <w:jc w:val="left"/>
        <w:rPr>
          <w:rStyle w:val="nfasissutil"/>
          <w:lang w:val="es-ES"/>
        </w:rPr>
      </w:pPr>
      <w:r w:rsidRPr="009D1973">
        <w:rPr>
          <w:rStyle w:val="nfasissutil"/>
          <w:lang w:val="es-ES"/>
        </w:rPr>
        <w:t>PopUp PopUpinicioSesion;</w:t>
      </w:r>
    </w:p>
    <w:p w14:paraId="4BF3BB5A" w14:textId="77777777" w:rsidR="009D1973" w:rsidRPr="009D1973" w:rsidRDefault="009D1973" w:rsidP="000F694A">
      <w:pPr>
        <w:spacing w:line="240" w:lineRule="auto"/>
        <w:jc w:val="left"/>
        <w:rPr>
          <w:rStyle w:val="nfasissutil"/>
          <w:lang w:val="es-ES"/>
        </w:rPr>
      </w:pPr>
    </w:p>
    <w:p w14:paraId="60673DAA" w14:textId="77777777" w:rsidR="009D1973" w:rsidRPr="009D1973" w:rsidRDefault="009D1973" w:rsidP="000F694A">
      <w:pPr>
        <w:spacing w:line="240" w:lineRule="auto"/>
        <w:jc w:val="left"/>
        <w:rPr>
          <w:rStyle w:val="nfasissutil"/>
          <w:lang w:val="es-ES"/>
        </w:rPr>
      </w:pPr>
      <w:r w:rsidRPr="009D1973">
        <w:rPr>
          <w:rStyle w:val="nfasissutil"/>
          <w:lang w:val="es-ES"/>
        </w:rPr>
        <w:t>void initPopUp() {</w:t>
      </w:r>
    </w:p>
    <w:p w14:paraId="73B5980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PopUpinicioSesion  = new PopUp("Bienvenido, "+ userText.getValue(), "Usuario y contraseña correctos", width/2-250, height/2-125, 500, 300);</w:t>
      </w:r>
    </w:p>
    <w:p w14:paraId="3C06DA22" w14:textId="1895DBEC" w:rsidR="009D1973" w:rsidRPr="009D1973" w:rsidRDefault="009D1973" w:rsidP="000F694A">
      <w:pPr>
        <w:spacing w:line="240" w:lineRule="auto"/>
        <w:jc w:val="left"/>
        <w:rPr>
          <w:rStyle w:val="nfasissutil"/>
          <w:lang w:val="es-ES"/>
        </w:rPr>
      </w:pPr>
      <w:r w:rsidRPr="009D1973">
        <w:rPr>
          <w:rStyle w:val="nfasissutil"/>
          <w:lang w:val="es-ES"/>
        </w:rPr>
        <w:t>}</w:t>
      </w:r>
    </w:p>
    <w:p w14:paraId="7745DCCC" w14:textId="77777777" w:rsidR="009D1973" w:rsidRPr="009D1973" w:rsidRDefault="009D1973" w:rsidP="000F694A">
      <w:pPr>
        <w:spacing w:line="240" w:lineRule="auto"/>
        <w:jc w:val="left"/>
        <w:rPr>
          <w:rStyle w:val="nfasissutil"/>
          <w:lang w:val="es-ES"/>
        </w:rPr>
      </w:pPr>
    </w:p>
    <w:p w14:paraId="14459D66" w14:textId="46F91079" w:rsidR="009D1973" w:rsidRPr="009D1973" w:rsidRDefault="009D1973" w:rsidP="000F694A">
      <w:pPr>
        <w:spacing w:line="240" w:lineRule="auto"/>
        <w:jc w:val="left"/>
        <w:rPr>
          <w:rStyle w:val="nfasissutil"/>
          <w:b/>
          <w:bCs/>
          <w:lang w:val="es-ES"/>
        </w:rPr>
      </w:pPr>
      <w:r w:rsidRPr="009D1973">
        <w:rPr>
          <w:rStyle w:val="nfasissutil"/>
          <w:b/>
          <w:bCs/>
          <w:lang w:val="es-ES"/>
        </w:rPr>
        <w:t>ImgText</w:t>
      </w:r>
      <w:r>
        <w:rPr>
          <w:rStyle w:val="nfasissutil"/>
          <w:b/>
          <w:bCs/>
          <w:lang w:val="es-ES"/>
        </w:rPr>
        <w:t>Button</w:t>
      </w:r>
    </w:p>
    <w:p w14:paraId="4DB409E0" w14:textId="77777777" w:rsidR="009D1973" w:rsidRPr="009D1973" w:rsidRDefault="009D1973" w:rsidP="000F694A">
      <w:pPr>
        <w:spacing w:line="240" w:lineRule="auto"/>
        <w:jc w:val="left"/>
        <w:rPr>
          <w:rStyle w:val="nfasissutil"/>
          <w:lang w:val="es-ES"/>
        </w:rPr>
      </w:pPr>
    </w:p>
    <w:p w14:paraId="0EEBBC95" w14:textId="77777777" w:rsidR="009D1973" w:rsidRPr="009D1973" w:rsidRDefault="009D1973" w:rsidP="000F694A">
      <w:pPr>
        <w:spacing w:line="240" w:lineRule="auto"/>
        <w:jc w:val="left"/>
        <w:rPr>
          <w:rStyle w:val="nfasissutil"/>
          <w:lang w:val="es-ES"/>
        </w:rPr>
      </w:pPr>
      <w:r w:rsidRPr="009D1973">
        <w:rPr>
          <w:rStyle w:val="nfasissutil"/>
          <w:lang w:val="es-ES"/>
        </w:rPr>
        <w:t>class ImgTextButton {</w:t>
      </w:r>
    </w:p>
    <w:p w14:paraId="04AE4A51" w14:textId="77777777" w:rsidR="009D1973" w:rsidRPr="009D1973" w:rsidRDefault="009D1973" w:rsidP="000F694A">
      <w:pPr>
        <w:spacing w:line="240" w:lineRule="auto"/>
        <w:jc w:val="left"/>
        <w:rPr>
          <w:rStyle w:val="nfasissutil"/>
          <w:lang w:val="es-ES"/>
        </w:rPr>
      </w:pPr>
    </w:p>
    <w:p w14:paraId="2D65C305"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Propiedades de un botó:</w:t>
      </w:r>
    </w:p>
    <w:p w14:paraId="33F7562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float x, y, w, h;  // Posición y dimensiones</w:t>
      </w:r>
    </w:p>
    <w:p w14:paraId="32B01C7C" w14:textId="77777777" w:rsidR="009D1973" w:rsidRPr="009D1973" w:rsidRDefault="009D1973" w:rsidP="000F694A">
      <w:pPr>
        <w:spacing w:line="240" w:lineRule="auto"/>
        <w:jc w:val="left"/>
        <w:rPr>
          <w:rStyle w:val="nfasissutil"/>
          <w:lang w:val="es-ES"/>
        </w:rPr>
      </w:pPr>
    </w:p>
    <w:p w14:paraId="29419B7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PImage img;</w:t>
      </w:r>
    </w:p>
    <w:p w14:paraId="54F6C71A" w14:textId="77777777" w:rsidR="009D1973" w:rsidRPr="009D1973" w:rsidRDefault="009D1973" w:rsidP="000F694A">
      <w:pPr>
        <w:spacing w:line="240" w:lineRule="auto"/>
        <w:jc w:val="left"/>
        <w:rPr>
          <w:rStyle w:val="nfasissutil"/>
          <w:lang w:val="es-ES"/>
        </w:rPr>
      </w:pPr>
    </w:p>
    <w:p w14:paraId="1A410F3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Colores de contorno, fill, activo i desactivado</w:t>
      </w:r>
    </w:p>
    <w:p w14:paraId="4CF21BA8"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color fillColor, strokeColor;</w:t>
      </w:r>
    </w:p>
    <w:p w14:paraId="7F1BD1F8" w14:textId="77777777" w:rsidR="009D1973" w:rsidRPr="009D1973" w:rsidRDefault="009D1973" w:rsidP="000F694A">
      <w:pPr>
        <w:spacing w:line="240" w:lineRule="auto"/>
        <w:jc w:val="left"/>
        <w:rPr>
          <w:rStyle w:val="nfasissutil"/>
        </w:rPr>
      </w:pPr>
      <w:r w:rsidRPr="009D1973">
        <w:rPr>
          <w:rStyle w:val="nfasissutil"/>
        </w:rPr>
        <w:t xml:space="preserve">  color fillColorOver;</w:t>
      </w:r>
    </w:p>
    <w:p w14:paraId="69532468" w14:textId="77777777" w:rsidR="009D1973" w:rsidRPr="009D1973" w:rsidRDefault="009D1973" w:rsidP="000F694A">
      <w:pPr>
        <w:spacing w:line="240" w:lineRule="auto"/>
        <w:jc w:val="left"/>
        <w:rPr>
          <w:rStyle w:val="nfasissutil"/>
        </w:rPr>
      </w:pPr>
    </w:p>
    <w:p w14:paraId="35A899CD"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boolean enabled;   // Habilitado / deshabilitado</w:t>
      </w:r>
    </w:p>
    <w:p w14:paraId="20211628" w14:textId="77777777" w:rsidR="009D1973" w:rsidRPr="009D1973" w:rsidRDefault="009D1973" w:rsidP="000F694A">
      <w:pPr>
        <w:spacing w:line="240" w:lineRule="auto"/>
        <w:jc w:val="left"/>
        <w:rPr>
          <w:rStyle w:val="nfasissutil"/>
          <w:lang w:val="es-ES"/>
        </w:rPr>
      </w:pPr>
    </w:p>
    <w:p w14:paraId="305BB75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String textBoton;</w:t>
      </w:r>
    </w:p>
    <w:p w14:paraId="4995C1B9" w14:textId="77777777" w:rsidR="009D1973" w:rsidRPr="009D1973" w:rsidRDefault="009D1973" w:rsidP="000F694A">
      <w:pPr>
        <w:spacing w:line="240" w:lineRule="auto"/>
        <w:jc w:val="left"/>
        <w:rPr>
          <w:rStyle w:val="nfasissutil"/>
          <w:lang w:val="es-ES"/>
        </w:rPr>
      </w:pPr>
    </w:p>
    <w:p w14:paraId="1135C1BB"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Método Constructor</w:t>
      </w:r>
    </w:p>
    <w:p w14:paraId="5655EF82"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ImgTextButton(PImage imgs, String textBoton, float x, float y, float w, float h) {</w:t>
      </w:r>
    </w:p>
    <w:p w14:paraId="39D2407E" w14:textId="77777777" w:rsidR="009D1973" w:rsidRPr="009D1973" w:rsidRDefault="009D1973" w:rsidP="000F694A">
      <w:pPr>
        <w:spacing w:line="240" w:lineRule="auto"/>
        <w:jc w:val="left"/>
        <w:rPr>
          <w:rStyle w:val="nfasissutil"/>
        </w:rPr>
      </w:pPr>
      <w:r w:rsidRPr="009D1973">
        <w:rPr>
          <w:rStyle w:val="nfasissutil"/>
        </w:rPr>
        <w:t xml:space="preserve">    this.img = imgs;</w:t>
      </w:r>
    </w:p>
    <w:p w14:paraId="5200FBB0" w14:textId="77777777" w:rsidR="009D1973" w:rsidRPr="009D1973" w:rsidRDefault="009D1973" w:rsidP="000F694A">
      <w:pPr>
        <w:spacing w:line="240" w:lineRule="auto"/>
        <w:jc w:val="left"/>
        <w:rPr>
          <w:rStyle w:val="nfasissutil"/>
        </w:rPr>
      </w:pPr>
      <w:r w:rsidRPr="009D1973">
        <w:rPr>
          <w:rStyle w:val="nfasissutil"/>
        </w:rPr>
        <w:t xml:space="preserve">    this.x = x;</w:t>
      </w:r>
    </w:p>
    <w:p w14:paraId="0AC46795" w14:textId="77777777" w:rsidR="009D1973" w:rsidRPr="009D1973" w:rsidRDefault="009D1973" w:rsidP="000F694A">
      <w:pPr>
        <w:spacing w:line="240" w:lineRule="auto"/>
        <w:jc w:val="left"/>
        <w:rPr>
          <w:rStyle w:val="nfasissutil"/>
        </w:rPr>
      </w:pPr>
      <w:r w:rsidRPr="009D1973">
        <w:rPr>
          <w:rStyle w:val="nfasissutil"/>
        </w:rPr>
        <w:t xml:space="preserve">    this.y = y;</w:t>
      </w:r>
    </w:p>
    <w:p w14:paraId="2BC66E09" w14:textId="77777777" w:rsidR="009D1973" w:rsidRPr="009D1973" w:rsidRDefault="009D1973" w:rsidP="000F694A">
      <w:pPr>
        <w:spacing w:line="240" w:lineRule="auto"/>
        <w:jc w:val="left"/>
        <w:rPr>
          <w:rStyle w:val="nfasissutil"/>
        </w:rPr>
      </w:pPr>
      <w:r w:rsidRPr="009D1973">
        <w:rPr>
          <w:rStyle w:val="nfasissutil"/>
        </w:rPr>
        <w:t xml:space="preserve">    this.w = w;</w:t>
      </w:r>
    </w:p>
    <w:p w14:paraId="76781DDE" w14:textId="77777777" w:rsidR="009D1973" w:rsidRPr="009D1973" w:rsidRDefault="009D1973" w:rsidP="000F694A">
      <w:pPr>
        <w:spacing w:line="240" w:lineRule="auto"/>
        <w:jc w:val="left"/>
        <w:rPr>
          <w:rStyle w:val="nfasissutil"/>
        </w:rPr>
      </w:pPr>
      <w:r w:rsidRPr="009D1973">
        <w:rPr>
          <w:rStyle w:val="nfasissutil"/>
        </w:rPr>
        <w:t xml:space="preserve">    this.h = h;</w:t>
      </w:r>
    </w:p>
    <w:p w14:paraId="791EBC3D" w14:textId="77777777" w:rsidR="009D1973" w:rsidRPr="009D1973" w:rsidRDefault="009D1973" w:rsidP="000F694A">
      <w:pPr>
        <w:spacing w:line="240" w:lineRule="auto"/>
        <w:jc w:val="left"/>
        <w:rPr>
          <w:rStyle w:val="nfasissutil"/>
        </w:rPr>
      </w:pPr>
      <w:r w:rsidRPr="009D1973">
        <w:rPr>
          <w:rStyle w:val="nfasissutil"/>
        </w:rPr>
        <w:t xml:space="preserve">    this.textBoton = textBoton;</w:t>
      </w:r>
    </w:p>
    <w:p w14:paraId="2B287443" w14:textId="77777777" w:rsidR="009D1973" w:rsidRPr="009D1973" w:rsidRDefault="009D1973" w:rsidP="000F694A">
      <w:pPr>
        <w:spacing w:line="240" w:lineRule="auto"/>
        <w:jc w:val="left"/>
        <w:rPr>
          <w:rStyle w:val="nfasissutil"/>
        </w:rPr>
      </w:pPr>
      <w:r w:rsidRPr="009D1973">
        <w:rPr>
          <w:rStyle w:val="nfasissutil"/>
        </w:rPr>
        <w:t xml:space="preserve">    this.enabled = true;</w:t>
      </w:r>
    </w:p>
    <w:p w14:paraId="4A00EACF" w14:textId="77777777" w:rsidR="009D1973" w:rsidRPr="009D1973" w:rsidRDefault="009D1973" w:rsidP="000F694A">
      <w:pPr>
        <w:spacing w:line="240" w:lineRule="auto"/>
        <w:jc w:val="left"/>
        <w:rPr>
          <w:rStyle w:val="nfasissutil"/>
        </w:rPr>
      </w:pPr>
      <w:r w:rsidRPr="009D1973">
        <w:rPr>
          <w:rStyle w:val="nfasissutil"/>
        </w:rPr>
        <w:t xml:space="preserve">    fillColor = color(getColorAt(1));</w:t>
      </w:r>
    </w:p>
    <w:p w14:paraId="203CD115" w14:textId="77777777" w:rsidR="009D1973" w:rsidRPr="009D1973" w:rsidRDefault="009D1973" w:rsidP="000F694A">
      <w:pPr>
        <w:spacing w:line="240" w:lineRule="auto"/>
        <w:jc w:val="left"/>
        <w:rPr>
          <w:rStyle w:val="nfasissutil"/>
        </w:rPr>
      </w:pPr>
      <w:r w:rsidRPr="009D1973">
        <w:rPr>
          <w:rStyle w:val="nfasissutil"/>
        </w:rPr>
        <w:t xml:space="preserve">    fillColorOver = color(getColorAt(0));</w:t>
      </w:r>
    </w:p>
    <w:p w14:paraId="582DC9DA" w14:textId="77777777" w:rsidR="009D1973" w:rsidRPr="009D1973" w:rsidRDefault="009D1973" w:rsidP="000F694A">
      <w:pPr>
        <w:spacing w:line="240" w:lineRule="auto"/>
        <w:jc w:val="left"/>
        <w:rPr>
          <w:rStyle w:val="nfasissutil"/>
        </w:rPr>
      </w:pPr>
      <w:r w:rsidRPr="009D1973">
        <w:rPr>
          <w:rStyle w:val="nfasissutil"/>
        </w:rPr>
        <w:t xml:space="preserve">    strokeColor = color(0);</w:t>
      </w:r>
    </w:p>
    <w:p w14:paraId="6FA58503" w14:textId="77777777" w:rsidR="009D1973" w:rsidRPr="009D1973" w:rsidRDefault="009D1973" w:rsidP="000F694A">
      <w:pPr>
        <w:spacing w:line="240" w:lineRule="auto"/>
        <w:jc w:val="left"/>
        <w:rPr>
          <w:rStyle w:val="nfasissutil"/>
        </w:rPr>
      </w:pPr>
      <w:r w:rsidRPr="009D1973">
        <w:rPr>
          <w:rStyle w:val="nfasissutil"/>
        </w:rPr>
        <w:t xml:space="preserve">  }</w:t>
      </w:r>
    </w:p>
    <w:p w14:paraId="3BECB59B" w14:textId="77777777" w:rsidR="009D1973" w:rsidRPr="009D1973" w:rsidRDefault="009D1973" w:rsidP="000F694A">
      <w:pPr>
        <w:spacing w:line="240" w:lineRule="auto"/>
        <w:jc w:val="left"/>
        <w:rPr>
          <w:rStyle w:val="nfasissutil"/>
        </w:rPr>
      </w:pPr>
    </w:p>
    <w:p w14:paraId="02FFDC58" w14:textId="77777777" w:rsidR="009D1973" w:rsidRPr="009D1973" w:rsidRDefault="009D1973" w:rsidP="000F694A">
      <w:pPr>
        <w:spacing w:line="240" w:lineRule="auto"/>
        <w:jc w:val="left"/>
        <w:rPr>
          <w:rStyle w:val="nfasissutil"/>
        </w:rPr>
      </w:pPr>
      <w:r w:rsidRPr="009D1973">
        <w:rPr>
          <w:rStyle w:val="nfasissutil"/>
        </w:rPr>
        <w:t xml:space="preserve">  // Setters</w:t>
      </w:r>
    </w:p>
    <w:p w14:paraId="2CB4D810" w14:textId="77777777" w:rsidR="009D1973" w:rsidRPr="009D1973" w:rsidRDefault="009D1973" w:rsidP="000F694A">
      <w:pPr>
        <w:spacing w:line="240" w:lineRule="auto"/>
        <w:jc w:val="left"/>
        <w:rPr>
          <w:rStyle w:val="nfasissutil"/>
        </w:rPr>
      </w:pPr>
    </w:p>
    <w:p w14:paraId="30D1AB38" w14:textId="77777777" w:rsidR="009D1973" w:rsidRPr="009D1973" w:rsidRDefault="009D1973" w:rsidP="000F694A">
      <w:pPr>
        <w:spacing w:line="240" w:lineRule="auto"/>
        <w:jc w:val="left"/>
        <w:rPr>
          <w:rStyle w:val="nfasissutil"/>
        </w:rPr>
      </w:pPr>
      <w:r w:rsidRPr="009D1973">
        <w:rPr>
          <w:rStyle w:val="nfasissutil"/>
        </w:rPr>
        <w:t xml:space="preserve">  void setEnabled(boolean b) {</w:t>
      </w:r>
    </w:p>
    <w:p w14:paraId="76A23FC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this.enabled = b;</w:t>
      </w:r>
    </w:p>
    <w:p w14:paraId="4976D871"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6F5A44C9" w14:textId="77777777" w:rsidR="009D1973" w:rsidRPr="009D1973" w:rsidRDefault="009D1973" w:rsidP="000F694A">
      <w:pPr>
        <w:spacing w:line="240" w:lineRule="auto"/>
        <w:jc w:val="left"/>
        <w:rPr>
          <w:rStyle w:val="nfasissutil"/>
          <w:lang w:val="es-ES"/>
        </w:rPr>
      </w:pPr>
    </w:p>
    <w:p w14:paraId="750DB5C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Dibuja el botón</w:t>
      </w:r>
    </w:p>
    <w:p w14:paraId="2A03565B"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display() {</w:t>
      </w:r>
    </w:p>
    <w:p w14:paraId="5D14AA69" w14:textId="77777777" w:rsidR="009D1973" w:rsidRPr="009D1973" w:rsidRDefault="009D1973" w:rsidP="000F694A">
      <w:pPr>
        <w:spacing w:line="240" w:lineRule="auto"/>
        <w:jc w:val="left"/>
        <w:rPr>
          <w:rStyle w:val="nfasissutil"/>
        </w:rPr>
      </w:pPr>
    </w:p>
    <w:p w14:paraId="7CDA77AD"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642E1983" w14:textId="77777777" w:rsidR="009D1973" w:rsidRPr="009D1973" w:rsidRDefault="009D1973" w:rsidP="000F694A">
      <w:pPr>
        <w:spacing w:line="240" w:lineRule="auto"/>
        <w:jc w:val="left"/>
        <w:rPr>
          <w:rStyle w:val="nfasissutil"/>
        </w:rPr>
      </w:pPr>
      <w:r w:rsidRPr="009D1973">
        <w:rPr>
          <w:rStyle w:val="nfasissutil"/>
        </w:rPr>
        <w:t xml:space="preserve">    if (mouseOverButton()) {</w:t>
      </w:r>
    </w:p>
    <w:p w14:paraId="5795A58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fill(fillColorOver);      // Color cuando el mouse está encima</w:t>
      </w:r>
    </w:p>
    <w:p w14:paraId="22FD392A"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 else {</w:t>
      </w:r>
    </w:p>
    <w:p w14:paraId="6786CE68" w14:textId="77777777" w:rsidR="009D1973" w:rsidRPr="009D1973" w:rsidRDefault="009D1973" w:rsidP="000F694A">
      <w:pPr>
        <w:spacing w:line="240" w:lineRule="auto"/>
        <w:jc w:val="left"/>
        <w:rPr>
          <w:rStyle w:val="nfasissutil"/>
        </w:rPr>
      </w:pPr>
      <w:r w:rsidRPr="009D1973">
        <w:rPr>
          <w:rStyle w:val="nfasissutil"/>
        </w:rPr>
        <w:t xml:space="preserve">      fill(fillColor);          // Color activo sin mouse</w:t>
      </w:r>
    </w:p>
    <w:p w14:paraId="39A956EE" w14:textId="77777777" w:rsidR="009D1973" w:rsidRPr="009D1973" w:rsidRDefault="009D1973" w:rsidP="000F694A">
      <w:pPr>
        <w:spacing w:line="240" w:lineRule="auto"/>
        <w:jc w:val="left"/>
        <w:rPr>
          <w:rStyle w:val="nfasissutil"/>
        </w:rPr>
      </w:pPr>
      <w:r w:rsidRPr="009D1973">
        <w:rPr>
          <w:rStyle w:val="nfasissutil"/>
        </w:rPr>
        <w:t xml:space="preserve">    }</w:t>
      </w:r>
    </w:p>
    <w:p w14:paraId="3078B890" w14:textId="77777777" w:rsidR="009D1973" w:rsidRPr="009D1973" w:rsidRDefault="009D1973" w:rsidP="000F694A">
      <w:pPr>
        <w:spacing w:line="240" w:lineRule="auto"/>
        <w:jc w:val="left"/>
        <w:rPr>
          <w:rStyle w:val="nfasissutil"/>
        </w:rPr>
      </w:pPr>
      <w:r w:rsidRPr="009D1973">
        <w:rPr>
          <w:rStyle w:val="nfasissutil"/>
        </w:rPr>
        <w:t xml:space="preserve">    stroke(strokeColor);</w:t>
      </w:r>
    </w:p>
    <w:p w14:paraId="224D2676" w14:textId="77777777" w:rsidR="009D1973" w:rsidRPr="009D1973" w:rsidRDefault="009D1973" w:rsidP="000F694A">
      <w:pPr>
        <w:spacing w:line="240" w:lineRule="auto"/>
        <w:jc w:val="left"/>
        <w:rPr>
          <w:rStyle w:val="nfasissutil"/>
        </w:rPr>
      </w:pPr>
      <w:r w:rsidRPr="009D1973">
        <w:rPr>
          <w:rStyle w:val="nfasissutil"/>
        </w:rPr>
        <w:t xml:space="preserve">    strokeWeight(1);        //Color i grosor del contorno</w:t>
      </w:r>
    </w:p>
    <w:p w14:paraId="04C92E8C" w14:textId="77777777" w:rsidR="009D1973" w:rsidRPr="009D1973" w:rsidRDefault="009D1973" w:rsidP="000F694A">
      <w:pPr>
        <w:spacing w:line="240" w:lineRule="auto"/>
        <w:jc w:val="left"/>
        <w:rPr>
          <w:rStyle w:val="nfasissutil"/>
        </w:rPr>
      </w:pPr>
      <w:r w:rsidRPr="009D1973">
        <w:rPr>
          <w:rStyle w:val="nfasissutil"/>
        </w:rPr>
        <w:t xml:space="preserve">    rect(this.x, this.y, this.w, this.h, 10);    // Rectangulo del botón</w:t>
      </w:r>
    </w:p>
    <w:p w14:paraId="350B74BF" w14:textId="77777777" w:rsidR="009D1973" w:rsidRPr="009D1973" w:rsidRDefault="009D1973" w:rsidP="000F694A">
      <w:pPr>
        <w:spacing w:line="240" w:lineRule="auto"/>
        <w:jc w:val="left"/>
        <w:rPr>
          <w:rStyle w:val="nfasissutil"/>
        </w:rPr>
      </w:pPr>
    </w:p>
    <w:p w14:paraId="138A8C9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Texto (color, alineación i tamaño)</w:t>
      </w:r>
    </w:p>
    <w:p w14:paraId="45406874"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fill(255);</w:t>
      </w:r>
    </w:p>
    <w:p w14:paraId="52F3FDAF" w14:textId="77777777" w:rsidR="009D1973" w:rsidRPr="009D1973" w:rsidRDefault="009D1973" w:rsidP="000F694A">
      <w:pPr>
        <w:spacing w:line="240" w:lineRule="auto"/>
        <w:jc w:val="left"/>
        <w:rPr>
          <w:rStyle w:val="nfasissutil"/>
        </w:rPr>
      </w:pPr>
      <w:r w:rsidRPr="009D1973">
        <w:rPr>
          <w:rStyle w:val="nfasissutil"/>
        </w:rPr>
        <w:t xml:space="preserve">    textAlign(CENTER);</w:t>
      </w:r>
    </w:p>
    <w:p w14:paraId="755810B7" w14:textId="77777777" w:rsidR="009D1973" w:rsidRPr="009D1973" w:rsidRDefault="009D1973" w:rsidP="000F694A">
      <w:pPr>
        <w:spacing w:line="240" w:lineRule="auto"/>
        <w:jc w:val="left"/>
        <w:rPr>
          <w:rStyle w:val="nfasissutil"/>
        </w:rPr>
      </w:pPr>
      <w:r w:rsidRPr="009D1973">
        <w:rPr>
          <w:rStyle w:val="nfasissutil"/>
        </w:rPr>
        <w:t xml:space="preserve">    textFont(getFontAt(4));</w:t>
      </w:r>
    </w:p>
    <w:p w14:paraId="4E863D22" w14:textId="77777777" w:rsidR="009D1973" w:rsidRPr="009D1973" w:rsidRDefault="009D1973" w:rsidP="000F694A">
      <w:pPr>
        <w:spacing w:line="240" w:lineRule="auto"/>
        <w:jc w:val="left"/>
        <w:rPr>
          <w:rStyle w:val="nfasissutil"/>
        </w:rPr>
      </w:pPr>
      <w:r w:rsidRPr="009D1973">
        <w:rPr>
          <w:rStyle w:val="nfasissutil"/>
        </w:rPr>
        <w:t xml:space="preserve">    text(textBoton, this.x + this.w/2, this.y + this.h/2+30);</w:t>
      </w:r>
    </w:p>
    <w:p w14:paraId="0EE4168C" w14:textId="77777777" w:rsidR="009D1973" w:rsidRPr="009D1973" w:rsidRDefault="009D1973" w:rsidP="000F694A">
      <w:pPr>
        <w:spacing w:line="240" w:lineRule="auto"/>
        <w:jc w:val="left"/>
        <w:rPr>
          <w:rStyle w:val="nfasissutil"/>
        </w:rPr>
      </w:pPr>
      <w:r w:rsidRPr="009D1973">
        <w:rPr>
          <w:rStyle w:val="nfasissutil"/>
        </w:rPr>
        <w:t xml:space="preserve">    imageMode(CENTER);</w:t>
      </w:r>
    </w:p>
    <w:p w14:paraId="5F41C07D" w14:textId="77777777" w:rsidR="009D1973" w:rsidRPr="009D1973" w:rsidRDefault="009D1973" w:rsidP="000F694A">
      <w:pPr>
        <w:spacing w:line="240" w:lineRule="auto"/>
        <w:jc w:val="left"/>
        <w:rPr>
          <w:rStyle w:val="nfasissutil"/>
        </w:rPr>
      </w:pPr>
      <w:r w:rsidRPr="009D1973">
        <w:rPr>
          <w:rStyle w:val="nfasissutil"/>
        </w:rPr>
        <w:t xml:space="preserve">    image(img, this.x + this.w/2, this.y + this.h/2-20, this.w/3, this.h/3+10);</w:t>
      </w:r>
    </w:p>
    <w:p w14:paraId="78826E1F"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popStyle();</w:t>
      </w:r>
    </w:p>
    <w:p w14:paraId="3EC79EFC"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B2B0FFA" w14:textId="77777777" w:rsidR="009D1973" w:rsidRPr="009D1973" w:rsidRDefault="009D1973" w:rsidP="000F694A">
      <w:pPr>
        <w:spacing w:line="240" w:lineRule="auto"/>
        <w:jc w:val="left"/>
        <w:rPr>
          <w:rStyle w:val="nfasissutil"/>
          <w:lang w:val="es-ES"/>
        </w:rPr>
      </w:pPr>
    </w:p>
    <w:p w14:paraId="0E10A8EA"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Indica si el cursor está sobre el botón</w:t>
      </w:r>
    </w:p>
    <w:p w14:paraId="302CCA3D"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Indica si el cursor está sobre el botón</w:t>
      </w:r>
    </w:p>
    <w:p w14:paraId="41574699"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boolean mouseOverButton() {</w:t>
      </w:r>
    </w:p>
    <w:p w14:paraId="4C3C3D83" w14:textId="77777777" w:rsidR="009D1973" w:rsidRPr="009D1973" w:rsidRDefault="009D1973" w:rsidP="000F694A">
      <w:pPr>
        <w:spacing w:line="240" w:lineRule="auto"/>
        <w:jc w:val="left"/>
        <w:rPr>
          <w:rStyle w:val="nfasissutil"/>
        </w:rPr>
      </w:pPr>
      <w:r w:rsidRPr="009D1973">
        <w:rPr>
          <w:rStyle w:val="nfasissutil"/>
        </w:rPr>
        <w:t xml:space="preserve">    return (mouseX &gt;= this.x) &amp;&amp;</w:t>
      </w:r>
    </w:p>
    <w:p w14:paraId="3E10B3F1" w14:textId="77777777" w:rsidR="009D1973" w:rsidRPr="009D1973" w:rsidRDefault="009D1973" w:rsidP="000F694A">
      <w:pPr>
        <w:spacing w:line="240" w:lineRule="auto"/>
        <w:jc w:val="left"/>
        <w:rPr>
          <w:rStyle w:val="nfasissutil"/>
        </w:rPr>
      </w:pPr>
      <w:r w:rsidRPr="009D1973">
        <w:rPr>
          <w:rStyle w:val="nfasissutil"/>
        </w:rPr>
        <w:t xml:space="preserve">      (mouseX&lt;=this.x + this.w) &amp;&amp;</w:t>
      </w:r>
    </w:p>
    <w:p w14:paraId="21D3E6DD" w14:textId="77777777" w:rsidR="009D1973" w:rsidRPr="009D1973" w:rsidRDefault="009D1973" w:rsidP="000F694A">
      <w:pPr>
        <w:spacing w:line="240" w:lineRule="auto"/>
        <w:jc w:val="left"/>
        <w:rPr>
          <w:rStyle w:val="nfasissutil"/>
        </w:rPr>
      </w:pPr>
      <w:r w:rsidRPr="009D1973">
        <w:rPr>
          <w:rStyle w:val="nfasissutil"/>
        </w:rPr>
        <w:t xml:space="preserve">      (mouseY&gt;= this.y) &amp;&amp;</w:t>
      </w:r>
    </w:p>
    <w:p w14:paraId="594C7C9B" w14:textId="77777777" w:rsidR="009D1973" w:rsidRPr="009D1973" w:rsidRDefault="009D1973" w:rsidP="000F694A">
      <w:pPr>
        <w:spacing w:line="240" w:lineRule="auto"/>
        <w:jc w:val="left"/>
        <w:rPr>
          <w:rStyle w:val="nfasissutil"/>
        </w:rPr>
      </w:pPr>
      <w:r w:rsidRPr="009D1973">
        <w:rPr>
          <w:rStyle w:val="nfasissutil"/>
        </w:rPr>
        <w:t xml:space="preserve">      (mouseY&lt;= this.y + this.h);</w:t>
      </w:r>
    </w:p>
    <w:p w14:paraId="66553BB8"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w:t>
      </w:r>
    </w:p>
    <w:p w14:paraId="3870AC05" w14:textId="6EE0F3E2" w:rsidR="009D1973" w:rsidRPr="009D1973" w:rsidRDefault="009D1973" w:rsidP="000F694A">
      <w:pPr>
        <w:spacing w:line="240" w:lineRule="auto"/>
        <w:jc w:val="left"/>
        <w:rPr>
          <w:rStyle w:val="nfasissutil"/>
          <w:lang w:val="es-ES"/>
        </w:rPr>
      </w:pPr>
      <w:r w:rsidRPr="009D1973">
        <w:rPr>
          <w:rStyle w:val="nfasissutil"/>
          <w:lang w:val="es-ES"/>
        </w:rPr>
        <w:t>}</w:t>
      </w:r>
    </w:p>
    <w:p w14:paraId="132E0B8F" w14:textId="77777777" w:rsidR="004E6B1A" w:rsidRDefault="004E6B1A" w:rsidP="000F694A">
      <w:pPr>
        <w:spacing w:line="240" w:lineRule="auto"/>
        <w:jc w:val="left"/>
        <w:rPr>
          <w:rStyle w:val="nfasissutil"/>
          <w:lang w:val="es-ES"/>
        </w:rPr>
      </w:pPr>
    </w:p>
    <w:p w14:paraId="1ABB4F63" w14:textId="4814698D" w:rsidR="009D1973" w:rsidRDefault="009D1973" w:rsidP="000F694A">
      <w:pPr>
        <w:spacing w:line="240" w:lineRule="auto"/>
        <w:jc w:val="left"/>
        <w:rPr>
          <w:rStyle w:val="nfasissutil"/>
          <w:b/>
          <w:bCs/>
          <w:lang w:val="es-ES"/>
        </w:rPr>
      </w:pPr>
      <w:r>
        <w:rPr>
          <w:rStyle w:val="nfasissutil"/>
          <w:b/>
          <w:bCs/>
          <w:lang w:val="es-ES"/>
        </w:rPr>
        <w:t>LinesDiagram</w:t>
      </w:r>
    </w:p>
    <w:p w14:paraId="37AC020D" w14:textId="77777777" w:rsidR="009D1973" w:rsidRDefault="009D1973" w:rsidP="000F694A">
      <w:pPr>
        <w:spacing w:line="240" w:lineRule="auto"/>
        <w:jc w:val="left"/>
        <w:rPr>
          <w:rStyle w:val="nfasissutil"/>
          <w:b/>
          <w:bCs/>
          <w:lang w:val="es-ES"/>
        </w:rPr>
      </w:pPr>
    </w:p>
    <w:p w14:paraId="24732ACD" w14:textId="77777777" w:rsidR="009D1973" w:rsidRPr="009D1973" w:rsidRDefault="009D1973" w:rsidP="000F694A">
      <w:pPr>
        <w:spacing w:line="240" w:lineRule="auto"/>
        <w:jc w:val="left"/>
        <w:rPr>
          <w:rStyle w:val="nfasissutil"/>
          <w:lang w:val="es-ES"/>
        </w:rPr>
      </w:pPr>
    </w:p>
    <w:p w14:paraId="713DC852" w14:textId="77777777" w:rsidR="009D1973" w:rsidRPr="009D1973" w:rsidRDefault="009D1973" w:rsidP="000F694A">
      <w:pPr>
        <w:spacing w:line="240" w:lineRule="auto"/>
        <w:jc w:val="left"/>
        <w:rPr>
          <w:rStyle w:val="nfasissutil"/>
          <w:lang w:val="es-ES"/>
        </w:rPr>
      </w:pPr>
      <w:r w:rsidRPr="009D1973">
        <w:rPr>
          <w:rStyle w:val="nfasissutil"/>
          <w:lang w:val="es-ES"/>
        </w:rPr>
        <w:t>class LinesDiagram {</w:t>
      </w:r>
    </w:p>
    <w:p w14:paraId="6A3AE76D" w14:textId="77777777" w:rsidR="009D1973" w:rsidRPr="009D1973" w:rsidRDefault="009D1973" w:rsidP="000F694A">
      <w:pPr>
        <w:spacing w:line="240" w:lineRule="auto"/>
        <w:jc w:val="left"/>
        <w:rPr>
          <w:rStyle w:val="nfasissutil"/>
          <w:lang w:val="es-ES"/>
        </w:rPr>
      </w:pPr>
    </w:p>
    <w:p w14:paraId="70CD2154"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Dimensiones del diagrama de barras</w:t>
      </w:r>
    </w:p>
    <w:p w14:paraId="08848077"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float x, y, w, h;</w:t>
      </w:r>
    </w:p>
    <w:p w14:paraId="5E410CE7" w14:textId="77777777" w:rsidR="009D1973" w:rsidRPr="009D1973" w:rsidRDefault="009D1973" w:rsidP="000F694A">
      <w:pPr>
        <w:spacing w:line="240" w:lineRule="auto"/>
        <w:jc w:val="left"/>
        <w:rPr>
          <w:rStyle w:val="nfasissutil"/>
          <w:lang w:val="es-ES"/>
        </w:rPr>
      </w:pPr>
    </w:p>
    <w:p w14:paraId="0098D230"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Información del diagrama (textos, valores i colores)</w:t>
      </w:r>
    </w:p>
    <w:p w14:paraId="01C42DDE"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String[] texts;</w:t>
      </w:r>
    </w:p>
    <w:p w14:paraId="5E205A7D" w14:textId="77777777" w:rsidR="009D1973" w:rsidRPr="009D1973" w:rsidRDefault="009D1973" w:rsidP="000F694A">
      <w:pPr>
        <w:spacing w:line="240" w:lineRule="auto"/>
        <w:jc w:val="left"/>
        <w:rPr>
          <w:rStyle w:val="nfasissutil"/>
        </w:rPr>
      </w:pPr>
      <w:r w:rsidRPr="009D1973">
        <w:rPr>
          <w:rStyle w:val="nfasissutil"/>
        </w:rPr>
        <w:t xml:space="preserve">  float[] values;</w:t>
      </w:r>
    </w:p>
    <w:p w14:paraId="1A3C65A2" w14:textId="77777777" w:rsidR="009D1973" w:rsidRPr="009D1973" w:rsidRDefault="009D1973" w:rsidP="000F694A">
      <w:pPr>
        <w:spacing w:line="240" w:lineRule="auto"/>
        <w:jc w:val="left"/>
        <w:rPr>
          <w:rStyle w:val="nfasissutil"/>
        </w:rPr>
      </w:pPr>
      <w:r w:rsidRPr="009D1973">
        <w:rPr>
          <w:rStyle w:val="nfasissutil"/>
        </w:rPr>
        <w:t xml:space="preserve">  color colorLines;</w:t>
      </w:r>
    </w:p>
    <w:p w14:paraId="1A13B884" w14:textId="77777777" w:rsidR="009D1973" w:rsidRPr="009D1973" w:rsidRDefault="009D1973" w:rsidP="000F694A">
      <w:pPr>
        <w:spacing w:line="240" w:lineRule="auto"/>
        <w:jc w:val="left"/>
        <w:rPr>
          <w:rStyle w:val="nfasissutil"/>
        </w:rPr>
      </w:pPr>
      <w:r w:rsidRPr="009D1973">
        <w:rPr>
          <w:rStyle w:val="nfasissutil"/>
        </w:rPr>
        <w:t xml:space="preserve">  float maxValue;</w:t>
      </w:r>
    </w:p>
    <w:p w14:paraId="019A706E" w14:textId="77777777" w:rsidR="009D1973" w:rsidRPr="009D1973" w:rsidRDefault="009D1973" w:rsidP="000F694A">
      <w:pPr>
        <w:spacing w:line="240" w:lineRule="auto"/>
        <w:jc w:val="left"/>
        <w:rPr>
          <w:rStyle w:val="nfasissutil"/>
        </w:rPr>
      </w:pPr>
    </w:p>
    <w:p w14:paraId="1CD7E296" w14:textId="77777777" w:rsidR="009D1973" w:rsidRPr="009D1973" w:rsidRDefault="009D1973" w:rsidP="000F694A">
      <w:pPr>
        <w:spacing w:line="240" w:lineRule="auto"/>
        <w:jc w:val="left"/>
        <w:rPr>
          <w:rStyle w:val="nfasissutil"/>
        </w:rPr>
      </w:pPr>
      <w:r w:rsidRPr="009D1973">
        <w:rPr>
          <w:rStyle w:val="nfasissutil"/>
        </w:rPr>
        <w:t xml:space="preserve">  // Constructor</w:t>
      </w:r>
    </w:p>
    <w:p w14:paraId="211C57EE" w14:textId="77777777" w:rsidR="009D1973" w:rsidRPr="009D1973" w:rsidRDefault="009D1973" w:rsidP="000F694A">
      <w:pPr>
        <w:spacing w:line="240" w:lineRule="auto"/>
        <w:jc w:val="left"/>
        <w:rPr>
          <w:rStyle w:val="nfasissutil"/>
        </w:rPr>
      </w:pPr>
    </w:p>
    <w:p w14:paraId="576616B8" w14:textId="77777777" w:rsidR="009D1973" w:rsidRPr="009D1973" w:rsidRDefault="009D1973" w:rsidP="000F694A">
      <w:pPr>
        <w:spacing w:line="240" w:lineRule="auto"/>
        <w:jc w:val="left"/>
        <w:rPr>
          <w:rStyle w:val="nfasissutil"/>
        </w:rPr>
      </w:pPr>
      <w:r w:rsidRPr="009D1973">
        <w:rPr>
          <w:rStyle w:val="nfasissutil"/>
        </w:rPr>
        <w:t xml:space="preserve">  LinesDiagram(float x, float y, float w, float h) {</w:t>
      </w:r>
    </w:p>
    <w:p w14:paraId="02827D75" w14:textId="77777777" w:rsidR="009D1973" w:rsidRPr="009D1973" w:rsidRDefault="009D1973" w:rsidP="000F694A">
      <w:pPr>
        <w:spacing w:line="240" w:lineRule="auto"/>
        <w:jc w:val="left"/>
        <w:rPr>
          <w:rStyle w:val="nfasissutil"/>
        </w:rPr>
      </w:pPr>
      <w:r w:rsidRPr="009D1973">
        <w:rPr>
          <w:rStyle w:val="nfasissutil"/>
        </w:rPr>
        <w:t xml:space="preserve">    this.x = x;</w:t>
      </w:r>
    </w:p>
    <w:p w14:paraId="63139CD0" w14:textId="77777777" w:rsidR="009D1973" w:rsidRPr="009D1973" w:rsidRDefault="009D1973" w:rsidP="000F694A">
      <w:pPr>
        <w:spacing w:line="240" w:lineRule="auto"/>
        <w:jc w:val="left"/>
        <w:rPr>
          <w:rStyle w:val="nfasissutil"/>
        </w:rPr>
      </w:pPr>
      <w:r w:rsidRPr="009D1973">
        <w:rPr>
          <w:rStyle w:val="nfasissutil"/>
        </w:rPr>
        <w:t xml:space="preserve">    this.y = y;</w:t>
      </w:r>
    </w:p>
    <w:p w14:paraId="0273B0F5" w14:textId="77777777" w:rsidR="009D1973" w:rsidRPr="009D1973" w:rsidRDefault="009D1973" w:rsidP="000F694A">
      <w:pPr>
        <w:spacing w:line="240" w:lineRule="auto"/>
        <w:jc w:val="left"/>
        <w:rPr>
          <w:rStyle w:val="nfasissutil"/>
        </w:rPr>
      </w:pPr>
      <w:r w:rsidRPr="009D1973">
        <w:rPr>
          <w:rStyle w:val="nfasissutil"/>
        </w:rPr>
        <w:t xml:space="preserve">    this.w = w;</w:t>
      </w:r>
    </w:p>
    <w:p w14:paraId="2B5865DF" w14:textId="77777777" w:rsidR="009D1973" w:rsidRPr="009D1973" w:rsidRDefault="009D1973" w:rsidP="000F694A">
      <w:pPr>
        <w:spacing w:line="240" w:lineRule="auto"/>
        <w:jc w:val="left"/>
        <w:rPr>
          <w:rStyle w:val="nfasissutil"/>
        </w:rPr>
      </w:pPr>
      <w:r w:rsidRPr="009D1973">
        <w:rPr>
          <w:rStyle w:val="nfasissutil"/>
        </w:rPr>
        <w:t xml:space="preserve">    this.h = h;</w:t>
      </w:r>
    </w:p>
    <w:p w14:paraId="7948DEB2" w14:textId="77777777" w:rsidR="009D1973" w:rsidRPr="009D1973" w:rsidRDefault="009D1973" w:rsidP="000F694A">
      <w:pPr>
        <w:spacing w:line="240" w:lineRule="auto"/>
        <w:jc w:val="left"/>
        <w:rPr>
          <w:rStyle w:val="nfasissutil"/>
        </w:rPr>
      </w:pPr>
      <w:r w:rsidRPr="009D1973">
        <w:rPr>
          <w:rStyle w:val="nfasissutil"/>
        </w:rPr>
        <w:t xml:space="preserve">  }</w:t>
      </w:r>
    </w:p>
    <w:p w14:paraId="7B945CD4" w14:textId="77777777" w:rsidR="009D1973" w:rsidRPr="009D1973" w:rsidRDefault="009D1973" w:rsidP="000F694A">
      <w:pPr>
        <w:spacing w:line="240" w:lineRule="auto"/>
        <w:jc w:val="left"/>
        <w:rPr>
          <w:rStyle w:val="nfasissutil"/>
        </w:rPr>
      </w:pPr>
    </w:p>
    <w:p w14:paraId="05BA2F20" w14:textId="77777777" w:rsidR="009D1973" w:rsidRPr="009D1973" w:rsidRDefault="009D1973" w:rsidP="000F694A">
      <w:pPr>
        <w:spacing w:line="240" w:lineRule="auto"/>
        <w:jc w:val="left"/>
        <w:rPr>
          <w:rStyle w:val="nfasissutil"/>
        </w:rPr>
      </w:pPr>
      <w:r w:rsidRPr="009D1973">
        <w:rPr>
          <w:rStyle w:val="nfasissutil"/>
        </w:rPr>
        <w:t xml:space="preserve">  // Setters</w:t>
      </w:r>
    </w:p>
    <w:p w14:paraId="52AE86B6" w14:textId="77777777" w:rsidR="009D1973" w:rsidRPr="009D1973" w:rsidRDefault="009D1973" w:rsidP="000F694A">
      <w:pPr>
        <w:spacing w:line="240" w:lineRule="auto"/>
        <w:jc w:val="left"/>
        <w:rPr>
          <w:rStyle w:val="nfasissutil"/>
        </w:rPr>
      </w:pPr>
    </w:p>
    <w:p w14:paraId="0C72D4C7" w14:textId="77777777" w:rsidR="009D1973" w:rsidRPr="009D1973" w:rsidRDefault="009D1973" w:rsidP="000F694A">
      <w:pPr>
        <w:spacing w:line="240" w:lineRule="auto"/>
        <w:jc w:val="left"/>
        <w:rPr>
          <w:rStyle w:val="nfasissutil"/>
        </w:rPr>
      </w:pPr>
      <w:r w:rsidRPr="009D1973">
        <w:rPr>
          <w:rStyle w:val="nfasissutil"/>
        </w:rPr>
        <w:t xml:space="preserve">  void setTexts(String[] t) {</w:t>
      </w:r>
    </w:p>
    <w:p w14:paraId="2C5995E9" w14:textId="77777777" w:rsidR="009D1973" w:rsidRPr="009D1973" w:rsidRDefault="009D1973" w:rsidP="000F694A">
      <w:pPr>
        <w:spacing w:line="240" w:lineRule="auto"/>
        <w:jc w:val="left"/>
        <w:rPr>
          <w:rStyle w:val="nfasissutil"/>
        </w:rPr>
      </w:pPr>
      <w:r w:rsidRPr="009D1973">
        <w:rPr>
          <w:rStyle w:val="nfasissutil"/>
        </w:rPr>
        <w:t xml:space="preserve">    this.texts = t;</w:t>
      </w:r>
    </w:p>
    <w:p w14:paraId="03D8C74B" w14:textId="77777777" w:rsidR="009D1973" w:rsidRPr="009D1973" w:rsidRDefault="009D1973" w:rsidP="000F694A">
      <w:pPr>
        <w:spacing w:line="240" w:lineRule="auto"/>
        <w:jc w:val="left"/>
        <w:rPr>
          <w:rStyle w:val="nfasissutil"/>
        </w:rPr>
      </w:pPr>
      <w:r w:rsidRPr="009D1973">
        <w:rPr>
          <w:rStyle w:val="nfasissutil"/>
        </w:rPr>
        <w:t xml:space="preserve">  }</w:t>
      </w:r>
    </w:p>
    <w:p w14:paraId="2E622BD7" w14:textId="77777777" w:rsidR="009D1973" w:rsidRPr="009D1973" w:rsidRDefault="009D1973" w:rsidP="000F694A">
      <w:pPr>
        <w:spacing w:line="240" w:lineRule="auto"/>
        <w:jc w:val="left"/>
        <w:rPr>
          <w:rStyle w:val="nfasissutil"/>
        </w:rPr>
      </w:pPr>
    </w:p>
    <w:p w14:paraId="0738954D" w14:textId="77777777" w:rsidR="009D1973" w:rsidRPr="009D1973" w:rsidRDefault="009D1973" w:rsidP="000F694A">
      <w:pPr>
        <w:spacing w:line="240" w:lineRule="auto"/>
        <w:jc w:val="left"/>
        <w:rPr>
          <w:rStyle w:val="nfasissutil"/>
        </w:rPr>
      </w:pPr>
      <w:r w:rsidRPr="009D1973">
        <w:rPr>
          <w:rStyle w:val="nfasissutil"/>
        </w:rPr>
        <w:t xml:space="preserve">  void setValues(float[] v) {</w:t>
      </w:r>
    </w:p>
    <w:p w14:paraId="20C4554F" w14:textId="77777777" w:rsidR="009D1973" w:rsidRPr="009D1973" w:rsidRDefault="009D1973" w:rsidP="000F694A">
      <w:pPr>
        <w:spacing w:line="240" w:lineRule="auto"/>
        <w:jc w:val="left"/>
        <w:rPr>
          <w:rStyle w:val="nfasissutil"/>
        </w:rPr>
      </w:pPr>
      <w:r w:rsidRPr="009D1973">
        <w:rPr>
          <w:rStyle w:val="nfasissutil"/>
        </w:rPr>
        <w:t xml:space="preserve">    this.values = v;</w:t>
      </w:r>
    </w:p>
    <w:p w14:paraId="2709833B" w14:textId="77777777" w:rsidR="009D1973" w:rsidRPr="009D1973" w:rsidRDefault="009D1973" w:rsidP="000F694A">
      <w:pPr>
        <w:spacing w:line="240" w:lineRule="auto"/>
        <w:jc w:val="left"/>
        <w:rPr>
          <w:rStyle w:val="nfasissutil"/>
        </w:rPr>
      </w:pPr>
      <w:r w:rsidRPr="009D1973">
        <w:rPr>
          <w:rStyle w:val="nfasissutil"/>
        </w:rPr>
        <w:t xml:space="preserve">    this.maxValue = this.values[0];</w:t>
      </w:r>
    </w:p>
    <w:p w14:paraId="32FC2582" w14:textId="77777777" w:rsidR="009D1973" w:rsidRPr="009D1973" w:rsidRDefault="009D1973" w:rsidP="000F694A">
      <w:pPr>
        <w:spacing w:line="240" w:lineRule="auto"/>
        <w:jc w:val="left"/>
        <w:rPr>
          <w:rStyle w:val="nfasissutil"/>
        </w:rPr>
      </w:pPr>
      <w:r w:rsidRPr="009D1973">
        <w:rPr>
          <w:rStyle w:val="nfasissutil"/>
        </w:rPr>
        <w:t xml:space="preserve">    for (int i=0; i&lt;values.length; i++) {</w:t>
      </w:r>
    </w:p>
    <w:p w14:paraId="0E37B31D" w14:textId="77777777" w:rsidR="009D1973" w:rsidRPr="009D1973" w:rsidRDefault="009D1973" w:rsidP="000F694A">
      <w:pPr>
        <w:spacing w:line="240" w:lineRule="auto"/>
        <w:jc w:val="left"/>
        <w:rPr>
          <w:rStyle w:val="nfasissutil"/>
        </w:rPr>
      </w:pPr>
      <w:r w:rsidRPr="009D1973">
        <w:rPr>
          <w:rStyle w:val="nfasissutil"/>
        </w:rPr>
        <w:t xml:space="preserve">      if (this.values[i]&gt;this.maxValue) {</w:t>
      </w:r>
    </w:p>
    <w:p w14:paraId="09DF0C92" w14:textId="77777777" w:rsidR="009D1973" w:rsidRPr="009D1973" w:rsidRDefault="009D1973" w:rsidP="000F694A">
      <w:pPr>
        <w:spacing w:line="240" w:lineRule="auto"/>
        <w:jc w:val="left"/>
        <w:rPr>
          <w:rStyle w:val="nfasissutil"/>
        </w:rPr>
      </w:pPr>
      <w:r w:rsidRPr="009D1973">
        <w:rPr>
          <w:rStyle w:val="nfasissutil"/>
        </w:rPr>
        <w:t xml:space="preserve">        maxValue = this.values[i];</w:t>
      </w:r>
    </w:p>
    <w:p w14:paraId="4CF1F6E2" w14:textId="77777777" w:rsidR="009D1973" w:rsidRPr="009D1973" w:rsidRDefault="009D1973" w:rsidP="000F694A">
      <w:pPr>
        <w:spacing w:line="240" w:lineRule="auto"/>
        <w:jc w:val="left"/>
        <w:rPr>
          <w:rStyle w:val="nfasissutil"/>
        </w:rPr>
      </w:pPr>
      <w:r w:rsidRPr="009D1973">
        <w:rPr>
          <w:rStyle w:val="nfasissutil"/>
        </w:rPr>
        <w:t xml:space="preserve">      }</w:t>
      </w:r>
    </w:p>
    <w:p w14:paraId="79991EA1" w14:textId="77777777" w:rsidR="009D1973" w:rsidRPr="009D1973" w:rsidRDefault="009D1973" w:rsidP="000F694A">
      <w:pPr>
        <w:spacing w:line="240" w:lineRule="auto"/>
        <w:jc w:val="left"/>
        <w:rPr>
          <w:rStyle w:val="nfasissutil"/>
        </w:rPr>
      </w:pPr>
      <w:r w:rsidRPr="009D1973">
        <w:rPr>
          <w:rStyle w:val="nfasissutil"/>
        </w:rPr>
        <w:t xml:space="preserve">    }</w:t>
      </w:r>
    </w:p>
    <w:p w14:paraId="0239013A" w14:textId="77777777" w:rsidR="009D1973" w:rsidRPr="009D1973" w:rsidRDefault="009D1973" w:rsidP="000F694A">
      <w:pPr>
        <w:spacing w:line="240" w:lineRule="auto"/>
        <w:jc w:val="left"/>
        <w:rPr>
          <w:rStyle w:val="nfasissutil"/>
        </w:rPr>
      </w:pPr>
      <w:r w:rsidRPr="009D1973">
        <w:rPr>
          <w:rStyle w:val="nfasissutil"/>
        </w:rPr>
        <w:t xml:space="preserve">  }</w:t>
      </w:r>
    </w:p>
    <w:p w14:paraId="5FF0AF90" w14:textId="77777777" w:rsidR="009D1973" w:rsidRPr="009D1973" w:rsidRDefault="009D1973" w:rsidP="000F694A">
      <w:pPr>
        <w:spacing w:line="240" w:lineRule="auto"/>
        <w:jc w:val="left"/>
        <w:rPr>
          <w:rStyle w:val="nfasissutil"/>
        </w:rPr>
      </w:pPr>
    </w:p>
    <w:p w14:paraId="2F8C0893" w14:textId="77777777" w:rsidR="009D1973" w:rsidRPr="009D1973" w:rsidRDefault="009D1973" w:rsidP="000F694A">
      <w:pPr>
        <w:spacing w:line="240" w:lineRule="auto"/>
        <w:jc w:val="left"/>
        <w:rPr>
          <w:rStyle w:val="nfasissutil"/>
        </w:rPr>
      </w:pPr>
      <w:r w:rsidRPr="009D1973">
        <w:rPr>
          <w:rStyle w:val="nfasissutil"/>
        </w:rPr>
        <w:t xml:space="preserve">  void setColors(color c) {</w:t>
      </w:r>
    </w:p>
    <w:p w14:paraId="2A31B10B"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this.colorLines = c;</w:t>
      </w:r>
    </w:p>
    <w:p w14:paraId="4F61AAF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70E8B9DE" w14:textId="77777777" w:rsidR="009D1973" w:rsidRPr="009D1973" w:rsidRDefault="009D1973" w:rsidP="000F694A">
      <w:pPr>
        <w:spacing w:line="240" w:lineRule="auto"/>
        <w:jc w:val="left"/>
        <w:rPr>
          <w:rStyle w:val="nfasissutil"/>
          <w:lang w:val="es-ES"/>
        </w:rPr>
      </w:pPr>
    </w:p>
    <w:p w14:paraId="2B2F6852"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 Dibuja el Diagrama de Sectores</w:t>
      </w:r>
    </w:p>
    <w:p w14:paraId="54C1D034" w14:textId="77777777" w:rsidR="009D1973" w:rsidRPr="009D1973" w:rsidRDefault="009D1973" w:rsidP="000F694A">
      <w:pPr>
        <w:spacing w:line="240" w:lineRule="auto"/>
        <w:jc w:val="left"/>
        <w:rPr>
          <w:rStyle w:val="nfasissutil"/>
          <w:lang w:val="es-ES"/>
        </w:rPr>
      </w:pPr>
    </w:p>
    <w:p w14:paraId="2A5D407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void display() {</w:t>
      </w:r>
    </w:p>
    <w:p w14:paraId="5680074D" w14:textId="77777777" w:rsidR="009D1973" w:rsidRPr="009D1973" w:rsidRDefault="009D1973" w:rsidP="000F694A">
      <w:pPr>
        <w:spacing w:line="240" w:lineRule="auto"/>
        <w:jc w:val="left"/>
        <w:rPr>
          <w:rStyle w:val="nfasissutil"/>
        </w:rPr>
      </w:pPr>
      <w:r w:rsidRPr="009D1973">
        <w:rPr>
          <w:rStyle w:val="nfasissutil"/>
        </w:rPr>
        <w:t xml:space="preserve">    pushStyle();</w:t>
      </w:r>
    </w:p>
    <w:p w14:paraId="08A4F389" w14:textId="77777777" w:rsidR="009D1973" w:rsidRPr="009D1973" w:rsidRDefault="009D1973" w:rsidP="000F694A">
      <w:pPr>
        <w:spacing w:line="240" w:lineRule="auto"/>
        <w:jc w:val="left"/>
        <w:rPr>
          <w:rStyle w:val="nfasissutil"/>
        </w:rPr>
      </w:pPr>
      <w:r w:rsidRPr="009D1973">
        <w:rPr>
          <w:rStyle w:val="nfasissutil"/>
        </w:rPr>
        <w:t xml:space="preserve">    textFont(getFontAt(4));</w:t>
      </w:r>
    </w:p>
    <w:p w14:paraId="3B1F8B16" w14:textId="77777777" w:rsidR="009D1973" w:rsidRPr="009D1973" w:rsidRDefault="009D1973" w:rsidP="000F694A">
      <w:pPr>
        <w:spacing w:line="240" w:lineRule="auto"/>
        <w:jc w:val="left"/>
        <w:rPr>
          <w:rStyle w:val="nfasissutil"/>
        </w:rPr>
      </w:pPr>
    </w:p>
    <w:p w14:paraId="4427AD4C" w14:textId="77777777" w:rsidR="009D1973" w:rsidRPr="009D1973" w:rsidRDefault="009D1973" w:rsidP="000F694A">
      <w:pPr>
        <w:spacing w:line="240" w:lineRule="auto"/>
        <w:jc w:val="left"/>
        <w:rPr>
          <w:rStyle w:val="nfasissutil"/>
        </w:rPr>
      </w:pPr>
      <w:r w:rsidRPr="009D1973">
        <w:rPr>
          <w:rStyle w:val="nfasissutil"/>
        </w:rPr>
        <w:t xml:space="preserve">    stroke(0);</w:t>
      </w:r>
    </w:p>
    <w:p w14:paraId="41302270" w14:textId="77777777" w:rsidR="009D1973" w:rsidRPr="009D1973" w:rsidRDefault="009D1973" w:rsidP="000F694A">
      <w:pPr>
        <w:spacing w:line="240" w:lineRule="auto"/>
        <w:jc w:val="left"/>
        <w:rPr>
          <w:rStyle w:val="nfasissutil"/>
        </w:rPr>
      </w:pPr>
      <w:r w:rsidRPr="009D1973">
        <w:rPr>
          <w:rStyle w:val="nfasissutil"/>
        </w:rPr>
        <w:t xml:space="preserve">    strokeWeight(2);</w:t>
      </w:r>
    </w:p>
    <w:p w14:paraId="6EA5F6C1" w14:textId="77777777" w:rsidR="009D1973" w:rsidRPr="009D1973" w:rsidRDefault="009D1973" w:rsidP="000F694A">
      <w:pPr>
        <w:spacing w:line="240" w:lineRule="auto"/>
        <w:jc w:val="left"/>
        <w:rPr>
          <w:rStyle w:val="nfasissutil"/>
        </w:rPr>
      </w:pPr>
      <w:r w:rsidRPr="009D1973">
        <w:rPr>
          <w:rStyle w:val="nfasissutil"/>
        </w:rPr>
        <w:t xml:space="preserve">    line(this.x, this.y, this.x, this.y + this.h);</w:t>
      </w:r>
    </w:p>
    <w:p w14:paraId="6FF842AC" w14:textId="77777777" w:rsidR="009D1973" w:rsidRPr="009D1973" w:rsidRDefault="009D1973" w:rsidP="000F694A">
      <w:pPr>
        <w:spacing w:line="240" w:lineRule="auto"/>
        <w:jc w:val="left"/>
        <w:rPr>
          <w:rStyle w:val="nfasissutil"/>
        </w:rPr>
      </w:pPr>
      <w:r w:rsidRPr="009D1973">
        <w:rPr>
          <w:rStyle w:val="nfasissutil"/>
        </w:rPr>
        <w:t xml:space="preserve">    line(this.x, this.y + this.h, this.x +  this.w, this.y + this.h);</w:t>
      </w:r>
    </w:p>
    <w:p w14:paraId="2222A45E" w14:textId="77777777" w:rsidR="009D1973" w:rsidRPr="009D1973" w:rsidRDefault="009D1973" w:rsidP="000F694A">
      <w:pPr>
        <w:spacing w:line="240" w:lineRule="auto"/>
        <w:jc w:val="left"/>
        <w:rPr>
          <w:rStyle w:val="nfasissutil"/>
        </w:rPr>
      </w:pPr>
    </w:p>
    <w:p w14:paraId="26086292" w14:textId="77777777" w:rsidR="009D1973" w:rsidRPr="009D1973" w:rsidRDefault="009D1973" w:rsidP="000F694A">
      <w:pPr>
        <w:spacing w:line="240" w:lineRule="auto"/>
        <w:jc w:val="left"/>
        <w:rPr>
          <w:rStyle w:val="nfasissutil"/>
        </w:rPr>
      </w:pPr>
      <w:r w:rsidRPr="009D1973">
        <w:rPr>
          <w:rStyle w:val="nfasissutil"/>
        </w:rPr>
        <w:t xml:space="preserve">    float widthBar = w / (float) this.values.length;</w:t>
      </w:r>
    </w:p>
    <w:p w14:paraId="2ABA4C43" w14:textId="77777777" w:rsidR="009D1973" w:rsidRPr="009D1973" w:rsidRDefault="009D1973" w:rsidP="000F694A">
      <w:pPr>
        <w:spacing w:line="240" w:lineRule="auto"/>
        <w:jc w:val="left"/>
        <w:rPr>
          <w:rStyle w:val="nfasissutil"/>
        </w:rPr>
      </w:pPr>
    </w:p>
    <w:p w14:paraId="480C7C48" w14:textId="77777777" w:rsidR="009D1973" w:rsidRPr="009D1973" w:rsidRDefault="009D1973" w:rsidP="000F694A">
      <w:pPr>
        <w:spacing w:line="240" w:lineRule="auto"/>
        <w:jc w:val="left"/>
        <w:rPr>
          <w:rStyle w:val="nfasissutil"/>
        </w:rPr>
      </w:pPr>
      <w:r w:rsidRPr="009D1973">
        <w:rPr>
          <w:rStyle w:val="nfasissutil"/>
        </w:rPr>
        <w:t xml:space="preserve">    for (int i=0; i&lt;this.values.length-1; i++) {</w:t>
      </w:r>
    </w:p>
    <w:p w14:paraId="2208BD1C" w14:textId="77777777" w:rsidR="009D1973" w:rsidRPr="009D1973" w:rsidRDefault="009D1973" w:rsidP="000F694A">
      <w:pPr>
        <w:spacing w:line="240" w:lineRule="auto"/>
        <w:jc w:val="left"/>
        <w:rPr>
          <w:rStyle w:val="nfasissutil"/>
        </w:rPr>
      </w:pPr>
    </w:p>
    <w:p w14:paraId="444BA4AD" w14:textId="77777777" w:rsidR="009D1973" w:rsidRPr="009D1973" w:rsidRDefault="009D1973" w:rsidP="000F694A">
      <w:pPr>
        <w:spacing w:line="240" w:lineRule="auto"/>
        <w:jc w:val="left"/>
        <w:rPr>
          <w:rStyle w:val="nfasissutil"/>
        </w:rPr>
      </w:pPr>
      <w:r w:rsidRPr="009D1973">
        <w:rPr>
          <w:rStyle w:val="nfasissutil"/>
        </w:rPr>
        <w:t xml:space="preserve">      // Posición Mes i</w:t>
      </w:r>
    </w:p>
    <w:p w14:paraId="24F961F5" w14:textId="77777777" w:rsidR="009D1973" w:rsidRPr="009D1973" w:rsidRDefault="009D1973" w:rsidP="000F694A">
      <w:pPr>
        <w:spacing w:line="240" w:lineRule="auto"/>
        <w:jc w:val="left"/>
        <w:rPr>
          <w:rStyle w:val="nfasissutil"/>
        </w:rPr>
      </w:pPr>
      <w:r w:rsidRPr="009D1973">
        <w:rPr>
          <w:rStyle w:val="nfasissutil"/>
        </w:rPr>
        <w:t xml:space="preserve">      float barValue1 = this.y + this.h -map(this.values[i], 0, maxValue, 0, h-50);</w:t>
      </w:r>
    </w:p>
    <w:p w14:paraId="0E2FB711" w14:textId="77777777" w:rsidR="009D1973" w:rsidRPr="009D1973" w:rsidRDefault="009D1973" w:rsidP="000F694A">
      <w:pPr>
        <w:spacing w:line="240" w:lineRule="auto"/>
        <w:jc w:val="left"/>
        <w:rPr>
          <w:rStyle w:val="nfasissutil"/>
        </w:rPr>
      </w:pPr>
      <w:r w:rsidRPr="009D1973">
        <w:rPr>
          <w:rStyle w:val="nfasissutil"/>
        </w:rPr>
        <w:t xml:space="preserve">      float xBar1 = this.x + widthBar*i + widthBar/2;</w:t>
      </w:r>
    </w:p>
    <w:p w14:paraId="578ED074" w14:textId="77777777" w:rsidR="009D1973" w:rsidRPr="009D1973" w:rsidRDefault="009D1973" w:rsidP="000F694A">
      <w:pPr>
        <w:spacing w:line="240" w:lineRule="auto"/>
        <w:jc w:val="left"/>
        <w:rPr>
          <w:rStyle w:val="nfasissutil"/>
        </w:rPr>
      </w:pPr>
    </w:p>
    <w:p w14:paraId="1CDFE4B5" w14:textId="77777777" w:rsidR="009D1973" w:rsidRPr="009D1973" w:rsidRDefault="009D1973" w:rsidP="000F694A">
      <w:pPr>
        <w:spacing w:line="240" w:lineRule="auto"/>
        <w:jc w:val="left"/>
        <w:rPr>
          <w:rStyle w:val="nfasissutil"/>
        </w:rPr>
      </w:pPr>
      <w:r w:rsidRPr="009D1973">
        <w:rPr>
          <w:rStyle w:val="nfasissutil"/>
        </w:rPr>
        <w:t xml:space="preserve">      // Posición Mes i+1</w:t>
      </w:r>
    </w:p>
    <w:p w14:paraId="5455C32D" w14:textId="77777777" w:rsidR="009D1973" w:rsidRPr="009D1973" w:rsidRDefault="009D1973" w:rsidP="000F694A">
      <w:pPr>
        <w:spacing w:line="240" w:lineRule="auto"/>
        <w:jc w:val="left"/>
        <w:rPr>
          <w:rStyle w:val="nfasissutil"/>
        </w:rPr>
      </w:pPr>
      <w:r w:rsidRPr="009D1973">
        <w:rPr>
          <w:rStyle w:val="nfasissutil"/>
        </w:rPr>
        <w:t xml:space="preserve">      float barValue2 = this.y + this.h - map(this.values[i+1], 0, maxValue, 0, h-50);</w:t>
      </w:r>
    </w:p>
    <w:p w14:paraId="792D83DD" w14:textId="77777777" w:rsidR="009D1973" w:rsidRPr="009D1973" w:rsidRDefault="009D1973" w:rsidP="000F694A">
      <w:pPr>
        <w:spacing w:line="240" w:lineRule="auto"/>
        <w:jc w:val="left"/>
        <w:rPr>
          <w:rStyle w:val="nfasissutil"/>
        </w:rPr>
      </w:pPr>
      <w:r w:rsidRPr="009D1973">
        <w:rPr>
          <w:rStyle w:val="nfasissutil"/>
        </w:rPr>
        <w:t xml:space="preserve">      float xBar2 = this.x + widthBar*(i+1) + widthBar/2;</w:t>
      </w:r>
    </w:p>
    <w:p w14:paraId="6228B26A" w14:textId="77777777" w:rsidR="009D1973" w:rsidRPr="009D1973" w:rsidRDefault="009D1973" w:rsidP="000F694A">
      <w:pPr>
        <w:spacing w:line="240" w:lineRule="auto"/>
        <w:jc w:val="left"/>
        <w:rPr>
          <w:rStyle w:val="nfasissutil"/>
        </w:rPr>
      </w:pPr>
    </w:p>
    <w:p w14:paraId="4E517389"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Linea de meses i a i+1</w:t>
      </w:r>
    </w:p>
    <w:p w14:paraId="25CA1F3F"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stroke(colorLines);</w:t>
      </w:r>
    </w:p>
    <w:p w14:paraId="561D6A82" w14:textId="77777777" w:rsidR="009D1973" w:rsidRPr="009D1973" w:rsidRDefault="009D1973" w:rsidP="000F694A">
      <w:pPr>
        <w:spacing w:line="240" w:lineRule="auto"/>
        <w:jc w:val="left"/>
        <w:rPr>
          <w:rStyle w:val="nfasissutil"/>
        </w:rPr>
      </w:pPr>
      <w:r w:rsidRPr="009D1973">
        <w:rPr>
          <w:rStyle w:val="nfasissutil"/>
        </w:rPr>
        <w:t xml:space="preserve">      strokeWeight(2);</w:t>
      </w:r>
    </w:p>
    <w:p w14:paraId="418BE707" w14:textId="77777777" w:rsidR="009D1973" w:rsidRPr="009D1973" w:rsidRDefault="009D1973" w:rsidP="000F694A">
      <w:pPr>
        <w:spacing w:line="240" w:lineRule="auto"/>
        <w:jc w:val="left"/>
        <w:rPr>
          <w:rStyle w:val="nfasissutil"/>
        </w:rPr>
      </w:pPr>
      <w:r w:rsidRPr="009D1973">
        <w:rPr>
          <w:rStyle w:val="nfasissutil"/>
        </w:rPr>
        <w:t xml:space="preserve">      line(xBar1, barValue1, xBar2, barValue2);</w:t>
      </w:r>
    </w:p>
    <w:p w14:paraId="2F2ABD4D" w14:textId="77777777" w:rsidR="009D1973" w:rsidRPr="009D1973" w:rsidRDefault="009D1973" w:rsidP="000F694A">
      <w:pPr>
        <w:spacing w:line="240" w:lineRule="auto"/>
        <w:jc w:val="left"/>
        <w:rPr>
          <w:rStyle w:val="nfasissutil"/>
        </w:rPr>
      </w:pPr>
    </w:p>
    <w:p w14:paraId="15AD10F0"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 Quadrado del mes i</w:t>
      </w:r>
    </w:p>
    <w:p w14:paraId="2B6F721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noStroke();</w:t>
      </w:r>
    </w:p>
    <w:p w14:paraId="6D79EC2C" w14:textId="77777777" w:rsidR="009D1973" w:rsidRPr="009D1973" w:rsidRDefault="009D1973" w:rsidP="000F694A">
      <w:pPr>
        <w:spacing w:line="240" w:lineRule="auto"/>
        <w:jc w:val="left"/>
        <w:rPr>
          <w:rStyle w:val="nfasissutil"/>
        </w:rPr>
      </w:pPr>
      <w:r w:rsidRPr="009D1973">
        <w:rPr>
          <w:rStyle w:val="nfasissutil"/>
          <w:lang w:val="es-ES"/>
        </w:rPr>
        <w:t xml:space="preserve">      </w:t>
      </w:r>
      <w:r w:rsidRPr="009D1973">
        <w:rPr>
          <w:rStyle w:val="nfasissutil"/>
        </w:rPr>
        <w:t>fill(colorLines);</w:t>
      </w:r>
    </w:p>
    <w:p w14:paraId="796636D0" w14:textId="77777777" w:rsidR="009D1973" w:rsidRPr="009D1973" w:rsidRDefault="009D1973" w:rsidP="000F694A">
      <w:pPr>
        <w:spacing w:line="240" w:lineRule="auto"/>
        <w:jc w:val="left"/>
        <w:rPr>
          <w:rStyle w:val="nfasissutil"/>
        </w:rPr>
      </w:pPr>
      <w:r w:rsidRPr="009D1973">
        <w:rPr>
          <w:rStyle w:val="nfasissutil"/>
        </w:rPr>
        <w:t xml:space="preserve">      rectMode(CENTER);</w:t>
      </w:r>
    </w:p>
    <w:p w14:paraId="6151B9E1" w14:textId="77777777" w:rsidR="009D1973" w:rsidRPr="009D1973" w:rsidRDefault="009D1973" w:rsidP="000F694A">
      <w:pPr>
        <w:spacing w:line="240" w:lineRule="auto"/>
        <w:jc w:val="left"/>
        <w:rPr>
          <w:rStyle w:val="nfasissutil"/>
        </w:rPr>
      </w:pPr>
      <w:r w:rsidRPr="009D1973">
        <w:rPr>
          <w:rStyle w:val="nfasissutil"/>
        </w:rPr>
        <w:t xml:space="preserve">      rect(xBar1, barValue1, 10, 10);</w:t>
      </w:r>
    </w:p>
    <w:p w14:paraId="1754D15F" w14:textId="77777777" w:rsidR="009D1973" w:rsidRPr="009D1973" w:rsidRDefault="009D1973" w:rsidP="000F694A">
      <w:pPr>
        <w:spacing w:line="240" w:lineRule="auto"/>
        <w:jc w:val="left"/>
        <w:rPr>
          <w:rStyle w:val="nfasissutil"/>
        </w:rPr>
      </w:pPr>
    </w:p>
    <w:p w14:paraId="2BF0DAD1" w14:textId="77777777" w:rsidR="009D1973" w:rsidRPr="009D1973" w:rsidRDefault="009D1973" w:rsidP="000F694A">
      <w:pPr>
        <w:spacing w:line="240" w:lineRule="auto"/>
        <w:jc w:val="left"/>
        <w:rPr>
          <w:rStyle w:val="nfasissutil"/>
        </w:rPr>
      </w:pPr>
      <w:r w:rsidRPr="009D1973">
        <w:rPr>
          <w:rStyle w:val="nfasissutil"/>
        </w:rPr>
        <w:t xml:space="preserve">      float textY = this.y + this.h + 50;</w:t>
      </w:r>
    </w:p>
    <w:p w14:paraId="52074B55" w14:textId="77777777" w:rsidR="009D1973" w:rsidRPr="009D1973" w:rsidRDefault="009D1973" w:rsidP="000F694A">
      <w:pPr>
        <w:spacing w:line="240" w:lineRule="auto"/>
        <w:jc w:val="left"/>
        <w:rPr>
          <w:rStyle w:val="nfasissutil"/>
        </w:rPr>
      </w:pPr>
      <w:r w:rsidRPr="009D1973">
        <w:rPr>
          <w:rStyle w:val="nfasissutil"/>
        </w:rPr>
        <w:t xml:space="preserve">      textFont(getFontAt(4));</w:t>
      </w:r>
    </w:p>
    <w:p w14:paraId="7CE1D9B0" w14:textId="77777777" w:rsidR="009D1973" w:rsidRPr="009D1973" w:rsidRDefault="009D1973" w:rsidP="000F694A">
      <w:pPr>
        <w:spacing w:line="240" w:lineRule="auto"/>
        <w:jc w:val="left"/>
        <w:rPr>
          <w:rStyle w:val="nfasissutil"/>
        </w:rPr>
      </w:pPr>
      <w:r w:rsidRPr="009D1973">
        <w:rPr>
          <w:rStyle w:val="nfasissutil"/>
        </w:rPr>
        <w:t xml:space="preserve">      fill(0);</w:t>
      </w:r>
    </w:p>
    <w:p w14:paraId="7F691EA8" w14:textId="77777777" w:rsidR="009D1973" w:rsidRPr="009D1973" w:rsidRDefault="009D1973" w:rsidP="000F694A">
      <w:pPr>
        <w:spacing w:line="240" w:lineRule="auto"/>
        <w:jc w:val="left"/>
        <w:rPr>
          <w:rStyle w:val="nfasissutil"/>
        </w:rPr>
      </w:pPr>
      <w:r w:rsidRPr="009D1973">
        <w:rPr>
          <w:rStyle w:val="nfasissutil"/>
        </w:rPr>
        <w:t xml:space="preserve">      textAlign(CENTER);</w:t>
      </w:r>
    </w:p>
    <w:p w14:paraId="7ECA1E9F"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2B05A2E3" w14:textId="77777777" w:rsidR="009D1973" w:rsidRPr="009D1973" w:rsidRDefault="009D1973" w:rsidP="000F694A">
      <w:pPr>
        <w:spacing w:line="240" w:lineRule="auto"/>
        <w:jc w:val="left"/>
        <w:rPr>
          <w:rStyle w:val="nfasissutil"/>
        </w:rPr>
      </w:pPr>
      <w:r w:rsidRPr="009D1973">
        <w:rPr>
          <w:rStyle w:val="nfasissutil"/>
        </w:rPr>
        <w:t xml:space="preserve">      text(this.texts[i], xBar1, textY);</w:t>
      </w:r>
    </w:p>
    <w:p w14:paraId="1246B250" w14:textId="77777777" w:rsidR="009D1973" w:rsidRPr="009D1973" w:rsidRDefault="009D1973" w:rsidP="000F694A">
      <w:pPr>
        <w:spacing w:line="240" w:lineRule="auto"/>
        <w:jc w:val="left"/>
        <w:rPr>
          <w:rStyle w:val="nfasissutil"/>
        </w:rPr>
      </w:pPr>
    </w:p>
    <w:p w14:paraId="3D33645B" w14:textId="77777777" w:rsidR="009D1973" w:rsidRPr="009D1973" w:rsidRDefault="009D1973" w:rsidP="000F694A">
      <w:pPr>
        <w:spacing w:line="240" w:lineRule="auto"/>
        <w:jc w:val="left"/>
        <w:rPr>
          <w:rStyle w:val="nfasissutil"/>
        </w:rPr>
      </w:pPr>
      <w:r w:rsidRPr="009D1973">
        <w:rPr>
          <w:rStyle w:val="nfasissutil"/>
        </w:rPr>
        <w:t xml:space="preserve">      textSize(24);</w:t>
      </w:r>
    </w:p>
    <w:p w14:paraId="779DC0DC" w14:textId="77777777" w:rsidR="009D1973" w:rsidRPr="009D1973" w:rsidRDefault="009D1973" w:rsidP="000F694A">
      <w:pPr>
        <w:spacing w:line="240" w:lineRule="auto"/>
        <w:jc w:val="left"/>
        <w:rPr>
          <w:rStyle w:val="nfasissutil"/>
        </w:rPr>
      </w:pPr>
      <w:r w:rsidRPr="009D1973">
        <w:rPr>
          <w:rStyle w:val="nfasissutil"/>
        </w:rPr>
        <w:t xml:space="preserve">      text((int)this.values[i], xBar1, barValue1 - 20);</w:t>
      </w:r>
    </w:p>
    <w:p w14:paraId="79FCB4E6" w14:textId="77777777" w:rsidR="009D1973" w:rsidRPr="009D1973" w:rsidRDefault="009D1973" w:rsidP="000F694A">
      <w:pPr>
        <w:spacing w:line="240" w:lineRule="auto"/>
        <w:jc w:val="left"/>
        <w:rPr>
          <w:rStyle w:val="nfasissutil"/>
        </w:rPr>
      </w:pPr>
    </w:p>
    <w:p w14:paraId="6EB4DADB" w14:textId="77777777" w:rsidR="009D1973" w:rsidRPr="009D1973" w:rsidRDefault="009D1973" w:rsidP="000F694A">
      <w:pPr>
        <w:spacing w:line="240" w:lineRule="auto"/>
        <w:jc w:val="left"/>
        <w:rPr>
          <w:rStyle w:val="nfasissutil"/>
        </w:rPr>
      </w:pPr>
      <w:r w:rsidRPr="009D1973">
        <w:rPr>
          <w:rStyle w:val="nfasissutil"/>
        </w:rPr>
        <w:t xml:space="preserve">      if (i+1==this.values.length-1) {</w:t>
      </w:r>
    </w:p>
    <w:p w14:paraId="2B3CF4C7" w14:textId="77777777" w:rsidR="009D1973" w:rsidRPr="009D1973" w:rsidRDefault="009D1973" w:rsidP="000F694A">
      <w:pPr>
        <w:spacing w:line="240" w:lineRule="auto"/>
        <w:jc w:val="left"/>
        <w:rPr>
          <w:rStyle w:val="nfasissutil"/>
        </w:rPr>
      </w:pPr>
      <w:r w:rsidRPr="009D1973">
        <w:rPr>
          <w:rStyle w:val="nfasissutil"/>
        </w:rPr>
        <w:t xml:space="preserve">        text(this.texts[i+1], xBar2, textY);</w:t>
      </w:r>
    </w:p>
    <w:p w14:paraId="5C873B73" w14:textId="77777777" w:rsidR="009D1973" w:rsidRPr="009D1973" w:rsidRDefault="009D1973" w:rsidP="000F694A">
      <w:pPr>
        <w:spacing w:line="240" w:lineRule="auto"/>
        <w:jc w:val="left"/>
        <w:rPr>
          <w:rStyle w:val="nfasissutil"/>
        </w:rPr>
      </w:pPr>
      <w:r w:rsidRPr="009D1973">
        <w:rPr>
          <w:rStyle w:val="nfasissutil"/>
        </w:rPr>
        <w:t xml:space="preserve">        text((int)this.values[i+1], xBar2, barValue2 - 20);</w:t>
      </w:r>
    </w:p>
    <w:p w14:paraId="4B009DB8" w14:textId="77777777" w:rsidR="009D1973" w:rsidRPr="009D1973" w:rsidRDefault="009D1973" w:rsidP="000F694A">
      <w:pPr>
        <w:spacing w:line="240" w:lineRule="auto"/>
        <w:jc w:val="left"/>
        <w:rPr>
          <w:rStyle w:val="nfasissutil"/>
        </w:rPr>
      </w:pPr>
    </w:p>
    <w:p w14:paraId="71AF67BE" w14:textId="77777777" w:rsidR="009D1973" w:rsidRPr="009D1973" w:rsidRDefault="009D1973" w:rsidP="000F694A">
      <w:pPr>
        <w:spacing w:line="240" w:lineRule="auto"/>
        <w:jc w:val="left"/>
        <w:rPr>
          <w:rStyle w:val="nfasissutil"/>
        </w:rPr>
      </w:pPr>
      <w:r w:rsidRPr="009D1973">
        <w:rPr>
          <w:rStyle w:val="nfasissutil"/>
        </w:rPr>
        <w:t xml:space="preserve">        noStroke();</w:t>
      </w:r>
    </w:p>
    <w:p w14:paraId="712BE44C" w14:textId="77777777" w:rsidR="009D1973" w:rsidRPr="009D1973" w:rsidRDefault="009D1973" w:rsidP="000F694A">
      <w:pPr>
        <w:spacing w:line="240" w:lineRule="auto"/>
        <w:jc w:val="left"/>
        <w:rPr>
          <w:rStyle w:val="nfasissutil"/>
        </w:rPr>
      </w:pPr>
      <w:r w:rsidRPr="009D1973">
        <w:rPr>
          <w:rStyle w:val="nfasissutil"/>
        </w:rPr>
        <w:t xml:space="preserve">        fill(colorLines);</w:t>
      </w:r>
    </w:p>
    <w:p w14:paraId="3BE2369D" w14:textId="77777777" w:rsidR="009D1973" w:rsidRPr="009D1973" w:rsidRDefault="009D1973" w:rsidP="000F694A">
      <w:pPr>
        <w:spacing w:line="240" w:lineRule="auto"/>
        <w:jc w:val="left"/>
        <w:rPr>
          <w:rStyle w:val="nfasissutil"/>
        </w:rPr>
      </w:pPr>
      <w:r w:rsidRPr="009D1973">
        <w:rPr>
          <w:rStyle w:val="nfasissutil"/>
        </w:rPr>
        <w:t xml:space="preserve">        rectMode(CENTER);</w:t>
      </w:r>
    </w:p>
    <w:p w14:paraId="7055FA60" w14:textId="77777777" w:rsidR="009D1973" w:rsidRPr="009D1973" w:rsidRDefault="009D1973" w:rsidP="000F694A">
      <w:pPr>
        <w:spacing w:line="240" w:lineRule="auto"/>
        <w:jc w:val="left"/>
        <w:rPr>
          <w:rStyle w:val="nfasissutil"/>
          <w:lang w:val="es-ES"/>
        </w:rPr>
      </w:pPr>
      <w:r w:rsidRPr="009D1973">
        <w:rPr>
          <w:rStyle w:val="nfasissutil"/>
        </w:rPr>
        <w:t xml:space="preserve">        </w:t>
      </w:r>
      <w:r w:rsidRPr="009D1973">
        <w:rPr>
          <w:rStyle w:val="nfasissutil"/>
          <w:lang w:val="es-ES"/>
        </w:rPr>
        <w:t>rect(xBar2, barValue2, 10, 10);</w:t>
      </w:r>
    </w:p>
    <w:p w14:paraId="2D7330CF"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3724397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03BD298E"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popStyle();</w:t>
      </w:r>
    </w:p>
    <w:p w14:paraId="0AEFDD38"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w:t>
      </w:r>
    </w:p>
    <w:p w14:paraId="54072BD6" w14:textId="2F065C66" w:rsidR="009D1973" w:rsidRDefault="009D1973" w:rsidP="000F694A">
      <w:pPr>
        <w:spacing w:line="240" w:lineRule="auto"/>
        <w:jc w:val="left"/>
        <w:rPr>
          <w:rStyle w:val="nfasissutil"/>
          <w:lang w:val="es-ES"/>
        </w:rPr>
      </w:pPr>
      <w:r w:rsidRPr="009D1973">
        <w:rPr>
          <w:rStyle w:val="nfasissutil"/>
          <w:lang w:val="es-ES"/>
        </w:rPr>
        <w:t>}</w:t>
      </w:r>
    </w:p>
    <w:p w14:paraId="63C53435" w14:textId="77777777" w:rsidR="009D1973" w:rsidRDefault="009D1973" w:rsidP="000F694A">
      <w:pPr>
        <w:spacing w:line="240" w:lineRule="auto"/>
        <w:jc w:val="left"/>
        <w:rPr>
          <w:rStyle w:val="nfasissutil"/>
          <w:lang w:val="es-ES"/>
        </w:rPr>
      </w:pPr>
    </w:p>
    <w:p w14:paraId="41AC355F" w14:textId="32962B2B" w:rsidR="009D1973" w:rsidRDefault="009D1973" w:rsidP="000F694A">
      <w:pPr>
        <w:spacing w:line="240" w:lineRule="auto"/>
        <w:jc w:val="left"/>
        <w:rPr>
          <w:rStyle w:val="nfasissutil"/>
          <w:b/>
          <w:bCs/>
          <w:lang w:val="es-ES"/>
        </w:rPr>
      </w:pPr>
      <w:r>
        <w:rPr>
          <w:rStyle w:val="nfasissutil"/>
          <w:b/>
          <w:bCs/>
          <w:lang w:val="es-ES"/>
        </w:rPr>
        <w:t>Media</w:t>
      </w:r>
    </w:p>
    <w:p w14:paraId="757CC9FB" w14:textId="77777777" w:rsidR="009D1973" w:rsidRDefault="009D1973" w:rsidP="000F694A">
      <w:pPr>
        <w:spacing w:line="240" w:lineRule="auto"/>
        <w:jc w:val="left"/>
        <w:rPr>
          <w:rStyle w:val="nfasissutil"/>
          <w:b/>
          <w:bCs/>
          <w:lang w:val="es-ES"/>
        </w:rPr>
      </w:pPr>
    </w:p>
    <w:p w14:paraId="07C8A507" w14:textId="77777777" w:rsidR="009D1973" w:rsidRPr="009D1973" w:rsidRDefault="009D1973" w:rsidP="000F694A">
      <w:pPr>
        <w:spacing w:line="240" w:lineRule="auto"/>
        <w:jc w:val="left"/>
        <w:rPr>
          <w:rStyle w:val="nfasissutil"/>
          <w:lang w:val="es-ES"/>
        </w:rPr>
      </w:pPr>
    </w:p>
    <w:p w14:paraId="376FC4CD" w14:textId="77777777" w:rsidR="009D1973" w:rsidRPr="009D1973" w:rsidRDefault="009D1973" w:rsidP="000F694A">
      <w:pPr>
        <w:spacing w:line="240" w:lineRule="auto"/>
        <w:jc w:val="left"/>
        <w:rPr>
          <w:rStyle w:val="nfasissutil"/>
          <w:lang w:val="es-ES"/>
        </w:rPr>
      </w:pPr>
      <w:r w:rsidRPr="009D1973">
        <w:rPr>
          <w:rStyle w:val="nfasissutil"/>
          <w:lang w:val="es-ES"/>
        </w:rPr>
        <w:t>// Archivo con la información de los medias de la App</w:t>
      </w:r>
    </w:p>
    <w:p w14:paraId="55DDBC58" w14:textId="77777777" w:rsidR="009D1973" w:rsidRPr="009D1973" w:rsidRDefault="009D1973" w:rsidP="000F694A">
      <w:pPr>
        <w:spacing w:line="240" w:lineRule="auto"/>
        <w:jc w:val="left"/>
        <w:rPr>
          <w:rStyle w:val="nfasissutil"/>
          <w:lang w:val="es-ES"/>
        </w:rPr>
      </w:pPr>
    </w:p>
    <w:p w14:paraId="368F6DF0" w14:textId="77777777" w:rsidR="009D1973" w:rsidRPr="009D1973" w:rsidRDefault="009D1973" w:rsidP="000F694A">
      <w:pPr>
        <w:spacing w:line="240" w:lineRule="auto"/>
        <w:jc w:val="left"/>
        <w:rPr>
          <w:rStyle w:val="nfasissutil"/>
          <w:lang w:val="es-ES"/>
        </w:rPr>
      </w:pPr>
      <w:r w:rsidRPr="009D1973">
        <w:rPr>
          <w:rStyle w:val="nfasissutil"/>
          <w:lang w:val="es-ES"/>
        </w:rPr>
        <w:t>// URL de la carpeta donde se encuentran los medias</w:t>
      </w:r>
    </w:p>
    <w:p w14:paraId="37794E3B" w14:textId="77777777" w:rsidR="009D1973" w:rsidRPr="009D1973" w:rsidRDefault="009D1973" w:rsidP="000F694A">
      <w:pPr>
        <w:spacing w:line="240" w:lineRule="auto"/>
        <w:jc w:val="left"/>
        <w:rPr>
          <w:rStyle w:val="nfasissutil"/>
        </w:rPr>
      </w:pPr>
      <w:r w:rsidRPr="009D1973">
        <w:rPr>
          <w:rStyle w:val="nfasissutil"/>
        </w:rPr>
        <w:t>String URL_IMGS = "imgs/";</w:t>
      </w:r>
    </w:p>
    <w:p w14:paraId="43BAF032" w14:textId="77777777" w:rsidR="009D1973" w:rsidRPr="009D1973" w:rsidRDefault="009D1973" w:rsidP="000F694A">
      <w:pPr>
        <w:spacing w:line="240" w:lineRule="auto"/>
        <w:jc w:val="left"/>
        <w:rPr>
          <w:rStyle w:val="nfasissutil"/>
        </w:rPr>
      </w:pPr>
      <w:r w:rsidRPr="009D1973">
        <w:rPr>
          <w:rStyle w:val="nfasissutil"/>
        </w:rPr>
        <w:t>String URL_VECTORS = "vectors/";</w:t>
      </w:r>
    </w:p>
    <w:p w14:paraId="759D81EE" w14:textId="77777777" w:rsidR="009D1973" w:rsidRPr="009D1973" w:rsidRDefault="009D1973" w:rsidP="000F694A">
      <w:pPr>
        <w:spacing w:line="240" w:lineRule="auto"/>
        <w:jc w:val="left"/>
        <w:rPr>
          <w:rStyle w:val="nfasissutil"/>
        </w:rPr>
      </w:pPr>
    </w:p>
    <w:p w14:paraId="368E8A83" w14:textId="77777777" w:rsidR="009D1973" w:rsidRPr="009D1973" w:rsidRDefault="009D1973" w:rsidP="000F694A">
      <w:pPr>
        <w:spacing w:line="240" w:lineRule="auto"/>
        <w:jc w:val="left"/>
        <w:rPr>
          <w:rStyle w:val="nfasissutil"/>
          <w:lang w:val="es-ES"/>
        </w:rPr>
      </w:pPr>
      <w:r w:rsidRPr="009D1973">
        <w:rPr>
          <w:rStyle w:val="nfasissutil"/>
          <w:lang w:val="es-ES"/>
        </w:rPr>
        <w:t>// Array de imágenes</w:t>
      </w:r>
    </w:p>
    <w:p w14:paraId="15649198" w14:textId="77777777" w:rsidR="009D1973" w:rsidRPr="009D1973" w:rsidRDefault="009D1973" w:rsidP="000F694A">
      <w:pPr>
        <w:spacing w:line="240" w:lineRule="auto"/>
        <w:jc w:val="left"/>
        <w:rPr>
          <w:rStyle w:val="nfasissutil"/>
          <w:lang w:val="es-ES"/>
        </w:rPr>
      </w:pPr>
      <w:r w:rsidRPr="009D1973">
        <w:rPr>
          <w:rStyle w:val="nfasissutil"/>
          <w:lang w:val="es-ES"/>
        </w:rPr>
        <w:t>PImage[] imgs;</w:t>
      </w:r>
    </w:p>
    <w:p w14:paraId="4E322B11" w14:textId="77777777" w:rsidR="009D1973" w:rsidRPr="009D1973" w:rsidRDefault="009D1973" w:rsidP="000F694A">
      <w:pPr>
        <w:spacing w:line="240" w:lineRule="auto"/>
        <w:jc w:val="left"/>
        <w:rPr>
          <w:rStyle w:val="nfasissutil"/>
          <w:lang w:val="es-ES"/>
        </w:rPr>
      </w:pPr>
      <w:r w:rsidRPr="009D1973">
        <w:rPr>
          <w:rStyle w:val="nfasissutil"/>
          <w:lang w:val="es-ES"/>
        </w:rPr>
        <w:t>// Array de imágenes vectoriales  (SVG)</w:t>
      </w:r>
    </w:p>
    <w:p w14:paraId="75AB0383" w14:textId="77777777" w:rsidR="009D1973" w:rsidRPr="009D1973" w:rsidRDefault="009D1973" w:rsidP="000F694A">
      <w:pPr>
        <w:spacing w:line="240" w:lineRule="auto"/>
        <w:jc w:val="left"/>
        <w:rPr>
          <w:rStyle w:val="nfasissutil"/>
          <w:lang w:val="es-ES"/>
        </w:rPr>
      </w:pPr>
      <w:r w:rsidRPr="009D1973">
        <w:rPr>
          <w:rStyle w:val="nfasissutil"/>
          <w:lang w:val="es-ES"/>
        </w:rPr>
        <w:t>PShape[] shapes;</w:t>
      </w:r>
    </w:p>
    <w:p w14:paraId="3CB2BEB6" w14:textId="77777777" w:rsidR="009D1973" w:rsidRPr="009D1973" w:rsidRDefault="009D1973" w:rsidP="000F694A">
      <w:pPr>
        <w:spacing w:line="240" w:lineRule="auto"/>
        <w:jc w:val="left"/>
        <w:rPr>
          <w:rStyle w:val="nfasissutil"/>
          <w:lang w:val="es-ES"/>
        </w:rPr>
      </w:pPr>
    </w:p>
    <w:p w14:paraId="304B2B5A" w14:textId="77777777" w:rsidR="009D1973" w:rsidRPr="009D1973" w:rsidRDefault="009D1973" w:rsidP="000F694A">
      <w:pPr>
        <w:spacing w:line="240" w:lineRule="auto"/>
        <w:jc w:val="left"/>
        <w:rPr>
          <w:rStyle w:val="nfasissutil"/>
          <w:lang w:val="es-ES"/>
        </w:rPr>
      </w:pPr>
      <w:r w:rsidRPr="009D1973">
        <w:rPr>
          <w:rStyle w:val="nfasissutil"/>
          <w:lang w:val="es-ES"/>
        </w:rPr>
        <w:t>// Establece las imágenes de la App</w:t>
      </w:r>
    </w:p>
    <w:p w14:paraId="4ECAF05D" w14:textId="77777777" w:rsidR="009D1973" w:rsidRPr="009D1973" w:rsidRDefault="009D1973" w:rsidP="000F694A">
      <w:pPr>
        <w:spacing w:line="240" w:lineRule="auto"/>
        <w:jc w:val="left"/>
        <w:rPr>
          <w:rStyle w:val="nfasissutil"/>
        </w:rPr>
      </w:pPr>
      <w:r w:rsidRPr="009D1973">
        <w:rPr>
          <w:rStyle w:val="nfasissutil"/>
        </w:rPr>
        <w:t>void setMedias() {</w:t>
      </w:r>
    </w:p>
    <w:p w14:paraId="5A74035D" w14:textId="77777777" w:rsidR="009D1973" w:rsidRPr="009D1973" w:rsidRDefault="009D1973" w:rsidP="000F694A">
      <w:pPr>
        <w:spacing w:line="240" w:lineRule="auto"/>
        <w:jc w:val="left"/>
        <w:rPr>
          <w:rStyle w:val="nfasissutil"/>
        </w:rPr>
      </w:pPr>
      <w:r w:rsidRPr="009D1973">
        <w:rPr>
          <w:rStyle w:val="nfasissutil"/>
        </w:rPr>
        <w:t xml:space="preserve">  this.imgs = new PImage[13];</w:t>
      </w:r>
    </w:p>
    <w:p w14:paraId="2FB1EFFC" w14:textId="77777777" w:rsidR="009D1973" w:rsidRPr="009D1973" w:rsidRDefault="009D1973" w:rsidP="000F694A">
      <w:pPr>
        <w:spacing w:line="240" w:lineRule="auto"/>
        <w:jc w:val="left"/>
        <w:rPr>
          <w:rStyle w:val="nfasissutil"/>
        </w:rPr>
      </w:pPr>
      <w:r w:rsidRPr="009D1973">
        <w:rPr>
          <w:rStyle w:val="nfasissutil"/>
        </w:rPr>
        <w:t xml:space="preserve">  this.imgs[0] = loadImage(URL_IMGS+"logo.png");</w:t>
      </w:r>
    </w:p>
    <w:p w14:paraId="58507149" w14:textId="77777777" w:rsidR="009D1973" w:rsidRPr="009D1973" w:rsidRDefault="009D1973" w:rsidP="000F694A">
      <w:pPr>
        <w:spacing w:line="240" w:lineRule="auto"/>
        <w:jc w:val="left"/>
        <w:rPr>
          <w:rStyle w:val="nfasissutil"/>
        </w:rPr>
      </w:pPr>
      <w:r w:rsidRPr="009D1973">
        <w:rPr>
          <w:rStyle w:val="nfasissutil"/>
        </w:rPr>
        <w:t xml:space="preserve">  this.imgs[1] = loadImage(URL_IMGS+"mantonmanila.jpeg");</w:t>
      </w:r>
    </w:p>
    <w:p w14:paraId="2116D616" w14:textId="77777777" w:rsidR="009D1973" w:rsidRPr="009D1973" w:rsidRDefault="009D1973" w:rsidP="000F694A">
      <w:pPr>
        <w:spacing w:line="240" w:lineRule="auto"/>
        <w:jc w:val="left"/>
        <w:rPr>
          <w:rStyle w:val="nfasissutil"/>
        </w:rPr>
      </w:pPr>
      <w:r w:rsidRPr="009D1973">
        <w:rPr>
          <w:rStyle w:val="nfasissutil"/>
        </w:rPr>
        <w:t xml:space="preserve">  this.imgs[2] = loadImage(URL_IMGS+"archivo.png");</w:t>
      </w:r>
    </w:p>
    <w:p w14:paraId="041FD84C" w14:textId="77777777" w:rsidR="009D1973" w:rsidRPr="009D1973" w:rsidRDefault="009D1973" w:rsidP="000F694A">
      <w:pPr>
        <w:spacing w:line="240" w:lineRule="auto"/>
        <w:jc w:val="left"/>
        <w:rPr>
          <w:rStyle w:val="nfasissutil"/>
        </w:rPr>
      </w:pPr>
      <w:r w:rsidRPr="009D1973">
        <w:rPr>
          <w:rStyle w:val="nfasissutil"/>
        </w:rPr>
        <w:t xml:space="preserve">  this.imgs[3] = loadImage(URL_IMGS+"avisos.png");</w:t>
      </w:r>
    </w:p>
    <w:p w14:paraId="54B987F7" w14:textId="77777777" w:rsidR="009D1973" w:rsidRPr="009D1973" w:rsidRDefault="009D1973" w:rsidP="000F694A">
      <w:pPr>
        <w:spacing w:line="240" w:lineRule="auto"/>
        <w:jc w:val="left"/>
        <w:rPr>
          <w:rStyle w:val="nfasissutil"/>
        </w:rPr>
      </w:pPr>
      <w:r w:rsidRPr="009D1973">
        <w:rPr>
          <w:rStyle w:val="nfasissutil"/>
        </w:rPr>
        <w:t xml:space="preserve">  this.imgs[4] = loadImage(URL_IMGS+"censo.png");</w:t>
      </w:r>
    </w:p>
    <w:p w14:paraId="6CA1FCF3" w14:textId="77777777" w:rsidR="009D1973" w:rsidRPr="009D1973" w:rsidRDefault="009D1973" w:rsidP="000F694A">
      <w:pPr>
        <w:spacing w:line="240" w:lineRule="auto"/>
        <w:jc w:val="left"/>
        <w:rPr>
          <w:rStyle w:val="nfasissutil"/>
        </w:rPr>
      </w:pPr>
      <w:r w:rsidRPr="009D1973">
        <w:rPr>
          <w:rStyle w:val="nfasissutil"/>
        </w:rPr>
        <w:t xml:space="preserve">  this.imgs[5] = loadImage(URL_IMGS+"contabilidad.png");</w:t>
      </w:r>
    </w:p>
    <w:p w14:paraId="1D71D789" w14:textId="77777777" w:rsidR="009D1973" w:rsidRPr="009D1973" w:rsidRDefault="009D1973" w:rsidP="000F694A">
      <w:pPr>
        <w:spacing w:line="240" w:lineRule="auto"/>
        <w:jc w:val="left"/>
        <w:rPr>
          <w:rStyle w:val="nfasissutil"/>
        </w:rPr>
      </w:pPr>
      <w:r w:rsidRPr="009D1973">
        <w:rPr>
          <w:rStyle w:val="nfasissutil"/>
        </w:rPr>
        <w:t xml:space="preserve">  this.imgs[6] = loadImage(URL_IMGS+"enlaces.png");</w:t>
      </w:r>
    </w:p>
    <w:p w14:paraId="336673EB" w14:textId="77777777" w:rsidR="009D1973" w:rsidRPr="009D1973" w:rsidRDefault="009D1973" w:rsidP="000F694A">
      <w:pPr>
        <w:spacing w:line="240" w:lineRule="auto"/>
        <w:jc w:val="left"/>
        <w:rPr>
          <w:rStyle w:val="nfasissutil"/>
        </w:rPr>
      </w:pPr>
      <w:r w:rsidRPr="009D1973">
        <w:rPr>
          <w:rStyle w:val="nfasissutil"/>
        </w:rPr>
        <w:t xml:space="preserve">  this.imgs[7] = loadImage(URL_IMGS+"file.png");</w:t>
      </w:r>
    </w:p>
    <w:p w14:paraId="7C79CD58" w14:textId="77777777" w:rsidR="009D1973" w:rsidRPr="009D1973" w:rsidRDefault="009D1973" w:rsidP="000F694A">
      <w:pPr>
        <w:spacing w:line="240" w:lineRule="auto"/>
        <w:jc w:val="left"/>
        <w:rPr>
          <w:rStyle w:val="nfasissutil"/>
        </w:rPr>
      </w:pPr>
      <w:r w:rsidRPr="009D1973">
        <w:rPr>
          <w:rStyle w:val="nfasissutil"/>
        </w:rPr>
        <w:t xml:space="preserve">  this.imgs[8] = loadImage(URL_IMGS+"user.png");</w:t>
      </w:r>
    </w:p>
    <w:p w14:paraId="67C7940A" w14:textId="77777777" w:rsidR="009D1973" w:rsidRPr="009D1973" w:rsidRDefault="009D1973" w:rsidP="000F694A">
      <w:pPr>
        <w:spacing w:line="240" w:lineRule="auto"/>
        <w:jc w:val="left"/>
        <w:rPr>
          <w:rStyle w:val="nfasissutil"/>
        </w:rPr>
      </w:pPr>
      <w:r w:rsidRPr="009D1973">
        <w:rPr>
          <w:rStyle w:val="nfasissutil"/>
        </w:rPr>
        <w:lastRenderedPageBreak/>
        <w:t xml:space="preserve">  this.imgs[9] = loadImage(URL_IMGS+"cristo1.jpg");</w:t>
      </w:r>
    </w:p>
    <w:p w14:paraId="6E873333" w14:textId="77777777" w:rsidR="009D1973" w:rsidRPr="009D1973" w:rsidRDefault="009D1973" w:rsidP="000F694A">
      <w:pPr>
        <w:spacing w:line="240" w:lineRule="auto"/>
        <w:jc w:val="left"/>
        <w:rPr>
          <w:rStyle w:val="nfasissutil"/>
        </w:rPr>
      </w:pPr>
      <w:r w:rsidRPr="009D1973">
        <w:rPr>
          <w:rStyle w:val="nfasissutil"/>
        </w:rPr>
        <w:t xml:space="preserve">  this.imgs[10] = loadImage(URL_IMGS+"cristo2.jpeg");</w:t>
      </w:r>
    </w:p>
    <w:p w14:paraId="53C41720" w14:textId="77777777" w:rsidR="009D1973" w:rsidRPr="009D1973" w:rsidRDefault="009D1973" w:rsidP="000F694A">
      <w:pPr>
        <w:spacing w:line="240" w:lineRule="auto"/>
        <w:jc w:val="left"/>
        <w:rPr>
          <w:rStyle w:val="nfasissutil"/>
        </w:rPr>
      </w:pPr>
      <w:r w:rsidRPr="009D1973">
        <w:rPr>
          <w:rStyle w:val="nfasissutil"/>
        </w:rPr>
        <w:t xml:space="preserve">  this.imgs[11] = loadImage(URL_IMGS+"cristo3.jpeg");</w:t>
      </w:r>
    </w:p>
    <w:p w14:paraId="24B7FA2C" w14:textId="77777777" w:rsidR="009D1973" w:rsidRPr="009D1973" w:rsidRDefault="009D1973" w:rsidP="000F694A">
      <w:pPr>
        <w:spacing w:line="240" w:lineRule="auto"/>
        <w:jc w:val="left"/>
        <w:rPr>
          <w:rStyle w:val="nfasissutil"/>
        </w:rPr>
      </w:pPr>
      <w:r w:rsidRPr="009D1973">
        <w:rPr>
          <w:rStyle w:val="nfasissutil"/>
        </w:rPr>
        <w:t xml:space="preserve">  this.imgs[12] = loadImage(URL_IMGS+"cristo4.jpeg");</w:t>
      </w:r>
    </w:p>
    <w:p w14:paraId="410531C4" w14:textId="77777777" w:rsidR="009D1973" w:rsidRPr="009D1973" w:rsidRDefault="009D1973" w:rsidP="000F694A">
      <w:pPr>
        <w:spacing w:line="240" w:lineRule="auto"/>
        <w:jc w:val="left"/>
        <w:rPr>
          <w:rStyle w:val="nfasissutil"/>
        </w:rPr>
      </w:pPr>
      <w:r w:rsidRPr="009D1973">
        <w:rPr>
          <w:rStyle w:val="nfasissutil"/>
        </w:rPr>
        <w:t>}</w:t>
      </w:r>
    </w:p>
    <w:p w14:paraId="7F53067D" w14:textId="77777777" w:rsidR="009D1973" w:rsidRPr="009D1973" w:rsidRDefault="009D1973" w:rsidP="000F694A">
      <w:pPr>
        <w:spacing w:line="240" w:lineRule="auto"/>
        <w:jc w:val="left"/>
        <w:rPr>
          <w:rStyle w:val="nfasissutil"/>
        </w:rPr>
      </w:pPr>
      <w:r w:rsidRPr="009D1973">
        <w:rPr>
          <w:rStyle w:val="nfasissutil"/>
        </w:rPr>
        <w:t>void setVectors() {</w:t>
      </w:r>
    </w:p>
    <w:p w14:paraId="2F2CE4E5" w14:textId="77777777" w:rsidR="009D1973" w:rsidRPr="009D1973" w:rsidRDefault="009D1973" w:rsidP="000F694A">
      <w:pPr>
        <w:spacing w:line="240" w:lineRule="auto"/>
        <w:jc w:val="left"/>
        <w:rPr>
          <w:rStyle w:val="nfasissutil"/>
        </w:rPr>
      </w:pPr>
      <w:r w:rsidRPr="009D1973">
        <w:rPr>
          <w:rStyle w:val="nfasissutil"/>
        </w:rPr>
        <w:t xml:space="preserve">  this.shapes = new PShape[2];</w:t>
      </w:r>
    </w:p>
    <w:p w14:paraId="6855E5DA" w14:textId="77777777" w:rsidR="009D1973" w:rsidRPr="009D1973" w:rsidRDefault="009D1973" w:rsidP="000F694A">
      <w:pPr>
        <w:spacing w:line="240" w:lineRule="auto"/>
        <w:jc w:val="left"/>
        <w:rPr>
          <w:rStyle w:val="nfasissutil"/>
        </w:rPr>
      </w:pPr>
      <w:r w:rsidRPr="009D1973">
        <w:rPr>
          <w:rStyle w:val="nfasissutil"/>
        </w:rPr>
        <w:t xml:space="preserve">  this.shapes[0] = loadShape(URL_VECTORS+"logoNegro.svg");</w:t>
      </w:r>
    </w:p>
    <w:p w14:paraId="425FD308" w14:textId="77777777" w:rsidR="009D1973" w:rsidRPr="009D1973" w:rsidRDefault="009D1973" w:rsidP="000F694A">
      <w:pPr>
        <w:spacing w:line="240" w:lineRule="auto"/>
        <w:jc w:val="left"/>
        <w:rPr>
          <w:rStyle w:val="nfasissutil"/>
        </w:rPr>
      </w:pPr>
      <w:r w:rsidRPr="009D1973">
        <w:rPr>
          <w:rStyle w:val="nfasissutil"/>
        </w:rPr>
        <w:t xml:space="preserve">  this.shapes[1] = loadShape(URL_VECTORS+"logoBlanco.svg");</w:t>
      </w:r>
    </w:p>
    <w:p w14:paraId="712FB6E4" w14:textId="77777777" w:rsidR="009D1973" w:rsidRPr="009D1973" w:rsidRDefault="009D1973" w:rsidP="000F694A">
      <w:pPr>
        <w:spacing w:line="240" w:lineRule="auto"/>
        <w:jc w:val="left"/>
        <w:rPr>
          <w:rStyle w:val="nfasissutil"/>
        </w:rPr>
      </w:pPr>
      <w:r w:rsidRPr="009D1973">
        <w:rPr>
          <w:rStyle w:val="nfasissutil"/>
        </w:rPr>
        <w:t>}</w:t>
      </w:r>
    </w:p>
    <w:p w14:paraId="4E8832A0" w14:textId="77777777" w:rsidR="009D1973" w:rsidRPr="009D1973" w:rsidRDefault="009D1973" w:rsidP="000F694A">
      <w:pPr>
        <w:spacing w:line="240" w:lineRule="auto"/>
        <w:jc w:val="left"/>
        <w:rPr>
          <w:rStyle w:val="nfasissutil"/>
        </w:rPr>
      </w:pPr>
    </w:p>
    <w:p w14:paraId="5A0B103F" w14:textId="77777777" w:rsidR="009D1973" w:rsidRPr="009D1973" w:rsidRDefault="009D1973" w:rsidP="000F694A">
      <w:pPr>
        <w:spacing w:line="240" w:lineRule="auto"/>
        <w:jc w:val="left"/>
        <w:rPr>
          <w:rStyle w:val="nfasissutil"/>
        </w:rPr>
      </w:pPr>
      <w:r w:rsidRPr="009D1973">
        <w:rPr>
          <w:rStyle w:val="nfasissutil"/>
        </w:rPr>
        <w:t>// Getter del número d'imatges</w:t>
      </w:r>
    </w:p>
    <w:p w14:paraId="757B1ED8" w14:textId="77777777" w:rsidR="009D1973" w:rsidRPr="009D1973" w:rsidRDefault="009D1973" w:rsidP="000F694A">
      <w:pPr>
        <w:spacing w:line="240" w:lineRule="auto"/>
        <w:jc w:val="left"/>
        <w:rPr>
          <w:rStyle w:val="nfasissutil"/>
        </w:rPr>
      </w:pPr>
      <w:r w:rsidRPr="009D1973">
        <w:rPr>
          <w:rStyle w:val="nfasissutil"/>
        </w:rPr>
        <w:t>int getNumImatges() {</w:t>
      </w:r>
    </w:p>
    <w:p w14:paraId="0F5B3C22" w14:textId="77777777" w:rsidR="009D1973" w:rsidRPr="009D1973" w:rsidRDefault="009D1973" w:rsidP="000F694A">
      <w:pPr>
        <w:spacing w:line="240" w:lineRule="auto"/>
        <w:jc w:val="left"/>
        <w:rPr>
          <w:rStyle w:val="nfasissutil"/>
        </w:rPr>
      </w:pPr>
      <w:r w:rsidRPr="009D1973">
        <w:rPr>
          <w:rStyle w:val="nfasissutil"/>
        </w:rPr>
        <w:t xml:space="preserve">  return this.imgs.length;</w:t>
      </w:r>
    </w:p>
    <w:p w14:paraId="3A1E9AF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432C2C42" w14:textId="77777777" w:rsidR="009D1973" w:rsidRPr="009D1973" w:rsidRDefault="009D1973" w:rsidP="000F694A">
      <w:pPr>
        <w:spacing w:line="240" w:lineRule="auto"/>
        <w:jc w:val="left"/>
        <w:rPr>
          <w:rStyle w:val="nfasissutil"/>
          <w:lang w:val="es-ES"/>
        </w:rPr>
      </w:pPr>
    </w:p>
    <w:p w14:paraId="10AAA5BD" w14:textId="77777777" w:rsidR="009D1973" w:rsidRPr="009D1973" w:rsidRDefault="009D1973" w:rsidP="000F694A">
      <w:pPr>
        <w:spacing w:line="240" w:lineRule="auto"/>
        <w:jc w:val="left"/>
        <w:rPr>
          <w:rStyle w:val="nfasissutil"/>
          <w:lang w:val="es-ES"/>
        </w:rPr>
      </w:pPr>
      <w:r w:rsidRPr="009D1973">
        <w:rPr>
          <w:rStyle w:val="nfasissutil"/>
          <w:lang w:val="es-ES"/>
        </w:rPr>
        <w:t>//getter de la imagen del logo (.png)</w:t>
      </w:r>
    </w:p>
    <w:p w14:paraId="7DA4FB41" w14:textId="77777777" w:rsidR="009D1973" w:rsidRPr="009D1973" w:rsidRDefault="009D1973" w:rsidP="000F694A">
      <w:pPr>
        <w:spacing w:line="240" w:lineRule="auto"/>
        <w:jc w:val="left"/>
        <w:rPr>
          <w:rStyle w:val="nfasissutil"/>
        </w:rPr>
      </w:pPr>
      <w:r w:rsidRPr="009D1973">
        <w:rPr>
          <w:rStyle w:val="nfasissutil"/>
        </w:rPr>
        <w:t>PImage getLogo() {</w:t>
      </w:r>
    </w:p>
    <w:p w14:paraId="3D47E446" w14:textId="77777777" w:rsidR="009D1973" w:rsidRPr="009D1973" w:rsidRDefault="009D1973" w:rsidP="000F694A">
      <w:pPr>
        <w:spacing w:line="240" w:lineRule="auto"/>
        <w:jc w:val="left"/>
        <w:rPr>
          <w:rStyle w:val="nfasissutil"/>
        </w:rPr>
      </w:pPr>
      <w:r w:rsidRPr="009D1973">
        <w:rPr>
          <w:rStyle w:val="nfasissutil"/>
        </w:rPr>
        <w:t xml:space="preserve">  return this.imgs[0];</w:t>
      </w:r>
    </w:p>
    <w:p w14:paraId="0A0D2E6B"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6BA824F" w14:textId="77777777" w:rsidR="009D1973" w:rsidRPr="009D1973" w:rsidRDefault="009D1973" w:rsidP="000F694A">
      <w:pPr>
        <w:spacing w:line="240" w:lineRule="auto"/>
        <w:jc w:val="left"/>
        <w:rPr>
          <w:rStyle w:val="nfasissutil"/>
          <w:lang w:val="es-ES"/>
        </w:rPr>
      </w:pPr>
    </w:p>
    <w:p w14:paraId="2C25D676" w14:textId="77777777" w:rsidR="009D1973" w:rsidRPr="009D1973" w:rsidRDefault="009D1973" w:rsidP="000F694A">
      <w:pPr>
        <w:spacing w:line="240" w:lineRule="auto"/>
        <w:jc w:val="left"/>
        <w:rPr>
          <w:rStyle w:val="nfasissutil"/>
          <w:lang w:val="es-ES"/>
        </w:rPr>
      </w:pPr>
      <w:r w:rsidRPr="009D1973">
        <w:rPr>
          <w:rStyle w:val="nfasissutil"/>
          <w:lang w:val="es-ES"/>
        </w:rPr>
        <w:t>// Getter de la imagen del fondo (mantón de manila)</w:t>
      </w:r>
    </w:p>
    <w:p w14:paraId="42A12477" w14:textId="77777777" w:rsidR="009D1973" w:rsidRPr="009D1973" w:rsidRDefault="009D1973" w:rsidP="000F694A">
      <w:pPr>
        <w:spacing w:line="240" w:lineRule="auto"/>
        <w:jc w:val="left"/>
        <w:rPr>
          <w:rStyle w:val="nfasissutil"/>
        </w:rPr>
      </w:pPr>
      <w:r w:rsidRPr="009D1973">
        <w:rPr>
          <w:rStyle w:val="nfasissutil"/>
        </w:rPr>
        <w:t>PImage getFondoManton() {</w:t>
      </w:r>
    </w:p>
    <w:p w14:paraId="3B00BA87" w14:textId="77777777" w:rsidR="009D1973" w:rsidRPr="009D1973" w:rsidRDefault="009D1973" w:rsidP="000F694A">
      <w:pPr>
        <w:spacing w:line="240" w:lineRule="auto"/>
        <w:jc w:val="left"/>
        <w:rPr>
          <w:rStyle w:val="nfasissutil"/>
        </w:rPr>
      </w:pPr>
      <w:r w:rsidRPr="009D1973">
        <w:rPr>
          <w:rStyle w:val="nfasissutil"/>
        </w:rPr>
        <w:t xml:space="preserve">  return  this.imgs[1];</w:t>
      </w:r>
    </w:p>
    <w:p w14:paraId="2600A9F5"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284D87A" w14:textId="77777777" w:rsidR="009D1973" w:rsidRPr="009D1973" w:rsidRDefault="009D1973" w:rsidP="000F694A">
      <w:pPr>
        <w:spacing w:line="240" w:lineRule="auto"/>
        <w:jc w:val="left"/>
        <w:rPr>
          <w:rStyle w:val="nfasissutil"/>
          <w:lang w:val="es-ES"/>
        </w:rPr>
      </w:pPr>
    </w:p>
    <w:p w14:paraId="3D7163D6" w14:textId="77777777" w:rsidR="009D1973" w:rsidRPr="009D1973" w:rsidRDefault="009D1973" w:rsidP="000F694A">
      <w:pPr>
        <w:spacing w:line="240" w:lineRule="auto"/>
        <w:jc w:val="left"/>
        <w:rPr>
          <w:rStyle w:val="nfasissutil"/>
          <w:lang w:val="es-ES"/>
        </w:rPr>
      </w:pPr>
      <w:r w:rsidRPr="009D1973">
        <w:rPr>
          <w:rStyle w:val="nfasissutil"/>
          <w:lang w:val="es-ES"/>
        </w:rPr>
        <w:t>// Getter del icono de la pestaña archivo</w:t>
      </w:r>
    </w:p>
    <w:p w14:paraId="420FE655" w14:textId="77777777" w:rsidR="009D1973" w:rsidRPr="009D1973" w:rsidRDefault="009D1973" w:rsidP="000F694A">
      <w:pPr>
        <w:spacing w:line="240" w:lineRule="auto"/>
        <w:jc w:val="left"/>
        <w:rPr>
          <w:rStyle w:val="nfasissutil"/>
        </w:rPr>
      </w:pPr>
      <w:r w:rsidRPr="009D1973">
        <w:rPr>
          <w:rStyle w:val="nfasissutil"/>
        </w:rPr>
        <w:t>PImage getIconArchivo() {</w:t>
      </w:r>
    </w:p>
    <w:p w14:paraId="77041056" w14:textId="77777777" w:rsidR="009D1973" w:rsidRPr="009D1973" w:rsidRDefault="009D1973" w:rsidP="000F694A">
      <w:pPr>
        <w:spacing w:line="240" w:lineRule="auto"/>
        <w:jc w:val="left"/>
        <w:rPr>
          <w:rStyle w:val="nfasissutil"/>
        </w:rPr>
      </w:pPr>
      <w:r w:rsidRPr="009D1973">
        <w:rPr>
          <w:rStyle w:val="nfasissutil"/>
        </w:rPr>
        <w:t xml:space="preserve">  return  this.imgs[2];</w:t>
      </w:r>
    </w:p>
    <w:p w14:paraId="71F39BB1"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29A8B73C" w14:textId="77777777" w:rsidR="009D1973" w:rsidRPr="009D1973" w:rsidRDefault="009D1973" w:rsidP="000F694A">
      <w:pPr>
        <w:spacing w:line="240" w:lineRule="auto"/>
        <w:jc w:val="left"/>
        <w:rPr>
          <w:rStyle w:val="nfasissutil"/>
          <w:lang w:val="es-ES"/>
        </w:rPr>
      </w:pPr>
    </w:p>
    <w:p w14:paraId="488A3BDC" w14:textId="77777777" w:rsidR="009D1973" w:rsidRPr="009D1973" w:rsidRDefault="009D1973" w:rsidP="000F694A">
      <w:pPr>
        <w:spacing w:line="240" w:lineRule="auto"/>
        <w:jc w:val="left"/>
        <w:rPr>
          <w:rStyle w:val="nfasissutil"/>
          <w:lang w:val="es-ES"/>
        </w:rPr>
      </w:pPr>
      <w:r w:rsidRPr="009D1973">
        <w:rPr>
          <w:rStyle w:val="nfasissutil"/>
          <w:lang w:val="es-ES"/>
        </w:rPr>
        <w:t>// Getter del icono de la pestaña Avisos</w:t>
      </w:r>
    </w:p>
    <w:p w14:paraId="7A273033" w14:textId="77777777" w:rsidR="009D1973" w:rsidRPr="009D1973" w:rsidRDefault="009D1973" w:rsidP="000F694A">
      <w:pPr>
        <w:spacing w:line="240" w:lineRule="auto"/>
        <w:jc w:val="left"/>
        <w:rPr>
          <w:rStyle w:val="nfasissutil"/>
        </w:rPr>
      </w:pPr>
      <w:r w:rsidRPr="009D1973">
        <w:rPr>
          <w:rStyle w:val="nfasissutil"/>
        </w:rPr>
        <w:t>PImage getIconAvisos() {</w:t>
      </w:r>
    </w:p>
    <w:p w14:paraId="4C710718" w14:textId="77777777" w:rsidR="009D1973" w:rsidRPr="009D1973" w:rsidRDefault="009D1973" w:rsidP="000F694A">
      <w:pPr>
        <w:spacing w:line="240" w:lineRule="auto"/>
        <w:jc w:val="left"/>
        <w:rPr>
          <w:rStyle w:val="nfasissutil"/>
        </w:rPr>
      </w:pPr>
      <w:r w:rsidRPr="009D1973">
        <w:rPr>
          <w:rStyle w:val="nfasissutil"/>
        </w:rPr>
        <w:t xml:space="preserve">  return  this.imgs[3];</w:t>
      </w:r>
    </w:p>
    <w:p w14:paraId="2729F338"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0F647A79" w14:textId="77777777" w:rsidR="009D1973" w:rsidRPr="009D1973" w:rsidRDefault="009D1973" w:rsidP="000F694A">
      <w:pPr>
        <w:spacing w:line="240" w:lineRule="auto"/>
        <w:jc w:val="left"/>
        <w:rPr>
          <w:rStyle w:val="nfasissutil"/>
          <w:lang w:val="es-ES"/>
        </w:rPr>
      </w:pPr>
    </w:p>
    <w:p w14:paraId="1CBB203E" w14:textId="77777777" w:rsidR="009D1973" w:rsidRPr="009D1973" w:rsidRDefault="009D1973" w:rsidP="000F694A">
      <w:pPr>
        <w:spacing w:line="240" w:lineRule="auto"/>
        <w:jc w:val="left"/>
        <w:rPr>
          <w:rStyle w:val="nfasissutil"/>
          <w:lang w:val="es-ES"/>
        </w:rPr>
      </w:pPr>
      <w:r w:rsidRPr="009D1973">
        <w:rPr>
          <w:rStyle w:val="nfasissutil"/>
          <w:lang w:val="es-ES"/>
        </w:rPr>
        <w:t>// Getter del icono de la pestaña Censo</w:t>
      </w:r>
    </w:p>
    <w:p w14:paraId="51D0AB69" w14:textId="77777777" w:rsidR="009D1973" w:rsidRPr="009D1973" w:rsidRDefault="009D1973" w:rsidP="000F694A">
      <w:pPr>
        <w:spacing w:line="240" w:lineRule="auto"/>
        <w:jc w:val="left"/>
        <w:rPr>
          <w:rStyle w:val="nfasissutil"/>
        </w:rPr>
      </w:pPr>
      <w:r w:rsidRPr="009D1973">
        <w:rPr>
          <w:rStyle w:val="nfasissutil"/>
        </w:rPr>
        <w:t>PImage getIconCenso() {</w:t>
      </w:r>
    </w:p>
    <w:p w14:paraId="4D4CC086" w14:textId="77777777" w:rsidR="009D1973" w:rsidRPr="009D1973" w:rsidRDefault="009D1973" w:rsidP="000F694A">
      <w:pPr>
        <w:spacing w:line="240" w:lineRule="auto"/>
        <w:jc w:val="left"/>
        <w:rPr>
          <w:rStyle w:val="nfasissutil"/>
        </w:rPr>
      </w:pPr>
      <w:r w:rsidRPr="009D1973">
        <w:rPr>
          <w:rStyle w:val="nfasissutil"/>
        </w:rPr>
        <w:t xml:space="preserve">  return  this.imgs[4];</w:t>
      </w:r>
    </w:p>
    <w:p w14:paraId="1482A54E"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730C65E4" w14:textId="77777777" w:rsidR="009D1973" w:rsidRPr="009D1973" w:rsidRDefault="009D1973" w:rsidP="000F694A">
      <w:pPr>
        <w:spacing w:line="240" w:lineRule="auto"/>
        <w:jc w:val="left"/>
        <w:rPr>
          <w:rStyle w:val="nfasissutil"/>
          <w:lang w:val="es-ES"/>
        </w:rPr>
      </w:pPr>
    </w:p>
    <w:p w14:paraId="3DADE3C0" w14:textId="77777777" w:rsidR="009D1973" w:rsidRPr="009D1973" w:rsidRDefault="009D1973" w:rsidP="000F694A">
      <w:pPr>
        <w:spacing w:line="240" w:lineRule="auto"/>
        <w:jc w:val="left"/>
        <w:rPr>
          <w:rStyle w:val="nfasissutil"/>
          <w:lang w:val="es-ES"/>
        </w:rPr>
      </w:pPr>
      <w:r w:rsidRPr="009D1973">
        <w:rPr>
          <w:rStyle w:val="nfasissutil"/>
          <w:lang w:val="es-ES"/>
        </w:rPr>
        <w:t>// Getter del icono de la pestaña Contabilidad</w:t>
      </w:r>
    </w:p>
    <w:p w14:paraId="53070368" w14:textId="77777777" w:rsidR="009D1973" w:rsidRPr="009D1973" w:rsidRDefault="009D1973" w:rsidP="000F694A">
      <w:pPr>
        <w:spacing w:line="240" w:lineRule="auto"/>
        <w:jc w:val="left"/>
        <w:rPr>
          <w:rStyle w:val="nfasissutil"/>
        </w:rPr>
      </w:pPr>
      <w:r w:rsidRPr="009D1973">
        <w:rPr>
          <w:rStyle w:val="nfasissutil"/>
        </w:rPr>
        <w:t>PImage getIconContabilidad() {</w:t>
      </w:r>
    </w:p>
    <w:p w14:paraId="4F1A91A2" w14:textId="77777777" w:rsidR="009D1973" w:rsidRPr="009D1973" w:rsidRDefault="009D1973" w:rsidP="000F694A">
      <w:pPr>
        <w:spacing w:line="240" w:lineRule="auto"/>
        <w:jc w:val="left"/>
        <w:rPr>
          <w:rStyle w:val="nfasissutil"/>
        </w:rPr>
      </w:pPr>
      <w:r w:rsidRPr="009D1973">
        <w:rPr>
          <w:rStyle w:val="nfasissutil"/>
        </w:rPr>
        <w:t xml:space="preserve">  return  this.imgs[5];</w:t>
      </w:r>
    </w:p>
    <w:p w14:paraId="4951E06C"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51B70A4" w14:textId="77777777" w:rsidR="009D1973" w:rsidRPr="009D1973" w:rsidRDefault="009D1973" w:rsidP="000F694A">
      <w:pPr>
        <w:spacing w:line="240" w:lineRule="auto"/>
        <w:jc w:val="left"/>
        <w:rPr>
          <w:rStyle w:val="nfasissutil"/>
          <w:lang w:val="es-ES"/>
        </w:rPr>
      </w:pPr>
    </w:p>
    <w:p w14:paraId="68BD2283" w14:textId="77777777" w:rsidR="009D1973" w:rsidRPr="009D1973" w:rsidRDefault="009D1973" w:rsidP="000F694A">
      <w:pPr>
        <w:spacing w:line="240" w:lineRule="auto"/>
        <w:jc w:val="left"/>
        <w:rPr>
          <w:rStyle w:val="nfasissutil"/>
          <w:lang w:val="es-ES"/>
        </w:rPr>
      </w:pPr>
      <w:r w:rsidRPr="009D1973">
        <w:rPr>
          <w:rStyle w:val="nfasissutil"/>
          <w:lang w:val="es-ES"/>
        </w:rPr>
        <w:t>// Getter del icono de la pestaña archivo</w:t>
      </w:r>
    </w:p>
    <w:p w14:paraId="3AE1DAC0" w14:textId="77777777" w:rsidR="009D1973" w:rsidRPr="009D1973" w:rsidRDefault="009D1973" w:rsidP="000F694A">
      <w:pPr>
        <w:spacing w:line="240" w:lineRule="auto"/>
        <w:jc w:val="left"/>
        <w:rPr>
          <w:rStyle w:val="nfasissutil"/>
        </w:rPr>
      </w:pPr>
      <w:r w:rsidRPr="009D1973">
        <w:rPr>
          <w:rStyle w:val="nfasissutil"/>
        </w:rPr>
        <w:t>PImage getIconEnlaces() {</w:t>
      </w:r>
    </w:p>
    <w:p w14:paraId="0591C574" w14:textId="77777777" w:rsidR="009D1973" w:rsidRPr="009D1973" w:rsidRDefault="009D1973" w:rsidP="000F694A">
      <w:pPr>
        <w:spacing w:line="240" w:lineRule="auto"/>
        <w:jc w:val="left"/>
        <w:rPr>
          <w:rStyle w:val="nfasissutil"/>
        </w:rPr>
      </w:pPr>
      <w:r w:rsidRPr="009D1973">
        <w:rPr>
          <w:rStyle w:val="nfasissutil"/>
        </w:rPr>
        <w:t xml:space="preserve">  return  this.imgs[6];</w:t>
      </w:r>
    </w:p>
    <w:p w14:paraId="4450B47A" w14:textId="77777777" w:rsidR="009D1973" w:rsidRPr="009D1973" w:rsidRDefault="009D1973" w:rsidP="000F694A">
      <w:pPr>
        <w:spacing w:line="240" w:lineRule="auto"/>
        <w:jc w:val="left"/>
        <w:rPr>
          <w:rStyle w:val="nfasissutil"/>
        </w:rPr>
      </w:pPr>
      <w:r w:rsidRPr="009D1973">
        <w:rPr>
          <w:rStyle w:val="nfasissutil"/>
        </w:rPr>
        <w:t>}</w:t>
      </w:r>
    </w:p>
    <w:p w14:paraId="67289525" w14:textId="77777777" w:rsidR="009D1973" w:rsidRPr="009D1973" w:rsidRDefault="009D1973" w:rsidP="000F694A">
      <w:pPr>
        <w:spacing w:line="240" w:lineRule="auto"/>
        <w:jc w:val="left"/>
        <w:rPr>
          <w:rStyle w:val="nfasissutil"/>
        </w:rPr>
      </w:pPr>
    </w:p>
    <w:p w14:paraId="1AEE8AB4" w14:textId="77777777" w:rsidR="009D1973" w:rsidRPr="009D1973" w:rsidRDefault="009D1973" w:rsidP="000F694A">
      <w:pPr>
        <w:spacing w:line="240" w:lineRule="auto"/>
        <w:jc w:val="left"/>
        <w:rPr>
          <w:rStyle w:val="nfasissutil"/>
        </w:rPr>
      </w:pPr>
      <w:r w:rsidRPr="009D1973">
        <w:rPr>
          <w:rStyle w:val="nfasissutil"/>
        </w:rPr>
        <w:lastRenderedPageBreak/>
        <w:t>// Getter del icono file</w:t>
      </w:r>
    </w:p>
    <w:p w14:paraId="4C4BE233" w14:textId="77777777" w:rsidR="009D1973" w:rsidRPr="009D1973" w:rsidRDefault="009D1973" w:rsidP="000F694A">
      <w:pPr>
        <w:spacing w:line="240" w:lineRule="auto"/>
        <w:jc w:val="left"/>
        <w:rPr>
          <w:rStyle w:val="nfasissutil"/>
        </w:rPr>
      </w:pPr>
      <w:r w:rsidRPr="009D1973">
        <w:rPr>
          <w:rStyle w:val="nfasissutil"/>
        </w:rPr>
        <w:t>PImage getIconFile() {</w:t>
      </w:r>
    </w:p>
    <w:p w14:paraId="16318AF5" w14:textId="77777777" w:rsidR="009D1973" w:rsidRPr="009D1973" w:rsidRDefault="009D1973" w:rsidP="000F694A">
      <w:pPr>
        <w:spacing w:line="240" w:lineRule="auto"/>
        <w:jc w:val="left"/>
        <w:rPr>
          <w:rStyle w:val="nfasissutil"/>
        </w:rPr>
      </w:pPr>
      <w:r w:rsidRPr="009D1973">
        <w:rPr>
          <w:rStyle w:val="nfasissutil"/>
        </w:rPr>
        <w:t xml:space="preserve">  return  this.imgs[7];</w:t>
      </w:r>
    </w:p>
    <w:p w14:paraId="05AC96F9" w14:textId="77777777" w:rsidR="009D1973" w:rsidRPr="009D1973" w:rsidRDefault="009D1973" w:rsidP="000F694A">
      <w:pPr>
        <w:spacing w:line="240" w:lineRule="auto"/>
        <w:jc w:val="left"/>
        <w:rPr>
          <w:rStyle w:val="nfasissutil"/>
        </w:rPr>
      </w:pPr>
      <w:r w:rsidRPr="009D1973">
        <w:rPr>
          <w:rStyle w:val="nfasissutil"/>
        </w:rPr>
        <w:t>}</w:t>
      </w:r>
    </w:p>
    <w:p w14:paraId="49288A40" w14:textId="77777777" w:rsidR="009D1973" w:rsidRPr="009D1973" w:rsidRDefault="009D1973" w:rsidP="000F694A">
      <w:pPr>
        <w:spacing w:line="240" w:lineRule="auto"/>
        <w:jc w:val="left"/>
        <w:rPr>
          <w:rStyle w:val="nfasissutil"/>
        </w:rPr>
      </w:pPr>
    </w:p>
    <w:p w14:paraId="334C9124" w14:textId="77777777" w:rsidR="009D1973" w:rsidRPr="009D1973" w:rsidRDefault="009D1973" w:rsidP="000F694A">
      <w:pPr>
        <w:spacing w:line="240" w:lineRule="auto"/>
        <w:jc w:val="left"/>
        <w:rPr>
          <w:rStyle w:val="nfasissutil"/>
        </w:rPr>
      </w:pPr>
      <w:r w:rsidRPr="009D1973">
        <w:rPr>
          <w:rStyle w:val="nfasissutil"/>
        </w:rPr>
        <w:t>// Getter del icono user</w:t>
      </w:r>
    </w:p>
    <w:p w14:paraId="1B68EE64" w14:textId="77777777" w:rsidR="009D1973" w:rsidRPr="009D1973" w:rsidRDefault="009D1973" w:rsidP="000F694A">
      <w:pPr>
        <w:spacing w:line="240" w:lineRule="auto"/>
        <w:jc w:val="left"/>
        <w:rPr>
          <w:rStyle w:val="nfasissutil"/>
        </w:rPr>
      </w:pPr>
      <w:r w:rsidRPr="009D1973">
        <w:rPr>
          <w:rStyle w:val="nfasissutil"/>
        </w:rPr>
        <w:t>PImage getIconUser() {</w:t>
      </w:r>
    </w:p>
    <w:p w14:paraId="238E43C7" w14:textId="77777777" w:rsidR="009D1973" w:rsidRPr="009D1973" w:rsidRDefault="009D1973" w:rsidP="000F694A">
      <w:pPr>
        <w:spacing w:line="240" w:lineRule="auto"/>
        <w:jc w:val="left"/>
        <w:rPr>
          <w:rStyle w:val="nfasissutil"/>
        </w:rPr>
      </w:pPr>
      <w:r w:rsidRPr="009D1973">
        <w:rPr>
          <w:rStyle w:val="nfasissutil"/>
        </w:rPr>
        <w:t xml:space="preserve">  return  this.imgs[8];</w:t>
      </w:r>
    </w:p>
    <w:p w14:paraId="23CAEDC8"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3B10C5E2" w14:textId="77777777" w:rsidR="009D1973" w:rsidRPr="009D1973" w:rsidRDefault="009D1973" w:rsidP="000F694A">
      <w:pPr>
        <w:spacing w:line="240" w:lineRule="auto"/>
        <w:jc w:val="left"/>
        <w:rPr>
          <w:rStyle w:val="nfasissutil"/>
          <w:lang w:val="es-ES"/>
        </w:rPr>
      </w:pPr>
    </w:p>
    <w:p w14:paraId="0D8439BC" w14:textId="77777777" w:rsidR="009D1973" w:rsidRPr="009D1973" w:rsidRDefault="009D1973" w:rsidP="000F694A">
      <w:pPr>
        <w:spacing w:line="240" w:lineRule="auto"/>
        <w:jc w:val="left"/>
        <w:rPr>
          <w:rStyle w:val="nfasissutil"/>
          <w:lang w:val="es-ES"/>
        </w:rPr>
      </w:pPr>
    </w:p>
    <w:p w14:paraId="24A7917A" w14:textId="77777777" w:rsidR="009D1973" w:rsidRPr="009D1973" w:rsidRDefault="009D1973" w:rsidP="000F694A">
      <w:pPr>
        <w:spacing w:line="240" w:lineRule="auto"/>
        <w:jc w:val="left"/>
        <w:rPr>
          <w:rStyle w:val="nfasissutil"/>
          <w:lang w:val="es-ES"/>
        </w:rPr>
      </w:pPr>
      <w:r w:rsidRPr="009D1973">
        <w:rPr>
          <w:rStyle w:val="nfasissutil"/>
          <w:lang w:val="es-ES"/>
        </w:rPr>
        <w:t>// Getter de la imagen i-ésima</w:t>
      </w:r>
    </w:p>
    <w:p w14:paraId="4B84C74B" w14:textId="77777777" w:rsidR="009D1973" w:rsidRPr="009D1973" w:rsidRDefault="009D1973" w:rsidP="000F694A">
      <w:pPr>
        <w:spacing w:line="240" w:lineRule="auto"/>
        <w:jc w:val="left"/>
        <w:rPr>
          <w:rStyle w:val="nfasissutil"/>
        </w:rPr>
      </w:pPr>
      <w:r w:rsidRPr="009D1973">
        <w:rPr>
          <w:rStyle w:val="nfasissutil"/>
        </w:rPr>
        <w:t>PImage getImgAt(int i) {</w:t>
      </w:r>
    </w:p>
    <w:p w14:paraId="3FDE5725" w14:textId="77777777" w:rsidR="009D1973" w:rsidRPr="009D1973" w:rsidRDefault="009D1973" w:rsidP="000F694A">
      <w:pPr>
        <w:spacing w:line="240" w:lineRule="auto"/>
        <w:jc w:val="left"/>
        <w:rPr>
          <w:rStyle w:val="nfasissutil"/>
        </w:rPr>
      </w:pPr>
      <w:r w:rsidRPr="009D1973">
        <w:rPr>
          <w:rStyle w:val="nfasissutil"/>
        </w:rPr>
        <w:t xml:space="preserve">  return this.imgs[i];</w:t>
      </w:r>
    </w:p>
    <w:p w14:paraId="4FC20A8C" w14:textId="77777777" w:rsidR="009D1973" w:rsidRPr="009D1973" w:rsidRDefault="009D1973" w:rsidP="000F694A">
      <w:pPr>
        <w:spacing w:line="240" w:lineRule="auto"/>
        <w:jc w:val="left"/>
        <w:rPr>
          <w:rStyle w:val="nfasissutil"/>
        </w:rPr>
      </w:pPr>
      <w:r w:rsidRPr="009D1973">
        <w:rPr>
          <w:rStyle w:val="nfasissutil"/>
        </w:rPr>
        <w:t>}</w:t>
      </w:r>
    </w:p>
    <w:p w14:paraId="621B6A1C" w14:textId="77777777" w:rsidR="009D1973" w:rsidRPr="009D1973" w:rsidRDefault="009D1973" w:rsidP="000F694A">
      <w:pPr>
        <w:spacing w:line="240" w:lineRule="auto"/>
        <w:jc w:val="left"/>
        <w:rPr>
          <w:rStyle w:val="nfasissutil"/>
        </w:rPr>
      </w:pPr>
    </w:p>
    <w:p w14:paraId="50C2986D" w14:textId="77777777" w:rsidR="009D1973" w:rsidRPr="009D1973" w:rsidRDefault="009D1973" w:rsidP="000F694A">
      <w:pPr>
        <w:spacing w:line="240" w:lineRule="auto"/>
        <w:jc w:val="left"/>
        <w:rPr>
          <w:rStyle w:val="nfasissutil"/>
        </w:rPr>
      </w:pPr>
      <w:r w:rsidRPr="009D1973">
        <w:rPr>
          <w:rStyle w:val="nfasissutil"/>
        </w:rPr>
        <w:t>// Getter del número d'imatges vectorials</w:t>
      </w:r>
    </w:p>
    <w:p w14:paraId="545E68C9" w14:textId="77777777" w:rsidR="009D1973" w:rsidRPr="009D1973" w:rsidRDefault="009D1973" w:rsidP="000F694A">
      <w:pPr>
        <w:spacing w:line="240" w:lineRule="auto"/>
        <w:jc w:val="left"/>
        <w:rPr>
          <w:rStyle w:val="nfasissutil"/>
        </w:rPr>
      </w:pPr>
      <w:r w:rsidRPr="009D1973">
        <w:rPr>
          <w:rStyle w:val="nfasissutil"/>
        </w:rPr>
        <w:t>int getNumVectors() {</w:t>
      </w:r>
    </w:p>
    <w:p w14:paraId="44E6C308" w14:textId="77777777" w:rsidR="009D1973" w:rsidRPr="009D1973" w:rsidRDefault="009D1973" w:rsidP="000F694A">
      <w:pPr>
        <w:spacing w:line="240" w:lineRule="auto"/>
        <w:jc w:val="left"/>
        <w:rPr>
          <w:rStyle w:val="nfasissutil"/>
        </w:rPr>
      </w:pPr>
      <w:r w:rsidRPr="009D1973">
        <w:rPr>
          <w:rStyle w:val="nfasissutil"/>
        </w:rPr>
        <w:t xml:space="preserve">  return this.shapes.length;</w:t>
      </w:r>
    </w:p>
    <w:p w14:paraId="63D4E5D7"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7982646F" w14:textId="77777777" w:rsidR="009D1973" w:rsidRPr="009D1973" w:rsidRDefault="009D1973" w:rsidP="000F694A">
      <w:pPr>
        <w:spacing w:line="240" w:lineRule="auto"/>
        <w:jc w:val="left"/>
        <w:rPr>
          <w:rStyle w:val="nfasissutil"/>
          <w:lang w:val="es-ES"/>
        </w:rPr>
      </w:pPr>
    </w:p>
    <w:p w14:paraId="1A53F5C8" w14:textId="77777777" w:rsidR="009D1973" w:rsidRPr="009D1973" w:rsidRDefault="009D1973" w:rsidP="000F694A">
      <w:pPr>
        <w:spacing w:line="240" w:lineRule="auto"/>
        <w:jc w:val="left"/>
        <w:rPr>
          <w:rStyle w:val="nfasissutil"/>
          <w:lang w:val="es-ES"/>
        </w:rPr>
      </w:pPr>
      <w:r w:rsidRPr="009D1973">
        <w:rPr>
          <w:rStyle w:val="nfasissutil"/>
          <w:lang w:val="es-ES"/>
        </w:rPr>
        <w:t>// Getter de la imatge del logo</w:t>
      </w:r>
    </w:p>
    <w:p w14:paraId="2208AC16" w14:textId="77777777" w:rsidR="009D1973" w:rsidRPr="009D1973" w:rsidRDefault="009D1973" w:rsidP="000F694A">
      <w:pPr>
        <w:spacing w:line="240" w:lineRule="auto"/>
        <w:jc w:val="left"/>
        <w:rPr>
          <w:rStyle w:val="nfasissutil"/>
        </w:rPr>
      </w:pPr>
      <w:r w:rsidRPr="009D1973">
        <w:rPr>
          <w:rStyle w:val="nfasissutil"/>
        </w:rPr>
        <w:t>PShape getSVGLogo() {</w:t>
      </w:r>
    </w:p>
    <w:p w14:paraId="41BE84D6" w14:textId="77777777" w:rsidR="009D1973" w:rsidRPr="009D1973" w:rsidRDefault="009D1973" w:rsidP="000F694A">
      <w:pPr>
        <w:spacing w:line="240" w:lineRule="auto"/>
        <w:jc w:val="left"/>
        <w:rPr>
          <w:rStyle w:val="nfasissutil"/>
        </w:rPr>
      </w:pPr>
      <w:r w:rsidRPr="009D1973">
        <w:rPr>
          <w:rStyle w:val="nfasissutil"/>
        </w:rPr>
        <w:t xml:space="preserve">  return  this.shapes[1];</w:t>
      </w:r>
    </w:p>
    <w:p w14:paraId="44FACC1A"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6474CA6C" w14:textId="77777777" w:rsidR="009D1973" w:rsidRPr="009D1973" w:rsidRDefault="009D1973" w:rsidP="000F694A">
      <w:pPr>
        <w:spacing w:line="240" w:lineRule="auto"/>
        <w:jc w:val="left"/>
        <w:rPr>
          <w:rStyle w:val="nfasissutil"/>
          <w:lang w:val="es-ES"/>
        </w:rPr>
      </w:pPr>
    </w:p>
    <w:p w14:paraId="6F868E4A" w14:textId="77777777" w:rsidR="009D1973" w:rsidRPr="009D1973" w:rsidRDefault="009D1973" w:rsidP="000F694A">
      <w:pPr>
        <w:spacing w:line="240" w:lineRule="auto"/>
        <w:jc w:val="left"/>
        <w:rPr>
          <w:rStyle w:val="nfasissutil"/>
          <w:lang w:val="es-ES"/>
        </w:rPr>
      </w:pPr>
    </w:p>
    <w:p w14:paraId="180D8CCB" w14:textId="77777777" w:rsidR="009D1973" w:rsidRPr="009D1973" w:rsidRDefault="009D1973" w:rsidP="000F694A">
      <w:pPr>
        <w:spacing w:line="240" w:lineRule="auto"/>
        <w:jc w:val="left"/>
        <w:rPr>
          <w:rStyle w:val="nfasissutil"/>
          <w:lang w:val="es-ES"/>
        </w:rPr>
      </w:pPr>
      <w:r w:rsidRPr="009D1973">
        <w:rPr>
          <w:rStyle w:val="nfasissutil"/>
          <w:lang w:val="es-ES"/>
        </w:rPr>
        <w:t>// Dibuja el logo</w:t>
      </w:r>
    </w:p>
    <w:p w14:paraId="5ADF0E67" w14:textId="77777777" w:rsidR="009D1973" w:rsidRPr="009D1973" w:rsidRDefault="009D1973" w:rsidP="000F694A">
      <w:pPr>
        <w:spacing w:line="240" w:lineRule="auto"/>
        <w:jc w:val="left"/>
        <w:rPr>
          <w:rStyle w:val="nfasissutil"/>
          <w:lang w:val="es-ES"/>
        </w:rPr>
      </w:pPr>
      <w:r w:rsidRPr="009D1973">
        <w:rPr>
          <w:rStyle w:val="nfasissutil"/>
          <w:lang w:val="es-ES"/>
        </w:rPr>
        <w:t>void displayLogo() {</w:t>
      </w:r>
    </w:p>
    <w:p w14:paraId="3A386A46" w14:textId="77777777" w:rsidR="009D1973" w:rsidRPr="009D1973" w:rsidRDefault="009D1973" w:rsidP="000F694A">
      <w:pPr>
        <w:spacing w:line="240" w:lineRule="auto"/>
        <w:jc w:val="left"/>
        <w:rPr>
          <w:rStyle w:val="nfasissutil"/>
          <w:lang w:val="es-ES"/>
        </w:rPr>
      </w:pPr>
      <w:r w:rsidRPr="009D1973">
        <w:rPr>
          <w:rStyle w:val="nfasissutil"/>
          <w:lang w:val="es-ES"/>
        </w:rPr>
        <w:t xml:space="preserve">  image(getLogo(), 30, 20, logoWidth, logoHeight);</w:t>
      </w:r>
    </w:p>
    <w:p w14:paraId="2151C5A4" w14:textId="77777777" w:rsidR="009D1973" w:rsidRPr="009D1973" w:rsidRDefault="009D1973" w:rsidP="000F694A">
      <w:pPr>
        <w:spacing w:line="240" w:lineRule="auto"/>
        <w:jc w:val="left"/>
        <w:rPr>
          <w:rStyle w:val="nfasissutil"/>
          <w:lang w:val="es-ES"/>
        </w:rPr>
      </w:pPr>
      <w:r w:rsidRPr="009D1973">
        <w:rPr>
          <w:rStyle w:val="nfasissutil"/>
          <w:lang w:val="es-ES"/>
        </w:rPr>
        <w:t>}</w:t>
      </w:r>
    </w:p>
    <w:p w14:paraId="5917DF9F" w14:textId="77777777" w:rsidR="009D1973" w:rsidRPr="009D1973" w:rsidRDefault="009D1973" w:rsidP="000F694A">
      <w:pPr>
        <w:spacing w:line="240" w:lineRule="auto"/>
        <w:jc w:val="left"/>
        <w:rPr>
          <w:rStyle w:val="nfasissutil"/>
          <w:lang w:val="es-ES"/>
        </w:rPr>
      </w:pPr>
    </w:p>
    <w:p w14:paraId="03EAB5B3" w14:textId="77777777" w:rsidR="009D1973" w:rsidRPr="009D1973" w:rsidRDefault="009D1973" w:rsidP="000F694A">
      <w:pPr>
        <w:spacing w:line="240" w:lineRule="auto"/>
        <w:jc w:val="left"/>
        <w:rPr>
          <w:rStyle w:val="nfasissutil"/>
          <w:lang w:val="es-ES"/>
        </w:rPr>
      </w:pPr>
      <w:r w:rsidRPr="009D1973">
        <w:rPr>
          <w:rStyle w:val="nfasissutil"/>
          <w:lang w:val="es-ES"/>
        </w:rPr>
        <w:t>// Dibuja la imágen i-ésima</w:t>
      </w:r>
    </w:p>
    <w:p w14:paraId="5E494CD2" w14:textId="77777777" w:rsidR="009D1973" w:rsidRPr="009D1973" w:rsidRDefault="009D1973" w:rsidP="000F694A">
      <w:pPr>
        <w:spacing w:line="240" w:lineRule="auto"/>
        <w:jc w:val="left"/>
        <w:rPr>
          <w:rStyle w:val="nfasissutil"/>
        </w:rPr>
      </w:pPr>
      <w:r w:rsidRPr="009D1973">
        <w:rPr>
          <w:rStyle w:val="nfasissutil"/>
        </w:rPr>
        <w:t>void displayImg(int i, float x, float y, float w, float h) {</w:t>
      </w:r>
    </w:p>
    <w:p w14:paraId="3D15085A" w14:textId="77777777" w:rsidR="009D1973" w:rsidRPr="000F694A" w:rsidRDefault="009D1973" w:rsidP="000F694A">
      <w:pPr>
        <w:spacing w:line="240" w:lineRule="auto"/>
        <w:jc w:val="left"/>
        <w:rPr>
          <w:rStyle w:val="nfasissutil"/>
        </w:rPr>
      </w:pPr>
      <w:r w:rsidRPr="009D1973">
        <w:rPr>
          <w:rStyle w:val="nfasissutil"/>
        </w:rPr>
        <w:t xml:space="preserve">  </w:t>
      </w:r>
      <w:r w:rsidRPr="000F694A">
        <w:rPr>
          <w:rStyle w:val="nfasissutil"/>
        </w:rPr>
        <w:t>image(getImgAt(i), x, y, w, h);</w:t>
      </w:r>
    </w:p>
    <w:p w14:paraId="54BE720F" w14:textId="6AEE4C65" w:rsidR="009D1973" w:rsidRDefault="009D1973" w:rsidP="000F694A">
      <w:pPr>
        <w:spacing w:line="240" w:lineRule="auto"/>
        <w:jc w:val="left"/>
        <w:rPr>
          <w:rStyle w:val="nfasissutil"/>
          <w:lang w:val="es-ES"/>
        </w:rPr>
      </w:pPr>
      <w:r w:rsidRPr="009D1973">
        <w:rPr>
          <w:rStyle w:val="nfasissutil"/>
          <w:lang w:val="es-ES"/>
        </w:rPr>
        <w:t>}</w:t>
      </w:r>
    </w:p>
    <w:p w14:paraId="3528514A" w14:textId="77777777" w:rsidR="009D1973" w:rsidRDefault="009D1973" w:rsidP="000F694A">
      <w:pPr>
        <w:spacing w:line="240" w:lineRule="auto"/>
        <w:jc w:val="left"/>
        <w:rPr>
          <w:rStyle w:val="nfasissutil"/>
          <w:lang w:val="es-ES"/>
        </w:rPr>
      </w:pPr>
    </w:p>
    <w:p w14:paraId="6E2088B3" w14:textId="7D37363E" w:rsidR="009D1973" w:rsidRDefault="000F694A" w:rsidP="000F694A">
      <w:pPr>
        <w:spacing w:line="240" w:lineRule="auto"/>
        <w:jc w:val="left"/>
        <w:rPr>
          <w:rStyle w:val="nfasissutil"/>
          <w:b/>
          <w:bCs/>
          <w:lang w:val="es-ES"/>
        </w:rPr>
      </w:pPr>
      <w:r>
        <w:rPr>
          <w:rStyle w:val="nfasissutil"/>
          <w:b/>
          <w:bCs/>
          <w:lang w:val="es-ES"/>
        </w:rPr>
        <w:t>OpenPdf</w:t>
      </w:r>
    </w:p>
    <w:p w14:paraId="20076737" w14:textId="77777777" w:rsidR="000F694A" w:rsidRDefault="000F694A" w:rsidP="000F694A">
      <w:pPr>
        <w:spacing w:line="240" w:lineRule="auto"/>
        <w:jc w:val="left"/>
        <w:rPr>
          <w:rStyle w:val="nfasissutil"/>
          <w:b/>
          <w:bCs/>
          <w:lang w:val="es-ES"/>
        </w:rPr>
      </w:pPr>
    </w:p>
    <w:p w14:paraId="29865A2E" w14:textId="77777777" w:rsidR="000F694A" w:rsidRPr="000F694A" w:rsidRDefault="000F694A" w:rsidP="000F694A">
      <w:pPr>
        <w:spacing w:line="240" w:lineRule="auto"/>
        <w:jc w:val="left"/>
        <w:rPr>
          <w:rStyle w:val="nfasissutil"/>
          <w:lang w:val="es-ES"/>
        </w:rPr>
      </w:pPr>
      <w:r w:rsidRPr="000F694A">
        <w:rPr>
          <w:rStyle w:val="nfasissutil"/>
          <w:lang w:val="es-ES"/>
        </w:rPr>
        <w:t>//Nombre de los archivos PDF</w:t>
      </w:r>
    </w:p>
    <w:p w14:paraId="223E7100" w14:textId="77777777" w:rsidR="000F694A" w:rsidRPr="000F694A" w:rsidRDefault="000F694A" w:rsidP="000F694A">
      <w:pPr>
        <w:spacing w:line="240" w:lineRule="auto"/>
        <w:jc w:val="left"/>
        <w:rPr>
          <w:rStyle w:val="nfasissutil"/>
          <w:lang w:val="es-ES"/>
        </w:rPr>
      </w:pPr>
      <w:r w:rsidRPr="000F694A">
        <w:rPr>
          <w:rStyle w:val="nfasissutil"/>
          <w:lang w:val="es-ES"/>
        </w:rPr>
        <w:t>String titulo1="";</w:t>
      </w:r>
    </w:p>
    <w:p w14:paraId="5081E21E" w14:textId="77777777" w:rsidR="000F694A" w:rsidRPr="000F694A" w:rsidRDefault="000F694A" w:rsidP="000F694A">
      <w:pPr>
        <w:spacing w:line="240" w:lineRule="auto"/>
        <w:jc w:val="left"/>
        <w:rPr>
          <w:rStyle w:val="nfasissutil"/>
          <w:lang w:val="es-ES"/>
        </w:rPr>
      </w:pPr>
      <w:r w:rsidRPr="000F694A">
        <w:rPr>
          <w:rStyle w:val="nfasissutil"/>
          <w:lang w:val="es-ES"/>
        </w:rPr>
        <w:t>String titulo2="CATALOGO.pdf";</w:t>
      </w:r>
    </w:p>
    <w:p w14:paraId="21CC7FED" w14:textId="77777777" w:rsidR="000F694A" w:rsidRPr="000F694A" w:rsidRDefault="000F694A" w:rsidP="000F694A">
      <w:pPr>
        <w:spacing w:line="240" w:lineRule="auto"/>
        <w:jc w:val="left"/>
        <w:rPr>
          <w:rStyle w:val="nfasissutil"/>
          <w:lang w:val="es-ES"/>
        </w:rPr>
      </w:pPr>
      <w:r w:rsidRPr="000F694A">
        <w:rPr>
          <w:rStyle w:val="nfasissutil"/>
          <w:lang w:val="es-ES"/>
        </w:rPr>
        <w:t>String tituloAbrirArch = "";</w:t>
      </w:r>
    </w:p>
    <w:p w14:paraId="3D547792" w14:textId="77777777" w:rsidR="000F694A" w:rsidRPr="000F694A" w:rsidRDefault="000F694A" w:rsidP="000F694A">
      <w:pPr>
        <w:spacing w:line="240" w:lineRule="auto"/>
        <w:jc w:val="left"/>
        <w:rPr>
          <w:rStyle w:val="nfasissutil"/>
          <w:lang w:val="es-ES"/>
        </w:rPr>
      </w:pPr>
    </w:p>
    <w:p w14:paraId="6C7BF906" w14:textId="77777777" w:rsidR="000F694A" w:rsidRPr="000F694A" w:rsidRDefault="000F694A" w:rsidP="000F694A">
      <w:pPr>
        <w:spacing w:line="240" w:lineRule="auto"/>
        <w:jc w:val="left"/>
        <w:rPr>
          <w:rStyle w:val="nfasissutil"/>
          <w:lang w:val="es-ES"/>
        </w:rPr>
      </w:pPr>
      <w:r w:rsidRPr="000F694A">
        <w:rPr>
          <w:rStyle w:val="nfasissutil"/>
          <w:lang w:val="es-ES"/>
        </w:rPr>
        <w:t>// carpeta donde se ubican los archivos</w:t>
      </w:r>
    </w:p>
    <w:p w14:paraId="041B5D84" w14:textId="6B0D44FA" w:rsidR="000F694A" w:rsidRDefault="000F694A" w:rsidP="000F694A">
      <w:pPr>
        <w:spacing w:line="240" w:lineRule="auto"/>
        <w:jc w:val="left"/>
        <w:rPr>
          <w:rStyle w:val="nfasissutil"/>
          <w:lang w:val="es-ES"/>
        </w:rPr>
      </w:pPr>
      <w:r w:rsidRPr="000F694A">
        <w:rPr>
          <w:rStyle w:val="nfasissutil"/>
          <w:lang w:val="es-ES"/>
        </w:rPr>
        <w:t>String ruta = "/Users/xiscopolgonzalez/Desktop/Cristo_de_la_SalApp/Cristo_de_la_SalApp/data/";</w:t>
      </w:r>
    </w:p>
    <w:p w14:paraId="0BA8F997" w14:textId="77777777" w:rsidR="000F694A" w:rsidRDefault="000F694A" w:rsidP="000F694A">
      <w:pPr>
        <w:spacing w:line="240" w:lineRule="auto"/>
        <w:jc w:val="left"/>
        <w:rPr>
          <w:rStyle w:val="nfasissutil"/>
          <w:lang w:val="es-ES"/>
        </w:rPr>
      </w:pPr>
    </w:p>
    <w:p w14:paraId="63AE1623" w14:textId="6E4BEFCD" w:rsidR="000F694A" w:rsidRDefault="000F694A" w:rsidP="000F694A">
      <w:pPr>
        <w:spacing w:line="240" w:lineRule="auto"/>
        <w:jc w:val="left"/>
        <w:rPr>
          <w:rStyle w:val="nfasissutil"/>
          <w:b/>
          <w:bCs/>
          <w:lang w:val="es-ES"/>
        </w:rPr>
      </w:pPr>
      <w:r>
        <w:rPr>
          <w:rStyle w:val="nfasissutil"/>
          <w:b/>
          <w:bCs/>
          <w:lang w:val="es-ES"/>
        </w:rPr>
        <w:t>Option</w:t>
      </w:r>
    </w:p>
    <w:p w14:paraId="70BAE58E" w14:textId="77777777" w:rsidR="000F694A" w:rsidRDefault="000F694A" w:rsidP="000F694A">
      <w:pPr>
        <w:spacing w:line="240" w:lineRule="auto"/>
        <w:jc w:val="left"/>
        <w:rPr>
          <w:rStyle w:val="nfasissutil"/>
          <w:b/>
          <w:bCs/>
          <w:lang w:val="es-ES"/>
        </w:rPr>
      </w:pPr>
    </w:p>
    <w:p w14:paraId="576297E8" w14:textId="77777777" w:rsidR="000F694A" w:rsidRPr="000F694A" w:rsidRDefault="000F694A" w:rsidP="000F694A">
      <w:pPr>
        <w:spacing w:line="240" w:lineRule="auto"/>
        <w:jc w:val="left"/>
        <w:rPr>
          <w:rStyle w:val="nfasissutil"/>
          <w:lang w:val="es-ES"/>
        </w:rPr>
      </w:pPr>
      <w:r w:rsidRPr="000F694A">
        <w:rPr>
          <w:rStyle w:val="nfasissutil"/>
          <w:lang w:val="es-ES"/>
        </w:rPr>
        <w:t>class Option {</w:t>
      </w:r>
    </w:p>
    <w:p w14:paraId="7C6A75F8" w14:textId="77777777" w:rsidR="000F694A" w:rsidRPr="000F694A" w:rsidRDefault="000F694A" w:rsidP="000F694A">
      <w:pPr>
        <w:spacing w:line="240" w:lineRule="auto"/>
        <w:jc w:val="left"/>
        <w:rPr>
          <w:rStyle w:val="nfasissutil"/>
          <w:lang w:val="es-ES"/>
        </w:rPr>
      </w:pPr>
    </w:p>
    <w:p w14:paraId="1B3CB15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Propiedades de un option:</w:t>
      </w:r>
    </w:p>
    <w:p w14:paraId="026D29C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 y, w, h;  // Posición i dimensiones</w:t>
      </w:r>
    </w:p>
    <w:p w14:paraId="30E9A8B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Colores de contorno, relleno, activo i desactivado</w:t>
      </w:r>
    </w:p>
    <w:p w14:paraId="0EF95484"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color fillColor, strokeColor;</w:t>
      </w:r>
    </w:p>
    <w:p w14:paraId="0E2BF7A4" w14:textId="77777777" w:rsidR="000F694A" w:rsidRPr="000F694A" w:rsidRDefault="000F694A" w:rsidP="000F694A">
      <w:pPr>
        <w:spacing w:line="240" w:lineRule="auto"/>
        <w:jc w:val="left"/>
        <w:rPr>
          <w:rStyle w:val="nfasissutil"/>
        </w:rPr>
      </w:pPr>
      <w:r w:rsidRPr="000F694A">
        <w:rPr>
          <w:rStyle w:val="nfasissutil"/>
        </w:rPr>
        <w:t xml:space="preserve">  color fillColorOver, fillColorDisabled;</w:t>
      </w:r>
    </w:p>
    <w:p w14:paraId="47C7FE15"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String textBoto;  // Texto</w:t>
      </w:r>
    </w:p>
    <w:p w14:paraId="5E6B4B9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boolean enabled;  //Habilitado y deshabilitado</w:t>
      </w:r>
    </w:p>
    <w:p w14:paraId="554093A9" w14:textId="77777777" w:rsidR="000F694A" w:rsidRPr="000F694A" w:rsidRDefault="000F694A" w:rsidP="000F694A">
      <w:pPr>
        <w:spacing w:line="240" w:lineRule="auto"/>
        <w:jc w:val="left"/>
        <w:rPr>
          <w:rStyle w:val="nfasissutil"/>
          <w:lang w:val="es-ES"/>
        </w:rPr>
      </w:pPr>
    </w:p>
    <w:p w14:paraId="296D9B21"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Método Constructor</w:t>
      </w:r>
    </w:p>
    <w:p w14:paraId="6CE50791" w14:textId="77777777" w:rsidR="000F694A" w:rsidRPr="000F694A" w:rsidRDefault="000F694A" w:rsidP="000F694A">
      <w:pPr>
        <w:spacing w:line="240" w:lineRule="auto"/>
        <w:jc w:val="left"/>
        <w:rPr>
          <w:rStyle w:val="nfasissutil"/>
        </w:rPr>
      </w:pPr>
      <w:r w:rsidRPr="000F694A">
        <w:rPr>
          <w:rStyle w:val="nfasissutil"/>
        </w:rPr>
        <w:t xml:space="preserve">  Option(String text, float x, float y, float w, float h) {</w:t>
      </w:r>
    </w:p>
    <w:p w14:paraId="296049ED" w14:textId="77777777" w:rsidR="000F694A" w:rsidRPr="000F694A" w:rsidRDefault="000F694A" w:rsidP="000F694A">
      <w:pPr>
        <w:spacing w:line="240" w:lineRule="auto"/>
        <w:jc w:val="left"/>
        <w:rPr>
          <w:rStyle w:val="nfasissutil"/>
        </w:rPr>
      </w:pPr>
      <w:r w:rsidRPr="000F694A">
        <w:rPr>
          <w:rStyle w:val="nfasissutil"/>
        </w:rPr>
        <w:t xml:space="preserve">    this.textBoto = text;</w:t>
      </w:r>
    </w:p>
    <w:p w14:paraId="6E00D380"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30BEBD80"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2078B5D6"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51E4A084"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4AEED69F" w14:textId="77777777" w:rsidR="000F694A" w:rsidRPr="000F694A" w:rsidRDefault="000F694A" w:rsidP="000F694A">
      <w:pPr>
        <w:spacing w:line="240" w:lineRule="auto"/>
        <w:jc w:val="left"/>
        <w:rPr>
          <w:rStyle w:val="nfasissutil"/>
        </w:rPr>
      </w:pPr>
      <w:r w:rsidRPr="000F694A">
        <w:rPr>
          <w:rStyle w:val="nfasissutil"/>
        </w:rPr>
        <w:t xml:space="preserve">    this.enabled = true;</w:t>
      </w:r>
    </w:p>
    <w:p w14:paraId="47AC7677" w14:textId="77777777" w:rsidR="000F694A" w:rsidRPr="000F694A" w:rsidRDefault="000F694A" w:rsidP="000F694A">
      <w:pPr>
        <w:spacing w:line="240" w:lineRule="auto"/>
        <w:jc w:val="left"/>
        <w:rPr>
          <w:rStyle w:val="nfasissutil"/>
        </w:rPr>
      </w:pPr>
      <w:r w:rsidRPr="000F694A">
        <w:rPr>
          <w:rStyle w:val="nfasissutil"/>
        </w:rPr>
        <w:t xml:space="preserve">    fillColor = color(255);</w:t>
      </w:r>
    </w:p>
    <w:p w14:paraId="3E4991DE" w14:textId="77777777" w:rsidR="000F694A" w:rsidRPr="000F694A" w:rsidRDefault="000F694A" w:rsidP="000F694A">
      <w:pPr>
        <w:spacing w:line="240" w:lineRule="auto"/>
        <w:jc w:val="left"/>
        <w:rPr>
          <w:rStyle w:val="nfasissutil"/>
        </w:rPr>
      </w:pPr>
      <w:r w:rsidRPr="000F694A">
        <w:rPr>
          <w:rStyle w:val="nfasissutil"/>
        </w:rPr>
        <w:t xml:space="preserve">    fillColorOver = color(getColorAt(3));</w:t>
      </w:r>
    </w:p>
    <w:p w14:paraId="276DB4F0" w14:textId="77777777" w:rsidR="000F694A" w:rsidRPr="000F694A" w:rsidRDefault="000F694A" w:rsidP="000F694A">
      <w:pPr>
        <w:spacing w:line="240" w:lineRule="auto"/>
        <w:jc w:val="left"/>
        <w:rPr>
          <w:rStyle w:val="nfasissutil"/>
        </w:rPr>
      </w:pPr>
      <w:r w:rsidRPr="000F694A">
        <w:rPr>
          <w:rStyle w:val="nfasissutil"/>
        </w:rPr>
        <w:t xml:space="preserve">    fillColorDisabled = color(150);</w:t>
      </w:r>
    </w:p>
    <w:p w14:paraId="36C31303" w14:textId="77777777" w:rsidR="000F694A" w:rsidRPr="000F694A" w:rsidRDefault="000F694A" w:rsidP="000F694A">
      <w:pPr>
        <w:spacing w:line="240" w:lineRule="auto"/>
        <w:jc w:val="left"/>
        <w:rPr>
          <w:rStyle w:val="nfasissutil"/>
        </w:rPr>
      </w:pPr>
      <w:r w:rsidRPr="000F694A">
        <w:rPr>
          <w:rStyle w:val="nfasissutil"/>
        </w:rPr>
        <w:t xml:space="preserve">    strokeColor = color(0);</w:t>
      </w:r>
    </w:p>
    <w:p w14:paraId="74BD19ED" w14:textId="77777777" w:rsidR="000F694A" w:rsidRPr="000F694A" w:rsidRDefault="000F694A" w:rsidP="000F694A">
      <w:pPr>
        <w:spacing w:line="240" w:lineRule="auto"/>
        <w:jc w:val="left"/>
        <w:rPr>
          <w:rStyle w:val="nfasissutil"/>
        </w:rPr>
      </w:pPr>
      <w:r w:rsidRPr="000F694A">
        <w:rPr>
          <w:rStyle w:val="nfasissutil"/>
        </w:rPr>
        <w:t xml:space="preserve">  }</w:t>
      </w:r>
    </w:p>
    <w:p w14:paraId="15989003" w14:textId="77777777" w:rsidR="000F694A" w:rsidRPr="000F694A" w:rsidRDefault="000F694A" w:rsidP="000F694A">
      <w:pPr>
        <w:spacing w:line="240" w:lineRule="auto"/>
        <w:jc w:val="left"/>
        <w:rPr>
          <w:rStyle w:val="nfasissutil"/>
        </w:rPr>
      </w:pPr>
    </w:p>
    <w:p w14:paraId="18D980C2" w14:textId="77777777" w:rsidR="000F694A" w:rsidRPr="000F694A" w:rsidRDefault="000F694A" w:rsidP="000F694A">
      <w:pPr>
        <w:spacing w:line="240" w:lineRule="auto"/>
        <w:jc w:val="left"/>
        <w:rPr>
          <w:rStyle w:val="nfasissutil"/>
        </w:rPr>
      </w:pPr>
      <w:r w:rsidRPr="000F694A">
        <w:rPr>
          <w:rStyle w:val="nfasissutil"/>
        </w:rPr>
        <w:t xml:space="preserve">  // Setters</w:t>
      </w:r>
    </w:p>
    <w:p w14:paraId="6B2D58C2" w14:textId="77777777" w:rsidR="000F694A" w:rsidRPr="000F694A" w:rsidRDefault="000F694A" w:rsidP="000F694A">
      <w:pPr>
        <w:spacing w:line="240" w:lineRule="auto"/>
        <w:jc w:val="left"/>
        <w:rPr>
          <w:rStyle w:val="nfasissutil"/>
        </w:rPr>
      </w:pPr>
    </w:p>
    <w:p w14:paraId="45B2F2DA" w14:textId="77777777" w:rsidR="000F694A" w:rsidRPr="000F694A" w:rsidRDefault="000F694A" w:rsidP="000F694A">
      <w:pPr>
        <w:spacing w:line="240" w:lineRule="auto"/>
        <w:jc w:val="left"/>
        <w:rPr>
          <w:rStyle w:val="nfasissutil"/>
        </w:rPr>
      </w:pPr>
      <w:r w:rsidRPr="000F694A">
        <w:rPr>
          <w:rStyle w:val="nfasissutil"/>
        </w:rPr>
        <w:t xml:space="preserve">  void setEnabled(boolean b) {</w:t>
      </w:r>
    </w:p>
    <w:p w14:paraId="7D1B7014"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this.enabled = b;</w:t>
      </w:r>
    </w:p>
    <w:p w14:paraId="20A7BC2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DE92A68" w14:textId="77777777" w:rsidR="000F694A" w:rsidRPr="000F694A" w:rsidRDefault="000F694A" w:rsidP="000F694A">
      <w:pPr>
        <w:spacing w:line="240" w:lineRule="auto"/>
        <w:jc w:val="left"/>
        <w:rPr>
          <w:rStyle w:val="nfasissutil"/>
          <w:lang w:val="es-ES"/>
        </w:rPr>
      </w:pPr>
    </w:p>
    <w:p w14:paraId="550CD19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el botón</w:t>
      </w:r>
    </w:p>
    <w:p w14:paraId="67D25B36"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void display() {</w:t>
      </w:r>
    </w:p>
    <w:p w14:paraId="0C020508" w14:textId="77777777" w:rsidR="000F694A" w:rsidRPr="000F694A" w:rsidRDefault="000F694A" w:rsidP="000F694A">
      <w:pPr>
        <w:spacing w:line="240" w:lineRule="auto"/>
        <w:jc w:val="left"/>
        <w:rPr>
          <w:rStyle w:val="nfasissutil"/>
        </w:rPr>
      </w:pPr>
      <w:r w:rsidRPr="000F694A">
        <w:rPr>
          <w:rStyle w:val="nfasissutil"/>
        </w:rPr>
        <w:t xml:space="preserve">    pushStyle();</w:t>
      </w:r>
    </w:p>
    <w:p w14:paraId="4487B249" w14:textId="77777777" w:rsidR="000F694A" w:rsidRPr="000F694A" w:rsidRDefault="000F694A" w:rsidP="000F694A">
      <w:pPr>
        <w:spacing w:line="240" w:lineRule="auto"/>
        <w:jc w:val="left"/>
        <w:rPr>
          <w:rStyle w:val="nfasissutil"/>
        </w:rPr>
      </w:pPr>
      <w:r w:rsidRPr="000F694A">
        <w:rPr>
          <w:rStyle w:val="nfasissutil"/>
        </w:rPr>
        <w:t xml:space="preserve">    if (!enabled) {</w:t>
      </w:r>
    </w:p>
    <w:p w14:paraId="24CF8512" w14:textId="77777777" w:rsidR="000F694A" w:rsidRPr="000F694A" w:rsidRDefault="000F694A" w:rsidP="000F694A">
      <w:pPr>
        <w:spacing w:line="240" w:lineRule="auto"/>
        <w:jc w:val="left"/>
        <w:rPr>
          <w:rStyle w:val="nfasissutil"/>
        </w:rPr>
      </w:pPr>
      <w:r w:rsidRPr="000F694A">
        <w:rPr>
          <w:rStyle w:val="nfasissutil"/>
        </w:rPr>
        <w:t xml:space="preserve">      fill(fillColorDisabled);  // Color deshabilitado</w:t>
      </w:r>
    </w:p>
    <w:p w14:paraId="4830C241" w14:textId="77777777" w:rsidR="000F694A" w:rsidRPr="000F694A" w:rsidRDefault="000F694A" w:rsidP="000F694A">
      <w:pPr>
        <w:spacing w:line="240" w:lineRule="auto"/>
        <w:jc w:val="left"/>
        <w:rPr>
          <w:rStyle w:val="nfasissutil"/>
        </w:rPr>
      </w:pPr>
      <w:r w:rsidRPr="000F694A">
        <w:rPr>
          <w:rStyle w:val="nfasissutil"/>
        </w:rPr>
        <w:t xml:space="preserve">    } else if (mouseOverButton()) {</w:t>
      </w:r>
    </w:p>
    <w:p w14:paraId="119912BB"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fill(fillColorOver);      // Color cuando el ratón está encima</w:t>
      </w:r>
    </w:p>
    <w:p w14:paraId="38703E9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else {</w:t>
      </w:r>
    </w:p>
    <w:p w14:paraId="451EED1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fill(fillColor);          // Color activo pero el ratón está fuera</w:t>
      </w:r>
    </w:p>
    <w:p w14:paraId="4E7A865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D7F87A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noStroke();</w:t>
      </w:r>
    </w:p>
    <w:p w14:paraId="3084BECE" w14:textId="77777777" w:rsidR="000F694A" w:rsidRPr="000F694A" w:rsidRDefault="000F694A" w:rsidP="000F694A">
      <w:pPr>
        <w:spacing w:line="240" w:lineRule="auto"/>
        <w:jc w:val="left"/>
        <w:rPr>
          <w:rStyle w:val="nfasissutil"/>
          <w:lang w:val="es-ES"/>
        </w:rPr>
      </w:pPr>
    </w:p>
    <w:p w14:paraId="6F98BF3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Dibujar borde alrededor de la opción</w:t>
      </w:r>
    </w:p>
    <w:p w14:paraId="51EBE39D"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stroke(strokeColor);</w:t>
      </w:r>
    </w:p>
    <w:p w14:paraId="6187E104" w14:textId="77777777" w:rsidR="000F694A" w:rsidRPr="000F694A" w:rsidRDefault="000F694A" w:rsidP="000F694A">
      <w:pPr>
        <w:spacing w:line="240" w:lineRule="auto"/>
        <w:jc w:val="left"/>
        <w:rPr>
          <w:rStyle w:val="nfasissutil"/>
        </w:rPr>
      </w:pPr>
      <w:r w:rsidRPr="000F694A">
        <w:rPr>
          <w:rStyle w:val="nfasissutil"/>
        </w:rPr>
        <w:t xml:space="preserve">    strokeWeight(2);</w:t>
      </w:r>
    </w:p>
    <w:p w14:paraId="34D02E45" w14:textId="77777777" w:rsidR="000F694A" w:rsidRPr="000F694A" w:rsidRDefault="000F694A" w:rsidP="000F694A">
      <w:pPr>
        <w:spacing w:line="240" w:lineRule="auto"/>
        <w:jc w:val="left"/>
        <w:rPr>
          <w:rStyle w:val="nfasissutil"/>
        </w:rPr>
      </w:pPr>
      <w:r w:rsidRPr="000F694A">
        <w:rPr>
          <w:rStyle w:val="nfasissutil"/>
        </w:rPr>
        <w:t xml:space="preserve">    rect(x, y, w, h, 5);</w:t>
      </w:r>
    </w:p>
    <w:p w14:paraId="318BE269" w14:textId="77777777" w:rsidR="000F694A" w:rsidRPr="000F694A" w:rsidRDefault="000F694A" w:rsidP="000F694A">
      <w:pPr>
        <w:spacing w:line="240" w:lineRule="auto"/>
        <w:jc w:val="left"/>
        <w:rPr>
          <w:rStyle w:val="nfasissutil"/>
        </w:rPr>
      </w:pPr>
    </w:p>
    <w:p w14:paraId="5E79ABB6"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Texto (color, alineación y tamaño)</w:t>
      </w:r>
    </w:p>
    <w:p w14:paraId="7CBD4F96" w14:textId="77777777" w:rsidR="000F694A" w:rsidRPr="000F694A" w:rsidRDefault="000F694A" w:rsidP="000F694A">
      <w:pPr>
        <w:spacing w:line="240" w:lineRule="auto"/>
        <w:jc w:val="left"/>
        <w:rPr>
          <w:rStyle w:val="nfasissutil"/>
        </w:rPr>
      </w:pPr>
      <w:r w:rsidRPr="000F694A">
        <w:rPr>
          <w:rStyle w:val="nfasissutil"/>
          <w:lang w:val="es-ES"/>
        </w:rPr>
        <w:lastRenderedPageBreak/>
        <w:t xml:space="preserve">    </w:t>
      </w:r>
      <w:r w:rsidRPr="000F694A">
        <w:rPr>
          <w:rStyle w:val="nfasissutil"/>
        </w:rPr>
        <w:t>fill(0);</w:t>
      </w:r>
    </w:p>
    <w:p w14:paraId="05A331F8" w14:textId="77777777" w:rsidR="000F694A" w:rsidRPr="000F694A" w:rsidRDefault="000F694A" w:rsidP="000F694A">
      <w:pPr>
        <w:spacing w:line="240" w:lineRule="auto"/>
        <w:jc w:val="left"/>
        <w:rPr>
          <w:rStyle w:val="nfasissutil"/>
        </w:rPr>
      </w:pPr>
      <w:r w:rsidRPr="000F694A">
        <w:rPr>
          <w:rStyle w:val="nfasissutil"/>
        </w:rPr>
        <w:t xml:space="preserve">    textAlign(CENTER, CENTER);</w:t>
      </w:r>
    </w:p>
    <w:p w14:paraId="60C0AFF6" w14:textId="77777777" w:rsidR="000F694A" w:rsidRPr="000F694A" w:rsidRDefault="000F694A" w:rsidP="000F694A">
      <w:pPr>
        <w:spacing w:line="240" w:lineRule="auto"/>
        <w:jc w:val="left"/>
        <w:rPr>
          <w:rStyle w:val="nfasissutil"/>
        </w:rPr>
      </w:pPr>
      <w:r w:rsidRPr="000F694A">
        <w:rPr>
          <w:rStyle w:val="nfasissutil"/>
        </w:rPr>
        <w:t xml:space="preserve">    textSize(20);</w:t>
      </w:r>
    </w:p>
    <w:p w14:paraId="5B2B6B66" w14:textId="77777777" w:rsidR="000F694A" w:rsidRPr="000F694A" w:rsidRDefault="000F694A" w:rsidP="000F694A">
      <w:pPr>
        <w:spacing w:line="240" w:lineRule="auto"/>
        <w:jc w:val="left"/>
        <w:rPr>
          <w:rStyle w:val="nfasissutil"/>
        </w:rPr>
      </w:pPr>
      <w:r w:rsidRPr="000F694A">
        <w:rPr>
          <w:rStyle w:val="nfasissutil"/>
        </w:rPr>
        <w:t xml:space="preserve">    String truncatedText = textBoto;</w:t>
      </w:r>
    </w:p>
    <w:p w14:paraId="2BC40BA3" w14:textId="77777777" w:rsidR="000F694A" w:rsidRPr="000F694A" w:rsidRDefault="000F694A" w:rsidP="000F694A">
      <w:pPr>
        <w:spacing w:line="240" w:lineRule="auto"/>
        <w:jc w:val="left"/>
        <w:rPr>
          <w:rStyle w:val="nfasissutil"/>
        </w:rPr>
      </w:pPr>
      <w:r w:rsidRPr="000F694A">
        <w:rPr>
          <w:rStyle w:val="nfasissutil"/>
        </w:rPr>
        <w:t xml:space="preserve">    while (textWidth(truncatedText) &gt; w - 10) {</w:t>
      </w:r>
    </w:p>
    <w:p w14:paraId="1AFF2F0E" w14:textId="77777777" w:rsidR="000F694A" w:rsidRPr="000F694A" w:rsidRDefault="000F694A" w:rsidP="000F694A">
      <w:pPr>
        <w:spacing w:line="240" w:lineRule="auto"/>
        <w:jc w:val="left"/>
        <w:rPr>
          <w:rStyle w:val="nfasissutil"/>
        </w:rPr>
      </w:pPr>
      <w:r w:rsidRPr="000F694A">
        <w:rPr>
          <w:rStyle w:val="nfasissutil"/>
        </w:rPr>
        <w:t xml:space="preserve">      truncatedText = truncatedText.substring(0, truncatedText.length() - 1);</w:t>
      </w:r>
    </w:p>
    <w:p w14:paraId="4ABCE076" w14:textId="77777777" w:rsidR="000F694A" w:rsidRPr="000F694A" w:rsidRDefault="000F694A" w:rsidP="000F694A">
      <w:pPr>
        <w:spacing w:line="240" w:lineRule="auto"/>
        <w:jc w:val="left"/>
        <w:rPr>
          <w:rStyle w:val="nfasissutil"/>
        </w:rPr>
      </w:pPr>
      <w:r w:rsidRPr="000F694A">
        <w:rPr>
          <w:rStyle w:val="nfasissutil"/>
        </w:rPr>
        <w:t xml:space="preserve">    }</w:t>
      </w:r>
    </w:p>
    <w:p w14:paraId="4AFBE76F" w14:textId="77777777" w:rsidR="000F694A" w:rsidRPr="000F694A" w:rsidRDefault="000F694A" w:rsidP="000F694A">
      <w:pPr>
        <w:spacing w:line="240" w:lineRule="auto"/>
        <w:jc w:val="left"/>
        <w:rPr>
          <w:rStyle w:val="nfasissutil"/>
        </w:rPr>
      </w:pPr>
      <w:r w:rsidRPr="000F694A">
        <w:rPr>
          <w:rStyle w:val="nfasissutil"/>
        </w:rPr>
        <w:t xml:space="preserve">    text(truncatedText, x + w/2, y + h/2);</w:t>
      </w:r>
    </w:p>
    <w:p w14:paraId="3CEA5BA0" w14:textId="77777777" w:rsidR="000F694A" w:rsidRPr="000F694A" w:rsidRDefault="000F694A" w:rsidP="000F694A">
      <w:pPr>
        <w:spacing w:line="240" w:lineRule="auto"/>
        <w:jc w:val="left"/>
        <w:rPr>
          <w:rStyle w:val="nfasissutil"/>
        </w:rPr>
      </w:pPr>
    </w:p>
    <w:p w14:paraId="05C9DBDA"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popStyle();</w:t>
      </w:r>
    </w:p>
    <w:p w14:paraId="2C03DBB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B0FD032" w14:textId="77777777" w:rsidR="000F694A" w:rsidRPr="000F694A" w:rsidRDefault="000F694A" w:rsidP="000F694A">
      <w:pPr>
        <w:spacing w:line="240" w:lineRule="auto"/>
        <w:jc w:val="left"/>
        <w:rPr>
          <w:rStyle w:val="nfasissutil"/>
          <w:lang w:val="es-ES"/>
        </w:rPr>
      </w:pPr>
    </w:p>
    <w:p w14:paraId="18B2DF2A" w14:textId="77777777" w:rsidR="000F694A" w:rsidRPr="000F694A" w:rsidRDefault="000F694A" w:rsidP="000F694A">
      <w:pPr>
        <w:spacing w:line="240" w:lineRule="auto"/>
        <w:jc w:val="left"/>
        <w:rPr>
          <w:rStyle w:val="nfasissutil"/>
          <w:lang w:val="es-ES"/>
        </w:rPr>
      </w:pPr>
    </w:p>
    <w:p w14:paraId="21280F4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Indica si el cursor está sobre el option</w:t>
      </w:r>
    </w:p>
    <w:p w14:paraId="18DFA390"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boolean mouseOverButton() {</w:t>
      </w:r>
    </w:p>
    <w:p w14:paraId="569293B1" w14:textId="77777777" w:rsidR="000F694A" w:rsidRPr="000F694A" w:rsidRDefault="000F694A" w:rsidP="000F694A">
      <w:pPr>
        <w:spacing w:line="240" w:lineRule="auto"/>
        <w:jc w:val="left"/>
        <w:rPr>
          <w:rStyle w:val="nfasissutil"/>
        </w:rPr>
      </w:pPr>
      <w:r w:rsidRPr="000F694A">
        <w:rPr>
          <w:rStyle w:val="nfasissutil"/>
        </w:rPr>
        <w:t xml:space="preserve">    return (mouseX &gt;= this.x) &amp;&amp;</w:t>
      </w:r>
    </w:p>
    <w:p w14:paraId="5038D8F9" w14:textId="77777777" w:rsidR="000F694A" w:rsidRPr="000F694A" w:rsidRDefault="000F694A" w:rsidP="000F694A">
      <w:pPr>
        <w:spacing w:line="240" w:lineRule="auto"/>
        <w:jc w:val="left"/>
        <w:rPr>
          <w:rStyle w:val="nfasissutil"/>
        </w:rPr>
      </w:pPr>
      <w:r w:rsidRPr="000F694A">
        <w:rPr>
          <w:rStyle w:val="nfasissutil"/>
        </w:rPr>
        <w:t xml:space="preserve">      (mouseX&lt;=this.x + this.w) &amp;&amp;</w:t>
      </w:r>
    </w:p>
    <w:p w14:paraId="2FE8A2F9" w14:textId="77777777" w:rsidR="000F694A" w:rsidRPr="000F694A" w:rsidRDefault="000F694A" w:rsidP="000F694A">
      <w:pPr>
        <w:spacing w:line="240" w:lineRule="auto"/>
        <w:jc w:val="left"/>
        <w:rPr>
          <w:rStyle w:val="nfasissutil"/>
        </w:rPr>
      </w:pPr>
      <w:r w:rsidRPr="000F694A">
        <w:rPr>
          <w:rStyle w:val="nfasissutil"/>
        </w:rPr>
        <w:t xml:space="preserve">      (mouseY&gt;= this.y) &amp;&amp;</w:t>
      </w:r>
    </w:p>
    <w:p w14:paraId="0AC0EE1F" w14:textId="77777777" w:rsidR="000F694A" w:rsidRPr="000F694A" w:rsidRDefault="000F694A" w:rsidP="000F694A">
      <w:pPr>
        <w:spacing w:line="240" w:lineRule="auto"/>
        <w:jc w:val="left"/>
        <w:rPr>
          <w:rStyle w:val="nfasissutil"/>
        </w:rPr>
      </w:pPr>
      <w:r w:rsidRPr="000F694A">
        <w:rPr>
          <w:rStyle w:val="nfasissutil"/>
        </w:rPr>
        <w:t xml:space="preserve">      (mouseY&lt;= this.y + this.h);</w:t>
      </w:r>
    </w:p>
    <w:p w14:paraId="267BCF90"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656DB556" w14:textId="76D698E8" w:rsidR="000F694A" w:rsidRDefault="000F694A" w:rsidP="000F694A">
      <w:pPr>
        <w:spacing w:line="240" w:lineRule="auto"/>
        <w:jc w:val="left"/>
        <w:rPr>
          <w:rStyle w:val="nfasissutil"/>
          <w:lang w:val="es-ES"/>
        </w:rPr>
      </w:pPr>
      <w:r w:rsidRPr="000F694A">
        <w:rPr>
          <w:rStyle w:val="nfasissutil"/>
          <w:lang w:val="es-ES"/>
        </w:rPr>
        <w:t>}</w:t>
      </w:r>
    </w:p>
    <w:p w14:paraId="362A5F86" w14:textId="77777777" w:rsidR="000F694A" w:rsidRDefault="000F694A" w:rsidP="000F694A">
      <w:pPr>
        <w:spacing w:line="240" w:lineRule="auto"/>
        <w:jc w:val="left"/>
        <w:rPr>
          <w:rStyle w:val="nfasissutil"/>
          <w:lang w:val="es-ES"/>
        </w:rPr>
      </w:pPr>
    </w:p>
    <w:p w14:paraId="07A805F4" w14:textId="2581DB2D" w:rsidR="000F694A" w:rsidRDefault="000F694A" w:rsidP="000F694A">
      <w:pPr>
        <w:spacing w:line="240" w:lineRule="auto"/>
        <w:jc w:val="left"/>
        <w:rPr>
          <w:rStyle w:val="nfasissutil"/>
          <w:b/>
          <w:bCs/>
          <w:lang w:val="es-ES"/>
        </w:rPr>
      </w:pPr>
      <w:r>
        <w:rPr>
          <w:rStyle w:val="nfasissutil"/>
          <w:b/>
          <w:bCs/>
          <w:lang w:val="es-ES"/>
        </w:rPr>
        <w:t>PagedCard</w:t>
      </w:r>
    </w:p>
    <w:p w14:paraId="0CC897C1" w14:textId="77777777" w:rsidR="000F694A" w:rsidRDefault="000F694A" w:rsidP="000F694A">
      <w:pPr>
        <w:spacing w:line="240" w:lineRule="auto"/>
        <w:jc w:val="left"/>
        <w:rPr>
          <w:rStyle w:val="nfasissutil"/>
          <w:b/>
          <w:bCs/>
          <w:lang w:val="es-ES"/>
        </w:rPr>
      </w:pPr>
    </w:p>
    <w:p w14:paraId="0B962F5F" w14:textId="77777777" w:rsidR="000F694A" w:rsidRPr="000F694A" w:rsidRDefault="000F694A" w:rsidP="000F694A">
      <w:pPr>
        <w:spacing w:line="240" w:lineRule="auto"/>
        <w:jc w:val="left"/>
        <w:rPr>
          <w:rStyle w:val="nfasissutil"/>
          <w:lang w:val="es-ES"/>
        </w:rPr>
      </w:pPr>
    </w:p>
    <w:p w14:paraId="1BA416B2" w14:textId="77777777" w:rsidR="000F694A" w:rsidRPr="000F694A" w:rsidRDefault="000F694A" w:rsidP="000F694A">
      <w:pPr>
        <w:spacing w:line="240" w:lineRule="auto"/>
        <w:jc w:val="left"/>
        <w:rPr>
          <w:rStyle w:val="nfasissutil"/>
        </w:rPr>
      </w:pPr>
      <w:r w:rsidRPr="000F694A">
        <w:rPr>
          <w:rStyle w:val="nfasissutil"/>
        </w:rPr>
        <w:t>class PagedCard {</w:t>
      </w:r>
    </w:p>
    <w:p w14:paraId="01077393" w14:textId="77777777" w:rsidR="000F694A" w:rsidRPr="000F694A" w:rsidRDefault="000F694A" w:rsidP="000F694A">
      <w:pPr>
        <w:spacing w:line="240" w:lineRule="auto"/>
        <w:jc w:val="left"/>
        <w:rPr>
          <w:rStyle w:val="nfasissutil"/>
        </w:rPr>
      </w:pPr>
    </w:p>
    <w:p w14:paraId="15E977C4" w14:textId="77777777" w:rsidR="000F694A" w:rsidRPr="000F694A" w:rsidRDefault="000F694A" w:rsidP="000F694A">
      <w:pPr>
        <w:spacing w:line="240" w:lineRule="auto"/>
        <w:jc w:val="left"/>
        <w:rPr>
          <w:rStyle w:val="nfasissutil"/>
        </w:rPr>
      </w:pPr>
    </w:p>
    <w:p w14:paraId="38A457DF" w14:textId="77777777" w:rsidR="000F694A" w:rsidRPr="000F694A" w:rsidRDefault="000F694A" w:rsidP="000F694A">
      <w:pPr>
        <w:spacing w:line="240" w:lineRule="auto"/>
        <w:jc w:val="left"/>
        <w:rPr>
          <w:rStyle w:val="nfasissutil"/>
        </w:rPr>
      </w:pPr>
      <w:r w:rsidRPr="000F694A">
        <w:rPr>
          <w:rStyle w:val="nfasissutil"/>
        </w:rPr>
        <w:t xml:space="preserve">  String[][] cardsData;    // Datos de las Cards</w:t>
      </w:r>
    </w:p>
    <w:p w14:paraId="13CBD7CD" w14:textId="77777777" w:rsidR="000F694A" w:rsidRPr="000F694A" w:rsidRDefault="000F694A" w:rsidP="000F694A">
      <w:pPr>
        <w:spacing w:line="240" w:lineRule="auto"/>
        <w:jc w:val="left"/>
        <w:rPr>
          <w:rStyle w:val="nfasissutil"/>
        </w:rPr>
      </w:pPr>
      <w:r w:rsidRPr="000F694A">
        <w:rPr>
          <w:rStyle w:val="nfasissutil"/>
        </w:rPr>
        <w:t xml:space="preserve">  Card[] cards;            // Cards</w:t>
      </w:r>
    </w:p>
    <w:p w14:paraId="0E227DBC"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int numCards;            // Número total de Cards</w:t>
      </w:r>
    </w:p>
    <w:p w14:paraId="5C3E59D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numCardsPage;        // Número de Cards en 1 Pagina</w:t>
      </w:r>
    </w:p>
    <w:p w14:paraId="5F0A081D" w14:textId="77777777" w:rsidR="000F694A" w:rsidRPr="000F694A" w:rsidRDefault="000F694A" w:rsidP="000F694A">
      <w:pPr>
        <w:spacing w:line="240" w:lineRule="auto"/>
        <w:jc w:val="left"/>
        <w:rPr>
          <w:rStyle w:val="nfasissutil"/>
          <w:lang w:val="es-ES"/>
        </w:rPr>
      </w:pPr>
    </w:p>
    <w:p w14:paraId="1EE62D69"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int numPage;</w:t>
      </w:r>
    </w:p>
    <w:p w14:paraId="7F68C5B2" w14:textId="77777777" w:rsidR="000F694A" w:rsidRPr="000F694A" w:rsidRDefault="000F694A" w:rsidP="000F694A">
      <w:pPr>
        <w:spacing w:line="240" w:lineRule="auto"/>
        <w:jc w:val="left"/>
        <w:rPr>
          <w:rStyle w:val="nfasissutil"/>
        </w:rPr>
      </w:pPr>
      <w:r w:rsidRPr="000F694A">
        <w:rPr>
          <w:rStyle w:val="nfasissutil"/>
        </w:rPr>
        <w:t xml:space="preserve">  int numTotalPages;</w:t>
      </w:r>
    </w:p>
    <w:p w14:paraId="71753279" w14:textId="77777777" w:rsidR="000F694A" w:rsidRPr="000F694A" w:rsidRDefault="000F694A" w:rsidP="000F694A">
      <w:pPr>
        <w:spacing w:line="240" w:lineRule="auto"/>
        <w:jc w:val="left"/>
        <w:rPr>
          <w:rStyle w:val="nfasissutil"/>
        </w:rPr>
      </w:pPr>
    </w:p>
    <w:p w14:paraId="381E530E" w14:textId="77777777" w:rsidR="000F694A" w:rsidRPr="000F694A" w:rsidRDefault="000F694A" w:rsidP="000F694A">
      <w:pPr>
        <w:spacing w:line="240" w:lineRule="auto"/>
        <w:jc w:val="left"/>
        <w:rPr>
          <w:rStyle w:val="nfasissutil"/>
        </w:rPr>
      </w:pPr>
      <w:r w:rsidRPr="000F694A">
        <w:rPr>
          <w:rStyle w:val="nfasissutil"/>
        </w:rPr>
        <w:t xml:space="preserve">  float x, y, w, h;</w:t>
      </w:r>
    </w:p>
    <w:p w14:paraId="7E6506BD" w14:textId="77777777" w:rsidR="000F694A" w:rsidRPr="000F694A" w:rsidRDefault="000F694A" w:rsidP="000F694A">
      <w:pPr>
        <w:spacing w:line="240" w:lineRule="auto"/>
        <w:jc w:val="left"/>
        <w:rPr>
          <w:rStyle w:val="nfasissutil"/>
        </w:rPr>
      </w:pPr>
      <w:r w:rsidRPr="000F694A">
        <w:rPr>
          <w:rStyle w:val="nfasissutil"/>
        </w:rPr>
        <w:t xml:space="preserve">  int selectedCard = -1;</w:t>
      </w:r>
    </w:p>
    <w:p w14:paraId="04C08BE2" w14:textId="77777777" w:rsidR="000F694A" w:rsidRPr="000F694A" w:rsidRDefault="000F694A" w:rsidP="000F694A">
      <w:pPr>
        <w:spacing w:line="240" w:lineRule="auto"/>
        <w:jc w:val="left"/>
        <w:rPr>
          <w:rStyle w:val="nfasissutil"/>
        </w:rPr>
      </w:pPr>
    </w:p>
    <w:p w14:paraId="69C2FD18" w14:textId="77777777" w:rsidR="000F694A" w:rsidRPr="000F694A" w:rsidRDefault="000F694A" w:rsidP="000F694A">
      <w:pPr>
        <w:spacing w:line="240" w:lineRule="auto"/>
        <w:jc w:val="left"/>
        <w:rPr>
          <w:rStyle w:val="nfasissutil"/>
        </w:rPr>
      </w:pPr>
      <w:r w:rsidRPr="000F694A">
        <w:rPr>
          <w:rStyle w:val="nfasissutil"/>
        </w:rPr>
        <w:t xml:space="preserve">  // Constructor</w:t>
      </w:r>
    </w:p>
    <w:p w14:paraId="7874710F" w14:textId="77777777" w:rsidR="000F694A" w:rsidRPr="000F694A" w:rsidRDefault="000F694A" w:rsidP="000F694A">
      <w:pPr>
        <w:spacing w:line="240" w:lineRule="auto"/>
        <w:jc w:val="left"/>
        <w:rPr>
          <w:rStyle w:val="nfasissutil"/>
        </w:rPr>
      </w:pPr>
      <w:r w:rsidRPr="000F694A">
        <w:rPr>
          <w:rStyle w:val="nfasissutil"/>
        </w:rPr>
        <w:t xml:space="preserve">  PagedCard(int ncp) {</w:t>
      </w:r>
    </w:p>
    <w:p w14:paraId="26224982" w14:textId="77777777" w:rsidR="000F694A" w:rsidRPr="000F694A" w:rsidRDefault="000F694A" w:rsidP="000F694A">
      <w:pPr>
        <w:spacing w:line="240" w:lineRule="auto"/>
        <w:jc w:val="left"/>
        <w:rPr>
          <w:rStyle w:val="nfasissutil"/>
        </w:rPr>
      </w:pPr>
      <w:r w:rsidRPr="000F694A">
        <w:rPr>
          <w:rStyle w:val="nfasissutil"/>
        </w:rPr>
        <w:t xml:space="preserve">    this.numCardsPage = ncp;</w:t>
      </w:r>
    </w:p>
    <w:p w14:paraId="0C6AB9DA" w14:textId="77777777" w:rsidR="000F694A" w:rsidRPr="000F694A" w:rsidRDefault="000F694A" w:rsidP="000F694A">
      <w:pPr>
        <w:spacing w:line="240" w:lineRule="auto"/>
        <w:jc w:val="left"/>
        <w:rPr>
          <w:rStyle w:val="nfasissutil"/>
        </w:rPr>
      </w:pPr>
      <w:r w:rsidRPr="000F694A">
        <w:rPr>
          <w:rStyle w:val="nfasissutil"/>
        </w:rPr>
        <w:t xml:space="preserve">    this.numPage = 0;</w:t>
      </w:r>
    </w:p>
    <w:p w14:paraId="75688774" w14:textId="77777777" w:rsidR="000F694A" w:rsidRPr="000F694A" w:rsidRDefault="000F694A" w:rsidP="000F694A">
      <w:pPr>
        <w:spacing w:line="240" w:lineRule="auto"/>
        <w:jc w:val="left"/>
        <w:rPr>
          <w:rStyle w:val="nfasissutil"/>
        </w:rPr>
      </w:pPr>
      <w:r w:rsidRPr="000F694A">
        <w:rPr>
          <w:rStyle w:val="nfasissutil"/>
        </w:rPr>
        <w:t xml:space="preserve">  }</w:t>
      </w:r>
    </w:p>
    <w:p w14:paraId="4621743C" w14:textId="77777777" w:rsidR="000F694A" w:rsidRPr="000F694A" w:rsidRDefault="000F694A" w:rsidP="000F694A">
      <w:pPr>
        <w:spacing w:line="240" w:lineRule="auto"/>
        <w:jc w:val="left"/>
        <w:rPr>
          <w:rStyle w:val="nfasissutil"/>
        </w:rPr>
      </w:pPr>
    </w:p>
    <w:p w14:paraId="0C750ED2" w14:textId="77777777" w:rsidR="000F694A" w:rsidRPr="000F694A" w:rsidRDefault="000F694A" w:rsidP="000F694A">
      <w:pPr>
        <w:spacing w:line="240" w:lineRule="auto"/>
        <w:jc w:val="left"/>
        <w:rPr>
          <w:rStyle w:val="nfasissutil"/>
        </w:rPr>
      </w:pPr>
      <w:r w:rsidRPr="000F694A">
        <w:rPr>
          <w:rStyle w:val="nfasissutil"/>
        </w:rPr>
        <w:t xml:space="preserve">  // Setters</w:t>
      </w:r>
    </w:p>
    <w:p w14:paraId="01C64CC9" w14:textId="77777777" w:rsidR="000F694A" w:rsidRPr="000F694A" w:rsidRDefault="000F694A" w:rsidP="000F694A">
      <w:pPr>
        <w:spacing w:line="240" w:lineRule="auto"/>
        <w:jc w:val="left"/>
        <w:rPr>
          <w:rStyle w:val="nfasissutil"/>
        </w:rPr>
      </w:pPr>
    </w:p>
    <w:p w14:paraId="2F7C5ADE" w14:textId="77777777" w:rsidR="000F694A" w:rsidRPr="000F694A" w:rsidRDefault="000F694A" w:rsidP="000F694A">
      <w:pPr>
        <w:spacing w:line="240" w:lineRule="auto"/>
        <w:jc w:val="left"/>
        <w:rPr>
          <w:rStyle w:val="nfasissutil"/>
        </w:rPr>
      </w:pPr>
      <w:r w:rsidRPr="000F694A">
        <w:rPr>
          <w:rStyle w:val="nfasissutil"/>
        </w:rPr>
        <w:t xml:space="preserve">  void setDimensions(float x, float y, float w, float h) {</w:t>
      </w:r>
    </w:p>
    <w:p w14:paraId="50B6B1B2"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0BCBC93E"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23F3FF41" w14:textId="77777777" w:rsidR="000F694A" w:rsidRPr="000F694A" w:rsidRDefault="000F694A" w:rsidP="000F694A">
      <w:pPr>
        <w:spacing w:line="240" w:lineRule="auto"/>
        <w:jc w:val="left"/>
        <w:rPr>
          <w:rStyle w:val="nfasissutil"/>
        </w:rPr>
      </w:pPr>
      <w:r w:rsidRPr="000F694A">
        <w:rPr>
          <w:rStyle w:val="nfasissutil"/>
        </w:rPr>
        <w:lastRenderedPageBreak/>
        <w:t xml:space="preserve">    this.w = w;</w:t>
      </w:r>
    </w:p>
    <w:p w14:paraId="62942F23"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69E13957" w14:textId="77777777" w:rsidR="000F694A" w:rsidRPr="000F694A" w:rsidRDefault="000F694A" w:rsidP="000F694A">
      <w:pPr>
        <w:spacing w:line="240" w:lineRule="auto"/>
        <w:jc w:val="left"/>
        <w:rPr>
          <w:rStyle w:val="nfasissutil"/>
        </w:rPr>
      </w:pPr>
      <w:r w:rsidRPr="000F694A">
        <w:rPr>
          <w:rStyle w:val="nfasissutil"/>
        </w:rPr>
        <w:t xml:space="preserve">  }</w:t>
      </w:r>
    </w:p>
    <w:p w14:paraId="0061A077" w14:textId="77777777" w:rsidR="000F694A" w:rsidRPr="000F694A" w:rsidRDefault="000F694A" w:rsidP="000F694A">
      <w:pPr>
        <w:spacing w:line="240" w:lineRule="auto"/>
        <w:jc w:val="left"/>
        <w:rPr>
          <w:rStyle w:val="nfasissutil"/>
        </w:rPr>
      </w:pPr>
    </w:p>
    <w:p w14:paraId="3C55B140" w14:textId="77777777" w:rsidR="000F694A" w:rsidRPr="000F694A" w:rsidRDefault="000F694A" w:rsidP="000F694A">
      <w:pPr>
        <w:spacing w:line="240" w:lineRule="auto"/>
        <w:jc w:val="left"/>
        <w:rPr>
          <w:rStyle w:val="nfasissutil"/>
        </w:rPr>
      </w:pPr>
      <w:r w:rsidRPr="000F694A">
        <w:rPr>
          <w:rStyle w:val="nfasissutil"/>
        </w:rPr>
        <w:t xml:space="preserve">  void setData(String[][] d) {</w:t>
      </w:r>
    </w:p>
    <w:p w14:paraId="3E7DAAAF" w14:textId="77777777" w:rsidR="000F694A" w:rsidRPr="000F694A" w:rsidRDefault="000F694A" w:rsidP="000F694A">
      <w:pPr>
        <w:spacing w:line="240" w:lineRule="auto"/>
        <w:jc w:val="left"/>
        <w:rPr>
          <w:rStyle w:val="nfasissutil"/>
        </w:rPr>
      </w:pPr>
      <w:r w:rsidRPr="000F694A">
        <w:rPr>
          <w:rStyle w:val="nfasissutil"/>
        </w:rPr>
        <w:t xml:space="preserve">    this.cardsData = d;</w:t>
      </w:r>
    </w:p>
    <w:p w14:paraId="7609D9E8" w14:textId="77777777" w:rsidR="000F694A" w:rsidRPr="000F694A" w:rsidRDefault="000F694A" w:rsidP="000F694A">
      <w:pPr>
        <w:spacing w:line="240" w:lineRule="auto"/>
        <w:jc w:val="left"/>
        <w:rPr>
          <w:rStyle w:val="nfasissutil"/>
        </w:rPr>
      </w:pPr>
      <w:r w:rsidRPr="000F694A">
        <w:rPr>
          <w:rStyle w:val="nfasissutil"/>
        </w:rPr>
        <w:t xml:space="preserve">    this.numTotalPages = d.length / this.numCardsPage;</w:t>
      </w:r>
    </w:p>
    <w:p w14:paraId="72F98D6B" w14:textId="77777777" w:rsidR="000F694A" w:rsidRPr="000F694A" w:rsidRDefault="000F694A" w:rsidP="000F694A">
      <w:pPr>
        <w:spacing w:line="240" w:lineRule="auto"/>
        <w:jc w:val="left"/>
        <w:rPr>
          <w:rStyle w:val="nfasissutil"/>
        </w:rPr>
      </w:pPr>
      <w:r w:rsidRPr="000F694A">
        <w:rPr>
          <w:rStyle w:val="nfasissutil"/>
        </w:rPr>
        <w:t xml:space="preserve">  }</w:t>
      </w:r>
    </w:p>
    <w:p w14:paraId="6AB330B0" w14:textId="77777777" w:rsidR="000F694A" w:rsidRPr="000F694A" w:rsidRDefault="000F694A" w:rsidP="000F694A">
      <w:pPr>
        <w:spacing w:line="240" w:lineRule="auto"/>
        <w:jc w:val="left"/>
        <w:rPr>
          <w:rStyle w:val="nfasissutil"/>
        </w:rPr>
      </w:pPr>
    </w:p>
    <w:p w14:paraId="775FC2A6" w14:textId="77777777" w:rsidR="000F694A" w:rsidRPr="000F694A" w:rsidRDefault="000F694A" w:rsidP="000F694A">
      <w:pPr>
        <w:spacing w:line="240" w:lineRule="auto"/>
        <w:jc w:val="left"/>
        <w:rPr>
          <w:rStyle w:val="nfasissutil"/>
        </w:rPr>
      </w:pPr>
      <w:r w:rsidRPr="000F694A">
        <w:rPr>
          <w:rStyle w:val="nfasissutil"/>
        </w:rPr>
        <w:t xml:space="preserve">  void setCards() {</w:t>
      </w:r>
    </w:p>
    <w:p w14:paraId="2FBB5E08" w14:textId="77777777" w:rsidR="000F694A" w:rsidRPr="000F694A" w:rsidRDefault="000F694A" w:rsidP="000F694A">
      <w:pPr>
        <w:spacing w:line="240" w:lineRule="auto"/>
        <w:jc w:val="left"/>
        <w:rPr>
          <w:rStyle w:val="nfasissutil"/>
        </w:rPr>
      </w:pPr>
    </w:p>
    <w:p w14:paraId="421318F8" w14:textId="77777777" w:rsidR="000F694A" w:rsidRPr="000F694A" w:rsidRDefault="000F694A" w:rsidP="000F694A">
      <w:pPr>
        <w:spacing w:line="240" w:lineRule="auto"/>
        <w:jc w:val="left"/>
        <w:rPr>
          <w:rStyle w:val="nfasissutil"/>
        </w:rPr>
      </w:pPr>
      <w:r w:rsidRPr="000F694A">
        <w:rPr>
          <w:rStyle w:val="nfasissutil"/>
        </w:rPr>
        <w:t xml:space="preserve">    cards = new Card[this.cardsData.length];</w:t>
      </w:r>
    </w:p>
    <w:p w14:paraId="71B1C78B" w14:textId="77777777" w:rsidR="000F694A" w:rsidRPr="000F694A" w:rsidRDefault="000F694A" w:rsidP="000F694A">
      <w:pPr>
        <w:spacing w:line="240" w:lineRule="auto"/>
        <w:jc w:val="left"/>
        <w:rPr>
          <w:rStyle w:val="nfasissutil"/>
        </w:rPr>
      </w:pPr>
    </w:p>
    <w:p w14:paraId="4C411D73" w14:textId="77777777" w:rsidR="000F694A" w:rsidRPr="000F694A" w:rsidRDefault="000F694A" w:rsidP="000F694A">
      <w:pPr>
        <w:spacing w:line="240" w:lineRule="auto"/>
        <w:jc w:val="left"/>
        <w:rPr>
          <w:rStyle w:val="nfasissutil"/>
        </w:rPr>
      </w:pPr>
      <w:r w:rsidRPr="000F694A">
        <w:rPr>
          <w:rStyle w:val="nfasissutil"/>
        </w:rPr>
        <w:t xml:space="preserve">    for (int np=0; np&lt;=numTotalPages; np++) {</w:t>
      </w:r>
    </w:p>
    <w:p w14:paraId="7913ABA7" w14:textId="77777777" w:rsidR="000F694A" w:rsidRPr="000F694A" w:rsidRDefault="000F694A" w:rsidP="000F694A">
      <w:pPr>
        <w:spacing w:line="240" w:lineRule="auto"/>
        <w:jc w:val="left"/>
        <w:rPr>
          <w:rStyle w:val="nfasissutil"/>
        </w:rPr>
      </w:pPr>
    </w:p>
    <w:p w14:paraId="02AD0E92" w14:textId="77777777" w:rsidR="000F694A" w:rsidRPr="000F694A" w:rsidRDefault="000F694A" w:rsidP="000F694A">
      <w:pPr>
        <w:spacing w:line="240" w:lineRule="auto"/>
        <w:jc w:val="left"/>
        <w:rPr>
          <w:rStyle w:val="nfasissutil"/>
        </w:rPr>
      </w:pPr>
      <w:r w:rsidRPr="000F694A">
        <w:rPr>
          <w:rStyle w:val="nfasissutil"/>
        </w:rPr>
        <w:t xml:space="preserve">      int firstCardPage = numCardsPage*np;</w:t>
      </w:r>
    </w:p>
    <w:p w14:paraId="4414B5E7" w14:textId="77777777" w:rsidR="000F694A" w:rsidRPr="000F694A" w:rsidRDefault="000F694A" w:rsidP="000F694A">
      <w:pPr>
        <w:spacing w:line="240" w:lineRule="auto"/>
        <w:jc w:val="left"/>
        <w:rPr>
          <w:rStyle w:val="nfasissutil"/>
        </w:rPr>
      </w:pPr>
      <w:r w:rsidRPr="000F694A">
        <w:rPr>
          <w:rStyle w:val="nfasissutil"/>
        </w:rPr>
        <w:t xml:space="preserve">      int lastCardPage  = numCardsPage*(np+1) - 1;</w:t>
      </w:r>
    </w:p>
    <w:p w14:paraId="699347F8" w14:textId="77777777" w:rsidR="000F694A" w:rsidRPr="000F694A" w:rsidRDefault="000F694A" w:rsidP="000F694A">
      <w:pPr>
        <w:spacing w:line="240" w:lineRule="auto"/>
        <w:jc w:val="left"/>
        <w:rPr>
          <w:rStyle w:val="nfasissutil"/>
        </w:rPr>
      </w:pPr>
      <w:r w:rsidRPr="000F694A">
        <w:rPr>
          <w:rStyle w:val="nfasissutil"/>
        </w:rPr>
        <w:t xml:space="preserve">      float hCard = h / (float) numCardsPage;</w:t>
      </w:r>
    </w:p>
    <w:p w14:paraId="523CD8E6" w14:textId="77777777" w:rsidR="000F694A" w:rsidRPr="000F694A" w:rsidRDefault="000F694A" w:rsidP="000F694A">
      <w:pPr>
        <w:spacing w:line="240" w:lineRule="auto"/>
        <w:jc w:val="left"/>
        <w:rPr>
          <w:rStyle w:val="nfasissutil"/>
        </w:rPr>
      </w:pPr>
      <w:r w:rsidRPr="000F694A">
        <w:rPr>
          <w:rStyle w:val="nfasissutil"/>
        </w:rPr>
        <w:t xml:space="preserve">      float yCard = y;</w:t>
      </w:r>
    </w:p>
    <w:p w14:paraId="0359C74D" w14:textId="77777777" w:rsidR="000F694A" w:rsidRPr="000F694A" w:rsidRDefault="000F694A" w:rsidP="000F694A">
      <w:pPr>
        <w:spacing w:line="240" w:lineRule="auto"/>
        <w:jc w:val="left"/>
        <w:rPr>
          <w:rStyle w:val="nfasissutil"/>
        </w:rPr>
      </w:pPr>
      <w:r w:rsidRPr="000F694A">
        <w:rPr>
          <w:rStyle w:val="nfasissutil"/>
        </w:rPr>
        <w:t xml:space="preserve">      float b = 10;</w:t>
      </w:r>
    </w:p>
    <w:p w14:paraId="263F7CFC" w14:textId="77777777" w:rsidR="000F694A" w:rsidRPr="000F694A" w:rsidRDefault="000F694A" w:rsidP="000F694A">
      <w:pPr>
        <w:spacing w:line="240" w:lineRule="auto"/>
        <w:jc w:val="left"/>
        <w:rPr>
          <w:rStyle w:val="nfasissutil"/>
        </w:rPr>
      </w:pPr>
    </w:p>
    <w:p w14:paraId="6CAAA93C" w14:textId="77777777" w:rsidR="000F694A" w:rsidRPr="000F694A" w:rsidRDefault="000F694A" w:rsidP="000F694A">
      <w:pPr>
        <w:spacing w:line="240" w:lineRule="auto"/>
        <w:jc w:val="left"/>
        <w:rPr>
          <w:rStyle w:val="nfasissutil"/>
        </w:rPr>
      </w:pPr>
      <w:r w:rsidRPr="000F694A">
        <w:rPr>
          <w:rStyle w:val="nfasissutil"/>
        </w:rPr>
        <w:t xml:space="preserve">      for (int i = firstCardPage; i &lt;= lastCardPage; i++) {</w:t>
      </w:r>
    </w:p>
    <w:p w14:paraId="6A2B4CE5" w14:textId="77777777" w:rsidR="000F694A" w:rsidRPr="000F694A" w:rsidRDefault="000F694A" w:rsidP="000F694A">
      <w:pPr>
        <w:spacing w:line="240" w:lineRule="auto"/>
        <w:jc w:val="left"/>
        <w:rPr>
          <w:rStyle w:val="nfasissutil"/>
        </w:rPr>
      </w:pPr>
      <w:r w:rsidRPr="000F694A">
        <w:rPr>
          <w:rStyle w:val="nfasissutil"/>
        </w:rPr>
        <w:t xml:space="preserve">        if (i&lt;cards.length) {</w:t>
      </w:r>
    </w:p>
    <w:p w14:paraId="1A31CED3" w14:textId="77777777" w:rsidR="000F694A" w:rsidRPr="000F694A" w:rsidRDefault="000F694A" w:rsidP="000F694A">
      <w:pPr>
        <w:spacing w:line="240" w:lineRule="auto"/>
        <w:jc w:val="left"/>
        <w:rPr>
          <w:rStyle w:val="nfasissutil"/>
        </w:rPr>
      </w:pPr>
      <w:r w:rsidRPr="000F694A">
        <w:rPr>
          <w:rStyle w:val="nfasissutil"/>
        </w:rPr>
        <w:t xml:space="preserve">          cards[i] = new Card(cardsData[i]);</w:t>
      </w:r>
    </w:p>
    <w:p w14:paraId="03D84222" w14:textId="77777777" w:rsidR="000F694A" w:rsidRPr="000F694A" w:rsidRDefault="000F694A" w:rsidP="000F694A">
      <w:pPr>
        <w:spacing w:line="240" w:lineRule="auto"/>
        <w:jc w:val="left"/>
        <w:rPr>
          <w:rStyle w:val="nfasissutil"/>
        </w:rPr>
      </w:pPr>
      <w:r w:rsidRPr="000F694A">
        <w:rPr>
          <w:rStyle w:val="nfasissutil"/>
        </w:rPr>
        <w:t xml:space="preserve">          cards[i].setDimensions(x, yCard, w, hCard, b);</w:t>
      </w:r>
    </w:p>
    <w:p w14:paraId="1A6DBEC9" w14:textId="77777777" w:rsidR="000F694A" w:rsidRPr="000F694A" w:rsidRDefault="000F694A" w:rsidP="000F694A">
      <w:pPr>
        <w:spacing w:line="240" w:lineRule="auto"/>
        <w:jc w:val="left"/>
        <w:rPr>
          <w:rStyle w:val="nfasissutil"/>
        </w:rPr>
      </w:pPr>
      <w:r w:rsidRPr="000F694A">
        <w:rPr>
          <w:rStyle w:val="nfasissutil"/>
        </w:rPr>
        <w:t xml:space="preserve">          yCard += hCard + b;</w:t>
      </w:r>
    </w:p>
    <w:p w14:paraId="7F3CF3D7" w14:textId="77777777" w:rsidR="000F694A" w:rsidRPr="000F694A" w:rsidRDefault="000F694A" w:rsidP="000F694A">
      <w:pPr>
        <w:spacing w:line="240" w:lineRule="auto"/>
        <w:jc w:val="left"/>
        <w:rPr>
          <w:rStyle w:val="nfasissutil"/>
        </w:rPr>
      </w:pPr>
      <w:r w:rsidRPr="000F694A">
        <w:rPr>
          <w:rStyle w:val="nfasissutil"/>
        </w:rPr>
        <w:t xml:space="preserve">        }</w:t>
      </w:r>
    </w:p>
    <w:p w14:paraId="6063829A" w14:textId="77777777" w:rsidR="000F694A" w:rsidRPr="000F694A" w:rsidRDefault="000F694A" w:rsidP="000F694A">
      <w:pPr>
        <w:spacing w:line="240" w:lineRule="auto"/>
        <w:jc w:val="left"/>
        <w:rPr>
          <w:rStyle w:val="nfasissutil"/>
        </w:rPr>
      </w:pPr>
      <w:r w:rsidRPr="000F694A">
        <w:rPr>
          <w:rStyle w:val="nfasissutil"/>
        </w:rPr>
        <w:t xml:space="preserve">      }</w:t>
      </w:r>
    </w:p>
    <w:p w14:paraId="649645C1" w14:textId="77777777" w:rsidR="000F694A" w:rsidRPr="000F694A" w:rsidRDefault="000F694A" w:rsidP="000F694A">
      <w:pPr>
        <w:spacing w:line="240" w:lineRule="auto"/>
        <w:jc w:val="left"/>
        <w:rPr>
          <w:rStyle w:val="nfasissutil"/>
        </w:rPr>
      </w:pPr>
      <w:r w:rsidRPr="000F694A">
        <w:rPr>
          <w:rStyle w:val="nfasissutil"/>
        </w:rPr>
        <w:t xml:space="preserve">    }</w:t>
      </w:r>
    </w:p>
    <w:p w14:paraId="73FEE7F5" w14:textId="77777777" w:rsidR="000F694A" w:rsidRPr="000F694A" w:rsidRDefault="000F694A" w:rsidP="000F694A">
      <w:pPr>
        <w:spacing w:line="240" w:lineRule="auto"/>
        <w:jc w:val="left"/>
        <w:rPr>
          <w:rStyle w:val="nfasissutil"/>
        </w:rPr>
      </w:pPr>
      <w:r w:rsidRPr="000F694A">
        <w:rPr>
          <w:rStyle w:val="nfasissutil"/>
        </w:rPr>
        <w:t xml:space="preserve">  }</w:t>
      </w:r>
    </w:p>
    <w:p w14:paraId="1515A2F5" w14:textId="77777777" w:rsidR="000F694A" w:rsidRPr="000F694A" w:rsidRDefault="000F694A" w:rsidP="000F694A">
      <w:pPr>
        <w:spacing w:line="240" w:lineRule="auto"/>
        <w:jc w:val="left"/>
        <w:rPr>
          <w:rStyle w:val="nfasissutil"/>
        </w:rPr>
      </w:pPr>
    </w:p>
    <w:p w14:paraId="7A195BB4" w14:textId="77777777" w:rsidR="000F694A" w:rsidRPr="000F694A" w:rsidRDefault="000F694A" w:rsidP="000F694A">
      <w:pPr>
        <w:spacing w:line="240" w:lineRule="auto"/>
        <w:jc w:val="left"/>
        <w:rPr>
          <w:rStyle w:val="nfasissutil"/>
        </w:rPr>
      </w:pPr>
      <w:r w:rsidRPr="000F694A">
        <w:rPr>
          <w:rStyle w:val="nfasissutil"/>
        </w:rPr>
        <w:t xml:space="preserve">  void nextPage() {</w:t>
      </w:r>
    </w:p>
    <w:p w14:paraId="39E00C44" w14:textId="77777777" w:rsidR="000F694A" w:rsidRPr="000F694A" w:rsidRDefault="000F694A" w:rsidP="000F694A">
      <w:pPr>
        <w:spacing w:line="240" w:lineRule="auto"/>
        <w:jc w:val="left"/>
        <w:rPr>
          <w:rStyle w:val="nfasissutil"/>
        </w:rPr>
      </w:pPr>
      <w:r w:rsidRPr="000F694A">
        <w:rPr>
          <w:rStyle w:val="nfasissutil"/>
        </w:rPr>
        <w:t xml:space="preserve">    if (this.numPage&lt;this.numTotalPages) {</w:t>
      </w:r>
    </w:p>
    <w:p w14:paraId="63435A8D" w14:textId="77777777" w:rsidR="000F694A" w:rsidRPr="000F694A" w:rsidRDefault="000F694A" w:rsidP="000F694A">
      <w:pPr>
        <w:spacing w:line="240" w:lineRule="auto"/>
        <w:jc w:val="left"/>
        <w:rPr>
          <w:rStyle w:val="nfasissutil"/>
        </w:rPr>
      </w:pPr>
      <w:r w:rsidRPr="000F694A">
        <w:rPr>
          <w:rStyle w:val="nfasissutil"/>
        </w:rPr>
        <w:t xml:space="preserve">      this.numPage++;</w:t>
      </w:r>
    </w:p>
    <w:p w14:paraId="29F5C8DD" w14:textId="77777777" w:rsidR="000F694A" w:rsidRPr="000F694A" w:rsidRDefault="000F694A" w:rsidP="000F694A">
      <w:pPr>
        <w:spacing w:line="240" w:lineRule="auto"/>
        <w:jc w:val="left"/>
        <w:rPr>
          <w:rStyle w:val="nfasissutil"/>
        </w:rPr>
      </w:pPr>
      <w:r w:rsidRPr="000F694A">
        <w:rPr>
          <w:rStyle w:val="nfasissutil"/>
        </w:rPr>
        <w:t xml:space="preserve">    }</w:t>
      </w:r>
    </w:p>
    <w:p w14:paraId="55278081" w14:textId="77777777" w:rsidR="000F694A" w:rsidRPr="000F694A" w:rsidRDefault="000F694A" w:rsidP="000F694A">
      <w:pPr>
        <w:spacing w:line="240" w:lineRule="auto"/>
        <w:jc w:val="left"/>
        <w:rPr>
          <w:rStyle w:val="nfasissutil"/>
        </w:rPr>
      </w:pPr>
      <w:r w:rsidRPr="000F694A">
        <w:rPr>
          <w:rStyle w:val="nfasissutil"/>
        </w:rPr>
        <w:t xml:space="preserve">  }</w:t>
      </w:r>
    </w:p>
    <w:p w14:paraId="6779B3DF" w14:textId="77777777" w:rsidR="000F694A" w:rsidRPr="000F694A" w:rsidRDefault="000F694A" w:rsidP="000F694A">
      <w:pPr>
        <w:spacing w:line="240" w:lineRule="auto"/>
        <w:jc w:val="left"/>
        <w:rPr>
          <w:rStyle w:val="nfasissutil"/>
        </w:rPr>
      </w:pPr>
    </w:p>
    <w:p w14:paraId="42F65824" w14:textId="77777777" w:rsidR="000F694A" w:rsidRPr="000F694A" w:rsidRDefault="000F694A" w:rsidP="000F694A">
      <w:pPr>
        <w:spacing w:line="240" w:lineRule="auto"/>
        <w:jc w:val="left"/>
        <w:rPr>
          <w:rStyle w:val="nfasissutil"/>
        </w:rPr>
      </w:pPr>
      <w:r w:rsidRPr="000F694A">
        <w:rPr>
          <w:rStyle w:val="nfasissutil"/>
        </w:rPr>
        <w:t xml:space="preserve">  void prevPage() {</w:t>
      </w:r>
    </w:p>
    <w:p w14:paraId="7FA026A7" w14:textId="77777777" w:rsidR="000F694A" w:rsidRPr="000F694A" w:rsidRDefault="000F694A" w:rsidP="000F694A">
      <w:pPr>
        <w:spacing w:line="240" w:lineRule="auto"/>
        <w:jc w:val="left"/>
        <w:rPr>
          <w:rStyle w:val="nfasissutil"/>
        </w:rPr>
      </w:pPr>
      <w:r w:rsidRPr="000F694A">
        <w:rPr>
          <w:rStyle w:val="nfasissutil"/>
        </w:rPr>
        <w:t xml:space="preserve">    if (this.numPage&gt;0) {</w:t>
      </w:r>
    </w:p>
    <w:p w14:paraId="3DF7E31B"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this.numPage--;</w:t>
      </w:r>
    </w:p>
    <w:p w14:paraId="69D0682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B39CA0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3098C5E" w14:textId="77777777" w:rsidR="000F694A" w:rsidRPr="000F694A" w:rsidRDefault="000F694A" w:rsidP="000F694A">
      <w:pPr>
        <w:spacing w:line="240" w:lineRule="auto"/>
        <w:jc w:val="left"/>
        <w:rPr>
          <w:rStyle w:val="nfasissutil"/>
          <w:lang w:val="es-ES"/>
        </w:rPr>
      </w:pPr>
    </w:p>
    <w:p w14:paraId="505AFA2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tabla</w:t>
      </w:r>
    </w:p>
    <w:p w14:paraId="4D3B2AF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void display() {</w:t>
      </w:r>
    </w:p>
    <w:p w14:paraId="71ED2C0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pushStyle();</w:t>
      </w:r>
    </w:p>
    <w:p w14:paraId="32BF4656" w14:textId="77777777" w:rsidR="000F694A" w:rsidRPr="000F694A" w:rsidRDefault="000F694A" w:rsidP="000F694A">
      <w:pPr>
        <w:spacing w:line="240" w:lineRule="auto"/>
        <w:jc w:val="left"/>
        <w:rPr>
          <w:rStyle w:val="nfasissutil"/>
          <w:lang w:val="es-ES"/>
        </w:rPr>
      </w:pPr>
    </w:p>
    <w:p w14:paraId="6EFA2ED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Cards correspondientes a la Pàgina</w:t>
      </w:r>
    </w:p>
    <w:p w14:paraId="0EE34FD6"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int firstCardPage = numCardsPage*numPage;</w:t>
      </w:r>
    </w:p>
    <w:p w14:paraId="417A8FE5" w14:textId="77777777" w:rsidR="000F694A" w:rsidRPr="000F694A" w:rsidRDefault="000F694A" w:rsidP="000F694A">
      <w:pPr>
        <w:spacing w:line="240" w:lineRule="auto"/>
        <w:jc w:val="left"/>
        <w:rPr>
          <w:rStyle w:val="nfasissutil"/>
        </w:rPr>
      </w:pPr>
      <w:r w:rsidRPr="000F694A">
        <w:rPr>
          <w:rStyle w:val="nfasissutil"/>
        </w:rPr>
        <w:t xml:space="preserve">    int lastCardPage  = numCardsPage*(numPage+1) - 1;</w:t>
      </w:r>
    </w:p>
    <w:p w14:paraId="15EF2527" w14:textId="77777777" w:rsidR="000F694A" w:rsidRPr="000F694A" w:rsidRDefault="000F694A" w:rsidP="000F694A">
      <w:pPr>
        <w:spacing w:line="240" w:lineRule="auto"/>
        <w:jc w:val="left"/>
        <w:rPr>
          <w:rStyle w:val="nfasissutil"/>
        </w:rPr>
      </w:pPr>
      <w:r w:rsidRPr="000F694A">
        <w:rPr>
          <w:rStyle w:val="nfasissutil"/>
        </w:rPr>
        <w:t xml:space="preserve">    for (int i = firstCardPage; i &lt;= lastCardPage; i++) {</w:t>
      </w:r>
    </w:p>
    <w:p w14:paraId="1270FE4C" w14:textId="77777777" w:rsidR="000F694A" w:rsidRPr="000F694A" w:rsidRDefault="000F694A" w:rsidP="000F694A">
      <w:pPr>
        <w:spacing w:line="240" w:lineRule="auto"/>
        <w:jc w:val="left"/>
        <w:rPr>
          <w:rStyle w:val="nfasissutil"/>
        </w:rPr>
      </w:pPr>
      <w:r w:rsidRPr="000F694A">
        <w:rPr>
          <w:rStyle w:val="nfasissutil"/>
        </w:rPr>
        <w:lastRenderedPageBreak/>
        <w:t xml:space="preserve">      if (i&lt;cards.length &amp;&amp; cards[i]!=null) {</w:t>
      </w:r>
    </w:p>
    <w:p w14:paraId="13D854C5" w14:textId="77777777" w:rsidR="000F694A" w:rsidRPr="000F694A" w:rsidRDefault="000F694A" w:rsidP="000F694A">
      <w:pPr>
        <w:spacing w:line="240" w:lineRule="auto"/>
        <w:jc w:val="left"/>
        <w:rPr>
          <w:rStyle w:val="nfasissutil"/>
        </w:rPr>
      </w:pPr>
      <w:r w:rsidRPr="000F694A">
        <w:rPr>
          <w:rStyle w:val="nfasissutil"/>
        </w:rPr>
        <w:t xml:space="preserve">        cards[i].display(i==this.selectedCard);</w:t>
      </w:r>
    </w:p>
    <w:p w14:paraId="6D38D504" w14:textId="77777777" w:rsidR="000F694A" w:rsidRPr="000F694A" w:rsidRDefault="000F694A" w:rsidP="000F694A">
      <w:pPr>
        <w:spacing w:line="240" w:lineRule="auto"/>
        <w:jc w:val="left"/>
        <w:rPr>
          <w:rStyle w:val="nfasissutil"/>
        </w:rPr>
      </w:pPr>
      <w:r w:rsidRPr="000F694A">
        <w:rPr>
          <w:rStyle w:val="nfasissutil"/>
        </w:rPr>
        <w:t xml:space="preserve">      }</w:t>
      </w:r>
    </w:p>
    <w:p w14:paraId="3850F749" w14:textId="77777777" w:rsidR="000F694A" w:rsidRPr="000F694A" w:rsidRDefault="000F694A" w:rsidP="000F694A">
      <w:pPr>
        <w:spacing w:line="240" w:lineRule="auto"/>
        <w:jc w:val="left"/>
        <w:rPr>
          <w:rStyle w:val="nfasissutil"/>
        </w:rPr>
      </w:pPr>
      <w:r w:rsidRPr="000F694A">
        <w:rPr>
          <w:rStyle w:val="nfasissutil"/>
        </w:rPr>
        <w:t xml:space="preserve">    }</w:t>
      </w:r>
    </w:p>
    <w:p w14:paraId="152B76AD" w14:textId="77777777" w:rsidR="000F694A" w:rsidRPr="000F694A" w:rsidRDefault="000F694A" w:rsidP="000F694A">
      <w:pPr>
        <w:spacing w:line="240" w:lineRule="auto"/>
        <w:jc w:val="left"/>
        <w:rPr>
          <w:rStyle w:val="nfasissutil"/>
        </w:rPr>
      </w:pPr>
      <w:r w:rsidRPr="000F694A">
        <w:rPr>
          <w:rStyle w:val="nfasissutil"/>
        </w:rPr>
        <w:t xml:space="preserve">    popStyle();</w:t>
      </w:r>
    </w:p>
    <w:p w14:paraId="3F748571" w14:textId="77777777" w:rsidR="000F694A" w:rsidRPr="000F694A" w:rsidRDefault="000F694A" w:rsidP="000F694A">
      <w:pPr>
        <w:spacing w:line="240" w:lineRule="auto"/>
        <w:jc w:val="left"/>
        <w:rPr>
          <w:rStyle w:val="nfasissutil"/>
        </w:rPr>
      </w:pPr>
      <w:r w:rsidRPr="000F694A">
        <w:rPr>
          <w:rStyle w:val="nfasissutil"/>
        </w:rPr>
        <w:t xml:space="preserve">  }</w:t>
      </w:r>
    </w:p>
    <w:p w14:paraId="74301B89" w14:textId="77777777" w:rsidR="000F694A" w:rsidRPr="000F694A" w:rsidRDefault="000F694A" w:rsidP="000F694A">
      <w:pPr>
        <w:spacing w:line="240" w:lineRule="auto"/>
        <w:jc w:val="left"/>
        <w:rPr>
          <w:rStyle w:val="nfasissutil"/>
        </w:rPr>
      </w:pPr>
    </w:p>
    <w:p w14:paraId="749D4EA7" w14:textId="77777777" w:rsidR="000F694A" w:rsidRPr="000F694A" w:rsidRDefault="000F694A" w:rsidP="000F694A">
      <w:pPr>
        <w:spacing w:line="240" w:lineRule="auto"/>
        <w:jc w:val="left"/>
        <w:rPr>
          <w:rStyle w:val="nfasissutil"/>
        </w:rPr>
      </w:pPr>
      <w:r w:rsidRPr="000F694A">
        <w:rPr>
          <w:rStyle w:val="nfasissutil"/>
        </w:rPr>
        <w:t xml:space="preserve">  void checkCardSelection() {</w:t>
      </w:r>
    </w:p>
    <w:p w14:paraId="51DF4E7C" w14:textId="77777777" w:rsidR="000F694A" w:rsidRPr="000F694A" w:rsidRDefault="000F694A" w:rsidP="000F694A">
      <w:pPr>
        <w:spacing w:line="240" w:lineRule="auto"/>
        <w:jc w:val="left"/>
        <w:rPr>
          <w:rStyle w:val="nfasissutil"/>
        </w:rPr>
      </w:pPr>
    </w:p>
    <w:p w14:paraId="7ED2C196" w14:textId="77777777" w:rsidR="000F694A" w:rsidRPr="000F694A" w:rsidRDefault="000F694A" w:rsidP="000F694A">
      <w:pPr>
        <w:spacing w:line="240" w:lineRule="auto"/>
        <w:jc w:val="left"/>
        <w:rPr>
          <w:rStyle w:val="nfasissutil"/>
        </w:rPr>
      </w:pPr>
      <w:r w:rsidRPr="000F694A">
        <w:rPr>
          <w:rStyle w:val="nfasissutil"/>
        </w:rPr>
        <w:t xml:space="preserve">    boolean selected = false;</w:t>
      </w:r>
    </w:p>
    <w:p w14:paraId="76598FD3" w14:textId="77777777" w:rsidR="000F694A" w:rsidRPr="000F694A" w:rsidRDefault="000F694A" w:rsidP="000F694A">
      <w:pPr>
        <w:spacing w:line="240" w:lineRule="auto"/>
        <w:jc w:val="left"/>
        <w:rPr>
          <w:rStyle w:val="nfasissutil"/>
        </w:rPr>
      </w:pPr>
      <w:r w:rsidRPr="000F694A">
        <w:rPr>
          <w:rStyle w:val="nfasissutil"/>
        </w:rPr>
        <w:t xml:space="preserve">    int firstCardPage = numCardsPage*numPage;</w:t>
      </w:r>
    </w:p>
    <w:p w14:paraId="64EF8710" w14:textId="77777777" w:rsidR="000F694A" w:rsidRPr="000F694A" w:rsidRDefault="000F694A" w:rsidP="000F694A">
      <w:pPr>
        <w:spacing w:line="240" w:lineRule="auto"/>
        <w:jc w:val="left"/>
        <w:rPr>
          <w:rStyle w:val="nfasissutil"/>
        </w:rPr>
      </w:pPr>
      <w:r w:rsidRPr="000F694A">
        <w:rPr>
          <w:rStyle w:val="nfasissutil"/>
        </w:rPr>
        <w:t xml:space="preserve">    int lastCardPage  = numCardsPage*(numPage+1) - 1;</w:t>
      </w:r>
    </w:p>
    <w:p w14:paraId="541D62ED" w14:textId="77777777" w:rsidR="000F694A" w:rsidRPr="000F694A" w:rsidRDefault="000F694A" w:rsidP="000F694A">
      <w:pPr>
        <w:spacing w:line="240" w:lineRule="auto"/>
        <w:jc w:val="left"/>
        <w:rPr>
          <w:rStyle w:val="nfasissutil"/>
        </w:rPr>
      </w:pPr>
      <w:r w:rsidRPr="000F694A">
        <w:rPr>
          <w:rStyle w:val="nfasissutil"/>
        </w:rPr>
        <w:t xml:space="preserve">    for (int i = firstCardPage; i &lt;= lastCardPage; i++) {</w:t>
      </w:r>
    </w:p>
    <w:p w14:paraId="06691071" w14:textId="77777777" w:rsidR="000F694A" w:rsidRPr="000F694A" w:rsidRDefault="000F694A" w:rsidP="000F694A">
      <w:pPr>
        <w:spacing w:line="240" w:lineRule="auto"/>
        <w:jc w:val="left"/>
        <w:rPr>
          <w:rStyle w:val="nfasissutil"/>
        </w:rPr>
      </w:pPr>
      <w:r w:rsidRPr="000F694A">
        <w:rPr>
          <w:rStyle w:val="nfasissutil"/>
        </w:rPr>
        <w:t xml:space="preserve">      if (i&lt;cards.length &amp;&amp; cards[i]!=null &amp;&amp; cards[i].mouseOver()) {</w:t>
      </w:r>
    </w:p>
    <w:p w14:paraId="07A87993" w14:textId="77777777" w:rsidR="000F694A" w:rsidRPr="000F694A" w:rsidRDefault="000F694A" w:rsidP="000F694A">
      <w:pPr>
        <w:spacing w:line="240" w:lineRule="auto"/>
        <w:jc w:val="left"/>
        <w:rPr>
          <w:rStyle w:val="nfasissutil"/>
        </w:rPr>
      </w:pPr>
      <w:r w:rsidRPr="000F694A">
        <w:rPr>
          <w:rStyle w:val="nfasissutil"/>
        </w:rPr>
        <w:t xml:space="preserve">        selectedCard = i;</w:t>
      </w:r>
    </w:p>
    <w:p w14:paraId="654CAA8E" w14:textId="77777777" w:rsidR="000F694A" w:rsidRPr="000F694A" w:rsidRDefault="000F694A" w:rsidP="000F694A">
      <w:pPr>
        <w:spacing w:line="240" w:lineRule="auto"/>
        <w:jc w:val="left"/>
        <w:rPr>
          <w:rStyle w:val="nfasissutil"/>
        </w:rPr>
      </w:pPr>
      <w:r w:rsidRPr="000F694A">
        <w:rPr>
          <w:rStyle w:val="nfasissutil"/>
        </w:rPr>
        <w:t xml:space="preserve">        println("Selected Card: "+i);</w:t>
      </w:r>
    </w:p>
    <w:p w14:paraId="49380598" w14:textId="77777777" w:rsidR="000F694A" w:rsidRPr="000F694A" w:rsidRDefault="000F694A" w:rsidP="000F694A">
      <w:pPr>
        <w:spacing w:line="240" w:lineRule="auto"/>
        <w:jc w:val="left"/>
        <w:rPr>
          <w:rStyle w:val="nfasissutil"/>
        </w:rPr>
      </w:pPr>
      <w:r w:rsidRPr="000F694A">
        <w:rPr>
          <w:rStyle w:val="nfasissutil"/>
        </w:rPr>
        <w:t xml:space="preserve">        selected = true;</w:t>
      </w:r>
    </w:p>
    <w:p w14:paraId="053B634D" w14:textId="77777777" w:rsidR="000F694A" w:rsidRPr="000F694A" w:rsidRDefault="000F694A" w:rsidP="000F694A">
      <w:pPr>
        <w:spacing w:line="240" w:lineRule="auto"/>
        <w:jc w:val="left"/>
        <w:rPr>
          <w:rStyle w:val="nfasissutil"/>
        </w:rPr>
      </w:pPr>
      <w:r w:rsidRPr="000F694A">
        <w:rPr>
          <w:rStyle w:val="nfasissutil"/>
        </w:rPr>
        <w:t xml:space="preserve">        break;</w:t>
      </w:r>
    </w:p>
    <w:p w14:paraId="525D3499" w14:textId="77777777" w:rsidR="000F694A" w:rsidRPr="000F694A" w:rsidRDefault="000F694A" w:rsidP="000F694A">
      <w:pPr>
        <w:spacing w:line="240" w:lineRule="auto"/>
        <w:jc w:val="left"/>
        <w:rPr>
          <w:rStyle w:val="nfasissutil"/>
        </w:rPr>
      </w:pPr>
      <w:r w:rsidRPr="000F694A">
        <w:rPr>
          <w:rStyle w:val="nfasissutil"/>
        </w:rPr>
        <w:t xml:space="preserve">      }</w:t>
      </w:r>
    </w:p>
    <w:p w14:paraId="5CB7B130" w14:textId="77777777" w:rsidR="000F694A" w:rsidRPr="000F694A" w:rsidRDefault="000F694A" w:rsidP="000F694A">
      <w:pPr>
        <w:spacing w:line="240" w:lineRule="auto"/>
        <w:jc w:val="left"/>
        <w:rPr>
          <w:rStyle w:val="nfasissutil"/>
        </w:rPr>
      </w:pPr>
      <w:r w:rsidRPr="000F694A">
        <w:rPr>
          <w:rStyle w:val="nfasissutil"/>
        </w:rPr>
        <w:t xml:space="preserve">    }</w:t>
      </w:r>
    </w:p>
    <w:p w14:paraId="0E1575F4" w14:textId="77777777" w:rsidR="000F694A" w:rsidRPr="000F694A" w:rsidRDefault="000F694A" w:rsidP="000F694A">
      <w:pPr>
        <w:spacing w:line="240" w:lineRule="auto"/>
        <w:jc w:val="left"/>
        <w:rPr>
          <w:rStyle w:val="nfasissutil"/>
        </w:rPr>
      </w:pPr>
      <w:r w:rsidRPr="000F694A">
        <w:rPr>
          <w:rStyle w:val="nfasissutil"/>
        </w:rPr>
        <w:t xml:space="preserve">    if (!selected) {</w:t>
      </w:r>
    </w:p>
    <w:p w14:paraId="685ABA40" w14:textId="77777777" w:rsidR="000F694A" w:rsidRPr="000F694A" w:rsidRDefault="000F694A" w:rsidP="000F694A">
      <w:pPr>
        <w:spacing w:line="240" w:lineRule="auto"/>
        <w:jc w:val="left"/>
        <w:rPr>
          <w:rStyle w:val="nfasissutil"/>
        </w:rPr>
      </w:pPr>
      <w:r w:rsidRPr="000F694A">
        <w:rPr>
          <w:rStyle w:val="nfasissutil"/>
        </w:rPr>
        <w:t xml:space="preserve">      selectedCard = -1;</w:t>
      </w:r>
    </w:p>
    <w:p w14:paraId="7BA81452" w14:textId="77777777" w:rsidR="000F694A" w:rsidRPr="000F694A" w:rsidRDefault="000F694A" w:rsidP="000F694A">
      <w:pPr>
        <w:spacing w:line="240" w:lineRule="auto"/>
        <w:jc w:val="left"/>
        <w:rPr>
          <w:rStyle w:val="nfasissutil"/>
        </w:rPr>
      </w:pPr>
      <w:r w:rsidRPr="000F694A">
        <w:rPr>
          <w:rStyle w:val="nfasissutil"/>
        </w:rPr>
        <w:t xml:space="preserve">    }</w:t>
      </w:r>
    </w:p>
    <w:p w14:paraId="7A207D47" w14:textId="77777777" w:rsidR="000F694A" w:rsidRPr="000F694A" w:rsidRDefault="000F694A" w:rsidP="000F694A">
      <w:pPr>
        <w:spacing w:line="240" w:lineRule="auto"/>
        <w:jc w:val="left"/>
        <w:rPr>
          <w:rStyle w:val="nfasissutil"/>
        </w:rPr>
      </w:pPr>
      <w:r w:rsidRPr="000F694A">
        <w:rPr>
          <w:rStyle w:val="nfasissutil"/>
        </w:rPr>
        <w:t xml:space="preserve">  }</w:t>
      </w:r>
    </w:p>
    <w:p w14:paraId="4B7317C9" w14:textId="77777777" w:rsidR="000F694A" w:rsidRPr="000F694A" w:rsidRDefault="000F694A" w:rsidP="000F694A">
      <w:pPr>
        <w:spacing w:line="240" w:lineRule="auto"/>
        <w:jc w:val="left"/>
        <w:rPr>
          <w:rStyle w:val="nfasissutil"/>
        </w:rPr>
      </w:pPr>
    </w:p>
    <w:p w14:paraId="196451C3" w14:textId="77777777" w:rsidR="000F694A" w:rsidRPr="000F694A" w:rsidRDefault="000F694A" w:rsidP="000F694A">
      <w:pPr>
        <w:spacing w:line="240" w:lineRule="auto"/>
        <w:jc w:val="left"/>
        <w:rPr>
          <w:rStyle w:val="nfasissutil"/>
        </w:rPr>
      </w:pPr>
      <w:r w:rsidRPr="000F694A">
        <w:rPr>
          <w:rStyle w:val="nfasissutil"/>
        </w:rPr>
        <w:t xml:space="preserve">  boolean checkMouseOver() {</w:t>
      </w:r>
    </w:p>
    <w:p w14:paraId="38A17437" w14:textId="77777777" w:rsidR="000F694A" w:rsidRPr="000F694A" w:rsidRDefault="000F694A" w:rsidP="000F694A">
      <w:pPr>
        <w:spacing w:line="240" w:lineRule="auto"/>
        <w:jc w:val="left"/>
        <w:rPr>
          <w:rStyle w:val="nfasissutil"/>
        </w:rPr>
      </w:pPr>
    </w:p>
    <w:p w14:paraId="24F43BAC" w14:textId="77777777" w:rsidR="000F694A" w:rsidRPr="000F694A" w:rsidRDefault="000F694A" w:rsidP="000F694A">
      <w:pPr>
        <w:spacing w:line="240" w:lineRule="auto"/>
        <w:jc w:val="left"/>
        <w:rPr>
          <w:rStyle w:val="nfasissutil"/>
        </w:rPr>
      </w:pPr>
      <w:r w:rsidRPr="000F694A">
        <w:rPr>
          <w:rStyle w:val="nfasissutil"/>
        </w:rPr>
        <w:t xml:space="preserve">    int firstCardPage = numCardsPage*numPage;</w:t>
      </w:r>
    </w:p>
    <w:p w14:paraId="48A1F938" w14:textId="77777777" w:rsidR="000F694A" w:rsidRPr="000F694A" w:rsidRDefault="000F694A" w:rsidP="000F694A">
      <w:pPr>
        <w:spacing w:line="240" w:lineRule="auto"/>
        <w:jc w:val="left"/>
        <w:rPr>
          <w:rStyle w:val="nfasissutil"/>
        </w:rPr>
      </w:pPr>
      <w:r w:rsidRPr="000F694A">
        <w:rPr>
          <w:rStyle w:val="nfasissutil"/>
        </w:rPr>
        <w:t xml:space="preserve">    int lastCardPage  = numCardsPage*(numPage+1) - 1;</w:t>
      </w:r>
    </w:p>
    <w:p w14:paraId="08E2BAFB" w14:textId="77777777" w:rsidR="000F694A" w:rsidRPr="000F694A" w:rsidRDefault="000F694A" w:rsidP="000F694A">
      <w:pPr>
        <w:spacing w:line="240" w:lineRule="auto"/>
        <w:jc w:val="left"/>
        <w:rPr>
          <w:rStyle w:val="nfasissutil"/>
        </w:rPr>
      </w:pPr>
      <w:r w:rsidRPr="000F694A">
        <w:rPr>
          <w:rStyle w:val="nfasissutil"/>
        </w:rPr>
        <w:t xml:space="preserve">    for (int i = firstCardPage; i &lt;= lastCardPage; i++) {</w:t>
      </w:r>
    </w:p>
    <w:p w14:paraId="7D2BD64B" w14:textId="77777777" w:rsidR="000F694A" w:rsidRPr="000F694A" w:rsidRDefault="000F694A" w:rsidP="000F694A">
      <w:pPr>
        <w:spacing w:line="240" w:lineRule="auto"/>
        <w:jc w:val="left"/>
        <w:rPr>
          <w:rStyle w:val="nfasissutil"/>
        </w:rPr>
      </w:pPr>
      <w:r w:rsidRPr="000F694A">
        <w:rPr>
          <w:rStyle w:val="nfasissutil"/>
        </w:rPr>
        <w:t xml:space="preserve">      if (i&lt;cards.length &amp;&amp; cards[i]!=null &amp;&amp; cards[i].mouseOver()) {</w:t>
      </w:r>
    </w:p>
    <w:p w14:paraId="15C8F468" w14:textId="77777777" w:rsidR="000F694A" w:rsidRPr="000F694A" w:rsidRDefault="000F694A" w:rsidP="000F694A">
      <w:pPr>
        <w:spacing w:line="240" w:lineRule="auto"/>
        <w:jc w:val="left"/>
        <w:rPr>
          <w:rStyle w:val="nfasissutil"/>
        </w:rPr>
      </w:pPr>
      <w:r w:rsidRPr="000F694A">
        <w:rPr>
          <w:rStyle w:val="nfasissutil"/>
        </w:rPr>
        <w:t xml:space="preserve">        return true;</w:t>
      </w:r>
    </w:p>
    <w:p w14:paraId="595508AE" w14:textId="77777777" w:rsidR="000F694A" w:rsidRPr="000F694A" w:rsidRDefault="000F694A" w:rsidP="000F694A">
      <w:pPr>
        <w:spacing w:line="240" w:lineRule="auto"/>
        <w:jc w:val="left"/>
        <w:rPr>
          <w:rStyle w:val="nfasissutil"/>
        </w:rPr>
      </w:pPr>
      <w:r w:rsidRPr="000F694A">
        <w:rPr>
          <w:rStyle w:val="nfasissutil"/>
        </w:rPr>
        <w:t xml:space="preserve">      }</w:t>
      </w:r>
    </w:p>
    <w:p w14:paraId="2E3ADF51" w14:textId="77777777" w:rsidR="000F694A" w:rsidRPr="000F694A" w:rsidRDefault="000F694A" w:rsidP="000F694A">
      <w:pPr>
        <w:spacing w:line="240" w:lineRule="auto"/>
        <w:jc w:val="left"/>
        <w:rPr>
          <w:rStyle w:val="nfasissutil"/>
        </w:rPr>
      </w:pPr>
      <w:r w:rsidRPr="000F694A">
        <w:rPr>
          <w:rStyle w:val="nfasissutil"/>
        </w:rPr>
        <w:t xml:space="preserve">    }</w:t>
      </w:r>
    </w:p>
    <w:p w14:paraId="2395F3AE" w14:textId="77777777" w:rsidR="000F694A" w:rsidRPr="000F694A" w:rsidRDefault="000F694A" w:rsidP="000F694A">
      <w:pPr>
        <w:spacing w:line="240" w:lineRule="auto"/>
        <w:jc w:val="left"/>
        <w:rPr>
          <w:rStyle w:val="nfasissutil"/>
        </w:rPr>
      </w:pPr>
      <w:r w:rsidRPr="000F694A">
        <w:rPr>
          <w:rStyle w:val="nfasissutil"/>
        </w:rPr>
        <w:t xml:space="preserve">    return false;</w:t>
      </w:r>
    </w:p>
    <w:p w14:paraId="4AB2181A" w14:textId="77777777" w:rsidR="000F694A" w:rsidRPr="000F694A" w:rsidRDefault="000F694A" w:rsidP="000F694A">
      <w:pPr>
        <w:spacing w:line="240" w:lineRule="auto"/>
        <w:jc w:val="left"/>
        <w:rPr>
          <w:rStyle w:val="nfasissutil"/>
        </w:rPr>
      </w:pPr>
      <w:r w:rsidRPr="000F694A">
        <w:rPr>
          <w:rStyle w:val="nfasissutil"/>
        </w:rPr>
        <w:t xml:space="preserve">  }</w:t>
      </w:r>
    </w:p>
    <w:p w14:paraId="2D5378A2" w14:textId="77777777" w:rsidR="000F694A" w:rsidRPr="000F694A" w:rsidRDefault="000F694A" w:rsidP="000F694A">
      <w:pPr>
        <w:spacing w:line="240" w:lineRule="auto"/>
        <w:jc w:val="left"/>
        <w:rPr>
          <w:rStyle w:val="nfasissutil"/>
        </w:rPr>
      </w:pPr>
    </w:p>
    <w:p w14:paraId="7647BADC" w14:textId="77777777" w:rsidR="000F694A" w:rsidRPr="000F694A" w:rsidRDefault="000F694A" w:rsidP="000F694A">
      <w:pPr>
        <w:spacing w:line="240" w:lineRule="auto"/>
        <w:jc w:val="left"/>
        <w:rPr>
          <w:rStyle w:val="nfasissutil"/>
        </w:rPr>
      </w:pPr>
      <w:r w:rsidRPr="000F694A">
        <w:rPr>
          <w:rStyle w:val="nfasissutil"/>
        </w:rPr>
        <w:t xml:space="preserve">  void printSelectedCard() {</w:t>
      </w:r>
    </w:p>
    <w:p w14:paraId="38D88C39" w14:textId="77777777" w:rsidR="000F694A" w:rsidRPr="000F694A" w:rsidRDefault="000F694A" w:rsidP="000F694A">
      <w:pPr>
        <w:spacing w:line="240" w:lineRule="auto"/>
        <w:jc w:val="left"/>
        <w:rPr>
          <w:rStyle w:val="nfasissutil"/>
        </w:rPr>
      </w:pPr>
      <w:r w:rsidRPr="000F694A">
        <w:rPr>
          <w:rStyle w:val="nfasissutil"/>
        </w:rPr>
        <w:t xml:space="preserve">    if (selectedCard !=-1) {</w:t>
      </w:r>
    </w:p>
    <w:p w14:paraId="66883BC0" w14:textId="77777777" w:rsidR="000F694A" w:rsidRPr="000F694A" w:rsidRDefault="000F694A" w:rsidP="000F694A">
      <w:pPr>
        <w:spacing w:line="240" w:lineRule="auto"/>
        <w:jc w:val="left"/>
        <w:rPr>
          <w:rStyle w:val="nfasissutil"/>
        </w:rPr>
      </w:pPr>
      <w:r w:rsidRPr="000F694A">
        <w:rPr>
          <w:rStyle w:val="nfasissutil"/>
        </w:rPr>
        <w:t xml:space="preserve">      Card cSelected = cards[selectedCard];</w:t>
      </w:r>
    </w:p>
    <w:p w14:paraId="136914D0" w14:textId="77777777" w:rsidR="000F694A" w:rsidRPr="000F694A" w:rsidRDefault="000F694A" w:rsidP="000F694A">
      <w:pPr>
        <w:spacing w:line="240" w:lineRule="auto"/>
        <w:jc w:val="left"/>
        <w:rPr>
          <w:rStyle w:val="nfasissutil"/>
        </w:rPr>
      </w:pPr>
      <w:r w:rsidRPr="000F694A">
        <w:rPr>
          <w:rStyle w:val="nfasissutil"/>
        </w:rPr>
        <w:t xml:space="preserve">      fill(0);</w:t>
      </w:r>
    </w:p>
    <w:p w14:paraId="41501DCB" w14:textId="77777777" w:rsidR="000F694A" w:rsidRPr="000F694A" w:rsidRDefault="000F694A" w:rsidP="000F694A">
      <w:pPr>
        <w:spacing w:line="240" w:lineRule="auto"/>
        <w:jc w:val="left"/>
        <w:rPr>
          <w:rStyle w:val="nfasissutil"/>
        </w:rPr>
      </w:pPr>
      <w:r w:rsidRPr="000F694A">
        <w:rPr>
          <w:rStyle w:val="nfasissutil"/>
        </w:rPr>
        <w:t xml:space="preserve">      textSize(18);</w:t>
      </w:r>
    </w:p>
    <w:p w14:paraId="3993D15C" w14:textId="77777777" w:rsidR="000F694A" w:rsidRPr="000F694A" w:rsidRDefault="000F694A" w:rsidP="000F694A">
      <w:pPr>
        <w:spacing w:line="240" w:lineRule="auto"/>
        <w:jc w:val="left"/>
        <w:rPr>
          <w:rStyle w:val="nfasissutil"/>
        </w:rPr>
      </w:pPr>
      <w:r w:rsidRPr="000F694A">
        <w:rPr>
          <w:rStyle w:val="nfasissutil"/>
        </w:rPr>
        <w:t xml:space="preserve">      text("Seleccionada: ", 900, 300);</w:t>
      </w:r>
    </w:p>
    <w:p w14:paraId="76D37D60" w14:textId="77777777" w:rsidR="000F694A" w:rsidRPr="000F694A" w:rsidRDefault="000F694A" w:rsidP="000F694A">
      <w:pPr>
        <w:spacing w:line="240" w:lineRule="auto"/>
        <w:jc w:val="left"/>
        <w:rPr>
          <w:rStyle w:val="nfasissutil"/>
        </w:rPr>
      </w:pPr>
      <w:r w:rsidRPr="000F694A">
        <w:rPr>
          <w:rStyle w:val="nfasissutil"/>
        </w:rPr>
        <w:t xml:space="preserve">      textSize(24);</w:t>
      </w:r>
    </w:p>
    <w:p w14:paraId="2A7DCC9A"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text(cSelected.title, 900, 340);</w:t>
      </w:r>
    </w:p>
    <w:p w14:paraId="371F0C2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D23318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428B53D" w14:textId="0A30DD32" w:rsidR="000F694A" w:rsidRDefault="000F694A" w:rsidP="000F694A">
      <w:pPr>
        <w:spacing w:line="240" w:lineRule="auto"/>
        <w:jc w:val="left"/>
        <w:rPr>
          <w:rStyle w:val="nfasissutil"/>
          <w:lang w:val="es-ES"/>
        </w:rPr>
      </w:pPr>
      <w:r w:rsidRPr="000F694A">
        <w:rPr>
          <w:rStyle w:val="nfasissutil"/>
          <w:lang w:val="es-ES"/>
        </w:rPr>
        <w:t>}</w:t>
      </w:r>
    </w:p>
    <w:p w14:paraId="6756169A" w14:textId="77777777" w:rsidR="000F694A" w:rsidRDefault="000F694A" w:rsidP="000F694A">
      <w:pPr>
        <w:spacing w:line="240" w:lineRule="auto"/>
        <w:jc w:val="left"/>
        <w:rPr>
          <w:rStyle w:val="nfasissutil"/>
          <w:lang w:val="es-ES"/>
        </w:rPr>
      </w:pPr>
    </w:p>
    <w:p w14:paraId="69D351D1" w14:textId="46B9B4FB" w:rsidR="000F694A" w:rsidRDefault="000F694A" w:rsidP="000F694A">
      <w:pPr>
        <w:spacing w:line="240" w:lineRule="auto"/>
        <w:jc w:val="left"/>
        <w:rPr>
          <w:rStyle w:val="nfasissutil"/>
          <w:b/>
          <w:bCs/>
          <w:lang w:val="es-ES"/>
        </w:rPr>
      </w:pPr>
      <w:r>
        <w:rPr>
          <w:rStyle w:val="nfasissutil"/>
          <w:b/>
          <w:bCs/>
          <w:lang w:val="es-ES"/>
        </w:rPr>
        <w:lastRenderedPageBreak/>
        <w:t>PagedTable</w:t>
      </w:r>
    </w:p>
    <w:p w14:paraId="6535A414" w14:textId="77777777" w:rsidR="000F694A" w:rsidRDefault="000F694A" w:rsidP="000F694A">
      <w:pPr>
        <w:spacing w:line="240" w:lineRule="auto"/>
        <w:jc w:val="left"/>
        <w:rPr>
          <w:rStyle w:val="nfasissutil"/>
          <w:b/>
          <w:bCs/>
          <w:lang w:val="es-ES"/>
        </w:rPr>
      </w:pPr>
    </w:p>
    <w:p w14:paraId="65721F60" w14:textId="77777777" w:rsidR="000F694A" w:rsidRPr="000F694A" w:rsidRDefault="000F694A" w:rsidP="000F694A">
      <w:pPr>
        <w:spacing w:line="240" w:lineRule="auto"/>
        <w:jc w:val="left"/>
        <w:rPr>
          <w:rStyle w:val="nfasissutil"/>
          <w:lang w:val="es-ES"/>
        </w:rPr>
      </w:pPr>
    </w:p>
    <w:p w14:paraId="662A8449" w14:textId="77777777" w:rsidR="000F694A" w:rsidRPr="000F694A" w:rsidRDefault="000F694A" w:rsidP="000F694A">
      <w:pPr>
        <w:spacing w:line="240" w:lineRule="auto"/>
        <w:jc w:val="left"/>
        <w:rPr>
          <w:rStyle w:val="nfasissutil"/>
          <w:lang w:val="es-ES"/>
        </w:rPr>
      </w:pPr>
      <w:r w:rsidRPr="000F694A">
        <w:rPr>
          <w:rStyle w:val="nfasissutil"/>
          <w:lang w:val="es-ES"/>
        </w:rPr>
        <w:t>class PagedTable {</w:t>
      </w:r>
    </w:p>
    <w:p w14:paraId="0821D045" w14:textId="77777777" w:rsidR="000F694A" w:rsidRPr="000F694A" w:rsidRDefault="000F694A" w:rsidP="000F694A">
      <w:pPr>
        <w:spacing w:line="240" w:lineRule="auto"/>
        <w:jc w:val="left"/>
        <w:rPr>
          <w:rStyle w:val="nfasissutil"/>
          <w:lang w:val="es-ES"/>
        </w:rPr>
      </w:pPr>
    </w:p>
    <w:p w14:paraId="143FA23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tableHeaders;   // Títulos de las columnas</w:t>
      </w:r>
    </w:p>
    <w:p w14:paraId="683DCAF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tableData;    // Datos de la tabla</w:t>
      </w:r>
    </w:p>
    <w:p w14:paraId="25A0B3D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columnWidths;    // Ancho de las columnas</w:t>
      </w:r>
    </w:p>
    <w:p w14:paraId="2120CD0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maxCaracters;    // Máximo de lletras de las columnas</w:t>
      </w:r>
    </w:p>
    <w:p w14:paraId="026536D2" w14:textId="77777777" w:rsidR="000F694A" w:rsidRPr="000F694A" w:rsidRDefault="000F694A" w:rsidP="000F694A">
      <w:pPr>
        <w:spacing w:line="240" w:lineRule="auto"/>
        <w:jc w:val="left"/>
        <w:rPr>
          <w:rStyle w:val="nfasissutil"/>
          <w:lang w:val="es-ES"/>
        </w:rPr>
      </w:pPr>
    </w:p>
    <w:p w14:paraId="7FF4C42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numCols, numRows;  // Número de filas y columnas</w:t>
      </w:r>
    </w:p>
    <w:p w14:paraId="6C159F93" w14:textId="77777777" w:rsidR="000F694A" w:rsidRPr="000F694A" w:rsidRDefault="000F694A" w:rsidP="000F694A">
      <w:pPr>
        <w:spacing w:line="240" w:lineRule="auto"/>
        <w:jc w:val="left"/>
        <w:rPr>
          <w:rStyle w:val="nfasissutil"/>
          <w:lang w:val="es-ES"/>
        </w:rPr>
      </w:pPr>
    </w:p>
    <w:p w14:paraId="1497BCF8"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int numPage;</w:t>
      </w:r>
    </w:p>
    <w:p w14:paraId="1C394598" w14:textId="77777777" w:rsidR="000F694A" w:rsidRPr="000F694A" w:rsidRDefault="000F694A" w:rsidP="000F694A">
      <w:pPr>
        <w:spacing w:line="240" w:lineRule="auto"/>
        <w:jc w:val="left"/>
        <w:rPr>
          <w:rStyle w:val="nfasissutil"/>
        </w:rPr>
      </w:pPr>
      <w:r w:rsidRPr="000F694A">
        <w:rPr>
          <w:rStyle w:val="nfasissutil"/>
        </w:rPr>
        <w:t xml:space="preserve">  int numTotalPages;</w:t>
      </w:r>
    </w:p>
    <w:p w14:paraId="5C2FA757" w14:textId="77777777" w:rsidR="000F694A" w:rsidRPr="000F694A" w:rsidRDefault="000F694A" w:rsidP="000F694A">
      <w:pPr>
        <w:spacing w:line="240" w:lineRule="auto"/>
        <w:jc w:val="left"/>
        <w:rPr>
          <w:rStyle w:val="nfasissutil"/>
        </w:rPr>
      </w:pPr>
    </w:p>
    <w:p w14:paraId="2B33AD9E" w14:textId="77777777" w:rsidR="000F694A" w:rsidRPr="000F694A" w:rsidRDefault="000F694A" w:rsidP="000F694A">
      <w:pPr>
        <w:spacing w:line="240" w:lineRule="auto"/>
        <w:jc w:val="left"/>
        <w:rPr>
          <w:rStyle w:val="nfasissutil"/>
        </w:rPr>
      </w:pPr>
      <w:r w:rsidRPr="000F694A">
        <w:rPr>
          <w:rStyle w:val="nfasissutil"/>
        </w:rPr>
        <w:t xml:space="preserve">  // Constructor</w:t>
      </w:r>
    </w:p>
    <w:p w14:paraId="78984749" w14:textId="77777777" w:rsidR="000F694A" w:rsidRPr="000F694A" w:rsidRDefault="000F694A" w:rsidP="000F694A">
      <w:pPr>
        <w:spacing w:line="240" w:lineRule="auto"/>
        <w:jc w:val="left"/>
        <w:rPr>
          <w:rStyle w:val="nfasissutil"/>
        </w:rPr>
      </w:pPr>
      <w:r w:rsidRPr="000F694A">
        <w:rPr>
          <w:rStyle w:val="nfasissutil"/>
        </w:rPr>
        <w:t xml:space="preserve">  PagedTable(int nr, int nc) {</w:t>
      </w:r>
    </w:p>
    <w:p w14:paraId="04F3A0E7" w14:textId="77777777" w:rsidR="000F694A" w:rsidRPr="000F694A" w:rsidRDefault="000F694A" w:rsidP="000F694A">
      <w:pPr>
        <w:spacing w:line="240" w:lineRule="auto"/>
        <w:jc w:val="left"/>
        <w:rPr>
          <w:rStyle w:val="nfasissutil"/>
        </w:rPr>
      </w:pPr>
      <w:r w:rsidRPr="000F694A">
        <w:rPr>
          <w:rStyle w:val="nfasissutil"/>
        </w:rPr>
        <w:t xml:space="preserve">    this.numRows = nr;</w:t>
      </w:r>
    </w:p>
    <w:p w14:paraId="11706841" w14:textId="77777777" w:rsidR="000F694A" w:rsidRPr="000F694A" w:rsidRDefault="000F694A" w:rsidP="000F694A">
      <w:pPr>
        <w:spacing w:line="240" w:lineRule="auto"/>
        <w:jc w:val="left"/>
        <w:rPr>
          <w:rStyle w:val="nfasissutil"/>
        </w:rPr>
      </w:pPr>
      <w:r w:rsidRPr="000F694A">
        <w:rPr>
          <w:rStyle w:val="nfasissutil"/>
        </w:rPr>
        <w:t xml:space="preserve">    this.numCols = nc;</w:t>
      </w:r>
    </w:p>
    <w:p w14:paraId="205C5125" w14:textId="77777777" w:rsidR="000F694A" w:rsidRPr="000F694A" w:rsidRDefault="000F694A" w:rsidP="000F694A">
      <w:pPr>
        <w:spacing w:line="240" w:lineRule="auto"/>
        <w:jc w:val="left"/>
        <w:rPr>
          <w:rStyle w:val="nfasissutil"/>
        </w:rPr>
      </w:pPr>
      <w:r w:rsidRPr="000F694A">
        <w:rPr>
          <w:rStyle w:val="nfasissutil"/>
        </w:rPr>
        <w:t xml:space="preserve">    this.numPage = 0;</w:t>
      </w:r>
    </w:p>
    <w:p w14:paraId="10A1AF84" w14:textId="77777777" w:rsidR="000F694A" w:rsidRPr="000F694A" w:rsidRDefault="000F694A" w:rsidP="000F694A">
      <w:pPr>
        <w:spacing w:line="240" w:lineRule="auto"/>
        <w:jc w:val="left"/>
        <w:rPr>
          <w:rStyle w:val="nfasissutil"/>
        </w:rPr>
      </w:pPr>
      <w:r w:rsidRPr="000F694A">
        <w:rPr>
          <w:rStyle w:val="nfasissutil"/>
        </w:rPr>
        <w:t xml:space="preserve">  }</w:t>
      </w:r>
    </w:p>
    <w:p w14:paraId="25D721D6" w14:textId="77777777" w:rsidR="000F694A" w:rsidRPr="000F694A" w:rsidRDefault="000F694A" w:rsidP="000F694A">
      <w:pPr>
        <w:spacing w:line="240" w:lineRule="auto"/>
        <w:jc w:val="left"/>
        <w:rPr>
          <w:rStyle w:val="nfasissutil"/>
        </w:rPr>
      </w:pPr>
    </w:p>
    <w:p w14:paraId="4939E223" w14:textId="77777777" w:rsidR="000F694A" w:rsidRPr="000F694A" w:rsidRDefault="000F694A" w:rsidP="000F694A">
      <w:pPr>
        <w:spacing w:line="240" w:lineRule="auto"/>
        <w:jc w:val="left"/>
        <w:rPr>
          <w:rStyle w:val="nfasissutil"/>
        </w:rPr>
      </w:pPr>
      <w:r w:rsidRPr="000F694A">
        <w:rPr>
          <w:rStyle w:val="nfasissutil"/>
        </w:rPr>
        <w:t xml:space="preserve">  // Setters</w:t>
      </w:r>
    </w:p>
    <w:p w14:paraId="4CA538EC" w14:textId="77777777" w:rsidR="000F694A" w:rsidRPr="000F694A" w:rsidRDefault="000F694A" w:rsidP="000F694A">
      <w:pPr>
        <w:spacing w:line="240" w:lineRule="auto"/>
        <w:jc w:val="left"/>
        <w:rPr>
          <w:rStyle w:val="nfasissutil"/>
        </w:rPr>
      </w:pPr>
    </w:p>
    <w:p w14:paraId="79859843" w14:textId="77777777" w:rsidR="000F694A" w:rsidRPr="000F694A" w:rsidRDefault="000F694A" w:rsidP="000F694A">
      <w:pPr>
        <w:spacing w:line="240" w:lineRule="auto"/>
        <w:jc w:val="left"/>
        <w:rPr>
          <w:rStyle w:val="nfasissutil"/>
        </w:rPr>
      </w:pPr>
      <w:r w:rsidRPr="000F694A">
        <w:rPr>
          <w:rStyle w:val="nfasissutil"/>
        </w:rPr>
        <w:t xml:space="preserve">  void setHeaders(String[] h) {</w:t>
      </w:r>
    </w:p>
    <w:p w14:paraId="152F3D13" w14:textId="77777777" w:rsidR="000F694A" w:rsidRPr="000F694A" w:rsidRDefault="000F694A" w:rsidP="000F694A">
      <w:pPr>
        <w:spacing w:line="240" w:lineRule="auto"/>
        <w:jc w:val="left"/>
        <w:rPr>
          <w:rStyle w:val="nfasissutil"/>
        </w:rPr>
      </w:pPr>
      <w:r w:rsidRPr="000F694A">
        <w:rPr>
          <w:rStyle w:val="nfasissutil"/>
        </w:rPr>
        <w:t xml:space="preserve">    this.tableHeaders = h;</w:t>
      </w:r>
    </w:p>
    <w:p w14:paraId="5046C9C2" w14:textId="77777777" w:rsidR="000F694A" w:rsidRPr="000F694A" w:rsidRDefault="000F694A" w:rsidP="000F694A">
      <w:pPr>
        <w:spacing w:line="240" w:lineRule="auto"/>
        <w:jc w:val="left"/>
        <w:rPr>
          <w:rStyle w:val="nfasissutil"/>
        </w:rPr>
      </w:pPr>
      <w:r w:rsidRPr="000F694A">
        <w:rPr>
          <w:rStyle w:val="nfasissutil"/>
        </w:rPr>
        <w:t xml:space="preserve">  }</w:t>
      </w:r>
    </w:p>
    <w:p w14:paraId="46B6F8BC" w14:textId="77777777" w:rsidR="000F694A" w:rsidRPr="000F694A" w:rsidRDefault="000F694A" w:rsidP="000F694A">
      <w:pPr>
        <w:spacing w:line="240" w:lineRule="auto"/>
        <w:jc w:val="left"/>
        <w:rPr>
          <w:rStyle w:val="nfasissutil"/>
        </w:rPr>
      </w:pPr>
    </w:p>
    <w:p w14:paraId="7471154B" w14:textId="77777777" w:rsidR="000F694A" w:rsidRPr="000F694A" w:rsidRDefault="000F694A" w:rsidP="000F694A">
      <w:pPr>
        <w:spacing w:line="240" w:lineRule="auto"/>
        <w:jc w:val="left"/>
        <w:rPr>
          <w:rStyle w:val="nfasissutil"/>
        </w:rPr>
      </w:pPr>
      <w:r w:rsidRPr="000F694A">
        <w:rPr>
          <w:rStyle w:val="nfasissutil"/>
        </w:rPr>
        <w:t xml:space="preserve">  void setData(String[][] d) {</w:t>
      </w:r>
    </w:p>
    <w:p w14:paraId="314AC5A6" w14:textId="77777777" w:rsidR="000F694A" w:rsidRPr="000F694A" w:rsidRDefault="000F694A" w:rsidP="000F694A">
      <w:pPr>
        <w:spacing w:line="240" w:lineRule="auto"/>
        <w:jc w:val="left"/>
        <w:rPr>
          <w:rStyle w:val="nfasissutil"/>
        </w:rPr>
      </w:pPr>
      <w:r w:rsidRPr="000F694A">
        <w:rPr>
          <w:rStyle w:val="nfasissutil"/>
        </w:rPr>
        <w:t xml:space="preserve">    this.tableData = d;</w:t>
      </w:r>
    </w:p>
    <w:p w14:paraId="1C8D3E42" w14:textId="77777777" w:rsidR="000F694A" w:rsidRPr="000F694A" w:rsidRDefault="000F694A" w:rsidP="000F694A">
      <w:pPr>
        <w:spacing w:line="240" w:lineRule="auto"/>
        <w:jc w:val="left"/>
        <w:rPr>
          <w:rStyle w:val="nfasissutil"/>
        </w:rPr>
      </w:pPr>
      <w:r w:rsidRPr="000F694A">
        <w:rPr>
          <w:rStyle w:val="nfasissutil"/>
        </w:rPr>
        <w:t xml:space="preserve">    this.numTotalPages = d.length / (this.numRows-1);</w:t>
      </w:r>
    </w:p>
    <w:p w14:paraId="719A325B" w14:textId="77777777" w:rsidR="000F694A" w:rsidRPr="000F694A" w:rsidRDefault="000F694A" w:rsidP="000F694A">
      <w:pPr>
        <w:spacing w:line="240" w:lineRule="auto"/>
        <w:jc w:val="left"/>
        <w:rPr>
          <w:rStyle w:val="nfasissutil"/>
        </w:rPr>
      </w:pPr>
      <w:r w:rsidRPr="000F694A">
        <w:rPr>
          <w:rStyle w:val="nfasissutil"/>
        </w:rPr>
        <w:t xml:space="preserve">  }</w:t>
      </w:r>
    </w:p>
    <w:p w14:paraId="438AB8BB" w14:textId="77777777" w:rsidR="000F694A" w:rsidRPr="000F694A" w:rsidRDefault="000F694A" w:rsidP="000F694A">
      <w:pPr>
        <w:spacing w:line="240" w:lineRule="auto"/>
        <w:jc w:val="left"/>
        <w:rPr>
          <w:rStyle w:val="nfasissutil"/>
        </w:rPr>
      </w:pPr>
    </w:p>
    <w:p w14:paraId="3BDDB886" w14:textId="77777777" w:rsidR="000F694A" w:rsidRPr="000F694A" w:rsidRDefault="000F694A" w:rsidP="000F694A">
      <w:pPr>
        <w:spacing w:line="240" w:lineRule="auto"/>
        <w:jc w:val="left"/>
        <w:rPr>
          <w:rStyle w:val="nfasissutil"/>
        </w:rPr>
      </w:pPr>
      <w:r w:rsidRPr="000F694A">
        <w:rPr>
          <w:rStyle w:val="nfasissutil"/>
        </w:rPr>
        <w:t xml:space="preserve">  void setValueAt(String value, int nr, int nc) {</w:t>
      </w:r>
    </w:p>
    <w:p w14:paraId="43FCB74F" w14:textId="77777777" w:rsidR="000F694A" w:rsidRPr="000F694A" w:rsidRDefault="000F694A" w:rsidP="000F694A">
      <w:pPr>
        <w:spacing w:line="240" w:lineRule="auto"/>
        <w:jc w:val="left"/>
        <w:rPr>
          <w:rStyle w:val="nfasissutil"/>
        </w:rPr>
      </w:pPr>
      <w:r w:rsidRPr="000F694A">
        <w:rPr>
          <w:rStyle w:val="nfasissutil"/>
        </w:rPr>
        <w:t xml:space="preserve">    this.tableData[nr][nc] = value;</w:t>
      </w:r>
    </w:p>
    <w:p w14:paraId="5111283E" w14:textId="77777777" w:rsidR="000F694A" w:rsidRPr="000F694A" w:rsidRDefault="000F694A" w:rsidP="000F694A">
      <w:pPr>
        <w:spacing w:line="240" w:lineRule="auto"/>
        <w:jc w:val="left"/>
        <w:rPr>
          <w:rStyle w:val="nfasissutil"/>
        </w:rPr>
      </w:pPr>
      <w:r w:rsidRPr="000F694A">
        <w:rPr>
          <w:rStyle w:val="nfasissutil"/>
        </w:rPr>
        <w:t xml:space="preserve">  }</w:t>
      </w:r>
    </w:p>
    <w:p w14:paraId="1A41A47F" w14:textId="77777777" w:rsidR="000F694A" w:rsidRPr="000F694A" w:rsidRDefault="000F694A" w:rsidP="000F694A">
      <w:pPr>
        <w:spacing w:line="240" w:lineRule="auto"/>
        <w:jc w:val="left"/>
        <w:rPr>
          <w:rStyle w:val="nfasissutil"/>
        </w:rPr>
      </w:pPr>
    </w:p>
    <w:p w14:paraId="63506B09" w14:textId="77777777" w:rsidR="000F694A" w:rsidRPr="000F694A" w:rsidRDefault="000F694A" w:rsidP="000F694A">
      <w:pPr>
        <w:spacing w:line="240" w:lineRule="auto"/>
        <w:jc w:val="left"/>
        <w:rPr>
          <w:rStyle w:val="nfasissutil"/>
        </w:rPr>
      </w:pPr>
      <w:r w:rsidRPr="000F694A">
        <w:rPr>
          <w:rStyle w:val="nfasissutil"/>
        </w:rPr>
        <w:t xml:space="preserve">  void setColumnWidths(float[] w) {</w:t>
      </w:r>
    </w:p>
    <w:p w14:paraId="1F271C60" w14:textId="77777777" w:rsidR="000F694A" w:rsidRPr="000F694A" w:rsidRDefault="000F694A" w:rsidP="000F694A">
      <w:pPr>
        <w:spacing w:line="240" w:lineRule="auto"/>
        <w:jc w:val="left"/>
        <w:rPr>
          <w:rStyle w:val="nfasissutil"/>
        </w:rPr>
      </w:pPr>
      <w:r w:rsidRPr="000F694A">
        <w:rPr>
          <w:rStyle w:val="nfasissutil"/>
        </w:rPr>
        <w:t xml:space="preserve">    this.columnWidths = w;</w:t>
      </w:r>
    </w:p>
    <w:p w14:paraId="3A785C20" w14:textId="77777777" w:rsidR="000F694A" w:rsidRPr="000F694A" w:rsidRDefault="000F694A" w:rsidP="000F694A">
      <w:pPr>
        <w:spacing w:line="240" w:lineRule="auto"/>
        <w:jc w:val="left"/>
        <w:rPr>
          <w:rStyle w:val="nfasissutil"/>
        </w:rPr>
      </w:pPr>
      <w:r w:rsidRPr="000F694A">
        <w:rPr>
          <w:rStyle w:val="nfasissutil"/>
        </w:rPr>
        <w:t xml:space="preserve">  }</w:t>
      </w:r>
    </w:p>
    <w:p w14:paraId="36731BE1" w14:textId="77777777" w:rsidR="000F694A" w:rsidRPr="000F694A" w:rsidRDefault="000F694A" w:rsidP="000F694A">
      <w:pPr>
        <w:spacing w:line="240" w:lineRule="auto"/>
        <w:jc w:val="left"/>
        <w:rPr>
          <w:rStyle w:val="nfasissutil"/>
        </w:rPr>
      </w:pPr>
    </w:p>
    <w:p w14:paraId="790161EC" w14:textId="77777777" w:rsidR="000F694A" w:rsidRPr="000F694A" w:rsidRDefault="000F694A" w:rsidP="000F694A">
      <w:pPr>
        <w:spacing w:line="240" w:lineRule="auto"/>
        <w:jc w:val="left"/>
        <w:rPr>
          <w:rStyle w:val="nfasissutil"/>
        </w:rPr>
      </w:pPr>
      <w:r w:rsidRPr="000F694A">
        <w:rPr>
          <w:rStyle w:val="nfasissutil"/>
        </w:rPr>
        <w:t xml:space="preserve">  void setColumnMaxChars(int[] c) {</w:t>
      </w:r>
    </w:p>
    <w:p w14:paraId="45169D1C" w14:textId="77777777" w:rsidR="000F694A" w:rsidRPr="000F694A" w:rsidRDefault="000F694A" w:rsidP="000F694A">
      <w:pPr>
        <w:spacing w:line="240" w:lineRule="auto"/>
        <w:jc w:val="left"/>
        <w:rPr>
          <w:rStyle w:val="nfasissutil"/>
        </w:rPr>
      </w:pPr>
      <w:r w:rsidRPr="000F694A">
        <w:rPr>
          <w:rStyle w:val="nfasissutil"/>
        </w:rPr>
        <w:t xml:space="preserve">    this.maxCaracters = c;</w:t>
      </w:r>
    </w:p>
    <w:p w14:paraId="0F96171D" w14:textId="77777777" w:rsidR="000F694A" w:rsidRPr="000F694A" w:rsidRDefault="000F694A" w:rsidP="000F694A">
      <w:pPr>
        <w:spacing w:line="240" w:lineRule="auto"/>
        <w:jc w:val="left"/>
        <w:rPr>
          <w:rStyle w:val="nfasissutil"/>
        </w:rPr>
      </w:pPr>
      <w:r w:rsidRPr="000F694A">
        <w:rPr>
          <w:rStyle w:val="nfasissutil"/>
        </w:rPr>
        <w:t xml:space="preserve">  }</w:t>
      </w:r>
    </w:p>
    <w:p w14:paraId="0C016225" w14:textId="77777777" w:rsidR="000F694A" w:rsidRPr="000F694A" w:rsidRDefault="000F694A" w:rsidP="000F694A">
      <w:pPr>
        <w:spacing w:line="240" w:lineRule="auto"/>
        <w:jc w:val="left"/>
        <w:rPr>
          <w:rStyle w:val="nfasissutil"/>
        </w:rPr>
      </w:pPr>
    </w:p>
    <w:p w14:paraId="2C1ED82B" w14:textId="77777777" w:rsidR="000F694A" w:rsidRPr="000F694A" w:rsidRDefault="000F694A" w:rsidP="000F694A">
      <w:pPr>
        <w:spacing w:line="240" w:lineRule="auto"/>
        <w:jc w:val="left"/>
        <w:rPr>
          <w:rStyle w:val="nfasissutil"/>
        </w:rPr>
      </w:pPr>
      <w:r w:rsidRPr="000F694A">
        <w:rPr>
          <w:rStyle w:val="nfasissutil"/>
        </w:rPr>
        <w:t xml:space="preserve">  void nextPage() {</w:t>
      </w:r>
    </w:p>
    <w:p w14:paraId="3657C256" w14:textId="77777777" w:rsidR="000F694A" w:rsidRPr="000F694A" w:rsidRDefault="000F694A" w:rsidP="000F694A">
      <w:pPr>
        <w:spacing w:line="240" w:lineRule="auto"/>
        <w:jc w:val="left"/>
        <w:rPr>
          <w:rStyle w:val="nfasissutil"/>
        </w:rPr>
      </w:pPr>
      <w:r w:rsidRPr="000F694A">
        <w:rPr>
          <w:rStyle w:val="nfasissutil"/>
        </w:rPr>
        <w:t xml:space="preserve">    if (this.numPage&lt;this.numTotalPages) {</w:t>
      </w:r>
    </w:p>
    <w:p w14:paraId="5FC7397A" w14:textId="77777777" w:rsidR="000F694A" w:rsidRPr="000F694A" w:rsidRDefault="000F694A" w:rsidP="000F694A">
      <w:pPr>
        <w:spacing w:line="240" w:lineRule="auto"/>
        <w:jc w:val="left"/>
        <w:rPr>
          <w:rStyle w:val="nfasissutil"/>
        </w:rPr>
      </w:pPr>
      <w:r w:rsidRPr="000F694A">
        <w:rPr>
          <w:rStyle w:val="nfasissutil"/>
        </w:rPr>
        <w:t xml:space="preserve">      this.numPage++;</w:t>
      </w:r>
    </w:p>
    <w:p w14:paraId="78F4EE29" w14:textId="77777777" w:rsidR="000F694A" w:rsidRPr="000F694A" w:rsidRDefault="000F694A" w:rsidP="000F694A">
      <w:pPr>
        <w:spacing w:line="240" w:lineRule="auto"/>
        <w:jc w:val="left"/>
        <w:rPr>
          <w:rStyle w:val="nfasissutil"/>
        </w:rPr>
      </w:pPr>
      <w:r w:rsidRPr="000F694A">
        <w:rPr>
          <w:rStyle w:val="nfasissutil"/>
        </w:rPr>
        <w:t xml:space="preserve">    }</w:t>
      </w:r>
    </w:p>
    <w:p w14:paraId="676189DC" w14:textId="77777777" w:rsidR="000F694A" w:rsidRPr="000F694A" w:rsidRDefault="000F694A" w:rsidP="000F694A">
      <w:pPr>
        <w:spacing w:line="240" w:lineRule="auto"/>
        <w:jc w:val="left"/>
        <w:rPr>
          <w:rStyle w:val="nfasissutil"/>
        </w:rPr>
      </w:pPr>
      <w:r w:rsidRPr="000F694A">
        <w:rPr>
          <w:rStyle w:val="nfasissutil"/>
        </w:rPr>
        <w:t xml:space="preserve">  }</w:t>
      </w:r>
    </w:p>
    <w:p w14:paraId="23F2BD93" w14:textId="77777777" w:rsidR="000F694A" w:rsidRPr="000F694A" w:rsidRDefault="000F694A" w:rsidP="000F694A">
      <w:pPr>
        <w:spacing w:line="240" w:lineRule="auto"/>
        <w:jc w:val="left"/>
        <w:rPr>
          <w:rStyle w:val="nfasissutil"/>
        </w:rPr>
      </w:pPr>
    </w:p>
    <w:p w14:paraId="325F8586" w14:textId="77777777" w:rsidR="000F694A" w:rsidRPr="000F694A" w:rsidRDefault="000F694A" w:rsidP="000F694A">
      <w:pPr>
        <w:spacing w:line="240" w:lineRule="auto"/>
        <w:jc w:val="left"/>
        <w:rPr>
          <w:rStyle w:val="nfasissutil"/>
        </w:rPr>
      </w:pPr>
      <w:r w:rsidRPr="000F694A">
        <w:rPr>
          <w:rStyle w:val="nfasissutil"/>
        </w:rPr>
        <w:t xml:space="preserve">  void prevPage() {</w:t>
      </w:r>
    </w:p>
    <w:p w14:paraId="15922659" w14:textId="77777777" w:rsidR="000F694A" w:rsidRPr="000F694A" w:rsidRDefault="000F694A" w:rsidP="000F694A">
      <w:pPr>
        <w:spacing w:line="240" w:lineRule="auto"/>
        <w:jc w:val="left"/>
        <w:rPr>
          <w:rStyle w:val="nfasissutil"/>
        </w:rPr>
      </w:pPr>
      <w:r w:rsidRPr="000F694A">
        <w:rPr>
          <w:rStyle w:val="nfasissutil"/>
        </w:rPr>
        <w:t xml:space="preserve">    if (this.numPage&gt;0) {</w:t>
      </w:r>
    </w:p>
    <w:p w14:paraId="22D5CE72" w14:textId="77777777" w:rsidR="000F694A" w:rsidRPr="000F694A" w:rsidRDefault="000F694A" w:rsidP="000F694A">
      <w:pPr>
        <w:spacing w:line="240" w:lineRule="auto"/>
        <w:jc w:val="left"/>
        <w:rPr>
          <w:rStyle w:val="nfasissutil"/>
        </w:rPr>
      </w:pPr>
      <w:r w:rsidRPr="000F694A">
        <w:rPr>
          <w:rStyle w:val="nfasissutil"/>
        </w:rPr>
        <w:t xml:space="preserve">      this.numPage--;</w:t>
      </w:r>
    </w:p>
    <w:p w14:paraId="7F5DA209" w14:textId="77777777" w:rsidR="000F694A" w:rsidRPr="000F694A" w:rsidRDefault="000F694A" w:rsidP="000F694A">
      <w:pPr>
        <w:spacing w:line="240" w:lineRule="auto"/>
        <w:jc w:val="left"/>
        <w:rPr>
          <w:rStyle w:val="nfasissutil"/>
        </w:rPr>
      </w:pPr>
      <w:r w:rsidRPr="000F694A">
        <w:rPr>
          <w:rStyle w:val="nfasissutil"/>
        </w:rPr>
        <w:t xml:space="preserve">    }</w:t>
      </w:r>
    </w:p>
    <w:p w14:paraId="461E1D11" w14:textId="77777777" w:rsidR="000F694A" w:rsidRPr="000F694A" w:rsidRDefault="000F694A" w:rsidP="000F694A">
      <w:pPr>
        <w:spacing w:line="240" w:lineRule="auto"/>
        <w:jc w:val="left"/>
        <w:rPr>
          <w:rStyle w:val="nfasissutil"/>
        </w:rPr>
      </w:pPr>
      <w:r w:rsidRPr="000F694A">
        <w:rPr>
          <w:rStyle w:val="nfasissutil"/>
        </w:rPr>
        <w:t xml:space="preserve">  }</w:t>
      </w:r>
    </w:p>
    <w:p w14:paraId="0C4E014D" w14:textId="77777777" w:rsidR="000F694A" w:rsidRPr="000F694A" w:rsidRDefault="000F694A" w:rsidP="000F694A">
      <w:pPr>
        <w:spacing w:line="240" w:lineRule="auto"/>
        <w:jc w:val="left"/>
        <w:rPr>
          <w:rStyle w:val="nfasissutil"/>
        </w:rPr>
      </w:pPr>
    </w:p>
    <w:p w14:paraId="27949E92" w14:textId="77777777" w:rsidR="000F694A" w:rsidRPr="000F694A" w:rsidRDefault="000F694A" w:rsidP="000F694A">
      <w:pPr>
        <w:spacing w:line="240" w:lineRule="auto"/>
        <w:jc w:val="left"/>
        <w:rPr>
          <w:rStyle w:val="nfasissutil"/>
        </w:rPr>
      </w:pPr>
      <w:r w:rsidRPr="000F694A">
        <w:rPr>
          <w:rStyle w:val="nfasissutil"/>
        </w:rPr>
        <w:t xml:space="preserve">  // Dibuja tabla</w:t>
      </w:r>
    </w:p>
    <w:p w14:paraId="0B941857" w14:textId="77777777" w:rsidR="000F694A" w:rsidRPr="000F694A" w:rsidRDefault="000F694A" w:rsidP="000F694A">
      <w:pPr>
        <w:spacing w:line="240" w:lineRule="auto"/>
        <w:jc w:val="left"/>
        <w:rPr>
          <w:rStyle w:val="nfasissutil"/>
        </w:rPr>
      </w:pPr>
      <w:r w:rsidRPr="000F694A">
        <w:rPr>
          <w:rStyle w:val="nfasissutil"/>
        </w:rPr>
        <w:t xml:space="preserve">  void display(float x, float y, float w, float h) {</w:t>
      </w:r>
    </w:p>
    <w:p w14:paraId="4B767827" w14:textId="77777777" w:rsidR="000F694A" w:rsidRPr="000F694A" w:rsidRDefault="000F694A" w:rsidP="000F694A">
      <w:pPr>
        <w:spacing w:line="240" w:lineRule="auto"/>
        <w:jc w:val="left"/>
        <w:rPr>
          <w:rStyle w:val="nfasissutil"/>
        </w:rPr>
      </w:pPr>
    </w:p>
    <w:p w14:paraId="1AEC5300" w14:textId="77777777" w:rsidR="000F694A" w:rsidRPr="000F694A" w:rsidRDefault="000F694A" w:rsidP="000F694A">
      <w:pPr>
        <w:spacing w:line="240" w:lineRule="auto"/>
        <w:jc w:val="left"/>
        <w:rPr>
          <w:rStyle w:val="nfasissutil"/>
        </w:rPr>
      </w:pPr>
      <w:r w:rsidRPr="000F694A">
        <w:rPr>
          <w:rStyle w:val="nfasissutil"/>
        </w:rPr>
        <w:t xml:space="preserve">    pushStyle();</w:t>
      </w:r>
    </w:p>
    <w:p w14:paraId="7738F0E0" w14:textId="77777777" w:rsidR="000F694A" w:rsidRPr="000F694A" w:rsidRDefault="000F694A" w:rsidP="000F694A">
      <w:pPr>
        <w:spacing w:line="240" w:lineRule="auto"/>
        <w:jc w:val="left"/>
        <w:rPr>
          <w:rStyle w:val="nfasissutil"/>
        </w:rPr>
      </w:pPr>
    </w:p>
    <w:p w14:paraId="5E7DC552" w14:textId="77777777" w:rsidR="000F694A" w:rsidRPr="000F694A" w:rsidRDefault="000F694A" w:rsidP="000F694A">
      <w:pPr>
        <w:spacing w:line="240" w:lineRule="auto"/>
        <w:jc w:val="left"/>
        <w:rPr>
          <w:rStyle w:val="nfasissutil"/>
        </w:rPr>
      </w:pPr>
      <w:r w:rsidRPr="000F694A">
        <w:rPr>
          <w:rStyle w:val="nfasissutil"/>
        </w:rPr>
        <w:t xml:space="preserve">    fill(200, 50);</w:t>
      </w:r>
    </w:p>
    <w:p w14:paraId="1A07D60C" w14:textId="77777777" w:rsidR="000F694A" w:rsidRPr="000F694A" w:rsidRDefault="000F694A" w:rsidP="000F694A">
      <w:pPr>
        <w:spacing w:line="240" w:lineRule="auto"/>
        <w:jc w:val="left"/>
        <w:rPr>
          <w:rStyle w:val="nfasissutil"/>
        </w:rPr>
      </w:pPr>
      <w:r w:rsidRPr="000F694A">
        <w:rPr>
          <w:rStyle w:val="nfasissutil"/>
        </w:rPr>
        <w:t xml:space="preserve">    stroke(0);</w:t>
      </w:r>
    </w:p>
    <w:p w14:paraId="39AB5C7B"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7E07B784" w14:textId="77777777" w:rsidR="000F694A" w:rsidRPr="000F694A" w:rsidRDefault="000F694A" w:rsidP="000F694A">
      <w:pPr>
        <w:spacing w:line="240" w:lineRule="auto"/>
        <w:jc w:val="left"/>
        <w:rPr>
          <w:rStyle w:val="nfasissutil"/>
        </w:rPr>
      </w:pPr>
      <w:r w:rsidRPr="000F694A">
        <w:rPr>
          <w:rStyle w:val="nfasissutil"/>
        </w:rPr>
        <w:t xml:space="preserve">    rect(x, y, w, h);</w:t>
      </w:r>
    </w:p>
    <w:p w14:paraId="0918452F" w14:textId="77777777" w:rsidR="000F694A" w:rsidRPr="000F694A" w:rsidRDefault="000F694A" w:rsidP="000F694A">
      <w:pPr>
        <w:spacing w:line="240" w:lineRule="auto"/>
        <w:jc w:val="left"/>
        <w:rPr>
          <w:rStyle w:val="nfasissutil"/>
        </w:rPr>
      </w:pPr>
    </w:p>
    <w:p w14:paraId="0322C3DD" w14:textId="77777777" w:rsidR="000F694A" w:rsidRPr="000F694A" w:rsidRDefault="000F694A" w:rsidP="000F694A">
      <w:pPr>
        <w:spacing w:line="240" w:lineRule="auto"/>
        <w:jc w:val="left"/>
        <w:rPr>
          <w:rStyle w:val="nfasissutil"/>
        </w:rPr>
      </w:pPr>
      <w:r w:rsidRPr="000F694A">
        <w:rPr>
          <w:rStyle w:val="nfasissutil"/>
        </w:rPr>
        <w:t xml:space="preserve">    float rowHeight = h / numRows;</w:t>
      </w:r>
    </w:p>
    <w:p w14:paraId="67C0BA11" w14:textId="77777777" w:rsidR="000F694A" w:rsidRPr="000F694A" w:rsidRDefault="000F694A" w:rsidP="000F694A">
      <w:pPr>
        <w:spacing w:line="240" w:lineRule="auto"/>
        <w:jc w:val="left"/>
        <w:rPr>
          <w:rStyle w:val="nfasissutil"/>
        </w:rPr>
      </w:pPr>
      <w:r w:rsidRPr="000F694A">
        <w:rPr>
          <w:rStyle w:val="nfasissutil"/>
        </w:rPr>
        <w:t xml:space="preserve">    fill(getColorAt(0));</w:t>
      </w:r>
    </w:p>
    <w:p w14:paraId="67AF14A3" w14:textId="77777777" w:rsidR="000F694A" w:rsidRPr="000F694A" w:rsidRDefault="000F694A" w:rsidP="000F694A">
      <w:pPr>
        <w:spacing w:line="240" w:lineRule="auto"/>
        <w:jc w:val="left"/>
        <w:rPr>
          <w:rStyle w:val="nfasissutil"/>
        </w:rPr>
      </w:pPr>
      <w:r w:rsidRPr="000F694A">
        <w:rPr>
          <w:rStyle w:val="nfasissutil"/>
        </w:rPr>
        <w:t xml:space="preserve">    stroke(0);</w:t>
      </w:r>
    </w:p>
    <w:p w14:paraId="42B7A8BA"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1AD0B68C" w14:textId="77777777" w:rsidR="000F694A" w:rsidRPr="000F694A" w:rsidRDefault="000F694A" w:rsidP="000F694A">
      <w:pPr>
        <w:spacing w:line="240" w:lineRule="auto"/>
        <w:jc w:val="left"/>
        <w:rPr>
          <w:rStyle w:val="nfasissutil"/>
        </w:rPr>
      </w:pPr>
      <w:r w:rsidRPr="000F694A">
        <w:rPr>
          <w:rStyle w:val="nfasissutil"/>
        </w:rPr>
        <w:t xml:space="preserve">    rect(x, y, w, rowHeight);</w:t>
      </w:r>
    </w:p>
    <w:p w14:paraId="53F7DD91" w14:textId="77777777" w:rsidR="000F694A" w:rsidRPr="000F694A" w:rsidRDefault="000F694A" w:rsidP="000F694A">
      <w:pPr>
        <w:spacing w:line="240" w:lineRule="auto"/>
        <w:jc w:val="left"/>
        <w:rPr>
          <w:rStyle w:val="nfasissutil"/>
        </w:rPr>
      </w:pPr>
    </w:p>
    <w:p w14:paraId="66FBF32B" w14:textId="77777777" w:rsidR="000F694A" w:rsidRPr="000F694A" w:rsidRDefault="000F694A" w:rsidP="000F694A">
      <w:pPr>
        <w:spacing w:line="240" w:lineRule="auto"/>
        <w:jc w:val="left"/>
        <w:rPr>
          <w:rStyle w:val="nfasissutil"/>
        </w:rPr>
      </w:pPr>
      <w:r w:rsidRPr="000F694A">
        <w:rPr>
          <w:rStyle w:val="nfasissutil"/>
        </w:rPr>
        <w:t xml:space="preserve">    // Dibuja files</w:t>
      </w:r>
    </w:p>
    <w:p w14:paraId="6AAC9D3F" w14:textId="77777777" w:rsidR="000F694A" w:rsidRPr="000F694A" w:rsidRDefault="000F694A" w:rsidP="000F694A">
      <w:pPr>
        <w:spacing w:line="240" w:lineRule="auto"/>
        <w:jc w:val="left"/>
        <w:rPr>
          <w:rStyle w:val="nfasissutil"/>
        </w:rPr>
      </w:pPr>
      <w:r w:rsidRPr="000F694A">
        <w:rPr>
          <w:rStyle w:val="nfasissutil"/>
        </w:rPr>
        <w:t xml:space="preserve">    stroke(0);</w:t>
      </w:r>
    </w:p>
    <w:p w14:paraId="7B1977EA" w14:textId="77777777" w:rsidR="000F694A" w:rsidRPr="000F694A" w:rsidRDefault="000F694A" w:rsidP="000F694A">
      <w:pPr>
        <w:spacing w:line="240" w:lineRule="auto"/>
        <w:jc w:val="left"/>
        <w:rPr>
          <w:rStyle w:val="nfasissutil"/>
        </w:rPr>
      </w:pPr>
      <w:r w:rsidRPr="000F694A">
        <w:rPr>
          <w:rStyle w:val="nfasissutil"/>
        </w:rPr>
        <w:t xml:space="preserve">    for (int r = 1; r &lt;numRows; r++) {</w:t>
      </w:r>
    </w:p>
    <w:p w14:paraId="1B1A39C8" w14:textId="77777777" w:rsidR="000F694A" w:rsidRPr="000F694A" w:rsidRDefault="000F694A" w:rsidP="000F694A">
      <w:pPr>
        <w:spacing w:line="240" w:lineRule="auto"/>
        <w:jc w:val="left"/>
        <w:rPr>
          <w:rStyle w:val="nfasissutil"/>
        </w:rPr>
      </w:pPr>
      <w:r w:rsidRPr="000F694A">
        <w:rPr>
          <w:rStyle w:val="nfasissutil"/>
        </w:rPr>
        <w:t xml:space="preserve">      if (r==1) {</w:t>
      </w:r>
    </w:p>
    <w:p w14:paraId="5827652D"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7A616009" w14:textId="77777777" w:rsidR="000F694A" w:rsidRPr="000F694A" w:rsidRDefault="000F694A" w:rsidP="000F694A">
      <w:pPr>
        <w:spacing w:line="240" w:lineRule="auto"/>
        <w:jc w:val="left"/>
        <w:rPr>
          <w:rStyle w:val="nfasissutil"/>
        </w:rPr>
      </w:pPr>
      <w:r w:rsidRPr="000F694A">
        <w:rPr>
          <w:rStyle w:val="nfasissutil"/>
        </w:rPr>
        <w:t xml:space="preserve">      } else {</w:t>
      </w:r>
    </w:p>
    <w:p w14:paraId="04AE40AB" w14:textId="77777777" w:rsidR="000F694A" w:rsidRPr="000F694A" w:rsidRDefault="000F694A" w:rsidP="000F694A">
      <w:pPr>
        <w:spacing w:line="240" w:lineRule="auto"/>
        <w:jc w:val="left"/>
        <w:rPr>
          <w:rStyle w:val="nfasissutil"/>
        </w:rPr>
      </w:pPr>
      <w:r w:rsidRPr="000F694A">
        <w:rPr>
          <w:rStyle w:val="nfasissutil"/>
        </w:rPr>
        <w:t xml:space="preserve">        strokeWeight(1);</w:t>
      </w:r>
    </w:p>
    <w:p w14:paraId="2BF39C4A" w14:textId="77777777" w:rsidR="000F694A" w:rsidRPr="000F694A" w:rsidRDefault="000F694A" w:rsidP="000F694A">
      <w:pPr>
        <w:spacing w:line="240" w:lineRule="auto"/>
        <w:jc w:val="left"/>
        <w:rPr>
          <w:rStyle w:val="nfasissutil"/>
        </w:rPr>
      </w:pPr>
      <w:r w:rsidRPr="000F694A">
        <w:rPr>
          <w:rStyle w:val="nfasissutil"/>
        </w:rPr>
        <w:t xml:space="preserve">      }</w:t>
      </w:r>
    </w:p>
    <w:p w14:paraId="3BBF9741" w14:textId="77777777" w:rsidR="000F694A" w:rsidRPr="000F694A" w:rsidRDefault="000F694A" w:rsidP="000F694A">
      <w:pPr>
        <w:spacing w:line="240" w:lineRule="auto"/>
        <w:jc w:val="left"/>
        <w:rPr>
          <w:rStyle w:val="nfasissutil"/>
        </w:rPr>
      </w:pPr>
      <w:r w:rsidRPr="000F694A">
        <w:rPr>
          <w:rStyle w:val="nfasissutil"/>
        </w:rPr>
        <w:t xml:space="preserve">      line(x, y + r*rowHeight, x + w, y + r*rowHeight);</w:t>
      </w:r>
    </w:p>
    <w:p w14:paraId="401A6052"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4EEDFD1C" w14:textId="77777777" w:rsidR="000F694A" w:rsidRPr="000F694A" w:rsidRDefault="000F694A" w:rsidP="000F694A">
      <w:pPr>
        <w:spacing w:line="240" w:lineRule="auto"/>
        <w:jc w:val="left"/>
        <w:rPr>
          <w:rStyle w:val="nfasissutil"/>
          <w:lang w:val="es-ES"/>
        </w:rPr>
      </w:pPr>
    </w:p>
    <w:p w14:paraId="1B13F46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Columnas</w:t>
      </w:r>
    </w:p>
    <w:p w14:paraId="679446C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xCol = x;</w:t>
      </w:r>
    </w:p>
    <w:p w14:paraId="3E6CD41B"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for (int c = 0; c&lt;numCols; c++) {</w:t>
      </w:r>
    </w:p>
    <w:p w14:paraId="7011DB09"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xCol += w*columnWidths[c]/100.0;</w:t>
      </w:r>
    </w:p>
    <w:p w14:paraId="780CD03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line(xCol, y, xCol, y + h);</w:t>
      </w:r>
    </w:p>
    <w:p w14:paraId="1E9BE59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DC4443F" w14:textId="77777777" w:rsidR="000F694A" w:rsidRPr="000F694A" w:rsidRDefault="000F694A" w:rsidP="000F694A">
      <w:pPr>
        <w:spacing w:line="240" w:lineRule="auto"/>
        <w:jc w:val="left"/>
        <w:rPr>
          <w:rStyle w:val="nfasissutil"/>
          <w:lang w:val="es-ES"/>
        </w:rPr>
      </w:pPr>
    </w:p>
    <w:p w14:paraId="4D7B160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textos</w:t>
      </w:r>
    </w:p>
    <w:p w14:paraId="0608EF07"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fill(0);</w:t>
      </w:r>
    </w:p>
    <w:p w14:paraId="1FC682E9" w14:textId="77777777" w:rsidR="000F694A" w:rsidRPr="000F694A" w:rsidRDefault="000F694A" w:rsidP="000F694A">
      <w:pPr>
        <w:spacing w:line="240" w:lineRule="auto"/>
        <w:jc w:val="left"/>
        <w:rPr>
          <w:rStyle w:val="nfasissutil"/>
        </w:rPr>
      </w:pPr>
      <w:r w:rsidRPr="000F694A">
        <w:rPr>
          <w:rStyle w:val="nfasissutil"/>
        </w:rPr>
        <w:t xml:space="preserve">    textSize(24);</w:t>
      </w:r>
    </w:p>
    <w:p w14:paraId="1D98F44C" w14:textId="77777777" w:rsidR="000F694A" w:rsidRPr="000F694A" w:rsidRDefault="000F694A" w:rsidP="000F694A">
      <w:pPr>
        <w:spacing w:line="240" w:lineRule="auto"/>
        <w:jc w:val="left"/>
        <w:rPr>
          <w:rStyle w:val="nfasissutil"/>
        </w:rPr>
      </w:pPr>
      <w:r w:rsidRPr="000F694A">
        <w:rPr>
          <w:rStyle w:val="nfasissutil"/>
        </w:rPr>
        <w:t xml:space="preserve">    for (int r = 0; r &lt; numRows; r++) {</w:t>
      </w:r>
    </w:p>
    <w:p w14:paraId="0FE0BE4F" w14:textId="77777777" w:rsidR="000F694A" w:rsidRPr="000F694A" w:rsidRDefault="000F694A" w:rsidP="000F694A">
      <w:pPr>
        <w:spacing w:line="240" w:lineRule="auto"/>
        <w:jc w:val="left"/>
        <w:rPr>
          <w:rStyle w:val="nfasissutil"/>
        </w:rPr>
      </w:pPr>
      <w:r w:rsidRPr="000F694A">
        <w:rPr>
          <w:rStyle w:val="nfasissutil"/>
        </w:rPr>
        <w:t xml:space="preserve">      xCol = x;</w:t>
      </w:r>
    </w:p>
    <w:p w14:paraId="3BF1A71B" w14:textId="77777777" w:rsidR="000F694A" w:rsidRPr="000F694A" w:rsidRDefault="000F694A" w:rsidP="000F694A">
      <w:pPr>
        <w:spacing w:line="240" w:lineRule="auto"/>
        <w:jc w:val="left"/>
        <w:rPr>
          <w:rStyle w:val="nfasissutil"/>
        </w:rPr>
      </w:pPr>
      <w:r w:rsidRPr="000F694A">
        <w:rPr>
          <w:rStyle w:val="nfasissutil"/>
        </w:rPr>
        <w:t xml:space="preserve">      for (int c = 0; c&lt; numCols; c++) {</w:t>
      </w:r>
    </w:p>
    <w:p w14:paraId="40A47872" w14:textId="77777777" w:rsidR="000F694A" w:rsidRPr="000F694A" w:rsidRDefault="000F694A" w:rsidP="000F694A">
      <w:pPr>
        <w:spacing w:line="240" w:lineRule="auto"/>
        <w:jc w:val="left"/>
        <w:rPr>
          <w:rStyle w:val="nfasissutil"/>
        </w:rPr>
      </w:pPr>
      <w:r w:rsidRPr="000F694A">
        <w:rPr>
          <w:rStyle w:val="nfasissutil"/>
        </w:rPr>
        <w:t xml:space="preserve">        if (r==0) {</w:t>
      </w:r>
    </w:p>
    <w:p w14:paraId="00AD8BC1" w14:textId="77777777" w:rsidR="000F694A" w:rsidRPr="000F694A" w:rsidRDefault="000F694A" w:rsidP="000F694A">
      <w:pPr>
        <w:spacing w:line="240" w:lineRule="auto"/>
        <w:jc w:val="left"/>
        <w:rPr>
          <w:rStyle w:val="nfasissutil"/>
        </w:rPr>
      </w:pPr>
      <w:r w:rsidRPr="000F694A">
        <w:rPr>
          <w:rStyle w:val="nfasissutil"/>
        </w:rPr>
        <w:t xml:space="preserve">          pushStyle();</w:t>
      </w:r>
    </w:p>
    <w:p w14:paraId="1CD71287" w14:textId="77777777" w:rsidR="000F694A" w:rsidRPr="000F694A" w:rsidRDefault="000F694A" w:rsidP="000F694A">
      <w:pPr>
        <w:spacing w:line="240" w:lineRule="auto"/>
        <w:jc w:val="left"/>
        <w:rPr>
          <w:rStyle w:val="nfasissutil"/>
        </w:rPr>
      </w:pPr>
      <w:r w:rsidRPr="000F694A">
        <w:rPr>
          <w:rStyle w:val="nfasissutil"/>
        </w:rPr>
        <w:t xml:space="preserve">          fill(255);</w:t>
      </w:r>
    </w:p>
    <w:p w14:paraId="01EE8D5B" w14:textId="77777777" w:rsidR="000F694A" w:rsidRPr="000F694A" w:rsidRDefault="000F694A" w:rsidP="000F694A">
      <w:pPr>
        <w:spacing w:line="240" w:lineRule="auto"/>
        <w:jc w:val="left"/>
        <w:rPr>
          <w:rStyle w:val="nfasissutil"/>
        </w:rPr>
      </w:pPr>
      <w:r w:rsidRPr="000F694A">
        <w:rPr>
          <w:rStyle w:val="nfasissutil"/>
        </w:rPr>
        <w:lastRenderedPageBreak/>
        <w:t xml:space="preserve">          text(tableHeaders[c], xCol + 10, y + (r+1)*rowHeight - 10);</w:t>
      </w:r>
    </w:p>
    <w:p w14:paraId="37B17F8A" w14:textId="77777777" w:rsidR="000F694A" w:rsidRPr="000F694A" w:rsidRDefault="000F694A" w:rsidP="000F694A">
      <w:pPr>
        <w:spacing w:line="240" w:lineRule="auto"/>
        <w:jc w:val="left"/>
        <w:rPr>
          <w:rStyle w:val="nfasissutil"/>
        </w:rPr>
      </w:pPr>
      <w:r w:rsidRPr="000F694A">
        <w:rPr>
          <w:rStyle w:val="nfasissutil"/>
        </w:rPr>
        <w:t xml:space="preserve">          popStyle();</w:t>
      </w:r>
    </w:p>
    <w:p w14:paraId="2F76980E" w14:textId="77777777" w:rsidR="000F694A" w:rsidRPr="000F694A" w:rsidRDefault="000F694A" w:rsidP="000F694A">
      <w:pPr>
        <w:spacing w:line="240" w:lineRule="auto"/>
        <w:jc w:val="left"/>
        <w:rPr>
          <w:rStyle w:val="nfasissutil"/>
        </w:rPr>
      </w:pPr>
      <w:r w:rsidRPr="000F694A">
        <w:rPr>
          <w:rStyle w:val="nfasissutil"/>
        </w:rPr>
        <w:t xml:space="preserve">        } else {</w:t>
      </w:r>
    </w:p>
    <w:p w14:paraId="73B42BBF" w14:textId="77777777" w:rsidR="000F694A" w:rsidRPr="000F694A" w:rsidRDefault="000F694A" w:rsidP="000F694A">
      <w:pPr>
        <w:spacing w:line="240" w:lineRule="auto"/>
        <w:jc w:val="left"/>
        <w:rPr>
          <w:rStyle w:val="nfasissutil"/>
        </w:rPr>
      </w:pPr>
      <w:r w:rsidRPr="000F694A">
        <w:rPr>
          <w:rStyle w:val="nfasissutil"/>
        </w:rPr>
        <w:t xml:space="preserve">          int k = (numRows-1)*numPage + (r-1);</w:t>
      </w:r>
    </w:p>
    <w:p w14:paraId="61FF3658" w14:textId="77777777" w:rsidR="000F694A" w:rsidRPr="000F694A" w:rsidRDefault="000F694A" w:rsidP="000F694A">
      <w:pPr>
        <w:spacing w:line="240" w:lineRule="auto"/>
        <w:jc w:val="left"/>
        <w:rPr>
          <w:rStyle w:val="nfasissutil"/>
        </w:rPr>
      </w:pPr>
      <w:r w:rsidRPr="000F694A">
        <w:rPr>
          <w:rStyle w:val="nfasissutil"/>
        </w:rPr>
        <w:t xml:space="preserve">          if (k&lt;tableData.length) {</w:t>
      </w:r>
    </w:p>
    <w:p w14:paraId="16D4C6D5" w14:textId="77777777" w:rsidR="000F694A" w:rsidRPr="000F694A" w:rsidRDefault="000F694A" w:rsidP="000F694A">
      <w:pPr>
        <w:spacing w:line="240" w:lineRule="auto"/>
        <w:jc w:val="left"/>
        <w:rPr>
          <w:rStyle w:val="nfasissutil"/>
        </w:rPr>
      </w:pPr>
      <w:r w:rsidRPr="000F694A">
        <w:rPr>
          <w:rStyle w:val="nfasissutil"/>
        </w:rPr>
        <w:t xml:space="preserve">            String t = retallaText(tableData[k][c], maxCaracters[c]);</w:t>
      </w:r>
    </w:p>
    <w:p w14:paraId="7BDC8C54" w14:textId="77777777" w:rsidR="000F694A" w:rsidRPr="000F694A" w:rsidRDefault="000F694A" w:rsidP="000F694A">
      <w:pPr>
        <w:spacing w:line="240" w:lineRule="auto"/>
        <w:jc w:val="left"/>
        <w:rPr>
          <w:rStyle w:val="nfasissutil"/>
        </w:rPr>
      </w:pPr>
      <w:r w:rsidRPr="000F694A">
        <w:rPr>
          <w:rStyle w:val="nfasissutil"/>
        </w:rPr>
        <w:t xml:space="preserve">            text(t, xCol + 10, y + (r+1)*rowHeight - 10);</w:t>
      </w:r>
    </w:p>
    <w:p w14:paraId="57006022" w14:textId="77777777" w:rsidR="000F694A" w:rsidRPr="000F694A" w:rsidRDefault="000F694A" w:rsidP="000F694A">
      <w:pPr>
        <w:spacing w:line="240" w:lineRule="auto"/>
        <w:jc w:val="left"/>
        <w:rPr>
          <w:rStyle w:val="nfasissutil"/>
        </w:rPr>
      </w:pPr>
      <w:r w:rsidRPr="000F694A">
        <w:rPr>
          <w:rStyle w:val="nfasissutil"/>
        </w:rPr>
        <w:t xml:space="preserve">          }</w:t>
      </w:r>
    </w:p>
    <w:p w14:paraId="4474EEAA" w14:textId="77777777" w:rsidR="000F694A" w:rsidRPr="000F694A" w:rsidRDefault="000F694A" w:rsidP="000F694A">
      <w:pPr>
        <w:spacing w:line="240" w:lineRule="auto"/>
        <w:jc w:val="left"/>
        <w:rPr>
          <w:rStyle w:val="nfasissutil"/>
        </w:rPr>
      </w:pPr>
      <w:r w:rsidRPr="000F694A">
        <w:rPr>
          <w:rStyle w:val="nfasissutil"/>
        </w:rPr>
        <w:t xml:space="preserve">        }</w:t>
      </w:r>
    </w:p>
    <w:p w14:paraId="54F4C254" w14:textId="77777777" w:rsidR="000F694A" w:rsidRPr="000F694A" w:rsidRDefault="000F694A" w:rsidP="000F694A">
      <w:pPr>
        <w:spacing w:line="240" w:lineRule="auto"/>
        <w:jc w:val="left"/>
        <w:rPr>
          <w:rStyle w:val="nfasissutil"/>
        </w:rPr>
      </w:pPr>
      <w:r w:rsidRPr="000F694A">
        <w:rPr>
          <w:rStyle w:val="nfasissutil"/>
        </w:rPr>
        <w:t xml:space="preserve">        xCol += w*columnWidths[c]/100.0;</w:t>
      </w:r>
    </w:p>
    <w:p w14:paraId="4CCFF0CC" w14:textId="77777777" w:rsidR="000F694A" w:rsidRPr="000F694A" w:rsidRDefault="000F694A" w:rsidP="000F694A">
      <w:pPr>
        <w:spacing w:line="240" w:lineRule="auto"/>
        <w:jc w:val="left"/>
        <w:rPr>
          <w:rStyle w:val="nfasissutil"/>
        </w:rPr>
      </w:pPr>
      <w:r w:rsidRPr="000F694A">
        <w:rPr>
          <w:rStyle w:val="nfasissutil"/>
        </w:rPr>
        <w:t xml:space="preserve">      }</w:t>
      </w:r>
    </w:p>
    <w:p w14:paraId="6055AB9B" w14:textId="77777777" w:rsidR="000F694A" w:rsidRPr="000F694A" w:rsidRDefault="000F694A" w:rsidP="000F694A">
      <w:pPr>
        <w:spacing w:line="240" w:lineRule="auto"/>
        <w:jc w:val="left"/>
        <w:rPr>
          <w:rStyle w:val="nfasissutil"/>
        </w:rPr>
      </w:pPr>
      <w:r w:rsidRPr="000F694A">
        <w:rPr>
          <w:rStyle w:val="nfasissutil"/>
        </w:rPr>
        <w:t xml:space="preserve">    }</w:t>
      </w:r>
    </w:p>
    <w:p w14:paraId="51A54FEB" w14:textId="77777777" w:rsidR="000F694A" w:rsidRPr="000F694A" w:rsidRDefault="000F694A" w:rsidP="000F694A">
      <w:pPr>
        <w:spacing w:line="240" w:lineRule="auto"/>
        <w:jc w:val="left"/>
        <w:rPr>
          <w:rStyle w:val="nfasissutil"/>
        </w:rPr>
      </w:pPr>
      <w:r w:rsidRPr="000F694A">
        <w:rPr>
          <w:rStyle w:val="nfasissutil"/>
        </w:rPr>
        <w:t xml:space="preserve">  }</w:t>
      </w:r>
    </w:p>
    <w:p w14:paraId="4DF7D8D1" w14:textId="77777777" w:rsidR="000F694A" w:rsidRPr="000F694A" w:rsidRDefault="000F694A" w:rsidP="000F694A">
      <w:pPr>
        <w:spacing w:line="240" w:lineRule="auto"/>
        <w:jc w:val="left"/>
        <w:rPr>
          <w:rStyle w:val="nfasissutil"/>
        </w:rPr>
      </w:pPr>
    </w:p>
    <w:p w14:paraId="384599BA" w14:textId="77777777" w:rsidR="000F694A" w:rsidRPr="000F694A" w:rsidRDefault="000F694A" w:rsidP="000F694A">
      <w:pPr>
        <w:spacing w:line="240" w:lineRule="auto"/>
        <w:jc w:val="left"/>
        <w:rPr>
          <w:rStyle w:val="nfasissutil"/>
        </w:rPr>
      </w:pPr>
    </w:p>
    <w:p w14:paraId="61273934" w14:textId="77777777" w:rsidR="000F694A" w:rsidRPr="000F694A" w:rsidRDefault="000F694A" w:rsidP="000F694A">
      <w:pPr>
        <w:spacing w:line="240" w:lineRule="auto"/>
        <w:jc w:val="left"/>
        <w:rPr>
          <w:rStyle w:val="nfasissutil"/>
        </w:rPr>
      </w:pPr>
      <w:r w:rsidRPr="000F694A">
        <w:rPr>
          <w:rStyle w:val="nfasissutil"/>
        </w:rPr>
        <w:t xml:space="preserve">  String retallaText(String allText, int maxLength) {</w:t>
      </w:r>
    </w:p>
    <w:p w14:paraId="38CA686B" w14:textId="77777777" w:rsidR="000F694A" w:rsidRPr="000F694A" w:rsidRDefault="000F694A" w:rsidP="000F694A">
      <w:pPr>
        <w:spacing w:line="240" w:lineRule="auto"/>
        <w:jc w:val="left"/>
        <w:rPr>
          <w:rStyle w:val="nfasissutil"/>
        </w:rPr>
      </w:pPr>
      <w:r w:rsidRPr="000F694A">
        <w:rPr>
          <w:rStyle w:val="nfasissutil"/>
        </w:rPr>
        <w:t xml:space="preserve">    String t = allText.substring(0, min(maxLength, allText.length()));</w:t>
      </w:r>
    </w:p>
    <w:p w14:paraId="48149342"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if (!allText.equals(t)) {</w:t>
      </w:r>
    </w:p>
    <w:p w14:paraId="5862224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w:t>
      </w:r>
    </w:p>
    <w:p w14:paraId="47C97BF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7A6B1B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return t;</w:t>
      </w:r>
    </w:p>
    <w:p w14:paraId="70FB94C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8C164E5" w14:textId="7E87D9C7" w:rsidR="000F694A" w:rsidRDefault="000F694A" w:rsidP="000F694A">
      <w:pPr>
        <w:spacing w:line="240" w:lineRule="auto"/>
        <w:jc w:val="left"/>
        <w:rPr>
          <w:rStyle w:val="nfasissutil"/>
          <w:lang w:val="es-ES"/>
        </w:rPr>
      </w:pPr>
      <w:r w:rsidRPr="000F694A">
        <w:rPr>
          <w:rStyle w:val="nfasissutil"/>
          <w:lang w:val="es-ES"/>
        </w:rPr>
        <w:t>}</w:t>
      </w:r>
    </w:p>
    <w:p w14:paraId="5F28CB59" w14:textId="77777777" w:rsidR="000F694A" w:rsidRDefault="000F694A" w:rsidP="000F694A">
      <w:pPr>
        <w:spacing w:line="240" w:lineRule="auto"/>
        <w:jc w:val="left"/>
        <w:rPr>
          <w:rStyle w:val="nfasissutil"/>
          <w:lang w:val="es-ES"/>
        </w:rPr>
      </w:pPr>
    </w:p>
    <w:p w14:paraId="23B978D6" w14:textId="41D30E54" w:rsidR="000F694A" w:rsidRDefault="000F694A" w:rsidP="000F694A">
      <w:pPr>
        <w:spacing w:line="240" w:lineRule="auto"/>
        <w:jc w:val="left"/>
        <w:rPr>
          <w:rStyle w:val="nfasissutil"/>
          <w:b/>
          <w:bCs/>
          <w:lang w:val="es-ES"/>
        </w:rPr>
      </w:pPr>
      <w:r>
        <w:rPr>
          <w:rStyle w:val="nfasissutil"/>
          <w:b/>
          <w:bCs/>
          <w:lang w:val="es-ES"/>
        </w:rPr>
        <w:t>PopUp</w:t>
      </w:r>
    </w:p>
    <w:p w14:paraId="2A6BF519" w14:textId="77777777" w:rsidR="000F694A" w:rsidRDefault="000F694A" w:rsidP="000F694A">
      <w:pPr>
        <w:spacing w:line="240" w:lineRule="auto"/>
        <w:jc w:val="left"/>
        <w:rPr>
          <w:rStyle w:val="nfasissutil"/>
          <w:b/>
          <w:bCs/>
          <w:lang w:val="es-ES"/>
        </w:rPr>
      </w:pPr>
    </w:p>
    <w:p w14:paraId="4C6148D7" w14:textId="77777777" w:rsidR="000F694A" w:rsidRPr="000F694A" w:rsidRDefault="000F694A" w:rsidP="000F694A">
      <w:pPr>
        <w:spacing w:line="240" w:lineRule="auto"/>
        <w:jc w:val="left"/>
        <w:rPr>
          <w:rStyle w:val="nfasissutil"/>
          <w:lang w:val="es-ES"/>
        </w:rPr>
      </w:pPr>
      <w:r w:rsidRPr="000F694A">
        <w:rPr>
          <w:rStyle w:val="nfasissutil"/>
          <w:lang w:val="es-ES"/>
        </w:rPr>
        <w:t>class PopUp {</w:t>
      </w:r>
    </w:p>
    <w:p w14:paraId="4B343958" w14:textId="77777777" w:rsidR="000F694A" w:rsidRPr="000F694A" w:rsidRDefault="000F694A" w:rsidP="000F694A">
      <w:pPr>
        <w:spacing w:line="240" w:lineRule="auto"/>
        <w:jc w:val="left"/>
        <w:rPr>
          <w:rStyle w:val="nfasissutil"/>
          <w:lang w:val="es-ES"/>
        </w:rPr>
      </w:pPr>
    </w:p>
    <w:p w14:paraId="2D88CB9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Dimensiones</w:t>
      </w:r>
    </w:p>
    <w:p w14:paraId="73F866C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 y, w, h;</w:t>
      </w:r>
    </w:p>
    <w:p w14:paraId="1B8AEBB5" w14:textId="77777777" w:rsidR="000F694A" w:rsidRPr="000F694A" w:rsidRDefault="000F694A" w:rsidP="000F694A">
      <w:pPr>
        <w:spacing w:line="240" w:lineRule="auto"/>
        <w:jc w:val="left"/>
        <w:rPr>
          <w:rStyle w:val="nfasissutil"/>
          <w:lang w:val="es-ES"/>
        </w:rPr>
      </w:pPr>
    </w:p>
    <w:p w14:paraId="3B81405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Propiedades</w:t>
      </w:r>
    </w:p>
    <w:p w14:paraId="688D3ACA"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PImage img;</w:t>
      </w:r>
    </w:p>
    <w:p w14:paraId="0D154FA5" w14:textId="77777777" w:rsidR="000F694A" w:rsidRPr="000F694A" w:rsidRDefault="000F694A" w:rsidP="000F694A">
      <w:pPr>
        <w:spacing w:line="240" w:lineRule="auto"/>
        <w:jc w:val="left"/>
        <w:rPr>
          <w:rStyle w:val="nfasissutil"/>
        </w:rPr>
      </w:pPr>
      <w:r w:rsidRPr="000F694A">
        <w:rPr>
          <w:rStyle w:val="nfasissutil"/>
        </w:rPr>
        <w:t xml:space="preserve">  String title;</w:t>
      </w:r>
    </w:p>
    <w:p w14:paraId="059D34E0" w14:textId="77777777" w:rsidR="000F694A" w:rsidRPr="000F694A" w:rsidRDefault="000F694A" w:rsidP="000F694A">
      <w:pPr>
        <w:spacing w:line="240" w:lineRule="auto"/>
        <w:jc w:val="left"/>
        <w:rPr>
          <w:rStyle w:val="nfasissutil"/>
        </w:rPr>
      </w:pPr>
      <w:r w:rsidRPr="000F694A">
        <w:rPr>
          <w:rStyle w:val="nfasissutil"/>
        </w:rPr>
        <w:t xml:space="preserve">  String message;</w:t>
      </w:r>
    </w:p>
    <w:p w14:paraId="7B02373C" w14:textId="77777777" w:rsidR="000F694A" w:rsidRPr="000F694A" w:rsidRDefault="000F694A" w:rsidP="000F694A">
      <w:pPr>
        <w:spacing w:line="240" w:lineRule="auto"/>
        <w:jc w:val="left"/>
        <w:rPr>
          <w:rStyle w:val="nfasissutil"/>
        </w:rPr>
      </w:pPr>
    </w:p>
    <w:p w14:paraId="1F0DEC0A" w14:textId="77777777" w:rsidR="000F694A" w:rsidRPr="000F694A" w:rsidRDefault="000F694A" w:rsidP="000F694A">
      <w:pPr>
        <w:spacing w:line="240" w:lineRule="auto"/>
        <w:jc w:val="left"/>
        <w:rPr>
          <w:rStyle w:val="nfasissutil"/>
        </w:rPr>
      </w:pPr>
      <w:r w:rsidRPr="000F694A">
        <w:rPr>
          <w:rStyle w:val="nfasissutil"/>
        </w:rPr>
        <w:t xml:space="preserve">  Button bAceptar;</w:t>
      </w:r>
    </w:p>
    <w:p w14:paraId="7424FD31" w14:textId="77777777" w:rsidR="000F694A" w:rsidRPr="000F694A" w:rsidRDefault="000F694A" w:rsidP="000F694A">
      <w:pPr>
        <w:spacing w:line="240" w:lineRule="auto"/>
        <w:jc w:val="left"/>
        <w:rPr>
          <w:rStyle w:val="nfasissutil"/>
        </w:rPr>
      </w:pPr>
      <w:r w:rsidRPr="000F694A">
        <w:rPr>
          <w:rStyle w:val="nfasissutil"/>
        </w:rPr>
        <w:t xml:space="preserve">  float buttonW = 200;</w:t>
      </w:r>
    </w:p>
    <w:p w14:paraId="4A123E88" w14:textId="77777777" w:rsidR="000F694A" w:rsidRPr="000F694A" w:rsidRDefault="000F694A" w:rsidP="000F694A">
      <w:pPr>
        <w:spacing w:line="240" w:lineRule="auto"/>
        <w:jc w:val="left"/>
        <w:rPr>
          <w:rStyle w:val="nfasissutil"/>
        </w:rPr>
      </w:pPr>
      <w:r w:rsidRPr="000F694A">
        <w:rPr>
          <w:rStyle w:val="nfasissutil"/>
        </w:rPr>
        <w:t xml:space="preserve">  float buttonH = 40;</w:t>
      </w:r>
    </w:p>
    <w:p w14:paraId="38F5B974" w14:textId="77777777" w:rsidR="000F694A" w:rsidRPr="000F694A" w:rsidRDefault="000F694A" w:rsidP="000F694A">
      <w:pPr>
        <w:spacing w:line="240" w:lineRule="auto"/>
        <w:jc w:val="left"/>
        <w:rPr>
          <w:rStyle w:val="nfasissutil"/>
        </w:rPr>
      </w:pPr>
    </w:p>
    <w:p w14:paraId="45D86D02" w14:textId="77777777" w:rsidR="000F694A" w:rsidRPr="000F694A" w:rsidRDefault="000F694A" w:rsidP="000F694A">
      <w:pPr>
        <w:spacing w:line="240" w:lineRule="auto"/>
        <w:jc w:val="left"/>
        <w:rPr>
          <w:rStyle w:val="nfasissutil"/>
        </w:rPr>
      </w:pPr>
      <w:r w:rsidRPr="000F694A">
        <w:rPr>
          <w:rStyle w:val="nfasissutil"/>
        </w:rPr>
        <w:t xml:space="preserve">  boolean visible = true;</w:t>
      </w:r>
    </w:p>
    <w:p w14:paraId="1ADAC5B6" w14:textId="77777777" w:rsidR="000F694A" w:rsidRPr="000F694A" w:rsidRDefault="000F694A" w:rsidP="000F694A">
      <w:pPr>
        <w:spacing w:line="240" w:lineRule="auto"/>
        <w:jc w:val="left"/>
        <w:rPr>
          <w:rStyle w:val="nfasissutil"/>
        </w:rPr>
      </w:pPr>
    </w:p>
    <w:p w14:paraId="55DFA4BE" w14:textId="77777777" w:rsidR="000F694A" w:rsidRPr="000F694A" w:rsidRDefault="000F694A" w:rsidP="000F694A">
      <w:pPr>
        <w:spacing w:line="240" w:lineRule="auto"/>
        <w:jc w:val="left"/>
        <w:rPr>
          <w:rStyle w:val="nfasissutil"/>
        </w:rPr>
      </w:pPr>
      <w:r w:rsidRPr="000F694A">
        <w:rPr>
          <w:rStyle w:val="nfasissutil"/>
        </w:rPr>
        <w:t xml:space="preserve">  // Constructor</w:t>
      </w:r>
    </w:p>
    <w:p w14:paraId="7FBFEDC1" w14:textId="77777777" w:rsidR="000F694A" w:rsidRPr="000F694A" w:rsidRDefault="000F694A" w:rsidP="000F694A">
      <w:pPr>
        <w:spacing w:line="240" w:lineRule="auto"/>
        <w:jc w:val="left"/>
        <w:rPr>
          <w:rStyle w:val="nfasissutil"/>
        </w:rPr>
      </w:pPr>
    </w:p>
    <w:p w14:paraId="0110F210" w14:textId="77777777" w:rsidR="000F694A" w:rsidRPr="000F694A" w:rsidRDefault="000F694A" w:rsidP="000F694A">
      <w:pPr>
        <w:spacing w:line="240" w:lineRule="auto"/>
        <w:jc w:val="left"/>
        <w:rPr>
          <w:rStyle w:val="nfasissutil"/>
        </w:rPr>
      </w:pPr>
      <w:r w:rsidRPr="000F694A">
        <w:rPr>
          <w:rStyle w:val="nfasissutil"/>
        </w:rPr>
        <w:t xml:space="preserve">  PopUp(String title, String message, float x, float y, float w, float h) {</w:t>
      </w:r>
    </w:p>
    <w:p w14:paraId="0223077D" w14:textId="77777777" w:rsidR="000F694A" w:rsidRPr="000F694A" w:rsidRDefault="000F694A" w:rsidP="000F694A">
      <w:pPr>
        <w:spacing w:line="240" w:lineRule="auto"/>
        <w:jc w:val="left"/>
        <w:rPr>
          <w:rStyle w:val="nfasissutil"/>
        </w:rPr>
      </w:pPr>
      <w:r w:rsidRPr="000F694A">
        <w:rPr>
          <w:rStyle w:val="nfasissutil"/>
        </w:rPr>
        <w:t xml:space="preserve">    this.title = title;</w:t>
      </w:r>
    </w:p>
    <w:p w14:paraId="14E2F851" w14:textId="77777777" w:rsidR="000F694A" w:rsidRPr="000F694A" w:rsidRDefault="000F694A" w:rsidP="000F694A">
      <w:pPr>
        <w:spacing w:line="240" w:lineRule="auto"/>
        <w:jc w:val="left"/>
        <w:rPr>
          <w:rStyle w:val="nfasissutil"/>
        </w:rPr>
      </w:pPr>
      <w:r w:rsidRPr="000F694A">
        <w:rPr>
          <w:rStyle w:val="nfasissutil"/>
        </w:rPr>
        <w:t xml:space="preserve">    this.message = message;</w:t>
      </w:r>
    </w:p>
    <w:p w14:paraId="625CF95A" w14:textId="77777777" w:rsidR="000F694A" w:rsidRPr="000F694A" w:rsidRDefault="000F694A" w:rsidP="000F694A">
      <w:pPr>
        <w:spacing w:line="240" w:lineRule="auto"/>
        <w:jc w:val="left"/>
        <w:rPr>
          <w:rStyle w:val="nfasissutil"/>
        </w:rPr>
      </w:pPr>
      <w:r w:rsidRPr="000F694A">
        <w:rPr>
          <w:rStyle w:val="nfasissutil"/>
        </w:rPr>
        <w:lastRenderedPageBreak/>
        <w:t xml:space="preserve">    this.x = x;</w:t>
      </w:r>
    </w:p>
    <w:p w14:paraId="23D6CC8C"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0271E6BD"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66AD85E6"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29F6ACF6" w14:textId="77777777" w:rsidR="000F694A" w:rsidRPr="000F694A" w:rsidRDefault="000F694A" w:rsidP="000F694A">
      <w:pPr>
        <w:spacing w:line="240" w:lineRule="auto"/>
        <w:jc w:val="left"/>
        <w:rPr>
          <w:rStyle w:val="nfasissutil"/>
        </w:rPr>
      </w:pPr>
      <w:r w:rsidRPr="000F694A">
        <w:rPr>
          <w:rStyle w:val="nfasissutil"/>
        </w:rPr>
        <w:t xml:space="preserve">    this.bAceptar = new Button("Aceptar", x + w/2 - buttonW/2,</w:t>
      </w:r>
    </w:p>
    <w:p w14:paraId="77563321" w14:textId="77777777" w:rsidR="000F694A" w:rsidRPr="000F694A" w:rsidRDefault="000F694A" w:rsidP="000F694A">
      <w:pPr>
        <w:spacing w:line="240" w:lineRule="auto"/>
        <w:jc w:val="left"/>
        <w:rPr>
          <w:rStyle w:val="nfasissutil"/>
        </w:rPr>
      </w:pPr>
      <w:r w:rsidRPr="000F694A">
        <w:rPr>
          <w:rStyle w:val="nfasissutil"/>
        </w:rPr>
        <w:t xml:space="preserve">      y + h - buttonH*1.5,</w:t>
      </w:r>
    </w:p>
    <w:p w14:paraId="40F46A0E" w14:textId="77777777" w:rsidR="000F694A" w:rsidRPr="000F694A" w:rsidRDefault="000F694A" w:rsidP="000F694A">
      <w:pPr>
        <w:spacing w:line="240" w:lineRule="auto"/>
        <w:jc w:val="left"/>
        <w:rPr>
          <w:rStyle w:val="nfasissutil"/>
        </w:rPr>
      </w:pPr>
      <w:r w:rsidRPr="000F694A">
        <w:rPr>
          <w:rStyle w:val="nfasissutil"/>
        </w:rPr>
        <w:t xml:space="preserve">      buttonW, buttonH);</w:t>
      </w:r>
    </w:p>
    <w:p w14:paraId="7B9578AB" w14:textId="77777777" w:rsidR="000F694A" w:rsidRPr="000F694A" w:rsidRDefault="000F694A" w:rsidP="000F694A">
      <w:pPr>
        <w:spacing w:line="240" w:lineRule="auto"/>
        <w:jc w:val="left"/>
        <w:rPr>
          <w:rStyle w:val="nfasissutil"/>
        </w:rPr>
      </w:pPr>
      <w:r w:rsidRPr="000F694A">
        <w:rPr>
          <w:rStyle w:val="nfasissutil"/>
        </w:rPr>
        <w:t xml:space="preserve">  }</w:t>
      </w:r>
    </w:p>
    <w:p w14:paraId="3043334E" w14:textId="77777777" w:rsidR="000F694A" w:rsidRPr="000F694A" w:rsidRDefault="000F694A" w:rsidP="000F694A">
      <w:pPr>
        <w:spacing w:line="240" w:lineRule="auto"/>
        <w:jc w:val="left"/>
        <w:rPr>
          <w:rStyle w:val="nfasissutil"/>
        </w:rPr>
      </w:pPr>
    </w:p>
    <w:p w14:paraId="1D14027E" w14:textId="77777777" w:rsidR="000F694A" w:rsidRPr="000F694A" w:rsidRDefault="000F694A" w:rsidP="000F694A">
      <w:pPr>
        <w:spacing w:line="240" w:lineRule="auto"/>
        <w:jc w:val="left"/>
        <w:rPr>
          <w:rStyle w:val="nfasissutil"/>
        </w:rPr>
      </w:pPr>
      <w:r w:rsidRPr="000F694A">
        <w:rPr>
          <w:rStyle w:val="nfasissutil"/>
        </w:rPr>
        <w:t xml:space="preserve">  //Setters</w:t>
      </w:r>
    </w:p>
    <w:p w14:paraId="23B0565F" w14:textId="77777777" w:rsidR="000F694A" w:rsidRPr="000F694A" w:rsidRDefault="000F694A" w:rsidP="000F694A">
      <w:pPr>
        <w:spacing w:line="240" w:lineRule="auto"/>
        <w:jc w:val="left"/>
        <w:rPr>
          <w:rStyle w:val="nfasissutil"/>
        </w:rPr>
      </w:pPr>
    </w:p>
    <w:p w14:paraId="3EEE2FA3" w14:textId="77777777" w:rsidR="000F694A" w:rsidRPr="000F694A" w:rsidRDefault="000F694A" w:rsidP="000F694A">
      <w:pPr>
        <w:spacing w:line="240" w:lineRule="auto"/>
        <w:jc w:val="left"/>
        <w:rPr>
          <w:rStyle w:val="nfasissutil"/>
        </w:rPr>
      </w:pPr>
      <w:r w:rsidRPr="000F694A">
        <w:rPr>
          <w:rStyle w:val="nfasissutil"/>
        </w:rPr>
        <w:t xml:space="preserve">  void setImage(PImage img) {</w:t>
      </w:r>
    </w:p>
    <w:p w14:paraId="52A651BC" w14:textId="77777777" w:rsidR="000F694A" w:rsidRPr="000F694A" w:rsidRDefault="000F694A" w:rsidP="000F694A">
      <w:pPr>
        <w:spacing w:line="240" w:lineRule="auto"/>
        <w:jc w:val="left"/>
        <w:rPr>
          <w:rStyle w:val="nfasissutil"/>
        </w:rPr>
      </w:pPr>
      <w:r w:rsidRPr="000F694A">
        <w:rPr>
          <w:rStyle w:val="nfasissutil"/>
        </w:rPr>
        <w:t xml:space="preserve">    this.img = img;</w:t>
      </w:r>
    </w:p>
    <w:p w14:paraId="519A8B1D" w14:textId="77777777" w:rsidR="000F694A" w:rsidRPr="000F694A" w:rsidRDefault="000F694A" w:rsidP="000F694A">
      <w:pPr>
        <w:spacing w:line="240" w:lineRule="auto"/>
        <w:jc w:val="left"/>
        <w:rPr>
          <w:rStyle w:val="nfasissutil"/>
        </w:rPr>
      </w:pPr>
      <w:r w:rsidRPr="000F694A">
        <w:rPr>
          <w:rStyle w:val="nfasissutil"/>
        </w:rPr>
        <w:t xml:space="preserve">  }</w:t>
      </w:r>
    </w:p>
    <w:p w14:paraId="30D7AE01" w14:textId="77777777" w:rsidR="000F694A" w:rsidRPr="000F694A" w:rsidRDefault="000F694A" w:rsidP="000F694A">
      <w:pPr>
        <w:spacing w:line="240" w:lineRule="auto"/>
        <w:jc w:val="left"/>
        <w:rPr>
          <w:rStyle w:val="nfasissutil"/>
        </w:rPr>
      </w:pPr>
    </w:p>
    <w:p w14:paraId="5D3B275D" w14:textId="77777777" w:rsidR="000F694A" w:rsidRPr="000F694A" w:rsidRDefault="000F694A" w:rsidP="000F694A">
      <w:pPr>
        <w:spacing w:line="240" w:lineRule="auto"/>
        <w:jc w:val="left"/>
        <w:rPr>
          <w:rStyle w:val="nfasissutil"/>
        </w:rPr>
      </w:pPr>
      <w:r w:rsidRPr="000F694A">
        <w:rPr>
          <w:rStyle w:val="nfasissutil"/>
        </w:rPr>
        <w:t xml:space="preserve">  void setTexts(String title, String message) {</w:t>
      </w:r>
    </w:p>
    <w:p w14:paraId="4162142B" w14:textId="77777777" w:rsidR="000F694A" w:rsidRPr="000F694A" w:rsidRDefault="000F694A" w:rsidP="000F694A">
      <w:pPr>
        <w:spacing w:line="240" w:lineRule="auto"/>
        <w:jc w:val="left"/>
        <w:rPr>
          <w:rStyle w:val="nfasissutil"/>
        </w:rPr>
      </w:pPr>
      <w:r w:rsidRPr="000F694A">
        <w:rPr>
          <w:rStyle w:val="nfasissutil"/>
        </w:rPr>
        <w:t xml:space="preserve">    this.title = title;</w:t>
      </w:r>
    </w:p>
    <w:p w14:paraId="6AAC9959" w14:textId="77777777" w:rsidR="000F694A" w:rsidRPr="000F694A" w:rsidRDefault="000F694A" w:rsidP="000F694A">
      <w:pPr>
        <w:spacing w:line="240" w:lineRule="auto"/>
        <w:jc w:val="left"/>
        <w:rPr>
          <w:rStyle w:val="nfasissutil"/>
        </w:rPr>
      </w:pPr>
      <w:r w:rsidRPr="000F694A">
        <w:rPr>
          <w:rStyle w:val="nfasissutil"/>
        </w:rPr>
        <w:t xml:space="preserve">    this.message = message;</w:t>
      </w:r>
    </w:p>
    <w:p w14:paraId="7A83E277" w14:textId="77777777" w:rsidR="000F694A" w:rsidRPr="000F694A" w:rsidRDefault="000F694A" w:rsidP="000F694A">
      <w:pPr>
        <w:spacing w:line="240" w:lineRule="auto"/>
        <w:jc w:val="left"/>
        <w:rPr>
          <w:rStyle w:val="nfasissutil"/>
        </w:rPr>
      </w:pPr>
      <w:r w:rsidRPr="000F694A">
        <w:rPr>
          <w:rStyle w:val="nfasissutil"/>
        </w:rPr>
        <w:t xml:space="preserve">  }</w:t>
      </w:r>
    </w:p>
    <w:p w14:paraId="3093E817" w14:textId="77777777" w:rsidR="000F694A" w:rsidRPr="000F694A" w:rsidRDefault="000F694A" w:rsidP="000F694A">
      <w:pPr>
        <w:spacing w:line="240" w:lineRule="auto"/>
        <w:jc w:val="left"/>
        <w:rPr>
          <w:rStyle w:val="nfasissutil"/>
        </w:rPr>
      </w:pPr>
    </w:p>
    <w:p w14:paraId="353B93BF" w14:textId="77777777" w:rsidR="000F694A" w:rsidRPr="000F694A" w:rsidRDefault="000F694A" w:rsidP="000F694A">
      <w:pPr>
        <w:spacing w:line="240" w:lineRule="auto"/>
        <w:jc w:val="left"/>
        <w:rPr>
          <w:rStyle w:val="nfasissutil"/>
        </w:rPr>
      </w:pPr>
      <w:r w:rsidRPr="000F694A">
        <w:rPr>
          <w:rStyle w:val="nfasissutil"/>
        </w:rPr>
        <w:t xml:space="preserve">  void setVisible(boolean b) {</w:t>
      </w:r>
    </w:p>
    <w:p w14:paraId="499FD49D" w14:textId="77777777" w:rsidR="000F694A" w:rsidRPr="000F694A" w:rsidRDefault="000F694A" w:rsidP="000F694A">
      <w:pPr>
        <w:spacing w:line="240" w:lineRule="auto"/>
        <w:jc w:val="left"/>
        <w:rPr>
          <w:rStyle w:val="nfasissutil"/>
        </w:rPr>
      </w:pPr>
      <w:r w:rsidRPr="000F694A">
        <w:rPr>
          <w:rStyle w:val="nfasissutil"/>
        </w:rPr>
        <w:t xml:space="preserve">    this.visible = b;</w:t>
      </w:r>
    </w:p>
    <w:p w14:paraId="13AC56CA" w14:textId="77777777" w:rsidR="000F694A" w:rsidRPr="000F694A" w:rsidRDefault="000F694A" w:rsidP="000F694A">
      <w:pPr>
        <w:spacing w:line="240" w:lineRule="auto"/>
        <w:jc w:val="left"/>
        <w:rPr>
          <w:rStyle w:val="nfasissutil"/>
        </w:rPr>
      </w:pPr>
      <w:r w:rsidRPr="000F694A">
        <w:rPr>
          <w:rStyle w:val="nfasissutil"/>
        </w:rPr>
        <w:t xml:space="preserve">    if (!this.visible) {</w:t>
      </w:r>
    </w:p>
    <w:p w14:paraId="558A4F5C" w14:textId="77777777" w:rsidR="000F694A" w:rsidRPr="000F694A" w:rsidRDefault="000F694A" w:rsidP="000F694A">
      <w:pPr>
        <w:spacing w:line="240" w:lineRule="auto"/>
        <w:jc w:val="left"/>
        <w:rPr>
          <w:rStyle w:val="nfasissutil"/>
        </w:rPr>
      </w:pPr>
      <w:r w:rsidRPr="000F694A">
        <w:rPr>
          <w:rStyle w:val="nfasissutil"/>
        </w:rPr>
        <w:t xml:space="preserve">      this.bAceptar.setEnabled(false);</w:t>
      </w:r>
    </w:p>
    <w:p w14:paraId="36135D4E" w14:textId="77777777" w:rsidR="000F694A" w:rsidRPr="000F694A" w:rsidRDefault="000F694A" w:rsidP="000F694A">
      <w:pPr>
        <w:spacing w:line="240" w:lineRule="auto"/>
        <w:jc w:val="left"/>
        <w:rPr>
          <w:rStyle w:val="nfasissutil"/>
        </w:rPr>
      </w:pPr>
      <w:r w:rsidRPr="000F694A">
        <w:rPr>
          <w:rStyle w:val="nfasissutil"/>
        </w:rPr>
        <w:t xml:space="preserve">    } else {</w:t>
      </w:r>
    </w:p>
    <w:p w14:paraId="1FEF4DDB" w14:textId="77777777" w:rsidR="000F694A" w:rsidRPr="000F694A" w:rsidRDefault="000F694A" w:rsidP="000F694A">
      <w:pPr>
        <w:spacing w:line="240" w:lineRule="auto"/>
        <w:jc w:val="left"/>
        <w:rPr>
          <w:rStyle w:val="nfasissutil"/>
        </w:rPr>
      </w:pPr>
      <w:r w:rsidRPr="000F694A">
        <w:rPr>
          <w:rStyle w:val="nfasissutil"/>
        </w:rPr>
        <w:t xml:space="preserve">      this.bAceptar.setEnabled(true);</w:t>
      </w:r>
    </w:p>
    <w:p w14:paraId="3A8AA034"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7330B5F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EC1C516" w14:textId="77777777" w:rsidR="000F694A" w:rsidRPr="000F694A" w:rsidRDefault="000F694A" w:rsidP="000F694A">
      <w:pPr>
        <w:spacing w:line="240" w:lineRule="auto"/>
        <w:jc w:val="left"/>
        <w:rPr>
          <w:rStyle w:val="nfasissutil"/>
          <w:lang w:val="es-ES"/>
        </w:rPr>
      </w:pPr>
    </w:p>
    <w:p w14:paraId="5AB2965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el PopUp</w:t>
      </w:r>
    </w:p>
    <w:p w14:paraId="103D532E" w14:textId="77777777" w:rsidR="000F694A" w:rsidRPr="000F694A" w:rsidRDefault="000F694A" w:rsidP="000F694A">
      <w:pPr>
        <w:spacing w:line="240" w:lineRule="auto"/>
        <w:jc w:val="left"/>
        <w:rPr>
          <w:rStyle w:val="nfasissutil"/>
          <w:lang w:val="es-ES"/>
        </w:rPr>
      </w:pPr>
    </w:p>
    <w:p w14:paraId="1BACD69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void display() {</w:t>
      </w:r>
    </w:p>
    <w:p w14:paraId="50B03DC2" w14:textId="77777777" w:rsidR="000F694A" w:rsidRPr="000F694A" w:rsidRDefault="000F694A" w:rsidP="000F694A">
      <w:pPr>
        <w:spacing w:line="240" w:lineRule="auto"/>
        <w:jc w:val="left"/>
        <w:rPr>
          <w:rStyle w:val="nfasissutil"/>
          <w:lang w:val="es-ES"/>
        </w:rPr>
      </w:pPr>
    </w:p>
    <w:p w14:paraId="143E2774"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if (this.visible) {</w:t>
      </w:r>
    </w:p>
    <w:p w14:paraId="2F7C36CD" w14:textId="77777777" w:rsidR="000F694A" w:rsidRPr="000F694A" w:rsidRDefault="000F694A" w:rsidP="000F694A">
      <w:pPr>
        <w:spacing w:line="240" w:lineRule="auto"/>
        <w:jc w:val="left"/>
        <w:rPr>
          <w:rStyle w:val="nfasissutil"/>
        </w:rPr>
      </w:pPr>
      <w:r w:rsidRPr="000F694A">
        <w:rPr>
          <w:rStyle w:val="nfasissutil"/>
        </w:rPr>
        <w:t xml:space="preserve">      float b = 40;</w:t>
      </w:r>
    </w:p>
    <w:p w14:paraId="4B4F3003" w14:textId="77777777" w:rsidR="000F694A" w:rsidRPr="000F694A" w:rsidRDefault="000F694A" w:rsidP="000F694A">
      <w:pPr>
        <w:spacing w:line="240" w:lineRule="auto"/>
        <w:jc w:val="left"/>
        <w:rPr>
          <w:rStyle w:val="nfasissutil"/>
        </w:rPr>
      </w:pPr>
    </w:p>
    <w:p w14:paraId="37F1BF41" w14:textId="77777777" w:rsidR="000F694A" w:rsidRPr="000F694A" w:rsidRDefault="000F694A" w:rsidP="000F694A">
      <w:pPr>
        <w:spacing w:line="240" w:lineRule="auto"/>
        <w:jc w:val="left"/>
        <w:rPr>
          <w:rStyle w:val="nfasissutil"/>
        </w:rPr>
      </w:pPr>
      <w:r w:rsidRPr="000F694A">
        <w:rPr>
          <w:rStyle w:val="nfasissutil"/>
        </w:rPr>
        <w:t xml:space="preserve">      pushStyle();</w:t>
      </w:r>
    </w:p>
    <w:p w14:paraId="5042E41F" w14:textId="77777777" w:rsidR="000F694A" w:rsidRPr="000F694A" w:rsidRDefault="000F694A" w:rsidP="000F694A">
      <w:pPr>
        <w:spacing w:line="240" w:lineRule="auto"/>
        <w:jc w:val="left"/>
        <w:rPr>
          <w:rStyle w:val="nfasissutil"/>
        </w:rPr>
      </w:pPr>
    </w:p>
    <w:p w14:paraId="31366C5A" w14:textId="77777777" w:rsidR="000F694A" w:rsidRPr="000F694A" w:rsidRDefault="000F694A" w:rsidP="000F694A">
      <w:pPr>
        <w:spacing w:line="240" w:lineRule="auto"/>
        <w:jc w:val="left"/>
        <w:rPr>
          <w:rStyle w:val="nfasissutil"/>
        </w:rPr>
      </w:pPr>
      <w:r w:rsidRPr="000F694A">
        <w:rPr>
          <w:rStyle w:val="nfasissutil"/>
        </w:rPr>
        <w:t xml:space="preserve">      // Rectangulo</w:t>
      </w:r>
    </w:p>
    <w:p w14:paraId="0FE7928A" w14:textId="77777777" w:rsidR="000F694A" w:rsidRPr="000F694A" w:rsidRDefault="000F694A" w:rsidP="000F694A">
      <w:pPr>
        <w:spacing w:line="240" w:lineRule="auto"/>
        <w:jc w:val="left"/>
        <w:rPr>
          <w:rStyle w:val="nfasissutil"/>
        </w:rPr>
      </w:pPr>
      <w:r w:rsidRPr="000F694A">
        <w:rPr>
          <w:rStyle w:val="nfasissutil"/>
        </w:rPr>
        <w:t xml:space="preserve">      stroke(0);</w:t>
      </w:r>
    </w:p>
    <w:p w14:paraId="41ED6371" w14:textId="77777777" w:rsidR="000F694A" w:rsidRPr="000F694A" w:rsidRDefault="000F694A" w:rsidP="000F694A">
      <w:pPr>
        <w:spacing w:line="240" w:lineRule="auto"/>
        <w:jc w:val="left"/>
        <w:rPr>
          <w:rStyle w:val="nfasissutil"/>
        </w:rPr>
      </w:pPr>
      <w:r w:rsidRPr="000F694A">
        <w:rPr>
          <w:rStyle w:val="nfasissutil"/>
        </w:rPr>
        <w:t xml:space="preserve">      strokeWeight(10);</w:t>
      </w:r>
    </w:p>
    <w:p w14:paraId="4B0CBF71" w14:textId="77777777" w:rsidR="000F694A" w:rsidRPr="000F694A" w:rsidRDefault="000F694A" w:rsidP="000F694A">
      <w:pPr>
        <w:spacing w:line="240" w:lineRule="auto"/>
        <w:jc w:val="left"/>
        <w:rPr>
          <w:rStyle w:val="nfasissutil"/>
        </w:rPr>
      </w:pPr>
      <w:r w:rsidRPr="000F694A">
        <w:rPr>
          <w:rStyle w:val="nfasissutil"/>
        </w:rPr>
        <w:t xml:space="preserve">      fill(colors[1]);</w:t>
      </w:r>
    </w:p>
    <w:p w14:paraId="43192047"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rect(x, y, w, h, b/2);</w:t>
      </w:r>
    </w:p>
    <w:p w14:paraId="35F80F8C" w14:textId="77777777" w:rsidR="000F694A" w:rsidRPr="000F694A" w:rsidRDefault="000F694A" w:rsidP="000F694A">
      <w:pPr>
        <w:spacing w:line="240" w:lineRule="auto"/>
        <w:jc w:val="left"/>
        <w:rPr>
          <w:rStyle w:val="nfasissutil"/>
          <w:lang w:val="es-ES"/>
        </w:rPr>
      </w:pPr>
    </w:p>
    <w:p w14:paraId="087939D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line(x, y + 2*b, x+w, y + 2*b);</w:t>
      </w:r>
    </w:p>
    <w:p w14:paraId="2DACA7A0" w14:textId="77777777" w:rsidR="000F694A" w:rsidRPr="000F694A" w:rsidRDefault="000F694A" w:rsidP="000F694A">
      <w:pPr>
        <w:spacing w:line="240" w:lineRule="auto"/>
        <w:jc w:val="left"/>
        <w:rPr>
          <w:rStyle w:val="nfasissutil"/>
          <w:lang w:val="es-ES"/>
        </w:rPr>
      </w:pPr>
    </w:p>
    <w:p w14:paraId="53A779A5"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Título</w:t>
      </w:r>
    </w:p>
    <w:p w14:paraId="5AF28495" w14:textId="77777777" w:rsidR="000F694A" w:rsidRPr="000F694A" w:rsidRDefault="000F694A" w:rsidP="000F694A">
      <w:pPr>
        <w:spacing w:line="240" w:lineRule="auto"/>
        <w:jc w:val="left"/>
        <w:rPr>
          <w:rStyle w:val="nfasissutil"/>
        </w:rPr>
      </w:pPr>
      <w:r w:rsidRPr="000F694A">
        <w:rPr>
          <w:rStyle w:val="nfasissutil"/>
        </w:rPr>
        <w:t xml:space="preserve">      fill(255);</w:t>
      </w:r>
    </w:p>
    <w:p w14:paraId="24D53993" w14:textId="77777777" w:rsidR="000F694A" w:rsidRPr="000F694A" w:rsidRDefault="000F694A" w:rsidP="000F694A">
      <w:pPr>
        <w:spacing w:line="240" w:lineRule="auto"/>
        <w:jc w:val="left"/>
        <w:rPr>
          <w:rStyle w:val="nfasissutil"/>
        </w:rPr>
      </w:pPr>
      <w:r w:rsidRPr="000F694A">
        <w:rPr>
          <w:rStyle w:val="nfasissutil"/>
        </w:rPr>
        <w:t xml:space="preserve">      textSize(38);</w:t>
      </w:r>
    </w:p>
    <w:p w14:paraId="230E7008" w14:textId="77777777" w:rsidR="000F694A" w:rsidRPr="000F694A" w:rsidRDefault="000F694A" w:rsidP="000F694A">
      <w:pPr>
        <w:spacing w:line="240" w:lineRule="auto"/>
        <w:jc w:val="left"/>
        <w:rPr>
          <w:rStyle w:val="nfasissutil"/>
        </w:rPr>
      </w:pPr>
      <w:r w:rsidRPr="000F694A">
        <w:rPr>
          <w:rStyle w:val="nfasissutil"/>
        </w:rPr>
        <w:t xml:space="preserve">      textAlign(LEFT);</w:t>
      </w:r>
    </w:p>
    <w:p w14:paraId="7BEC9C26" w14:textId="77777777" w:rsidR="000F694A" w:rsidRPr="000F694A" w:rsidRDefault="000F694A" w:rsidP="000F694A">
      <w:pPr>
        <w:spacing w:line="240" w:lineRule="auto"/>
        <w:jc w:val="left"/>
        <w:rPr>
          <w:rStyle w:val="nfasissutil"/>
        </w:rPr>
      </w:pPr>
      <w:r w:rsidRPr="000F694A">
        <w:rPr>
          <w:rStyle w:val="nfasissutil"/>
        </w:rPr>
        <w:lastRenderedPageBreak/>
        <w:t xml:space="preserve">      text(title, x + b, y + 1.4*b);</w:t>
      </w:r>
    </w:p>
    <w:p w14:paraId="3F2F5551" w14:textId="77777777" w:rsidR="000F694A" w:rsidRPr="000F694A" w:rsidRDefault="000F694A" w:rsidP="000F694A">
      <w:pPr>
        <w:spacing w:line="240" w:lineRule="auto"/>
        <w:jc w:val="left"/>
        <w:rPr>
          <w:rStyle w:val="nfasissutil"/>
        </w:rPr>
      </w:pPr>
    </w:p>
    <w:p w14:paraId="15E8D37A" w14:textId="77777777" w:rsidR="000F694A" w:rsidRPr="000F694A" w:rsidRDefault="000F694A" w:rsidP="000F694A">
      <w:pPr>
        <w:spacing w:line="240" w:lineRule="auto"/>
        <w:jc w:val="left"/>
        <w:rPr>
          <w:rStyle w:val="nfasissutil"/>
        </w:rPr>
      </w:pPr>
      <w:r w:rsidRPr="000F694A">
        <w:rPr>
          <w:rStyle w:val="nfasissutil"/>
        </w:rPr>
        <w:t xml:space="preserve">      // Mensaje</w:t>
      </w:r>
    </w:p>
    <w:p w14:paraId="2005BB00" w14:textId="77777777" w:rsidR="000F694A" w:rsidRPr="000F694A" w:rsidRDefault="000F694A" w:rsidP="000F694A">
      <w:pPr>
        <w:spacing w:line="240" w:lineRule="auto"/>
        <w:jc w:val="left"/>
        <w:rPr>
          <w:rStyle w:val="nfasissutil"/>
        </w:rPr>
      </w:pPr>
      <w:r w:rsidRPr="000F694A">
        <w:rPr>
          <w:rStyle w:val="nfasissutil"/>
        </w:rPr>
        <w:t xml:space="preserve">      fill(255);</w:t>
      </w:r>
    </w:p>
    <w:p w14:paraId="16E3B403" w14:textId="77777777" w:rsidR="000F694A" w:rsidRPr="000F694A" w:rsidRDefault="000F694A" w:rsidP="000F694A">
      <w:pPr>
        <w:spacing w:line="240" w:lineRule="auto"/>
        <w:jc w:val="left"/>
        <w:rPr>
          <w:rStyle w:val="nfasissutil"/>
        </w:rPr>
      </w:pPr>
      <w:r w:rsidRPr="000F694A">
        <w:rPr>
          <w:rStyle w:val="nfasissutil"/>
        </w:rPr>
        <w:t xml:space="preserve">      textSize(24);</w:t>
      </w:r>
    </w:p>
    <w:p w14:paraId="387D95BB" w14:textId="77777777" w:rsidR="000F694A" w:rsidRPr="000F694A" w:rsidRDefault="000F694A" w:rsidP="000F694A">
      <w:pPr>
        <w:spacing w:line="240" w:lineRule="auto"/>
        <w:jc w:val="left"/>
        <w:rPr>
          <w:rStyle w:val="nfasissutil"/>
        </w:rPr>
      </w:pPr>
      <w:r w:rsidRPr="000F694A">
        <w:rPr>
          <w:rStyle w:val="nfasissutil"/>
        </w:rPr>
        <w:t xml:space="preserve">      textAlign(CENTER);</w:t>
      </w:r>
    </w:p>
    <w:p w14:paraId="44E5FB14" w14:textId="77777777" w:rsidR="000F694A" w:rsidRPr="000F694A" w:rsidRDefault="000F694A" w:rsidP="000F694A">
      <w:pPr>
        <w:spacing w:line="240" w:lineRule="auto"/>
        <w:jc w:val="left"/>
        <w:rPr>
          <w:rStyle w:val="nfasissutil"/>
        </w:rPr>
      </w:pPr>
      <w:r w:rsidRPr="000F694A">
        <w:rPr>
          <w:rStyle w:val="nfasissutil"/>
        </w:rPr>
        <w:t xml:space="preserve">      text(message, x + w/2, y + 4*b);</w:t>
      </w:r>
    </w:p>
    <w:p w14:paraId="45DE076E" w14:textId="77777777" w:rsidR="000F694A" w:rsidRPr="000F694A" w:rsidRDefault="000F694A" w:rsidP="000F694A">
      <w:pPr>
        <w:spacing w:line="240" w:lineRule="auto"/>
        <w:jc w:val="left"/>
        <w:rPr>
          <w:rStyle w:val="nfasissutil"/>
        </w:rPr>
      </w:pPr>
    </w:p>
    <w:p w14:paraId="71CFE6A4"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Botón de Aceptar</w:t>
      </w:r>
    </w:p>
    <w:p w14:paraId="4FD0200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bAceptar.display();</w:t>
      </w:r>
    </w:p>
    <w:p w14:paraId="7E6AAA4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popStyle();</w:t>
      </w:r>
    </w:p>
    <w:p w14:paraId="5D14376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B9EEFF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0107696" w14:textId="4B69C13C" w:rsidR="000F694A" w:rsidRDefault="000F694A" w:rsidP="000F694A">
      <w:pPr>
        <w:spacing w:line="240" w:lineRule="auto"/>
        <w:jc w:val="left"/>
        <w:rPr>
          <w:rStyle w:val="nfasissutil"/>
          <w:lang w:val="es-ES"/>
        </w:rPr>
      </w:pPr>
      <w:r w:rsidRPr="000F694A">
        <w:rPr>
          <w:rStyle w:val="nfasissutil"/>
          <w:lang w:val="es-ES"/>
        </w:rPr>
        <w:t>}</w:t>
      </w:r>
    </w:p>
    <w:p w14:paraId="7741F15E" w14:textId="77777777" w:rsidR="000F694A" w:rsidRDefault="000F694A" w:rsidP="000F694A">
      <w:pPr>
        <w:spacing w:line="240" w:lineRule="auto"/>
        <w:jc w:val="left"/>
        <w:rPr>
          <w:rStyle w:val="nfasissutil"/>
          <w:lang w:val="es-ES"/>
        </w:rPr>
      </w:pPr>
    </w:p>
    <w:p w14:paraId="1A054427" w14:textId="5C93BB0B" w:rsidR="000F694A" w:rsidRDefault="000F694A" w:rsidP="000F694A">
      <w:pPr>
        <w:spacing w:line="240" w:lineRule="auto"/>
        <w:jc w:val="left"/>
        <w:rPr>
          <w:rStyle w:val="nfasissutil"/>
          <w:b/>
          <w:bCs/>
          <w:lang w:val="es-ES"/>
        </w:rPr>
      </w:pPr>
      <w:r>
        <w:rPr>
          <w:rStyle w:val="nfasissutil"/>
          <w:b/>
          <w:bCs/>
          <w:lang w:val="es-ES"/>
        </w:rPr>
        <w:t>Select</w:t>
      </w:r>
    </w:p>
    <w:p w14:paraId="5F09BA60" w14:textId="77777777" w:rsidR="000F694A" w:rsidRDefault="000F694A" w:rsidP="000F694A">
      <w:pPr>
        <w:spacing w:line="240" w:lineRule="auto"/>
        <w:jc w:val="left"/>
        <w:rPr>
          <w:rStyle w:val="nfasissutil"/>
          <w:b/>
          <w:bCs/>
          <w:lang w:val="es-ES"/>
        </w:rPr>
      </w:pPr>
    </w:p>
    <w:p w14:paraId="04C697A5" w14:textId="77777777" w:rsidR="000F694A" w:rsidRPr="000F694A" w:rsidRDefault="000F694A" w:rsidP="000F694A">
      <w:pPr>
        <w:spacing w:line="240" w:lineRule="auto"/>
        <w:jc w:val="left"/>
        <w:rPr>
          <w:rStyle w:val="nfasissutil"/>
          <w:lang w:val="es-ES"/>
        </w:rPr>
      </w:pPr>
    </w:p>
    <w:p w14:paraId="51B43ECA" w14:textId="77777777" w:rsidR="000F694A" w:rsidRPr="000F694A" w:rsidRDefault="000F694A" w:rsidP="000F694A">
      <w:pPr>
        <w:spacing w:line="240" w:lineRule="auto"/>
        <w:jc w:val="left"/>
        <w:rPr>
          <w:rStyle w:val="nfasissutil"/>
          <w:lang w:val="es-ES"/>
        </w:rPr>
      </w:pPr>
      <w:r w:rsidRPr="000F694A">
        <w:rPr>
          <w:rStyle w:val="nfasissutil"/>
          <w:lang w:val="es-ES"/>
        </w:rPr>
        <w:t>class Select {</w:t>
      </w:r>
    </w:p>
    <w:p w14:paraId="0AD9A32A" w14:textId="77777777" w:rsidR="000F694A" w:rsidRPr="000F694A" w:rsidRDefault="000F694A" w:rsidP="000F694A">
      <w:pPr>
        <w:spacing w:line="240" w:lineRule="auto"/>
        <w:jc w:val="left"/>
        <w:rPr>
          <w:rStyle w:val="nfasissutil"/>
          <w:lang w:val="es-ES"/>
        </w:rPr>
      </w:pPr>
    </w:p>
    <w:p w14:paraId="5A5540E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 y, w, h;          // Posición y dimensiones</w:t>
      </w:r>
    </w:p>
    <w:p w14:paraId="13A78BB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texts;            // Valores posibles</w:t>
      </w:r>
    </w:p>
    <w:p w14:paraId="1DA72B3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filteredTexts;            // Valores posibles</w:t>
      </w:r>
    </w:p>
    <w:p w14:paraId="3130D67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selectedValue;      // Valor seleccionado</w:t>
      </w:r>
    </w:p>
    <w:p w14:paraId="39A12B2A" w14:textId="77777777" w:rsidR="000F694A" w:rsidRPr="000F694A" w:rsidRDefault="000F694A" w:rsidP="000F694A">
      <w:pPr>
        <w:spacing w:line="240" w:lineRule="auto"/>
        <w:jc w:val="left"/>
        <w:rPr>
          <w:rStyle w:val="nfasissutil"/>
          <w:lang w:val="es-ES"/>
        </w:rPr>
      </w:pPr>
    </w:p>
    <w:p w14:paraId="7701B51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boolean collapsed = true;  // Plegado / Desplegado</w:t>
      </w:r>
    </w:p>
    <w:p w14:paraId="178DDE9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boolean enabled;           // Habilitado / Deshabilitado</w:t>
      </w:r>
    </w:p>
    <w:p w14:paraId="38A23F85" w14:textId="77777777" w:rsidR="000F694A" w:rsidRPr="000F694A" w:rsidRDefault="000F694A" w:rsidP="000F694A">
      <w:pPr>
        <w:spacing w:line="240" w:lineRule="auto"/>
        <w:jc w:val="left"/>
        <w:rPr>
          <w:rStyle w:val="nfasissutil"/>
          <w:lang w:val="es-ES"/>
        </w:rPr>
      </w:pPr>
    </w:p>
    <w:p w14:paraId="436BAF47"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float lineSpace = 5;      // Espacio entre líneas</w:t>
      </w:r>
    </w:p>
    <w:p w14:paraId="15300818" w14:textId="77777777" w:rsidR="000F694A" w:rsidRPr="000F694A" w:rsidRDefault="000F694A" w:rsidP="000F694A">
      <w:pPr>
        <w:spacing w:line="240" w:lineRule="auto"/>
        <w:jc w:val="left"/>
        <w:rPr>
          <w:rStyle w:val="nfasissutil"/>
        </w:rPr>
      </w:pPr>
    </w:p>
    <w:p w14:paraId="6EB33744" w14:textId="77777777" w:rsidR="000F694A" w:rsidRPr="000F694A" w:rsidRDefault="000F694A" w:rsidP="000F694A">
      <w:pPr>
        <w:spacing w:line="240" w:lineRule="auto"/>
        <w:jc w:val="left"/>
        <w:rPr>
          <w:rStyle w:val="nfasissutil"/>
        </w:rPr>
      </w:pPr>
      <w:r w:rsidRPr="000F694A">
        <w:rPr>
          <w:rStyle w:val="nfasissutil"/>
        </w:rPr>
        <w:t xml:space="preserve">  Select(String[] texts, float x, float y, float w, float h) {</w:t>
      </w:r>
    </w:p>
    <w:p w14:paraId="6C5C0E88" w14:textId="77777777" w:rsidR="000F694A" w:rsidRPr="000F694A" w:rsidRDefault="000F694A" w:rsidP="000F694A">
      <w:pPr>
        <w:spacing w:line="240" w:lineRule="auto"/>
        <w:jc w:val="left"/>
        <w:rPr>
          <w:rStyle w:val="nfasissutil"/>
        </w:rPr>
      </w:pPr>
    </w:p>
    <w:p w14:paraId="22A667BA" w14:textId="77777777" w:rsidR="000F694A" w:rsidRPr="000F694A" w:rsidRDefault="000F694A" w:rsidP="000F694A">
      <w:pPr>
        <w:spacing w:line="240" w:lineRule="auto"/>
        <w:jc w:val="left"/>
        <w:rPr>
          <w:rStyle w:val="nfasissutil"/>
        </w:rPr>
      </w:pPr>
      <w:r w:rsidRPr="000F694A">
        <w:rPr>
          <w:rStyle w:val="nfasissutil"/>
        </w:rPr>
        <w:t xml:space="preserve">    this.texts = texts;</w:t>
      </w:r>
    </w:p>
    <w:p w14:paraId="64E608D5" w14:textId="77777777" w:rsidR="000F694A" w:rsidRPr="000F694A" w:rsidRDefault="000F694A" w:rsidP="000F694A">
      <w:pPr>
        <w:spacing w:line="240" w:lineRule="auto"/>
        <w:jc w:val="left"/>
        <w:rPr>
          <w:rStyle w:val="nfasissutil"/>
        </w:rPr>
      </w:pPr>
      <w:r w:rsidRPr="000F694A">
        <w:rPr>
          <w:rStyle w:val="nfasissutil"/>
        </w:rPr>
        <w:t xml:space="preserve">    this.filteredTexts = texts;</w:t>
      </w:r>
    </w:p>
    <w:p w14:paraId="67EDD168" w14:textId="77777777" w:rsidR="000F694A" w:rsidRPr="000F694A" w:rsidRDefault="000F694A" w:rsidP="000F694A">
      <w:pPr>
        <w:spacing w:line="240" w:lineRule="auto"/>
        <w:jc w:val="left"/>
        <w:rPr>
          <w:rStyle w:val="nfasissutil"/>
        </w:rPr>
      </w:pPr>
    </w:p>
    <w:p w14:paraId="2987708E" w14:textId="77777777" w:rsidR="000F694A" w:rsidRPr="000F694A" w:rsidRDefault="000F694A" w:rsidP="000F694A">
      <w:pPr>
        <w:spacing w:line="240" w:lineRule="auto"/>
        <w:jc w:val="left"/>
        <w:rPr>
          <w:rStyle w:val="nfasissutil"/>
        </w:rPr>
      </w:pPr>
      <w:r w:rsidRPr="000F694A">
        <w:rPr>
          <w:rStyle w:val="nfasissutil"/>
        </w:rPr>
        <w:t xml:space="preserve">    this.selectedValue = "";</w:t>
      </w:r>
    </w:p>
    <w:p w14:paraId="4BF5AF08"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2B48AFA2"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1E8698A5"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2C9AADA9"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4504FD51" w14:textId="77777777" w:rsidR="000F694A" w:rsidRPr="000F694A" w:rsidRDefault="000F694A" w:rsidP="000F694A">
      <w:pPr>
        <w:spacing w:line="240" w:lineRule="auto"/>
        <w:jc w:val="left"/>
        <w:rPr>
          <w:rStyle w:val="nfasissutil"/>
        </w:rPr>
      </w:pPr>
      <w:r w:rsidRPr="000F694A">
        <w:rPr>
          <w:rStyle w:val="nfasissutil"/>
        </w:rPr>
        <w:t xml:space="preserve">    this.enabled = true;</w:t>
      </w:r>
    </w:p>
    <w:p w14:paraId="6B76ECDB" w14:textId="77777777" w:rsidR="000F694A" w:rsidRPr="000F694A" w:rsidRDefault="000F694A" w:rsidP="000F694A">
      <w:pPr>
        <w:spacing w:line="240" w:lineRule="auto"/>
        <w:jc w:val="left"/>
        <w:rPr>
          <w:rStyle w:val="nfasissutil"/>
        </w:rPr>
      </w:pPr>
      <w:r w:rsidRPr="000F694A">
        <w:rPr>
          <w:rStyle w:val="nfasissutil"/>
        </w:rPr>
        <w:t xml:space="preserve">    this.collapsed = true;</w:t>
      </w:r>
    </w:p>
    <w:p w14:paraId="4C6984FE" w14:textId="77777777" w:rsidR="000F694A" w:rsidRPr="000F694A" w:rsidRDefault="000F694A" w:rsidP="000F694A">
      <w:pPr>
        <w:spacing w:line="240" w:lineRule="auto"/>
        <w:jc w:val="left"/>
        <w:rPr>
          <w:rStyle w:val="nfasissutil"/>
        </w:rPr>
      </w:pPr>
      <w:r w:rsidRPr="000F694A">
        <w:rPr>
          <w:rStyle w:val="nfasissutil"/>
        </w:rPr>
        <w:t xml:space="preserve">  }</w:t>
      </w:r>
    </w:p>
    <w:p w14:paraId="071FF2CC" w14:textId="77777777" w:rsidR="000F694A" w:rsidRPr="000F694A" w:rsidRDefault="000F694A" w:rsidP="000F694A">
      <w:pPr>
        <w:spacing w:line="240" w:lineRule="auto"/>
        <w:jc w:val="left"/>
        <w:rPr>
          <w:rStyle w:val="nfasissutil"/>
        </w:rPr>
      </w:pPr>
    </w:p>
    <w:p w14:paraId="6FB22C83" w14:textId="77777777" w:rsidR="000F694A" w:rsidRPr="000F694A" w:rsidRDefault="000F694A" w:rsidP="000F694A">
      <w:pPr>
        <w:spacing w:line="240" w:lineRule="auto"/>
        <w:jc w:val="left"/>
        <w:rPr>
          <w:rStyle w:val="nfasissutil"/>
        </w:rPr>
      </w:pPr>
      <w:r w:rsidRPr="000F694A">
        <w:rPr>
          <w:rStyle w:val="nfasissutil"/>
        </w:rPr>
        <w:t xml:space="preserve">  void display() {</w:t>
      </w:r>
    </w:p>
    <w:p w14:paraId="21628478" w14:textId="77777777" w:rsidR="000F694A" w:rsidRPr="000F694A" w:rsidRDefault="000F694A" w:rsidP="000F694A">
      <w:pPr>
        <w:spacing w:line="240" w:lineRule="auto"/>
        <w:jc w:val="left"/>
        <w:rPr>
          <w:rStyle w:val="nfasissutil"/>
        </w:rPr>
      </w:pPr>
      <w:r w:rsidRPr="000F694A">
        <w:rPr>
          <w:rStyle w:val="nfasissutil"/>
        </w:rPr>
        <w:t xml:space="preserve">    pushStyle();</w:t>
      </w:r>
    </w:p>
    <w:p w14:paraId="5B80B234" w14:textId="77777777" w:rsidR="000F694A" w:rsidRPr="000F694A" w:rsidRDefault="000F694A" w:rsidP="000F694A">
      <w:pPr>
        <w:spacing w:line="240" w:lineRule="auto"/>
        <w:jc w:val="left"/>
        <w:rPr>
          <w:rStyle w:val="nfasissutil"/>
        </w:rPr>
      </w:pPr>
      <w:r w:rsidRPr="000F694A">
        <w:rPr>
          <w:rStyle w:val="nfasissutil"/>
        </w:rPr>
        <w:t xml:space="preserve">    stroke(0);</w:t>
      </w:r>
    </w:p>
    <w:p w14:paraId="73416116" w14:textId="77777777" w:rsidR="000F694A" w:rsidRPr="000F694A" w:rsidRDefault="000F694A" w:rsidP="000F694A">
      <w:pPr>
        <w:spacing w:line="240" w:lineRule="auto"/>
        <w:jc w:val="left"/>
        <w:rPr>
          <w:rStyle w:val="nfasissutil"/>
        </w:rPr>
      </w:pPr>
      <w:r w:rsidRPr="000F694A">
        <w:rPr>
          <w:rStyle w:val="nfasissutil"/>
        </w:rPr>
        <w:t xml:space="preserve">    strokeWeight(2);</w:t>
      </w:r>
    </w:p>
    <w:p w14:paraId="2E366DEC" w14:textId="77777777" w:rsidR="000F694A" w:rsidRPr="000F694A" w:rsidRDefault="000F694A" w:rsidP="000F694A">
      <w:pPr>
        <w:spacing w:line="240" w:lineRule="auto"/>
        <w:jc w:val="left"/>
        <w:rPr>
          <w:rStyle w:val="nfasissutil"/>
        </w:rPr>
      </w:pPr>
      <w:r w:rsidRPr="000F694A">
        <w:rPr>
          <w:rStyle w:val="nfasissutil"/>
        </w:rPr>
        <w:t xml:space="preserve">    fill(255);</w:t>
      </w:r>
    </w:p>
    <w:p w14:paraId="7923C3FB" w14:textId="77777777" w:rsidR="000F694A" w:rsidRPr="000F694A" w:rsidRDefault="000F694A" w:rsidP="000F694A">
      <w:pPr>
        <w:spacing w:line="240" w:lineRule="auto"/>
        <w:jc w:val="left"/>
        <w:rPr>
          <w:rStyle w:val="nfasissutil"/>
        </w:rPr>
      </w:pPr>
      <w:r w:rsidRPr="000F694A">
        <w:rPr>
          <w:rStyle w:val="nfasissutil"/>
        </w:rPr>
        <w:t xml:space="preserve">    rect(x, y, w, h);</w:t>
      </w:r>
    </w:p>
    <w:p w14:paraId="6C227ECC" w14:textId="77777777" w:rsidR="000F694A" w:rsidRPr="000F694A" w:rsidRDefault="000F694A" w:rsidP="000F694A">
      <w:pPr>
        <w:spacing w:line="240" w:lineRule="auto"/>
        <w:jc w:val="left"/>
        <w:rPr>
          <w:rStyle w:val="nfasissutil"/>
        </w:rPr>
      </w:pPr>
    </w:p>
    <w:p w14:paraId="026759D0" w14:textId="77777777" w:rsidR="000F694A" w:rsidRPr="000F694A" w:rsidRDefault="000F694A" w:rsidP="000F694A">
      <w:pPr>
        <w:spacing w:line="240" w:lineRule="auto"/>
        <w:jc w:val="left"/>
        <w:rPr>
          <w:rStyle w:val="nfasissutil"/>
        </w:rPr>
      </w:pPr>
      <w:r w:rsidRPr="000F694A">
        <w:rPr>
          <w:rStyle w:val="nfasissutil"/>
        </w:rPr>
        <w:t xml:space="preserve">    fill(getColorAt(1));</w:t>
      </w:r>
    </w:p>
    <w:p w14:paraId="51ED4439" w14:textId="77777777" w:rsidR="000F694A" w:rsidRPr="000F694A" w:rsidRDefault="000F694A" w:rsidP="000F694A">
      <w:pPr>
        <w:spacing w:line="240" w:lineRule="auto"/>
        <w:jc w:val="left"/>
        <w:rPr>
          <w:rStyle w:val="nfasissutil"/>
        </w:rPr>
      </w:pPr>
      <w:r w:rsidRPr="000F694A">
        <w:rPr>
          <w:rStyle w:val="nfasissutil"/>
        </w:rPr>
        <w:t xml:space="preserve">    rect(x + w - 30, y, 30, h);</w:t>
      </w:r>
    </w:p>
    <w:p w14:paraId="165F1960" w14:textId="77777777" w:rsidR="000F694A" w:rsidRPr="000F694A" w:rsidRDefault="000F694A" w:rsidP="000F694A">
      <w:pPr>
        <w:spacing w:line="240" w:lineRule="auto"/>
        <w:jc w:val="left"/>
        <w:rPr>
          <w:rStyle w:val="nfasissutil"/>
        </w:rPr>
      </w:pPr>
    </w:p>
    <w:p w14:paraId="595D3A1C" w14:textId="77777777" w:rsidR="000F694A" w:rsidRPr="000F694A" w:rsidRDefault="000F694A" w:rsidP="000F694A">
      <w:pPr>
        <w:spacing w:line="240" w:lineRule="auto"/>
        <w:jc w:val="left"/>
        <w:rPr>
          <w:rStyle w:val="nfasissutil"/>
        </w:rPr>
      </w:pPr>
      <w:r w:rsidRPr="000F694A">
        <w:rPr>
          <w:rStyle w:val="nfasissutil"/>
        </w:rPr>
        <w:t xml:space="preserve">    fill(255);</w:t>
      </w:r>
    </w:p>
    <w:p w14:paraId="688B33E3" w14:textId="77777777" w:rsidR="000F694A" w:rsidRPr="000F694A" w:rsidRDefault="000F694A" w:rsidP="000F694A">
      <w:pPr>
        <w:spacing w:line="240" w:lineRule="auto"/>
        <w:jc w:val="left"/>
        <w:rPr>
          <w:rStyle w:val="nfasissutil"/>
        </w:rPr>
      </w:pPr>
      <w:r w:rsidRPr="000F694A">
        <w:rPr>
          <w:rStyle w:val="nfasissutil"/>
        </w:rPr>
        <w:t xml:space="preserve">    stroke(0);</w:t>
      </w:r>
    </w:p>
    <w:p w14:paraId="3F528500" w14:textId="77777777" w:rsidR="000F694A" w:rsidRPr="000F694A" w:rsidRDefault="000F694A" w:rsidP="000F694A">
      <w:pPr>
        <w:spacing w:line="240" w:lineRule="auto"/>
        <w:jc w:val="left"/>
        <w:rPr>
          <w:rStyle w:val="nfasissutil"/>
        </w:rPr>
      </w:pPr>
      <w:r w:rsidRPr="000F694A">
        <w:rPr>
          <w:rStyle w:val="nfasissutil"/>
        </w:rPr>
        <w:t xml:space="preserve">    triangle(x + w - 25, y+5, x + w - 15, y + 25, x + w - 5, y+5);</w:t>
      </w:r>
    </w:p>
    <w:p w14:paraId="5BC51C4D" w14:textId="77777777" w:rsidR="000F694A" w:rsidRPr="000F694A" w:rsidRDefault="000F694A" w:rsidP="000F694A">
      <w:pPr>
        <w:spacing w:line="240" w:lineRule="auto"/>
        <w:jc w:val="left"/>
        <w:rPr>
          <w:rStyle w:val="nfasissutil"/>
        </w:rPr>
      </w:pPr>
    </w:p>
    <w:p w14:paraId="33DBA4DE" w14:textId="77777777" w:rsidR="000F694A" w:rsidRPr="000F694A" w:rsidRDefault="000F694A" w:rsidP="000F694A">
      <w:pPr>
        <w:spacing w:line="240" w:lineRule="auto"/>
        <w:jc w:val="left"/>
        <w:rPr>
          <w:rStyle w:val="nfasissutil"/>
        </w:rPr>
      </w:pPr>
      <w:r w:rsidRPr="000F694A">
        <w:rPr>
          <w:rStyle w:val="nfasissutil"/>
        </w:rPr>
        <w:t xml:space="preserve">    fill(0);</w:t>
      </w:r>
    </w:p>
    <w:p w14:paraId="0C50ABE6" w14:textId="77777777" w:rsidR="000F694A" w:rsidRPr="000F694A" w:rsidRDefault="000F694A" w:rsidP="000F694A">
      <w:pPr>
        <w:spacing w:line="240" w:lineRule="auto"/>
        <w:jc w:val="left"/>
        <w:rPr>
          <w:rStyle w:val="nfasissutil"/>
        </w:rPr>
      </w:pPr>
      <w:r w:rsidRPr="000F694A">
        <w:rPr>
          <w:rStyle w:val="nfasissutil"/>
        </w:rPr>
        <w:t xml:space="preserve">    textSize(14);</w:t>
      </w:r>
    </w:p>
    <w:p w14:paraId="0DDF4277" w14:textId="77777777" w:rsidR="000F694A" w:rsidRPr="000F694A" w:rsidRDefault="000F694A" w:rsidP="000F694A">
      <w:pPr>
        <w:spacing w:line="240" w:lineRule="auto"/>
        <w:jc w:val="left"/>
        <w:rPr>
          <w:rStyle w:val="nfasissutil"/>
        </w:rPr>
      </w:pPr>
      <w:r w:rsidRPr="000F694A">
        <w:rPr>
          <w:rStyle w:val="nfasissutil"/>
        </w:rPr>
        <w:t xml:space="preserve">    textFont(getFontAt(7));</w:t>
      </w:r>
    </w:p>
    <w:p w14:paraId="490593A4" w14:textId="77777777" w:rsidR="000F694A" w:rsidRPr="000F694A" w:rsidRDefault="000F694A" w:rsidP="000F694A">
      <w:pPr>
        <w:spacing w:line="240" w:lineRule="auto"/>
        <w:jc w:val="left"/>
        <w:rPr>
          <w:rStyle w:val="nfasissutil"/>
        </w:rPr>
      </w:pPr>
      <w:r w:rsidRPr="000F694A">
        <w:rPr>
          <w:rStyle w:val="nfasissutil"/>
        </w:rPr>
        <w:t xml:space="preserve">    text(selectedValue, x + 10, y + 25);</w:t>
      </w:r>
    </w:p>
    <w:p w14:paraId="75FDCE32" w14:textId="77777777" w:rsidR="000F694A" w:rsidRPr="000F694A" w:rsidRDefault="000F694A" w:rsidP="000F694A">
      <w:pPr>
        <w:spacing w:line="240" w:lineRule="auto"/>
        <w:jc w:val="left"/>
        <w:rPr>
          <w:rStyle w:val="nfasissutil"/>
        </w:rPr>
      </w:pPr>
    </w:p>
    <w:p w14:paraId="24DC4947" w14:textId="77777777" w:rsidR="000F694A" w:rsidRPr="000F694A" w:rsidRDefault="000F694A" w:rsidP="000F694A">
      <w:pPr>
        <w:spacing w:line="240" w:lineRule="auto"/>
        <w:jc w:val="left"/>
        <w:rPr>
          <w:rStyle w:val="nfasissutil"/>
        </w:rPr>
      </w:pPr>
      <w:r w:rsidRPr="000F694A">
        <w:rPr>
          <w:rStyle w:val="nfasissutil"/>
        </w:rPr>
        <w:t xml:space="preserve">    if (!this.collapsed) {</w:t>
      </w:r>
    </w:p>
    <w:p w14:paraId="31F3FF09" w14:textId="77777777" w:rsidR="000F694A" w:rsidRPr="000F694A" w:rsidRDefault="000F694A" w:rsidP="000F694A">
      <w:pPr>
        <w:spacing w:line="240" w:lineRule="auto"/>
        <w:jc w:val="left"/>
        <w:rPr>
          <w:rStyle w:val="nfasissutil"/>
        </w:rPr>
      </w:pPr>
    </w:p>
    <w:p w14:paraId="788BD8BA" w14:textId="77777777" w:rsidR="000F694A" w:rsidRPr="000F694A" w:rsidRDefault="000F694A" w:rsidP="000F694A">
      <w:pPr>
        <w:spacing w:line="240" w:lineRule="auto"/>
        <w:jc w:val="left"/>
        <w:rPr>
          <w:rStyle w:val="nfasissutil"/>
        </w:rPr>
      </w:pPr>
      <w:r w:rsidRPr="000F694A">
        <w:rPr>
          <w:rStyle w:val="nfasissutil"/>
        </w:rPr>
        <w:t xml:space="preserve">      fill(255);</w:t>
      </w:r>
    </w:p>
    <w:p w14:paraId="28065D52" w14:textId="77777777" w:rsidR="000F694A" w:rsidRPr="000F694A" w:rsidRDefault="000F694A" w:rsidP="000F694A">
      <w:pPr>
        <w:spacing w:line="240" w:lineRule="auto"/>
        <w:jc w:val="left"/>
        <w:rPr>
          <w:rStyle w:val="nfasissutil"/>
        </w:rPr>
      </w:pPr>
      <w:r w:rsidRPr="000F694A">
        <w:rPr>
          <w:rStyle w:val="nfasissutil"/>
        </w:rPr>
        <w:t xml:space="preserve">      stroke(0);</w:t>
      </w:r>
    </w:p>
    <w:p w14:paraId="1736CF1C" w14:textId="77777777" w:rsidR="000F694A" w:rsidRPr="000F694A" w:rsidRDefault="000F694A" w:rsidP="000F694A">
      <w:pPr>
        <w:spacing w:line="240" w:lineRule="auto"/>
        <w:jc w:val="left"/>
        <w:rPr>
          <w:rStyle w:val="nfasissutil"/>
        </w:rPr>
      </w:pPr>
      <w:r w:rsidRPr="000F694A">
        <w:rPr>
          <w:rStyle w:val="nfasissutil"/>
        </w:rPr>
        <w:t xml:space="preserve">      rect(x, y+h, w, (h + lineSpace)*texts.length);</w:t>
      </w:r>
    </w:p>
    <w:p w14:paraId="2CB4211E" w14:textId="77777777" w:rsidR="000F694A" w:rsidRPr="000F694A" w:rsidRDefault="000F694A" w:rsidP="000F694A">
      <w:pPr>
        <w:spacing w:line="240" w:lineRule="auto"/>
        <w:jc w:val="left"/>
        <w:rPr>
          <w:rStyle w:val="nfasissutil"/>
        </w:rPr>
      </w:pPr>
    </w:p>
    <w:p w14:paraId="15673B5E" w14:textId="77777777" w:rsidR="000F694A" w:rsidRPr="000F694A" w:rsidRDefault="000F694A" w:rsidP="000F694A">
      <w:pPr>
        <w:spacing w:line="240" w:lineRule="auto"/>
        <w:jc w:val="left"/>
        <w:rPr>
          <w:rStyle w:val="nfasissutil"/>
        </w:rPr>
      </w:pPr>
      <w:r w:rsidRPr="000F694A">
        <w:rPr>
          <w:rStyle w:val="nfasissutil"/>
        </w:rPr>
        <w:t xml:space="preserve">      for (int i=0; i&lt;texts.length; i++) {</w:t>
      </w:r>
    </w:p>
    <w:p w14:paraId="345D32DB" w14:textId="77777777" w:rsidR="000F694A" w:rsidRPr="000F694A" w:rsidRDefault="000F694A" w:rsidP="000F694A">
      <w:pPr>
        <w:spacing w:line="240" w:lineRule="auto"/>
        <w:jc w:val="left"/>
        <w:rPr>
          <w:rStyle w:val="nfasissutil"/>
        </w:rPr>
      </w:pPr>
    </w:p>
    <w:p w14:paraId="7674CDC0" w14:textId="77777777" w:rsidR="000F694A" w:rsidRPr="000F694A" w:rsidRDefault="000F694A" w:rsidP="000F694A">
      <w:pPr>
        <w:spacing w:line="240" w:lineRule="auto"/>
        <w:jc w:val="left"/>
        <w:rPr>
          <w:rStyle w:val="nfasissutil"/>
        </w:rPr>
      </w:pPr>
      <w:r w:rsidRPr="000F694A">
        <w:rPr>
          <w:rStyle w:val="nfasissutil"/>
        </w:rPr>
        <w:t xml:space="preserve">        if (i== clickedOption()) {</w:t>
      </w:r>
    </w:p>
    <w:p w14:paraId="7A0648EA" w14:textId="77777777" w:rsidR="000F694A" w:rsidRPr="000F694A" w:rsidRDefault="000F694A" w:rsidP="000F694A">
      <w:pPr>
        <w:spacing w:line="240" w:lineRule="auto"/>
        <w:jc w:val="left"/>
        <w:rPr>
          <w:rStyle w:val="nfasissutil"/>
        </w:rPr>
      </w:pPr>
      <w:r w:rsidRPr="000F694A">
        <w:rPr>
          <w:rStyle w:val="nfasissutil"/>
        </w:rPr>
        <w:t xml:space="preserve">          fill(200);</w:t>
      </w:r>
    </w:p>
    <w:p w14:paraId="5E28371C" w14:textId="77777777" w:rsidR="000F694A" w:rsidRPr="000F694A" w:rsidRDefault="000F694A" w:rsidP="000F694A">
      <w:pPr>
        <w:spacing w:line="240" w:lineRule="auto"/>
        <w:jc w:val="left"/>
        <w:rPr>
          <w:rStyle w:val="nfasissutil"/>
        </w:rPr>
      </w:pPr>
      <w:r w:rsidRPr="000F694A">
        <w:rPr>
          <w:rStyle w:val="nfasissutil"/>
        </w:rPr>
        <w:t xml:space="preserve">          noStroke();</w:t>
      </w:r>
    </w:p>
    <w:p w14:paraId="47D721FC" w14:textId="77777777" w:rsidR="000F694A" w:rsidRPr="000F694A" w:rsidRDefault="000F694A" w:rsidP="000F694A">
      <w:pPr>
        <w:spacing w:line="240" w:lineRule="auto"/>
        <w:jc w:val="left"/>
        <w:rPr>
          <w:rStyle w:val="nfasissutil"/>
        </w:rPr>
      </w:pPr>
      <w:r w:rsidRPr="000F694A">
        <w:rPr>
          <w:rStyle w:val="nfasissutil"/>
        </w:rPr>
        <w:t xml:space="preserve">          rect(x+4, y+4 + h + (h + lineSpace)*i - 2, w -8, h + lineSpace - 8);</w:t>
      </w:r>
    </w:p>
    <w:p w14:paraId="233FA135" w14:textId="77777777" w:rsidR="000F694A" w:rsidRPr="000F694A" w:rsidRDefault="000F694A" w:rsidP="000F694A">
      <w:pPr>
        <w:spacing w:line="240" w:lineRule="auto"/>
        <w:jc w:val="left"/>
        <w:rPr>
          <w:rStyle w:val="nfasissutil"/>
        </w:rPr>
      </w:pPr>
      <w:r w:rsidRPr="000F694A">
        <w:rPr>
          <w:rStyle w:val="nfasissutil"/>
        </w:rPr>
        <w:t xml:space="preserve">        }</w:t>
      </w:r>
    </w:p>
    <w:p w14:paraId="5B182DDE" w14:textId="77777777" w:rsidR="000F694A" w:rsidRPr="000F694A" w:rsidRDefault="000F694A" w:rsidP="000F694A">
      <w:pPr>
        <w:spacing w:line="240" w:lineRule="auto"/>
        <w:jc w:val="left"/>
        <w:rPr>
          <w:rStyle w:val="nfasissutil"/>
        </w:rPr>
      </w:pPr>
    </w:p>
    <w:p w14:paraId="49A47FA8" w14:textId="77777777" w:rsidR="000F694A" w:rsidRPr="000F694A" w:rsidRDefault="000F694A" w:rsidP="000F694A">
      <w:pPr>
        <w:spacing w:line="240" w:lineRule="auto"/>
        <w:jc w:val="left"/>
        <w:rPr>
          <w:rStyle w:val="nfasissutil"/>
        </w:rPr>
      </w:pPr>
      <w:r w:rsidRPr="000F694A">
        <w:rPr>
          <w:rStyle w:val="nfasissutil"/>
        </w:rPr>
        <w:t xml:space="preserve">        fill(0);</w:t>
      </w:r>
    </w:p>
    <w:p w14:paraId="46C219FC" w14:textId="77777777" w:rsidR="000F694A" w:rsidRPr="000F694A" w:rsidRDefault="000F694A" w:rsidP="000F694A">
      <w:pPr>
        <w:spacing w:line="240" w:lineRule="auto"/>
        <w:jc w:val="left"/>
        <w:rPr>
          <w:rStyle w:val="nfasissutil"/>
        </w:rPr>
      </w:pPr>
      <w:r w:rsidRPr="000F694A">
        <w:rPr>
          <w:rStyle w:val="nfasissutil"/>
        </w:rPr>
        <w:t xml:space="preserve">        textFont(getFontAt(7));</w:t>
      </w:r>
    </w:p>
    <w:p w14:paraId="1F6BBD1A" w14:textId="77777777" w:rsidR="000F694A" w:rsidRPr="000F694A" w:rsidRDefault="000F694A" w:rsidP="000F694A">
      <w:pPr>
        <w:spacing w:line="240" w:lineRule="auto"/>
        <w:jc w:val="left"/>
        <w:rPr>
          <w:rStyle w:val="nfasissutil"/>
        </w:rPr>
      </w:pPr>
      <w:r w:rsidRPr="000F694A">
        <w:rPr>
          <w:rStyle w:val="nfasissutil"/>
        </w:rPr>
        <w:t xml:space="preserve">        text(texts[i], x + 10, y + h + 25 + (h + lineSpace)*i);</w:t>
      </w:r>
    </w:p>
    <w:p w14:paraId="03425F26" w14:textId="77777777" w:rsidR="000F694A" w:rsidRPr="000F694A" w:rsidRDefault="000F694A" w:rsidP="000F694A">
      <w:pPr>
        <w:spacing w:line="240" w:lineRule="auto"/>
        <w:jc w:val="left"/>
        <w:rPr>
          <w:rStyle w:val="nfasissutil"/>
        </w:rPr>
      </w:pPr>
      <w:r w:rsidRPr="000F694A">
        <w:rPr>
          <w:rStyle w:val="nfasissutil"/>
        </w:rPr>
        <w:t xml:space="preserve">      }</w:t>
      </w:r>
    </w:p>
    <w:p w14:paraId="2448D9F9" w14:textId="77777777" w:rsidR="000F694A" w:rsidRPr="000F694A" w:rsidRDefault="000F694A" w:rsidP="000F694A">
      <w:pPr>
        <w:spacing w:line="240" w:lineRule="auto"/>
        <w:jc w:val="left"/>
        <w:rPr>
          <w:rStyle w:val="nfasissutil"/>
        </w:rPr>
      </w:pPr>
      <w:r w:rsidRPr="000F694A">
        <w:rPr>
          <w:rStyle w:val="nfasissutil"/>
        </w:rPr>
        <w:t xml:space="preserve">    }</w:t>
      </w:r>
    </w:p>
    <w:p w14:paraId="19DEDC89" w14:textId="77777777" w:rsidR="000F694A" w:rsidRPr="000F694A" w:rsidRDefault="000F694A" w:rsidP="000F694A">
      <w:pPr>
        <w:spacing w:line="240" w:lineRule="auto"/>
        <w:jc w:val="left"/>
        <w:rPr>
          <w:rStyle w:val="nfasissutil"/>
        </w:rPr>
      </w:pPr>
      <w:r w:rsidRPr="000F694A">
        <w:rPr>
          <w:rStyle w:val="nfasissutil"/>
        </w:rPr>
        <w:t xml:space="preserve">    popStyle();</w:t>
      </w:r>
    </w:p>
    <w:p w14:paraId="15BF2B4B" w14:textId="77777777" w:rsidR="000F694A" w:rsidRPr="000F694A" w:rsidRDefault="000F694A" w:rsidP="000F694A">
      <w:pPr>
        <w:spacing w:line="240" w:lineRule="auto"/>
        <w:jc w:val="left"/>
        <w:rPr>
          <w:rStyle w:val="nfasissutil"/>
        </w:rPr>
      </w:pPr>
      <w:r w:rsidRPr="000F694A">
        <w:rPr>
          <w:rStyle w:val="nfasissutil"/>
        </w:rPr>
        <w:t xml:space="preserve">  }</w:t>
      </w:r>
    </w:p>
    <w:p w14:paraId="61ECA693" w14:textId="77777777" w:rsidR="000F694A" w:rsidRPr="000F694A" w:rsidRDefault="000F694A" w:rsidP="000F694A">
      <w:pPr>
        <w:spacing w:line="240" w:lineRule="auto"/>
        <w:jc w:val="left"/>
        <w:rPr>
          <w:rStyle w:val="nfasissutil"/>
        </w:rPr>
      </w:pPr>
    </w:p>
    <w:p w14:paraId="4EBF366F" w14:textId="77777777" w:rsidR="000F694A" w:rsidRPr="000F694A" w:rsidRDefault="000F694A" w:rsidP="000F694A">
      <w:pPr>
        <w:spacing w:line="240" w:lineRule="auto"/>
        <w:jc w:val="left"/>
        <w:rPr>
          <w:rStyle w:val="nfasissutil"/>
        </w:rPr>
      </w:pPr>
      <w:r w:rsidRPr="000F694A">
        <w:rPr>
          <w:rStyle w:val="nfasissutil"/>
        </w:rPr>
        <w:t xml:space="preserve">  void setCollapsed(boolean b) {</w:t>
      </w:r>
    </w:p>
    <w:p w14:paraId="189822C8" w14:textId="77777777" w:rsidR="000F694A" w:rsidRPr="000F694A" w:rsidRDefault="000F694A" w:rsidP="000F694A">
      <w:pPr>
        <w:spacing w:line="240" w:lineRule="auto"/>
        <w:jc w:val="left"/>
        <w:rPr>
          <w:rStyle w:val="nfasissutil"/>
        </w:rPr>
      </w:pPr>
      <w:r w:rsidRPr="000F694A">
        <w:rPr>
          <w:rStyle w:val="nfasissutil"/>
        </w:rPr>
        <w:t xml:space="preserve">    this.collapsed = b;</w:t>
      </w:r>
    </w:p>
    <w:p w14:paraId="1F7B200F" w14:textId="77777777" w:rsidR="000F694A" w:rsidRPr="000F694A" w:rsidRDefault="000F694A" w:rsidP="000F694A">
      <w:pPr>
        <w:spacing w:line="240" w:lineRule="auto"/>
        <w:jc w:val="left"/>
        <w:rPr>
          <w:rStyle w:val="nfasissutil"/>
        </w:rPr>
      </w:pPr>
      <w:r w:rsidRPr="000F694A">
        <w:rPr>
          <w:rStyle w:val="nfasissutil"/>
        </w:rPr>
        <w:t xml:space="preserve">  }</w:t>
      </w:r>
    </w:p>
    <w:p w14:paraId="5189AB47" w14:textId="77777777" w:rsidR="000F694A" w:rsidRPr="000F694A" w:rsidRDefault="000F694A" w:rsidP="000F694A">
      <w:pPr>
        <w:spacing w:line="240" w:lineRule="auto"/>
        <w:jc w:val="left"/>
        <w:rPr>
          <w:rStyle w:val="nfasissutil"/>
        </w:rPr>
      </w:pPr>
    </w:p>
    <w:p w14:paraId="297C95BE" w14:textId="77777777" w:rsidR="000F694A" w:rsidRPr="000F694A" w:rsidRDefault="000F694A" w:rsidP="000F694A">
      <w:pPr>
        <w:spacing w:line="240" w:lineRule="auto"/>
        <w:jc w:val="left"/>
        <w:rPr>
          <w:rStyle w:val="nfasissutil"/>
        </w:rPr>
      </w:pPr>
      <w:r w:rsidRPr="000F694A">
        <w:rPr>
          <w:rStyle w:val="nfasissutil"/>
        </w:rPr>
        <w:t xml:space="preserve">  void toggle() {</w:t>
      </w:r>
    </w:p>
    <w:p w14:paraId="2B89506C" w14:textId="77777777" w:rsidR="000F694A" w:rsidRPr="000F694A" w:rsidRDefault="000F694A" w:rsidP="000F694A">
      <w:pPr>
        <w:spacing w:line="240" w:lineRule="auto"/>
        <w:jc w:val="left"/>
        <w:rPr>
          <w:rStyle w:val="nfasissutil"/>
        </w:rPr>
      </w:pPr>
      <w:r w:rsidRPr="000F694A">
        <w:rPr>
          <w:rStyle w:val="nfasissutil"/>
        </w:rPr>
        <w:t xml:space="preserve">    this.collapsed = !this.collapsed;</w:t>
      </w:r>
    </w:p>
    <w:p w14:paraId="4DDF1421" w14:textId="77777777" w:rsidR="000F694A" w:rsidRPr="000F694A" w:rsidRDefault="000F694A" w:rsidP="000F694A">
      <w:pPr>
        <w:spacing w:line="240" w:lineRule="auto"/>
        <w:jc w:val="left"/>
        <w:rPr>
          <w:rStyle w:val="nfasissutil"/>
        </w:rPr>
      </w:pPr>
      <w:r w:rsidRPr="000F694A">
        <w:rPr>
          <w:rStyle w:val="nfasissutil"/>
        </w:rPr>
        <w:t xml:space="preserve">  }</w:t>
      </w:r>
    </w:p>
    <w:p w14:paraId="0214081D" w14:textId="77777777" w:rsidR="000F694A" w:rsidRPr="000F694A" w:rsidRDefault="000F694A" w:rsidP="000F694A">
      <w:pPr>
        <w:spacing w:line="240" w:lineRule="auto"/>
        <w:jc w:val="left"/>
        <w:rPr>
          <w:rStyle w:val="nfasissutil"/>
        </w:rPr>
      </w:pPr>
    </w:p>
    <w:p w14:paraId="5587F702" w14:textId="77777777" w:rsidR="000F694A" w:rsidRPr="000F694A" w:rsidRDefault="000F694A" w:rsidP="000F694A">
      <w:pPr>
        <w:spacing w:line="240" w:lineRule="auto"/>
        <w:jc w:val="left"/>
        <w:rPr>
          <w:rStyle w:val="nfasissutil"/>
        </w:rPr>
      </w:pPr>
    </w:p>
    <w:p w14:paraId="5C1BE397" w14:textId="77777777" w:rsidR="000F694A" w:rsidRPr="000F694A" w:rsidRDefault="000F694A" w:rsidP="000F694A">
      <w:pPr>
        <w:spacing w:line="240" w:lineRule="auto"/>
        <w:jc w:val="left"/>
        <w:rPr>
          <w:rStyle w:val="nfasissutil"/>
        </w:rPr>
      </w:pPr>
      <w:r w:rsidRPr="000F694A">
        <w:rPr>
          <w:rStyle w:val="nfasissutil"/>
        </w:rPr>
        <w:t xml:space="preserve">  void update() {</w:t>
      </w:r>
    </w:p>
    <w:p w14:paraId="34F6FCDC" w14:textId="77777777" w:rsidR="000F694A" w:rsidRPr="000F694A" w:rsidRDefault="000F694A" w:rsidP="000F694A">
      <w:pPr>
        <w:spacing w:line="240" w:lineRule="auto"/>
        <w:jc w:val="left"/>
        <w:rPr>
          <w:rStyle w:val="nfasissutil"/>
        </w:rPr>
      </w:pPr>
      <w:r w:rsidRPr="000F694A">
        <w:rPr>
          <w:rStyle w:val="nfasissutil"/>
        </w:rPr>
        <w:t xml:space="preserve">    int option = clickedOption();</w:t>
      </w:r>
    </w:p>
    <w:p w14:paraId="024F5812" w14:textId="77777777" w:rsidR="000F694A" w:rsidRPr="000F694A" w:rsidRDefault="000F694A" w:rsidP="000F694A">
      <w:pPr>
        <w:spacing w:line="240" w:lineRule="auto"/>
        <w:jc w:val="left"/>
        <w:rPr>
          <w:rStyle w:val="nfasissutil"/>
        </w:rPr>
      </w:pPr>
      <w:r w:rsidRPr="000F694A">
        <w:rPr>
          <w:rStyle w:val="nfasissutil"/>
        </w:rPr>
        <w:t xml:space="preserve">    selectedValue = texts[option];</w:t>
      </w:r>
    </w:p>
    <w:p w14:paraId="38F25D57"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44F3B24B" w14:textId="77777777" w:rsidR="000F694A" w:rsidRPr="000F694A" w:rsidRDefault="000F694A" w:rsidP="000F694A">
      <w:pPr>
        <w:spacing w:line="240" w:lineRule="auto"/>
        <w:jc w:val="left"/>
        <w:rPr>
          <w:rStyle w:val="nfasissutil"/>
          <w:lang w:val="es-ES"/>
        </w:rPr>
      </w:pPr>
    </w:p>
    <w:p w14:paraId="540BB00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Indica si el cursor está sobre el select</w:t>
      </w:r>
    </w:p>
    <w:p w14:paraId="5F6BD826"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boolean mouseOverSelect() {</w:t>
      </w:r>
    </w:p>
    <w:p w14:paraId="47501613" w14:textId="77777777" w:rsidR="000F694A" w:rsidRPr="000F694A" w:rsidRDefault="000F694A" w:rsidP="000F694A">
      <w:pPr>
        <w:spacing w:line="240" w:lineRule="auto"/>
        <w:jc w:val="left"/>
        <w:rPr>
          <w:rStyle w:val="nfasissutil"/>
        </w:rPr>
      </w:pPr>
      <w:r w:rsidRPr="000F694A">
        <w:rPr>
          <w:rStyle w:val="nfasissutil"/>
        </w:rPr>
        <w:t xml:space="preserve">    if (this.collapsed) {</w:t>
      </w:r>
    </w:p>
    <w:p w14:paraId="666BC2CC" w14:textId="77777777" w:rsidR="000F694A" w:rsidRPr="000F694A" w:rsidRDefault="000F694A" w:rsidP="000F694A">
      <w:pPr>
        <w:spacing w:line="240" w:lineRule="auto"/>
        <w:jc w:val="left"/>
        <w:rPr>
          <w:rStyle w:val="nfasissutil"/>
        </w:rPr>
      </w:pPr>
      <w:r w:rsidRPr="000F694A">
        <w:rPr>
          <w:rStyle w:val="nfasissutil"/>
        </w:rPr>
        <w:t xml:space="preserve">      return (mouseX &gt;= x) &amp;&amp;</w:t>
      </w:r>
    </w:p>
    <w:p w14:paraId="4F1CFB87" w14:textId="77777777" w:rsidR="000F694A" w:rsidRPr="000F694A" w:rsidRDefault="000F694A" w:rsidP="000F694A">
      <w:pPr>
        <w:spacing w:line="240" w:lineRule="auto"/>
        <w:jc w:val="left"/>
        <w:rPr>
          <w:rStyle w:val="nfasissutil"/>
        </w:rPr>
      </w:pPr>
      <w:r w:rsidRPr="000F694A">
        <w:rPr>
          <w:rStyle w:val="nfasissutil"/>
        </w:rPr>
        <w:t xml:space="preserve">        (mouseX &lt;= x + w) &amp;&amp;</w:t>
      </w:r>
    </w:p>
    <w:p w14:paraId="25EA47B5" w14:textId="77777777" w:rsidR="000F694A" w:rsidRPr="000F694A" w:rsidRDefault="000F694A" w:rsidP="000F694A">
      <w:pPr>
        <w:spacing w:line="240" w:lineRule="auto"/>
        <w:jc w:val="left"/>
        <w:rPr>
          <w:rStyle w:val="nfasissutil"/>
        </w:rPr>
      </w:pPr>
      <w:r w:rsidRPr="000F694A">
        <w:rPr>
          <w:rStyle w:val="nfasissutil"/>
        </w:rPr>
        <w:t xml:space="preserve">        (mouseY &gt;= y) &amp;&amp;</w:t>
      </w:r>
    </w:p>
    <w:p w14:paraId="27CDA02E" w14:textId="77777777" w:rsidR="000F694A" w:rsidRPr="000F694A" w:rsidRDefault="000F694A" w:rsidP="000F694A">
      <w:pPr>
        <w:spacing w:line="240" w:lineRule="auto"/>
        <w:jc w:val="left"/>
        <w:rPr>
          <w:rStyle w:val="nfasissutil"/>
        </w:rPr>
      </w:pPr>
      <w:r w:rsidRPr="000F694A">
        <w:rPr>
          <w:rStyle w:val="nfasissutil"/>
        </w:rPr>
        <w:t xml:space="preserve">        (mouseY &lt;= y + h);</w:t>
      </w:r>
    </w:p>
    <w:p w14:paraId="1686CBBF"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else {</w:t>
      </w:r>
    </w:p>
    <w:p w14:paraId="4C43195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return (mouseX&gt;= x) &amp;&amp;</w:t>
      </w:r>
    </w:p>
    <w:p w14:paraId="45309006"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(mouseX&lt;= x + w) &amp;&amp;</w:t>
      </w:r>
    </w:p>
    <w:p w14:paraId="73121975" w14:textId="77777777" w:rsidR="000F694A" w:rsidRPr="000F694A" w:rsidRDefault="000F694A" w:rsidP="000F694A">
      <w:pPr>
        <w:spacing w:line="240" w:lineRule="auto"/>
        <w:jc w:val="left"/>
        <w:rPr>
          <w:rStyle w:val="nfasissutil"/>
        </w:rPr>
      </w:pPr>
      <w:r w:rsidRPr="000F694A">
        <w:rPr>
          <w:rStyle w:val="nfasissutil"/>
        </w:rPr>
        <w:t xml:space="preserve">        (mouseY&gt;= y) &amp;&amp;</w:t>
      </w:r>
    </w:p>
    <w:p w14:paraId="18679132" w14:textId="77777777" w:rsidR="000F694A" w:rsidRPr="000F694A" w:rsidRDefault="000F694A" w:rsidP="000F694A">
      <w:pPr>
        <w:spacing w:line="240" w:lineRule="auto"/>
        <w:jc w:val="left"/>
        <w:rPr>
          <w:rStyle w:val="nfasissutil"/>
        </w:rPr>
      </w:pPr>
      <w:r w:rsidRPr="000F694A">
        <w:rPr>
          <w:rStyle w:val="nfasissutil"/>
        </w:rPr>
        <w:t xml:space="preserve">        (mouseY&lt;= y + h + (h + lineSpace)*texts.length);</w:t>
      </w:r>
    </w:p>
    <w:p w14:paraId="5839F006" w14:textId="77777777" w:rsidR="000F694A" w:rsidRPr="000F694A" w:rsidRDefault="000F694A" w:rsidP="000F694A">
      <w:pPr>
        <w:spacing w:line="240" w:lineRule="auto"/>
        <w:jc w:val="left"/>
        <w:rPr>
          <w:rStyle w:val="nfasissutil"/>
        </w:rPr>
      </w:pPr>
      <w:r w:rsidRPr="000F694A">
        <w:rPr>
          <w:rStyle w:val="nfasissutil"/>
        </w:rPr>
        <w:t xml:space="preserve">    }</w:t>
      </w:r>
    </w:p>
    <w:p w14:paraId="41B9ED3F" w14:textId="77777777" w:rsidR="000F694A" w:rsidRPr="000F694A" w:rsidRDefault="000F694A" w:rsidP="000F694A">
      <w:pPr>
        <w:spacing w:line="240" w:lineRule="auto"/>
        <w:jc w:val="left"/>
        <w:rPr>
          <w:rStyle w:val="nfasissutil"/>
        </w:rPr>
      </w:pPr>
      <w:r w:rsidRPr="000F694A">
        <w:rPr>
          <w:rStyle w:val="nfasissutil"/>
        </w:rPr>
        <w:t xml:space="preserve">  }</w:t>
      </w:r>
    </w:p>
    <w:p w14:paraId="14CF6647" w14:textId="77777777" w:rsidR="000F694A" w:rsidRPr="000F694A" w:rsidRDefault="000F694A" w:rsidP="000F694A">
      <w:pPr>
        <w:spacing w:line="240" w:lineRule="auto"/>
        <w:jc w:val="left"/>
        <w:rPr>
          <w:rStyle w:val="nfasissutil"/>
        </w:rPr>
      </w:pPr>
    </w:p>
    <w:p w14:paraId="739363D8" w14:textId="77777777" w:rsidR="000F694A" w:rsidRPr="000F694A" w:rsidRDefault="000F694A" w:rsidP="000F694A">
      <w:pPr>
        <w:spacing w:line="240" w:lineRule="auto"/>
        <w:jc w:val="left"/>
        <w:rPr>
          <w:rStyle w:val="nfasissutil"/>
        </w:rPr>
      </w:pPr>
      <w:r w:rsidRPr="000F694A">
        <w:rPr>
          <w:rStyle w:val="nfasissutil"/>
        </w:rPr>
        <w:t xml:space="preserve">  int clickedOption() {</w:t>
      </w:r>
    </w:p>
    <w:p w14:paraId="786A3C31" w14:textId="77777777" w:rsidR="000F694A" w:rsidRPr="000F694A" w:rsidRDefault="000F694A" w:rsidP="000F694A">
      <w:pPr>
        <w:spacing w:line="240" w:lineRule="auto"/>
        <w:jc w:val="left"/>
        <w:rPr>
          <w:rStyle w:val="nfasissutil"/>
        </w:rPr>
      </w:pPr>
      <w:r w:rsidRPr="000F694A">
        <w:rPr>
          <w:rStyle w:val="nfasissutil"/>
        </w:rPr>
        <w:t xml:space="preserve">    int i = (int)map(mouseY, y + h, y + h + (h + lineSpace)*texts.length,</w:t>
      </w:r>
    </w:p>
    <w:p w14:paraId="1E942534"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0, texts.length);</w:t>
      </w:r>
    </w:p>
    <w:p w14:paraId="34640A0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return i;</w:t>
      </w:r>
    </w:p>
    <w:p w14:paraId="7CE20CC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31AC672" w14:textId="071124C2" w:rsidR="000F694A" w:rsidRDefault="000F694A" w:rsidP="000F694A">
      <w:pPr>
        <w:spacing w:line="240" w:lineRule="auto"/>
        <w:jc w:val="left"/>
        <w:rPr>
          <w:rStyle w:val="nfasissutil"/>
          <w:lang w:val="es-ES"/>
        </w:rPr>
      </w:pPr>
      <w:r w:rsidRPr="000F694A">
        <w:rPr>
          <w:rStyle w:val="nfasissutil"/>
          <w:lang w:val="es-ES"/>
        </w:rPr>
        <w:t>}</w:t>
      </w:r>
    </w:p>
    <w:p w14:paraId="3DA7EBAC" w14:textId="77777777" w:rsidR="000F694A" w:rsidRDefault="000F694A" w:rsidP="000F694A">
      <w:pPr>
        <w:spacing w:line="240" w:lineRule="auto"/>
        <w:jc w:val="left"/>
        <w:rPr>
          <w:rStyle w:val="nfasissutil"/>
          <w:lang w:val="es-ES"/>
        </w:rPr>
      </w:pPr>
    </w:p>
    <w:p w14:paraId="6C0F4F9D" w14:textId="0CC5D096" w:rsidR="000F694A" w:rsidRDefault="000F694A" w:rsidP="000F694A">
      <w:pPr>
        <w:spacing w:line="240" w:lineRule="auto"/>
        <w:jc w:val="left"/>
        <w:rPr>
          <w:rStyle w:val="nfasissutil"/>
          <w:b/>
          <w:bCs/>
          <w:lang w:val="es-ES"/>
        </w:rPr>
      </w:pPr>
      <w:r>
        <w:rPr>
          <w:rStyle w:val="nfasissutil"/>
          <w:b/>
          <w:bCs/>
          <w:lang w:val="es-ES"/>
        </w:rPr>
        <w:t>SelectTable</w:t>
      </w:r>
    </w:p>
    <w:p w14:paraId="7084F067" w14:textId="77777777" w:rsidR="000F694A" w:rsidRDefault="000F694A" w:rsidP="000F694A">
      <w:pPr>
        <w:spacing w:line="240" w:lineRule="auto"/>
        <w:jc w:val="left"/>
        <w:rPr>
          <w:rStyle w:val="nfasissutil"/>
          <w:b/>
          <w:bCs/>
          <w:lang w:val="es-ES"/>
        </w:rPr>
      </w:pPr>
    </w:p>
    <w:p w14:paraId="2D838926" w14:textId="77777777" w:rsidR="000F694A" w:rsidRPr="000F694A" w:rsidRDefault="000F694A" w:rsidP="000F694A">
      <w:pPr>
        <w:spacing w:line="240" w:lineRule="auto"/>
        <w:jc w:val="left"/>
        <w:rPr>
          <w:rStyle w:val="nfasissutil"/>
          <w:lang w:val="es-ES"/>
        </w:rPr>
      </w:pPr>
    </w:p>
    <w:p w14:paraId="2A314BA0" w14:textId="77777777" w:rsidR="000F694A" w:rsidRPr="000F694A" w:rsidRDefault="000F694A" w:rsidP="000F694A">
      <w:pPr>
        <w:spacing w:line="240" w:lineRule="auto"/>
        <w:jc w:val="left"/>
        <w:rPr>
          <w:rStyle w:val="nfasissutil"/>
          <w:lang w:val="es-ES"/>
        </w:rPr>
      </w:pPr>
      <w:r w:rsidRPr="000F694A">
        <w:rPr>
          <w:rStyle w:val="nfasissutil"/>
          <w:lang w:val="es-ES"/>
        </w:rPr>
        <w:t>class SelectTable {</w:t>
      </w:r>
    </w:p>
    <w:p w14:paraId="402F0447" w14:textId="77777777" w:rsidR="000F694A" w:rsidRPr="000F694A" w:rsidRDefault="000F694A" w:rsidP="000F694A">
      <w:pPr>
        <w:spacing w:line="240" w:lineRule="auto"/>
        <w:jc w:val="left"/>
        <w:rPr>
          <w:rStyle w:val="nfasissutil"/>
          <w:lang w:val="es-ES"/>
        </w:rPr>
      </w:pPr>
    </w:p>
    <w:p w14:paraId="66C3F8C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tableHeaders;   // Títulos de les columnas</w:t>
      </w:r>
    </w:p>
    <w:p w14:paraId="072AB93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tableData;    // Datos de la tabla</w:t>
      </w:r>
    </w:p>
    <w:p w14:paraId="0D112AB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columnWidths;    // Ancho de las columnas</w:t>
      </w:r>
    </w:p>
    <w:p w14:paraId="669F470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maxCaracters;    // Máximo de lletras de las columnas</w:t>
      </w:r>
    </w:p>
    <w:p w14:paraId="0774AE04" w14:textId="77777777" w:rsidR="000F694A" w:rsidRPr="000F694A" w:rsidRDefault="000F694A" w:rsidP="000F694A">
      <w:pPr>
        <w:spacing w:line="240" w:lineRule="auto"/>
        <w:jc w:val="left"/>
        <w:rPr>
          <w:rStyle w:val="nfasissutil"/>
          <w:lang w:val="es-ES"/>
        </w:rPr>
      </w:pPr>
    </w:p>
    <w:p w14:paraId="2244741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numCols, numRows;  // Número de filas y columnas</w:t>
      </w:r>
    </w:p>
    <w:p w14:paraId="37268FBD" w14:textId="77777777" w:rsidR="000F694A" w:rsidRPr="000F694A" w:rsidRDefault="000F694A" w:rsidP="000F694A">
      <w:pPr>
        <w:spacing w:line="240" w:lineRule="auto"/>
        <w:jc w:val="left"/>
        <w:rPr>
          <w:rStyle w:val="nfasissutil"/>
          <w:lang w:val="es-ES"/>
        </w:rPr>
      </w:pPr>
    </w:p>
    <w:p w14:paraId="5D652963"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int numPage;</w:t>
      </w:r>
    </w:p>
    <w:p w14:paraId="0CF1B21B" w14:textId="77777777" w:rsidR="000F694A" w:rsidRPr="000F694A" w:rsidRDefault="000F694A" w:rsidP="000F694A">
      <w:pPr>
        <w:spacing w:line="240" w:lineRule="auto"/>
        <w:jc w:val="left"/>
        <w:rPr>
          <w:rStyle w:val="nfasissutil"/>
        </w:rPr>
      </w:pPr>
      <w:r w:rsidRPr="000F694A">
        <w:rPr>
          <w:rStyle w:val="nfasissutil"/>
        </w:rPr>
        <w:t xml:space="preserve">  int numTotalPages;</w:t>
      </w:r>
    </w:p>
    <w:p w14:paraId="2F4A61F1" w14:textId="77777777" w:rsidR="000F694A" w:rsidRPr="000F694A" w:rsidRDefault="000F694A" w:rsidP="000F694A">
      <w:pPr>
        <w:spacing w:line="240" w:lineRule="auto"/>
        <w:jc w:val="left"/>
        <w:rPr>
          <w:rStyle w:val="nfasissutil"/>
        </w:rPr>
      </w:pPr>
    </w:p>
    <w:p w14:paraId="539C33DD" w14:textId="77777777" w:rsidR="000F694A" w:rsidRPr="000F694A" w:rsidRDefault="000F694A" w:rsidP="000F694A">
      <w:pPr>
        <w:spacing w:line="240" w:lineRule="auto"/>
        <w:jc w:val="left"/>
        <w:rPr>
          <w:rStyle w:val="nfasissutil"/>
        </w:rPr>
      </w:pPr>
      <w:r w:rsidRPr="000F694A">
        <w:rPr>
          <w:rStyle w:val="nfasissutil"/>
        </w:rPr>
        <w:t xml:space="preserve">  int selectedRow = -1;</w:t>
      </w:r>
    </w:p>
    <w:p w14:paraId="2A7E92E8" w14:textId="77777777" w:rsidR="000F694A" w:rsidRPr="000F694A" w:rsidRDefault="000F694A" w:rsidP="000F694A">
      <w:pPr>
        <w:spacing w:line="240" w:lineRule="auto"/>
        <w:jc w:val="left"/>
        <w:rPr>
          <w:rStyle w:val="nfasissutil"/>
        </w:rPr>
      </w:pPr>
    </w:p>
    <w:p w14:paraId="54D69E27" w14:textId="77777777" w:rsidR="000F694A" w:rsidRPr="000F694A" w:rsidRDefault="000F694A" w:rsidP="000F694A">
      <w:pPr>
        <w:spacing w:line="240" w:lineRule="auto"/>
        <w:jc w:val="left"/>
        <w:rPr>
          <w:rStyle w:val="nfasissutil"/>
        </w:rPr>
      </w:pPr>
      <w:r w:rsidRPr="000F694A">
        <w:rPr>
          <w:rStyle w:val="nfasissutil"/>
        </w:rPr>
        <w:t xml:space="preserve">  float x, y, w, h;</w:t>
      </w:r>
    </w:p>
    <w:p w14:paraId="487E3022" w14:textId="77777777" w:rsidR="000F694A" w:rsidRPr="000F694A" w:rsidRDefault="000F694A" w:rsidP="000F694A">
      <w:pPr>
        <w:spacing w:line="240" w:lineRule="auto"/>
        <w:jc w:val="left"/>
        <w:rPr>
          <w:rStyle w:val="nfasissutil"/>
        </w:rPr>
      </w:pPr>
      <w:r w:rsidRPr="000F694A">
        <w:rPr>
          <w:rStyle w:val="nfasissutil"/>
        </w:rPr>
        <w:t xml:space="preserve">  float rowHeight;</w:t>
      </w:r>
    </w:p>
    <w:p w14:paraId="2C096CC2" w14:textId="77777777" w:rsidR="000F694A" w:rsidRPr="000F694A" w:rsidRDefault="000F694A" w:rsidP="000F694A">
      <w:pPr>
        <w:spacing w:line="240" w:lineRule="auto"/>
        <w:jc w:val="left"/>
        <w:rPr>
          <w:rStyle w:val="nfasissutil"/>
        </w:rPr>
      </w:pPr>
    </w:p>
    <w:p w14:paraId="009E113E" w14:textId="77777777" w:rsidR="000F694A" w:rsidRPr="000F694A" w:rsidRDefault="000F694A" w:rsidP="000F694A">
      <w:pPr>
        <w:spacing w:line="240" w:lineRule="auto"/>
        <w:jc w:val="left"/>
        <w:rPr>
          <w:rStyle w:val="nfasissutil"/>
        </w:rPr>
      </w:pPr>
      <w:r w:rsidRPr="000F694A">
        <w:rPr>
          <w:rStyle w:val="nfasissutil"/>
        </w:rPr>
        <w:t xml:space="preserve">  // Constructor</w:t>
      </w:r>
    </w:p>
    <w:p w14:paraId="4B0824EE" w14:textId="77777777" w:rsidR="000F694A" w:rsidRPr="000F694A" w:rsidRDefault="000F694A" w:rsidP="000F694A">
      <w:pPr>
        <w:spacing w:line="240" w:lineRule="auto"/>
        <w:jc w:val="left"/>
        <w:rPr>
          <w:rStyle w:val="nfasissutil"/>
        </w:rPr>
      </w:pPr>
      <w:r w:rsidRPr="000F694A">
        <w:rPr>
          <w:rStyle w:val="nfasissutil"/>
        </w:rPr>
        <w:t xml:space="preserve">  SelectTable(int nr, int nc, float x, float y, float w, float h) {</w:t>
      </w:r>
    </w:p>
    <w:p w14:paraId="127D9B27" w14:textId="77777777" w:rsidR="000F694A" w:rsidRPr="000F694A" w:rsidRDefault="000F694A" w:rsidP="000F694A">
      <w:pPr>
        <w:spacing w:line="240" w:lineRule="auto"/>
        <w:jc w:val="left"/>
        <w:rPr>
          <w:rStyle w:val="nfasissutil"/>
        </w:rPr>
      </w:pPr>
      <w:r w:rsidRPr="000F694A">
        <w:rPr>
          <w:rStyle w:val="nfasissutil"/>
        </w:rPr>
        <w:t xml:space="preserve">    this.numRows = nr;</w:t>
      </w:r>
    </w:p>
    <w:p w14:paraId="77B5DA31" w14:textId="77777777" w:rsidR="000F694A" w:rsidRPr="000F694A" w:rsidRDefault="000F694A" w:rsidP="000F694A">
      <w:pPr>
        <w:spacing w:line="240" w:lineRule="auto"/>
        <w:jc w:val="left"/>
        <w:rPr>
          <w:rStyle w:val="nfasissutil"/>
        </w:rPr>
      </w:pPr>
      <w:r w:rsidRPr="000F694A">
        <w:rPr>
          <w:rStyle w:val="nfasissutil"/>
        </w:rPr>
        <w:t xml:space="preserve">    this.numCols = nc;</w:t>
      </w:r>
    </w:p>
    <w:p w14:paraId="16807E64" w14:textId="77777777" w:rsidR="000F694A" w:rsidRPr="000F694A" w:rsidRDefault="000F694A" w:rsidP="000F694A">
      <w:pPr>
        <w:spacing w:line="240" w:lineRule="auto"/>
        <w:jc w:val="left"/>
        <w:rPr>
          <w:rStyle w:val="nfasissutil"/>
        </w:rPr>
      </w:pPr>
      <w:r w:rsidRPr="000F694A">
        <w:rPr>
          <w:rStyle w:val="nfasissutil"/>
        </w:rPr>
        <w:t xml:space="preserve">    this.numPage = 0;</w:t>
      </w:r>
    </w:p>
    <w:p w14:paraId="5A7D8E14" w14:textId="77777777" w:rsidR="000F694A" w:rsidRPr="000F694A" w:rsidRDefault="000F694A" w:rsidP="000F694A">
      <w:pPr>
        <w:spacing w:line="240" w:lineRule="auto"/>
        <w:jc w:val="left"/>
        <w:rPr>
          <w:rStyle w:val="nfasissutil"/>
        </w:rPr>
      </w:pPr>
      <w:r w:rsidRPr="000F694A">
        <w:rPr>
          <w:rStyle w:val="nfasissutil"/>
        </w:rPr>
        <w:lastRenderedPageBreak/>
        <w:t xml:space="preserve">    this.x = x;</w:t>
      </w:r>
    </w:p>
    <w:p w14:paraId="1DC0879C"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7E1F2630"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0C08FA53"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4F77F16E" w14:textId="77777777" w:rsidR="000F694A" w:rsidRPr="000F694A" w:rsidRDefault="000F694A" w:rsidP="000F694A">
      <w:pPr>
        <w:spacing w:line="240" w:lineRule="auto"/>
        <w:jc w:val="left"/>
        <w:rPr>
          <w:rStyle w:val="nfasissutil"/>
        </w:rPr>
      </w:pPr>
      <w:r w:rsidRPr="000F694A">
        <w:rPr>
          <w:rStyle w:val="nfasissutil"/>
        </w:rPr>
        <w:t xml:space="preserve">    this.rowHeight = h / nr;</w:t>
      </w:r>
    </w:p>
    <w:p w14:paraId="4775FA67" w14:textId="77777777" w:rsidR="000F694A" w:rsidRPr="000F694A" w:rsidRDefault="000F694A" w:rsidP="000F694A">
      <w:pPr>
        <w:spacing w:line="240" w:lineRule="auto"/>
        <w:jc w:val="left"/>
        <w:rPr>
          <w:rStyle w:val="nfasissutil"/>
        </w:rPr>
      </w:pPr>
      <w:r w:rsidRPr="000F694A">
        <w:rPr>
          <w:rStyle w:val="nfasissutil"/>
        </w:rPr>
        <w:t xml:space="preserve">  }</w:t>
      </w:r>
    </w:p>
    <w:p w14:paraId="14141B69" w14:textId="77777777" w:rsidR="000F694A" w:rsidRPr="000F694A" w:rsidRDefault="000F694A" w:rsidP="000F694A">
      <w:pPr>
        <w:spacing w:line="240" w:lineRule="auto"/>
        <w:jc w:val="left"/>
        <w:rPr>
          <w:rStyle w:val="nfasissutil"/>
        </w:rPr>
      </w:pPr>
    </w:p>
    <w:p w14:paraId="626C4463" w14:textId="77777777" w:rsidR="000F694A" w:rsidRPr="000F694A" w:rsidRDefault="000F694A" w:rsidP="000F694A">
      <w:pPr>
        <w:spacing w:line="240" w:lineRule="auto"/>
        <w:jc w:val="left"/>
        <w:rPr>
          <w:rStyle w:val="nfasissutil"/>
        </w:rPr>
      </w:pPr>
      <w:r w:rsidRPr="000F694A">
        <w:rPr>
          <w:rStyle w:val="nfasissutil"/>
        </w:rPr>
        <w:t xml:space="preserve">  // Setters</w:t>
      </w:r>
    </w:p>
    <w:p w14:paraId="6E888179" w14:textId="77777777" w:rsidR="000F694A" w:rsidRPr="000F694A" w:rsidRDefault="000F694A" w:rsidP="000F694A">
      <w:pPr>
        <w:spacing w:line="240" w:lineRule="auto"/>
        <w:jc w:val="left"/>
        <w:rPr>
          <w:rStyle w:val="nfasissutil"/>
        </w:rPr>
      </w:pPr>
    </w:p>
    <w:p w14:paraId="05DBF44C" w14:textId="77777777" w:rsidR="000F694A" w:rsidRPr="000F694A" w:rsidRDefault="000F694A" w:rsidP="000F694A">
      <w:pPr>
        <w:spacing w:line="240" w:lineRule="auto"/>
        <w:jc w:val="left"/>
        <w:rPr>
          <w:rStyle w:val="nfasissutil"/>
        </w:rPr>
      </w:pPr>
      <w:r w:rsidRPr="000F694A">
        <w:rPr>
          <w:rStyle w:val="nfasissutil"/>
        </w:rPr>
        <w:t xml:space="preserve">  void setHeaders(String[] h) {</w:t>
      </w:r>
    </w:p>
    <w:p w14:paraId="6237CC77" w14:textId="77777777" w:rsidR="000F694A" w:rsidRPr="000F694A" w:rsidRDefault="000F694A" w:rsidP="000F694A">
      <w:pPr>
        <w:spacing w:line="240" w:lineRule="auto"/>
        <w:jc w:val="left"/>
        <w:rPr>
          <w:rStyle w:val="nfasissutil"/>
        </w:rPr>
      </w:pPr>
      <w:r w:rsidRPr="000F694A">
        <w:rPr>
          <w:rStyle w:val="nfasissutil"/>
        </w:rPr>
        <w:t xml:space="preserve">    this.tableHeaders = h;</w:t>
      </w:r>
    </w:p>
    <w:p w14:paraId="11ABEEAA" w14:textId="77777777" w:rsidR="000F694A" w:rsidRPr="000F694A" w:rsidRDefault="000F694A" w:rsidP="000F694A">
      <w:pPr>
        <w:spacing w:line="240" w:lineRule="auto"/>
        <w:jc w:val="left"/>
        <w:rPr>
          <w:rStyle w:val="nfasissutil"/>
        </w:rPr>
      </w:pPr>
      <w:r w:rsidRPr="000F694A">
        <w:rPr>
          <w:rStyle w:val="nfasissutil"/>
        </w:rPr>
        <w:t xml:space="preserve">  }</w:t>
      </w:r>
    </w:p>
    <w:p w14:paraId="0BEFA5C9" w14:textId="77777777" w:rsidR="000F694A" w:rsidRPr="000F694A" w:rsidRDefault="000F694A" w:rsidP="000F694A">
      <w:pPr>
        <w:spacing w:line="240" w:lineRule="auto"/>
        <w:jc w:val="left"/>
        <w:rPr>
          <w:rStyle w:val="nfasissutil"/>
        </w:rPr>
      </w:pPr>
    </w:p>
    <w:p w14:paraId="03B7C213" w14:textId="77777777" w:rsidR="000F694A" w:rsidRPr="000F694A" w:rsidRDefault="000F694A" w:rsidP="000F694A">
      <w:pPr>
        <w:spacing w:line="240" w:lineRule="auto"/>
        <w:jc w:val="left"/>
        <w:rPr>
          <w:rStyle w:val="nfasissutil"/>
        </w:rPr>
      </w:pPr>
      <w:r w:rsidRPr="000F694A">
        <w:rPr>
          <w:rStyle w:val="nfasissutil"/>
        </w:rPr>
        <w:t xml:space="preserve">  void setData(String[][] d) {</w:t>
      </w:r>
    </w:p>
    <w:p w14:paraId="3B9D1344" w14:textId="77777777" w:rsidR="000F694A" w:rsidRPr="000F694A" w:rsidRDefault="000F694A" w:rsidP="000F694A">
      <w:pPr>
        <w:spacing w:line="240" w:lineRule="auto"/>
        <w:jc w:val="left"/>
        <w:rPr>
          <w:rStyle w:val="nfasissutil"/>
        </w:rPr>
      </w:pPr>
      <w:r w:rsidRPr="000F694A">
        <w:rPr>
          <w:rStyle w:val="nfasissutil"/>
        </w:rPr>
        <w:t xml:space="preserve">    this.tableData = d;</w:t>
      </w:r>
    </w:p>
    <w:p w14:paraId="13F8F2AB" w14:textId="77777777" w:rsidR="000F694A" w:rsidRPr="000F694A" w:rsidRDefault="000F694A" w:rsidP="000F694A">
      <w:pPr>
        <w:spacing w:line="240" w:lineRule="auto"/>
        <w:jc w:val="left"/>
        <w:rPr>
          <w:rStyle w:val="nfasissutil"/>
        </w:rPr>
      </w:pPr>
      <w:r w:rsidRPr="000F694A">
        <w:rPr>
          <w:rStyle w:val="nfasissutil"/>
        </w:rPr>
        <w:t xml:space="preserve">    if (d.length % (this.numRows-1)==0) {</w:t>
      </w:r>
    </w:p>
    <w:p w14:paraId="5082513A" w14:textId="77777777" w:rsidR="000F694A" w:rsidRPr="000F694A" w:rsidRDefault="000F694A" w:rsidP="000F694A">
      <w:pPr>
        <w:spacing w:line="240" w:lineRule="auto"/>
        <w:jc w:val="left"/>
        <w:rPr>
          <w:rStyle w:val="nfasissutil"/>
        </w:rPr>
      </w:pPr>
      <w:r w:rsidRPr="000F694A">
        <w:rPr>
          <w:rStyle w:val="nfasissutil"/>
        </w:rPr>
        <w:t xml:space="preserve">      this.numTotalPages = (d.length / (this.numRows-1)) -1;</w:t>
      </w:r>
    </w:p>
    <w:p w14:paraId="3273065F" w14:textId="77777777" w:rsidR="000F694A" w:rsidRPr="000F694A" w:rsidRDefault="000F694A" w:rsidP="000F694A">
      <w:pPr>
        <w:spacing w:line="240" w:lineRule="auto"/>
        <w:jc w:val="left"/>
        <w:rPr>
          <w:rStyle w:val="nfasissutil"/>
        </w:rPr>
      </w:pPr>
      <w:r w:rsidRPr="000F694A">
        <w:rPr>
          <w:rStyle w:val="nfasissutil"/>
        </w:rPr>
        <w:t xml:space="preserve">    } else {</w:t>
      </w:r>
    </w:p>
    <w:p w14:paraId="01C83E5C" w14:textId="77777777" w:rsidR="000F694A" w:rsidRPr="000F694A" w:rsidRDefault="000F694A" w:rsidP="000F694A">
      <w:pPr>
        <w:spacing w:line="240" w:lineRule="auto"/>
        <w:jc w:val="left"/>
        <w:rPr>
          <w:rStyle w:val="nfasissutil"/>
        </w:rPr>
      </w:pPr>
      <w:r w:rsidRPr="000F694A">
        <w:rPr>
          <w:rStyle w:val="nfasissutil"/>
        </w:rPr>
        <w:t xml:space="preserve">      this.numTotalPages = (d.length / (this.numRows-1)) ;</w:t>
      </w:r>
    </w:p>
    <w:p w14:paraId="7A0D0CB6" w14:textId="77777777" w:rsidR="000F694A" w:rsidRPr="000F694A" w:rsidRDefault="000F694A" w:rsidP="000F694A">
      <w:pPr>
        <w:spacing w:line="240" w:lineRule="auto"/>
        <w:jc w:val="left"/>
        <w:rPr>
          <w:rStyle w:val="nfasissutil"/>
        </w:rPr>
      </w:pPr>
      <w:r w:rsidRPr="000F694A">
        <w:rPr>
          <w:rStyle w:val="nfasissutil"/>
        </w:rPr>
        <w:t xml:space="preserve">    }</w:t>
      </w:r>
    </w:p>
    <w:p w14:paraId="61AD9249" w14:textId="77777777" w:rsidR="000F694A" w:rsidRPr="000F694A" w:rsidRDefault="000F694A" w:rsidP="000F694A">
      <w:pPr>
        <w:spacing w:line="240" w:lineRule="auto"/>
        <w:jc w:val="left"/>
        <w:rPr>
          <w:rStyle w:val="nfasissutil"/>
        </w:rPr>
      </w:pPr>
      <w:r w:rsidRPr="000F694A">
        <w:rPr>
          <w:rStyle w:val="nfasissutil"/>
        </w:rPr>
        <w:t xml:space="preserve">  }</w:t>
      </w:r>
    </w:p>
    <w:p w14:paraId="5AD1E823" w14:textId="77777777" w:rsidR="000F694A" w:rsidRPr="000F694A" w:rsidRDefault="000F694A" w:rsidP="000F694A">
      <w:pPr>
        <w:spacing w:line="240" w:lineRule="auto"/>
        <w:jc w:val="left"/>
        <w:rPr>
          <w:rStyle w:val="nfasissutil"/>
        </w:rPr>
      </w:pPr>
    </w:p>
    <w:p w14:paraId="41C37CF4" w14:textId="77777777" w:rsidR="000F694A" w:rsidRPr="000F694A" w:rsidRDefault="000F694A" w:rsidP="000F694A">
      <w:pPr>
        <w:spacing w:line="240" w:lineRule="auto"/>
        <w:jc w:val="left"/>
        <w:rPr>
          <w:rStyle w:val="nfasissutil"/>
        </w:rPr>
      </w:pPr>
      <w:r w:rsidRPr="000F694A">
        <w:rPr>
          <w:rStyle w:val="nfasissutil"/>
        </w:rPr>
        <w:t xml:space="preserve">  void setValueAt(String value, int nr, int nc) {</w:t>
      </w:r>
    </w:p>
    <w:p w14:paraId="039D683F" w14:textId="77777777" w:rsidR="000F694A" w:rsidRPr="000F694A" w:rsidRDefault="000F694A" w:rsidP="000F694A">
      <w:pPr>
        <w:spacing w:line="240" w:lineRule="auto"/>
        <w:jc w:val="left"/>
        <w:rPr>
          <w:rStyle w:val="nfasissutil"/>
        </w:rPr>
      </w:pPr>
      <w:r w:rsidRPr="000F694A">
        <w:rPr>
          <w:rStyle w:val="nfasissutil"/>
        </w:rPr>
        <w:t xml:space="preserve">    this.tableData[nr][nc] = value;</w:t>
      </w:r>
    </w:p>
    <w:p w14:paraId="48B4F6ED" w14:textId="77777777" w:rsidR="000F694A" w:rsidRPr="000F694A" w:rsidRDefault="000F694A" w:rsidP="000F694A">
      <w:pPr>
        <w:spacing w:line="240" w:lineRule="auto"/>
        <w:jc w:val="left"/>
        <w:rPr>
          <w:rStyle w:val="nfasissutil"/>
        </w:rPr>
      </w:pPr>
      <w:r w:rsidRPr="000F694A">
        <w:rPr>
          <w:rStyle w:val="nfasissutil"/>
        </w:rPr>
        <w:t xml:space="preserve">  }</w:t>
      </w:r>
    </w:p>
    <w:p w14:paraId="6171CB38" w14:textId="77777777" w:rsidR="000F694A" w:rsidRPr="000F694A" w:rsidRDefault="000F694A" w:rsidP="000F694A">
      <w:pPr>
        <w:spacing w:line="240" w:lineRule="auto"/>
        <w:jc w:val="left"/>
        <w:rPr>
          <w:rStyle w:val="nfasissutil"/>
        </w:rPr>
      </w:pPr>
    </w:p>
    <w:p w14:paraId="658E1D7A" w14:textId="77777777" w:rsidR="000F694A" w:rsidRPr="000F694A" w:rsidRDefault="000F694A" w:rsidP="000F694A">
      <w:pPr>
        <w:spacing w:line="240" w:lineRule="auto"/>
        <w:jc w:val="left"/>
        <w:rPr>
          <w:rStyle w:val="nfasissutil"/>
        </w:rPr>
      </w:pPr>
      <w:r w:rsidRPr="000F694A">
        <w:rPr>
          <w:rStyle w:val="nfasissutil"/>
        </w:rPr>
        <w:t xml:space="preserve">  void setColumnWidths(float[] w) {</w:t>
      </w:r>
    </w:p>
    <w:p w14:paraId="180DAE02" w14:textId="77777777" w:rsidR="000F694A" w:rsidRPr="000F694A" w:rsidRDefault="000F694A" w:rsidP="000F694A">
      <w:pPr>
        <w:spacing w:line="240" w:lineRule="auto"/>
        <w:jc w:val="left"/>
        <w:rPr>
          <w:rStyle w:val="nfasissutil"/>
        </w:rPr>
      </w:pPr>
      <w:r w:rsidRPr="000F694A">
        <w:rPr>
          <w:rStyle w:val="nfasissutil"/>
        </w:rPr>
        <w:t xml:space="preserve">    this.columnWidths = w;</w:t>
      </w:r>
    </w:p>
    <w:p w14:paraId="5FD950A6" w14:textId="77777777" w:rsidR="000F694A" w:rsidRPr="000F694A" w:rsidRDefault="000F694A" w:rsidP="000F694A">
      <w:pPr>
        <w:spacing w:line="240" w:lineRule="auto"/>
        <w:jc w:val="left"/>
        <w:rPr>
          <w:rStyle w:val="nfasissutil"/>
        </w:rPr>
      </w:pPr>
      <w:r w:rsidRPr="000F694A">
        <w:rPr>
          <w:rStyle w:val="nfasissutil"/>
        </w:rPr>
        <w:t xml:space="preserve">  }</w:t>
      </w:r>
    </w:p>
    <w:p w14:paraId="2EF7ECE9" w14:textId="77777777" w:rsidR="000F694A" w:rsidRPr="000F694A" w:rsidRDefault="000F694A" w:rsidP="000F694A">
      <w:pPr>
        <w:spacing w:line="240" w:lineRule="auto"/>
        <w:jc w:val="left"/>
        <w:rPr>
          <w:rStyle w:val="nfasissutil"/>
        </w:rPr>
      </w:pPr>
    </w:p>
    <w:p w14:paraId="7848831A" w14:textId="77777777" w:rsidR="000F694A" w:rsidRPr="000F694A" w:rsidRDefault="000F694A" w:rsidP="000F694A">
      <w:pPr>
        <w:spacing w:line="240" w:lineRule="auto"/>
        <w:jc w:val="left"/>
        <w:rPr>
          <w:rStyle w:val="nfasissutil"/>
        </w:rPr>
      </w:pPr>
      <w:r w:rsidRPr="000F694A">
        <w:rPr>
          <w:rStyle w:val="nfasissutil"/>
        </w:rPr>
        <w:t xml:space="preserve">  void setColumnMaxChars(int[] c) {</w:t>
      </w:r>
    </w:p>
    <w:p w14:paraId="10DA8232" w14:textId="77777777" w:rsidR="000F694A" w:rsidRPr="000F694A" w:rsidRDefault="000F694A" w:rsidP="000F694A">
      <w:pPr>
        <w:spacing w:line="240" w:lineRule="auto"/>
        <w:jc w:val="left"/>
        <w:rPr>
          <w:rStyle w:val="nfasissutil"/>
        </w:rPr>
      </w:pPr>
      <w:r w:rsidRPr="000F694A">
        <w:rPr>
          <w:rStyle w:val="nfasissutil"/>
        </w:rPr>
        <w:t xml:space="preserve">    this.maxCaracters = c;</w:t>
      </w:r>
    </w:p>
    <w:p w14:paraId="29C1747C" w14:textId="77777777" w:rsidR="000F694A" w:rsidRPr="000F694A" w:rsidRDefault="000F694A" w:rsidP="000F694A">
      <w:pPr>
        <w:spacing w:line="240" w:lineRule="auto"/>
        <w:jc w:val="left"/>
        <w:rPr>
          <w:rStyle w:val="nfasissutil"/>
        </w:rPr>
      </w:pPr>
      <w:r w:rsidRPr="000F694A">
        <w:rPr>
          <w:rStyle w:val="nfasissutil"/>
        </w:rPr>
        <w:t xml:space="preserve">  }</w:t>
      </w:r>
    </w:p>
    <w:p w14:paraId="7D9E74FC" w14:textId="77777777" w:rsidR="000F694A" w:rsidRPr="000F694A" w:rsidRDefault="000F694A" w:rsidP="000F694A">
      <w:pPr>
        <w:spacing w:line="240" w:lineRule="auto"/>
        <w:jc w:val="left"/>
        <w:rPr>
          <w:rStyle w:val="nfasissutil"/>
        </w:rPr>
      </w:pPr>
    </w:p>
    <w:p w14:paraId="42FAF3BD" w14:textId="77777777" w:rsidR="000F694A" w:rsidRPr="000F694A" w:rsidRDefault="000F694A" w:rsidP="000F694A">
      <w:pPr>
        <w:spacing w:line="240" w:lineRule="auto"/>
        <w:jc w:val="left"/>
        <w:rPr>
          <w:rStyle w:val="nfasissutil"/>
        </w:rPr>
      </w:pPr>
      <w:r w:rsidRPr="000F694A">
        <w:rPr>
          <w:rStyle w:val="nfasissutil"/>
        </w:rPr>
        <w:t xml:space="preserve">  void nextPage() {</w:t>
      </w:r>
    </w:p>
    <w:p w14:paraId="30656DCE" w14:textId="77777777" w:rsidR="000F694A" w:rsidRPr="000F694A" w:rsidRDefault="000F694A" w:rsidP="000F694A">
      <w:pPr>
        <w:spacing w:line="240" w:lineRule="auto"/>
        <w:jc w:val="left"/>
        <w:rPr>
          <w:rStyle w:val="nfasissutil"/>
        </w:rPr>
      </w:pPr>
      <w:r w:rsidRPr="000F694A">
        <w:rPr>
          <w:rStyle w:val="nfasissutil"/>
        </w:rPr>
        <w:t xml:space="preserve">    if (this.numPage&lt;this.numTotalPages) {</w:t>
      </w:r>
    </w:p>
    <w:p w14:paraId="3E325100" w14:textId="77777777" w:rsidR="000F694A" w:rsidRPr="000F694A" w:rsidRDefault="000F694A" w:rsidP="000F694A">
      <w:pPr>
        <w:spacing w:line="240" w:lineRule="auto"/>
        <w:jc w:val="left"/>
        <w:rPr>
          <w:rStyle w:val="nfasissutil"/>
        </w:rPr>
      </w:pPr>
      <w:r w:rsidRPr="000F694A">
        <w:rPr>
          <w:rStyle w:val="nfasissutil"/>
        </w:rPr>
        <w:t xml:space="preserve">      this.numPage++;</w:t>
      </w:r>
    </w:p>
    <w:p w14:paraId="2B5A4CAF" w14:textId="77777777" w:rsidR="000F694A" w:rsidRPr="000F694A" w:rsidRDefault="000F694A" w:rsidP="000F694A">
      <w:pPr>
        <w:spacing w:line="240" w:lineRule="auto"/>
        <w:jc w:val="left"/>
        <w:rPr>
          <w:rStyle w:val="nfasissutil"/>
        </w:rPr>
      </w:pPr>
      <w:r w:rsidRPr="000F694A">
        <w:rPr>
          <w:rStyle w:val="nfasissutil"/>
        </w:rPr>
        <w:t xml:space="preserve">    }</w:t>
      </w:r>
    </w:p>
    <w:p w14:paraId="423CADB1" w14:textId="77777777" w:rsidR="000F694A" w:rsidRPr="000F694A" w:rsidRDefault="000F694A" w:rsidP="000F694A">
      <w:pPr>
        <w:spacing w:line="240" w:lineRule="auto"/>
        <w:jc w:val="left"/>
        <w:rPr>
          <w:rStyle w:val="nfasissutil"/>
        </w:rPr>
      </w:pPr>
      <w:r w:rsidRPr="000F694A">
        <w:rPr>
          <w:rStyle w:val="nfasissutil"/>
        </w:rPr>
        <w:t xml:space="preserve">  }</w:t>
      </w:r>
    </w:p>
    <w:p w14:paraId="2CE02A28" w14:textId="77777777" w:rsidR="000F694A" w:rsidRPr="000F694A" w:rsidRDefault="000F694A" w:rsidP="000F694A">
      <w:pPr>
        <w:spacing w:line="240" w:lineRule="auto"/>
        <w:jc w:val="left"/>
        <w:rPr>
          <w:rStyle w:val="nfasissutil"/>
        </w:rPr>
      </w:pPr>
    </w:p>
    <w:p w14:paraId="2EBE059E" w14:textId="77777777" w:rsidR="000F694A" w:rsidRPr="000F694A" w:rsidRDefault="000F694A" w:rsidP="000F694A">
      <w:pPr>
        <w:spacing w:line="240" w:lineRule="auto"/>
        <w:jc w:val="left"/>
        <w:rPr>
          <w:rStyle w:val="nfasissutil"/>
        </w:rPr>
      </w:pPr>
      <w:r w:rsidRPr="000F694A">
        <w:rPr>
          <w:rStyle w:val="nfasissutil"/>
        </w:rPr>
        <w:t xml:space="preserve">  void prevPage() {</w:t>
      </w:r>
    </w:p>
    <w:p w14:paraId="4AEA4402" w14:textId="77777777" w:rsidR="000F694A" w:rsidRPr="000F694A" w:rsidRDefault="000F694A" w:rsidP="000F694A">
      <w:pPr>
        <w:spacing w:line="240" w:lineRule="auto"/>
        <w:jc w:val="left"/>
        <w:rPr>
          <w:rStyle w:val="nfasissutil"/>
        </w:rPr>
      </w:pPr>
      <w:r w:rsidRPr="000F694A">
        <w:rPr>
          <w:rStyle w:val="nfasissutil"/>
        </w:rPr>
        <w:t xml:space="preserve">    if (this.numPage&gt;0) {</w:t>
      </w:r>
    </w:p>
    <w:p w14:paraId="183FD0C1" w14:textId="77777777" w:rsidR="000F694A" w:rsidRPr="000F694A" w:rsidRDefault="000F694A" w:rsidP="000F694A">
      <w:pPr>
        <w:spacing w:line="240" w:lineRule="auto"/>
        <w:jc w:val="left"/>
        <w:rPr>
          <w:rStyle w:val="nfasissutil"/>
        </w:rPr>
      </w:pPr>
      <w:r w:rsidRPr="000F694A">
        <w:rPr>
          <w:rStyle w:val="nfasissutil"/>
        </w:rPr>
        <w:t xml:space="preserve">      this.numPage--;</w:t>
      </w:r>
    </w:p>
    <w:p w14:paraId="63382F4A" w14:textId="77777777" w:rsidR="000F694A" w:rsidRPr="000F694A" w:rsidRDefault="000F694A" w:rsidP="000F694A">
      <w:pPr>
        <w:spacing w:line="240" w:lineRule="auto"/>
        <w:jc w:val="left"/>
        <w:rPr>
          <w:rStyle w:val="nfasissutil"/>
        </w:rPr>
      </w:pPr>
      <w:r w:rsidRPr="000F694A">
        <w:rPr>
          <w:rStyle w:val="nfasissutil"/>
        </w:rPr>
        <w:t xml:space="preserve">    }</w:t>
      </w:r>
    </w:p>
    <w:p w14:paraId="7D7B060B" w14:textId="77777777" w:rsidR="000F694A" w:rsidRPr="000F694A" w:rsidRDefault="000F694A" w:rsidP="000F694A">
      <w:pPr>
        <w:spacing w:line="240" w:lineRule="auto"/>
        <w:jc w:val="left"/>
        <w:rPr>
          <w:rStyle w:val="nfasissutil"/>
        </w:rPr>
      </w:pPr>
      <w:r w:rsidRPr="000F694A">
        <w:rPr>
          <w:rStyle w:val="nfasissutil"/>
        </w:rPr>
        <w:t xml:space="preserve">  }</w:t>
      </w:r>
    </w:p>
    <w:p w14:paraId="73A3BDDE" w14:textId="77777777" w:rsidR="000F694A" w:rsidRPr="000F694A" w:rsidRDefault="000F694A" w:rsidP="000F694A">
      <w:pPr>
        <w:spacing w:line="240" w:lineRule="auto"/>
        <w:jc w:val="left"/>
        <w:rPr>
          <w:rStyle w:val="nfasissutil"/>
        </w:rPr>
      </w:pPr>
    </w:p>
    <w:p w14:paraId="6BB7E0D0" w14:textId="77777777" w:rsidR="000F694A" w:rsidRPr="000F694A" w:rsidRDefault="000F694A" w:rsidP="000F694A">
      <w:pPr>
        <w:spacing w:line="240" w:lineRule="auto"/>
        <w:jc w:val="left"/>
        <w:rPr>
          <w:rStyle w:val="nfasissutil"/>
        </w:rPr>
      </w:pPr>
      <w:r w:rsidRPr="000F694A">
        <w:rPr>
          <w:rStyle w:val="nfasissutil"/>
        </w:rPr>
        <w:t xml:space="preserve">  // Dibuja taula</w:t>
      </w:r>
    </w:p>
    <w:p w14:paraId="08386C73" w14:textId="77777777" w:rsidR="000F694A" w:rsidRPr="000F694A" w:rsidRDefault="000F694A" w:rsidP="000F694A">
      <w:pPr>
        <w:spacing w:line="240" w:lineRule="auto"/>
        <w:jc w:val="left"/>
        <w:rPr>
          <w:rStyle w:val="nfasissutil"/>
        </w:rPr>
      </w:pPr>
      <w:r w:rsidRPr="000F694A">
        <w:rPr>
          <w:rStyle w:val="nfasissutil"/>
        </w:rPr>
        <w:t xml:space="preserve">  void display() {</w:t>
      </w:r>
    </w:p>
    <w:p w14:paraId="77A52601" w14:textId="77777777" w:rsidR="000F694A" w:rsidRPr="000F694A" w:rsidRDefault="000F694A" w:rsidP="000F694A">
      <w:pPr>
        <w:spacing w:line="240" w:lineRule="auto"/>
        <w:jc w:val="left"/>
        <w:rPr>
          <w:rStyle w:val="nfasissutil"/>
        </w:rPr>
      </w:pPr>
    </w:p>
    <w:p w14:paraId="15AFF757" w14:textId="77777777" w:rsidR="000F694A" w:rsidRPr="000F694A" w:rsidRDefault="000F694A" w:rsidP="000F694A">
      <w:pPr>
        <w:spacing w:line="240" w:lineRule="auto"/>
        <w:jc w:val="left"/>
        <w:rPr>
          <w:rStyle w:val="nfasissutil"/>
        </w:rPr>
      </w:pPr>
      <w:r w:rsidRPr="000F694A">
        <w:rPr>
          <w:rStyle w:val="nfasissutil"/>
        </w:rPr>
        <w:t xml:space="preserve">    pushStyle();</w:t>
      </w:r>
    </w:p>
    <w:p w14:paraId="1AB08B91" w14:textId="77777777" w:rsidR="000F694A" w:rsidRPr="000F694A" w:rsidRDefault="000F694A" w:rsidP="000F694A">
      <w:pPr>
        <w:spacing w:line="240" w:lineRule="auto"/>
        <w:jc w:val="left"/>
        <w:rPr>
          <w:rStyle w:val="nfasissutil"/>
        </w:rPr>
      </w:pPr>
    </w:p>
    <w:p w14:paraId="01E6EDAE" w14:textId="77777777" w:rsidR="000F694A" w:rsidRPr="000F694A" w:rsidRDefault="000F694A" w:rsidP="000F694A">
      <w:pPr>
        <w:spacing w:line="240" w:lineRule="auto"/>
        <w:jc w:val="left"/>
        <w:rPr>
          <w:rStyle w:val="nfasissutil"/>
        </w:rPr>
      </w:pPr>
      <w:r w:rsidRPr="000F694A">
        <w:rPr>
          <w:rStyle w:val="nfasissutil"/>
        </w:rPr>
        <w:t xml:space="preserve">    fill(200, 50);</w:t>
      </w:r>
    </w:p>
    <w:p w14:paraId="1338E1F0" w14:textId="77777777" w:rsidR="000F694A" w:rsidRPr="000F694A" w:rsidRDefault="000F694A" w:rsidP="000F694A">
      <w:pPr>
        <w:spacing w:line="240" w:lineRule="auto"/>
        <w:jc w:val="left"/>
        <w:rPr>
          <w:rStyle w:val="nfasissutil"/>
        </w:rPr>
      </w:pPr>
      <w:r w:rsidRPr="000F694A">
        <w:rPr>
          <w:rStyle w:val="nfasissutil"/>
        </w:rPr>
        <w:t xml:space="preserve">    stroke(0);</w:t>
      </w:r>
    </w:p>
    <w:p w14:paraId="084070BC"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2B319DC9" w14:textId="77777777" w:rsidR="000F694A" w:rsidRPr="000F694A" w:rsidRDefault="000F694A" w:rsidP="000F694A">
      <w:pPr>
        <w:spacing w:line="240" w:lineRule="auto"/>
        <w:jc w:val="left"/>
        <w:rPr>
          <w:rStyle w:val="nfasissutil"/>
        </w:rPr>
      </w:pPr>
      <w:r w:rsidRPr="000F694A">
        <w:rPr>
          <w:rStyle w:val="nfasissutil"/>
        </w:rPr>
        <w:t xml:space="preserve">    rect(x, y, w, h);</w:t>
      </w:r>
    </w:p>
    <w:p w14:paraId="297EF86B" w14:textId="77777777" w:rsidR="000F694A" w:rsidRPr="000F694A" w:rsidRDefault="000F694A" w:rsidP="000F694A">
      <w:pPr>
        <w:spacing w:line="240" w:lineRule="auto"/>
        <w:jc w:val="left"/>
        <w:rPr>
          <w:rStyle w:val="nfasissutil"/>
        </w:rPr>
      </w:pPr>
    </w:p>
    <w:p w14:paraId="070CF6E4" w14:textId="77777777" w:rsidR="000F694A" w:rsidRPr="000F694A" w:rsidRDefault="000F694A" w:rsidP="000F694A">
      <w:pPr>
        <w:spacing w:line="240" w:lineRule="auto"/>
        <w:jc w:val="left"/>
        <w:rPr>
          <w:rStyle w:val="nfasissutil"/>
        </w:rPr>
      </w:pPr>
      <w:r w:rsidRPr="000F694A">
        <w:rPr>
          <w:rStyle w:val="nfasissutil"/>
        </w:rPr>
        <w:t xml:space="preserve">    fill(getColorAt(0));</w:t>
      </w:r>
    </w:p>
    <w:p w14:paraId="17685063" w14:textId="77777777" w:rsidR="000F694A" w:rsidRPr="000F694A" w:rsidRDefault="000F694A" w:rsidP="000F694A">
      <w:pPr>
        <w:spacing w:line="240" w:lineRule="auto"/>
        <w:jc w:val="left"/>
        <w:rPr>
          <w:rStyle w:val="nfasissutil"/>
        </w:rPr>
      </w:pPr>
      <w:r w:rsidRPr="000F694A">
        <w:rPr>
          <w:rStyle w:val="nfasissutil"/>
        </w:rPr>
        <w:t xml:space="preserve">    stroke(0);</w:t>
      </w:r>
    </w:p>
    <w:p w14:paraId="17E0AB5A"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211A56D1" w14:textId="77777777" w:rsidR="000F694A" w:rsidRPr="000F694A" w:rsidRDefault="000F694A" w:rsidP="000F694A">
      <w:pPr>
        <w:spacing w:line="240" w:lineRule="auto"/>
        <w:jc w:val="left"/>
        <w:rPr>
          <w:rStyle w:val="nfasissutil"/>
        </w:rPr>
      </w:pPr>
      <w:r w:rsidRPr="000F694A">
        <w:rPr>
          <w:rStyle w:val="nfasissutil"/>
        </w:rPr>
        <w:t xml:space="preserve">    rect(x, y, w, rowHeight);</w:t>
      </w:r>
    </w:p>
    <w:p w14:paraId="0A814F78" w14:textId="77777777" w:rsidR="000F694A" w:rsidRPr="000F694A" w:rsidRDefault="000F694A" w:rsidP="000F694A">
      <w:pPr>
        <w:spacing w:line="240" w:lineRule="auto"/>
        <w:jc w:val="left"/>
        <w:rPr>
          <w:rStyle w:val="nfasissutil"/>
        </w:rPr>
      </w:pPr>
    </w:p>
    <w:p w14:paraId="1DD26345" w14:textId="77777777" w:rsidR="000F694A" w:rsidRPr="000F694A" w:rsidRDefault="000F694A" w:rsidP="000F694A">
      <w:pPr>
        <w:spacing w:line="240" w:lineRule="auto"/>
        <w:jc w:val="left"/>
        <w:rPr>
          <w:rStyle w:val="nfasissutil"/>
        </w:rPr>
      </w:pPr>
      <w:r w:rsidRPr="000F694A">
        <w:rPr>
          <w:rStyle w:val="nfasissutil"/>
        </w:rPr>
        <w:t xml:space="preserve">    // Dibuja files</w:t>
      </w:r>
    </w:p>
    <w:p w14:paraId="2B371C25" w14:textId="77777777" w:rsidR="000F694A" w:rsidRPr="000F694A" w:rsidRDefault="000F694A" w:rsidP="000F694A">
      <w:pPr>
        <w:spacing w:line="240" w:lineRule="auto"/>
        <w:jc w:val="left"/>
        <w:rPr>
          <w:rStyle w:val="nfasissutil"/>
        </w:rPr>
      </w:pPr>
      <w:r w:rsidRPr="000F694A">
        <w:rPr>
          <w:rStyle w:val="nfasissutil"/>
        </w:rPr>
        <w:t xml:space="preserve">    stroke(0);</w:t>
      </w:r>
    </w:p>
    <w:p w14:paraId="7C3F7541" w14:textId="77777777" w:rsidR="000F694A" w:rsidRPr="000F694A" w:rsidRDefault="000F694A" w:rsidP="000F694A">
      <w:pPr>
        <w:spacing w:line="240" w:lineRule="auto"/>
        <w:jc w:val="left"/>
        <w:rPr>
          <w:rStyle w:val="nfasissutil"/>
        </w:rPr>
      </w:pPr>
      <w:r w:rsidRPr="000F694A">
        <w:rPr>
          <w:rStyle w:val="nfasissutil"/>
        </w:rPr>
        <w:t xml:space="preserve">    for (int r = 1; r &lt;numRows; r++) {</w:t>
      </w:r>
    </w:p>
    <w:p w14:paraId="29823933" w14:textId="77777777" w:rsidR="000F694A" w:rsidRPr="000F694A" w:rsidRDefault="000F694A" w:rsidP="000F694A">
      <w:pPr>
        <w:spacing w:line="240" w:lineRule="auto"/>
        <w:jc w:val="left"/>
        <w:rPr>
          <w:rStyle w:val="nfasissutil"/>
        </w:rPr>
      </w:pPr>
      <w:r w:rsidRPr="000F694A">
        <w:rPr>
          <w:rStyle w:val="nfasissutil"/>
        </w:rPr>
        <w:t xml:space="preserve">      if (r==1) {</w:t>
      </w:r>
    </w:p>
    <w:p w14:paraId="03D9134D"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39C6262C" w14:textId="77777777" w:rsidR="000F694A" w:rsidRPr="000F694A" w:rsidRDefault="000F694A" w:rsidP="000F694A">
      <w:pPr>
        <w:spacing w:line="240" w:lineRule="auto"/>
        <w:jc w:val="left"/>
        <w:rPr>
          <w:rStyle w:val="nfasissutil"/>
        </w:rPr>
      </w:pPr>
      <w:r w:rsidRPr="000F694A">
        <w:rPr>
          <w:rStyle w:val="nfasissutil"/>
        </w:rPr>
        <w:t xml:space="preserve">      } else {</w:t>
      </w:r>
    </w:p>
    <w:p w14:paraId="01B33E7B" w14:textId="77777777" w:rsidR="000F694A" w:rsidRPr="000F694A" w:rsidRDefault="000F694A" w:rsidP="000F694A">
      <w:pPr>
        <w:spacing w:line="240" w:lineRule="auto"/>
        <w:jc w:val="left"/>
        <w:rPr>
          <w:rStyle w:val="nfasissutil"/>
        </w:rPr>
      </w:pPr>
      <w:r w:rsidRPr="000F694A">
        <w:rPr>
          <w:rStyle w:val="nfasissutil"/>
        </w:rPr>
        <w:t xml:space="preserve">        strokeWeight(1);</w:t>
      </w:r>
    </w:p>
    <w:p w14:paraId="547095A7" w14:textId="77777777" w:rsidR="000F694A" w:rsidRPr="000F694A" w:rsidRDefault="000F694A" w:rsidP="000F694A">
      <w:pPr>
        <w:spacing w:line="240" w:lineRule="auto"/>
        <w:jc w:val="left"/>
        <w:rPr>
          <w:rStyle w:val="nfasissutil"/>
        </w:rPr>
      </w:pPr>
      <w:r w:rsidRPr="000F694A">
        <w:rPr>
          <w:rStyle w:val="nfasissutil"/>
        </w:rPr>
        <w:t xml:space="preserve">      }</w:t>
      </w:r>
    </w:p>
    <w:p w14:paraId="7E29FE82" w14:textId="77777777" w:rsidR="000F694A" w:rsidRPr="000F694A" w:rsidRDefault="000F694A" w:rsidP="000F694A">
      <w:pPr>
        <w:spacing w:line="240" w:lineRule="auto"/>
        <w:jc w:val="left"/>
        <w:rPr>
          <w:rStyle w:val="nfasissutil"/>
        </w:rPr>
      </w:pPr>
      <w:r w:rsidRPr="000F694A">
        <w:rPr>
          <w:rStyle w:val="nfasissutil"/>
        </w:rPr>
        <w:t xml:space="preserve">      line(x, y + r*rowHeight, x + w, y + r*rowHeight);</w:t>
      </w:r>
    </w:p>
    <w:p w14:paraId="2C15C613"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5A5CA2B0" w14:textId="77777777" w:rsidR="000F694A" w:rsidRPr="000F694A" w:rsidRDefault="000F694A" w:rsidP="000F694A">
      <w:pPr>
        <w:spacing w:line="240" w:lineRule="auto"/>
        <w:jc w:val="left"/>
        <w:rPr>
          <w:rStyle w:val="nfasissutil"/>
          <w:lang w:val="es-ES"/>
        </w:rPr>
      </w:pPr>
    </w:p>
    <w:p w14:paraId="2EDA275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Columnas</w:t>
      </w:r>
    </w:p>
    <w:p w14:paraId="0223C93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xCol = x;</w:t>
      </w:r>
    </w:p>
    <w:p w14:paraId="31EAF496"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for (int c = 0; c&lt;numCols; c++) {</w:t>
      </w:r>
    </w:p>
    <w:p w14:paraId="1DB5DB6A"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xCol += w*columnWidths[c]/100.0;</w:t>
      </w:r>
    </w:p>
    <w:p w14:paraId="64AF2F7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line(xCol, y, xCol, y + h);</w:t>
      </w:r>
    </w:p>
    <w:p w14:paraId="2FBD171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42C8B6E" w14:textId="77777777" w:rsidR="000F694A" w:rsidRPr="000F694A" w:rsidRDefault="000F694A" w:rsidP="000F694A">
      <w:pPr>
        <w:spacing w:line="240" w:lineRule="auto"/>
        <w:jc w:val="left"/>
        <w:rPr>
          <w:rStyle w:val="nfasissutil"/>
          <w:lang w:val="es-ES"/>
        </w:rPr>
      </w:pPr>
    </w:p>
    <w:p w14:paraId="3BEDB0E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textos</w:t>
      </w:r>
    </w:p>
    <w:p w14:paraId="28A8AC18"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fill(0);</w:t>
      </w:r>
    </w:p>
    <w:p w14:paraId="69DED933" w14:textId="77777777" w:rsidR="000F694A" w:rsidRPr="000F694A" w:rsidRDefault="000F694A" w:rsidP="000F694A">
      <w:pPr>
        <w:spacing w:line="240" w:lineRule="auto"/>
        <w:jc w:val="left"/>
        <w:rPr>
          <w:rStyle w:val="nfasissutil"/>
        </w:rPr>
      </w:pPr>
      <w:r w:rsidRPr="000F694A">
        <w:rPr>
          <w:rStyle w:val="nfasissutil"/>
        </w:rPr>
        <w:t xml:space="preserve">    textSize(24);</w:t>
      </w:r>
    </w:p>
    <w:p w14:paraId="253F7A7B" w14:textId="77777777" w:rsidR="000F694A" w:rsidRPr="000F694A" w:rsidRDefault="000F694A" w:rsidP="000F694A">
      <w:pPr>
        <w:spacing w:line="240" w:lineRule="auto"/>
        <w:jc w:val="left"/>
        <w:rPr>
          <w:rStyle w:val="nfasissutil"/>
        </w:rPr>
      </w:pPr>
      <w:r w:rsidRPr="000F694A">
        <w:rPr>
          <w:rStyle w:val="nfasissutil"/>
        </w:rPr>
        <w:t xml:space="preserve">    for (int r = 0; r &lt; numRows; r++) {</w:t>
      </w:r>
    </w:p>
    <w:p w14:paraId="0F4A8B51" w14:textId="77777777" w:rsidR="000F694A" w:rsidRPr="000F694A" w:rsidRDefault="000F694A" w:rsidP="000F694A">
      <w:pPr>
        <w:spacing w:line="240" w:lineRule="auto"/>
        <w:jc w:val="left"/>
        <w:rPr>
          <w:rStyle w:val="nfasissutil"/>
        </w:rPr>
      </w:pPr>
      <w:r w:rsidRPr="000F694A">
        <w:rPr>
          <w:rStyle w:val="nfasissutil"/>
        </w:rPr>
        <w:t xml:space="preserve">      xCol = x;</w:t>
      </w:r>
    </w:p>
    <w:p w14:paraId="39CF529B" w14:textId="77777777" w:rsidR="000F694A" w:rsidRPr="000F694A" w:rsidRDefault="000F694A" w:rsidP="000F694A">
      <w:pPr>
        <w:spacing w:line="240" w:lineRule="auto"/>
        <w:jc w:val="left"/>
        <w:rPr>
          <w:rStyle w:val="nfasissutil"/>
        </w:rPr>
      </w:pPr>
      <w:r w:rsidRPr="000F694A">
        <w:rPr>
          <w:rStyle w:val="nfasissutil"/>
        </w:rPr>
        <w:t xml:space="preserve">      for (int c = 0; c&lt; numCols; c++) {</w:t>
      </w:r>
    </w:p>
    <w:p w14:paraId="61A0D647" w14:textId="77777777" w:rsidR="000F694A" w:rsidRPr="000F694A" w:rsidRDefault="000F694A" w:rsidP="000F694A">
      <w:pPr>
        <w:spacing w:line="240" w:lineRule="auto"/>
        <w:jc w:val="left"/>
        <w:rPr>
          <w:rStyle w:val="nfasissutil"/>
        </w:rPr>
      </w:pPr>
      <w:r w:rsidRPr="000F694A">
        <w:rPr>
          <w:rStyle w:val="nfasissutil"/>
        </w:rPr>
        <w:t xml:space="preserve">        if (r==0) {</w:t>
      </w:r>
    </w:p>
    <w:p w14:paraId="7249570E" w14:textId="77777777" w:rsidR="000F694A" w:rsidRPr="000F694A" w:rsidRDefault="000F694A" w:rsidP="000F694A">
      <w:pPr>
        <w:spacing w:line="240" w:lineRule="auto"/>
        <w:jc w:val="left"/>
        <w:rPr>
          <w:rStyle w:val="nfasissutil"/>
        </w:rPr>
      </w:pPr>
      <w:r w:rsidRPr="000F694A">
        <w:rPr>
          <w:rStyle w:val="nfasissutil"/>
        </w:rPr>
        <w:t xml:space="preserve">          pushStyle();</w:t>
      </w:r>
    </w:p>
    <w:p w14:paraId="029D9832" w14:textId="77777777" w:rsidR="000F694A" w:rsidRPr="000F694A" w:rsidRDefault="000F694A" w:rsidP="000F694A">
      <w:pPr>
        <w:spacing w:line="240" w:lineRule="auto"/>
        <w:jc w:val="left"/>
        <w:rPr>
          <w:rStyle w:val="nfasissutil"/>
        </w:rPr>
      </w:pPr>
      <w:r w:rsidRPr="000F694A">
        <w:rPr>
          <w:rStyle w:val="nfasissutil"/>
        </w:rPr>
        <w:t xml:space="preserve">          fill(255);</w:t>
      </w:r>
    </w:p>
    <w:p w14:paraId="72E45D0D" w14:textId="77777777" w:rsidR="000F694A" w:rsidRPr="000F694A" w:rsidRDefault="000F694A" w:rsidP="000F694A">
      <w:pPr>
        <w:spacing w:line="240" w:lineRule="auto"/>
        <w:jc w:val="left"/>
        <w:rPr>
          <w:rStyle w:val="nfasissutil"/>
        </w:rPr>
      </w:pPr>
      <w:r w:rsidRPr="000F694A">
        <w:rPr>
          <w:rStyle w:val="nfasissutil"/>
        </w:rPr>
        <w:t xml:space="preserve">          text(tableHeaders[c], xCol + 10, y + (r+1)*rowHeight - 10);</w:t>
      </w:r>
    </w:p>
    <w:p w14:paraId="3DD29FFB" w14:textId="77777777" w:rsidR="000F694A" w:rsidRPr="000F694A" w:rsidRDefault="000F694A" w:rsidP="000F694A">
      <w:pPr>
        <w:spacing w:line="240" w:lineRule="auto"/>
        <w:jc w:val="left"/>
        <w:rPr>
          <w:rStyle w:val="nfasissutil"/>
        </w:rPr>
      </w:pPr>
      <w:r w:rsidRPr="000F694A">
        <w:rPr>
          <w:rStyle w:val="nfasissutil"/>
        </w:rPr>
        <w:t xml:space="preserve">          popStyle();</w:t>
      </w:r>
    </w:p>
    <w:p w14:paraId="54502C16" w14:textId="77777777" w:rsidR="000F694A" w:rsidRPr="000F694A" w:rsidRDefault="000F694A" w:rsidP="000F694A">
      <w:pPr>
        <w:spacing w:line="240" w:lineRule="auto"/>
        <w:jc w:val="left"/>
        <w:rPr>
          <w:rStyle w:val="nfasissutil"/>
        </w:rPr>
      </w:pPr>
      <w:r w:rsidRPr="000F694A">
        <w:rPr>
          <w:rStyle w:val="nfasissutil"/>
        </w:rPr>
        <w:t xml:space="preserve">        } else {</w:t>
      </w:r>
    </w:p>
    <w:p w14:paraId="22B821E9" w14:textId="77777777" w:rsidR="000F694A" w:rsidRPr="000F694A" w:rsidRDefault="000F694A" w:rsidP="000F694A">
      <w:pPr>
        <w:spacing w:line="240" w:lineRule="auto"/>
        <w:jc w:val="left"/>
        <w:rPr>
          <w:rStyle w:val="nfasissutil"/>
        </w:rPr>
      </w:pPr>
      <w:r w:rsidRPr="000F694A">
        <w:rPr>
          <w:rStyle w:val="nfasissutil"/>
        </w:rPr>
        <w:t xml:space="preserve">          int k = (numRows-1)*numPage + (r-1);</w:t>
      </w:r>
    </w:p>
    <w:p w14:paraId="0CF999ED" w14:textId="77777777" w:rsidR="000F694A" w:rsidRPr="000F694A" w:rsidRDefault="000F694A" w:rsidP="000F694A">
      <w:pPr>
        <w:spacing w:line="240" w:lineRule="auto"/>
        <w:jc w:val="left"/>
        <w:rPr>
          <w:rStyle w:val="nfasissutil"/>
        </w:rPr>
      </w:pPr>
      <w:r w:rsidRPr="000F694A">
        <w:rPr>
          <w:rStyle w:val="nfasissutil"/>
        </w:rPr>
        <w:t xml:space="preserve">          if (k&lt;tableData.length) {</w:t>
      </w:r>
    </w:p>
    <w:p w14:paraId="5E92C800" w14:textId="77777777" w:rsidR="000F694A" w:rsidRPr="000F694A" w:rsidRDefault="000F694A" w:rsidP="000F694A">
      <w:pPr>
        <w:spacing w:line="240" w:lineRule="auto"/>
        <w:jc w:val="left"/>
        <w:rPr>
          <w:rStyle w:val="nfasissutil"/>
        </w:rPr>
      </w:pPr>
      <w:r w:rsidRPr="000F694A">
        <w:rPr>
          <w:rStyle w:val="nfasissutil"/>
        </w:rPr>
        <w:t xml:space="preserve">            String t = retallaText(tableData[k][c], maxCaracters[c]);</w:t>
      </w:r>
    </w:p>
    <w:p w14:paraId="400F9CF7" w14:textId="77777777" w:rsidR="000F694A" w:rsidRPr="000F694A" w:rsidRDefault="000F694A" w:rsidP="000F694A">
      <w:pPr>
        <w:spacing w:line="240" w:lineRule="auto"/>
        <w:jc w:val="left"/>
        <w:rPr>
          <w:rStyle w:val="nfasissutil"/>
        </w:rPr>
      </w:pPr>
      <w:r w:rsidRPr="000F694A">
        <w:rPr>
          <w:rStyle w:val="nfasissutil"/>
        </w:rPr>
        <w:t xml:space="preserve">            if (k == selectedRow) {</w:t>
      </w:r>
    </w:p>
    <w:p w14:paraId="320577F6" w14:textId="77777777" w:rsidR="000F694A" w:rsidRPr="000F694A" w:rsidRDefault="000F694A" w:rsidP="000F694A">
      <w:pPr>
        <w:spacing w:line="240" w:lineRule="auto"/>
        <w:jc w:val="left"/>
        <w:rPr>
          <w:rStyle w:val="nfasissutil"/>
        </w:rPr>
      </w:pPr>
      <w:r w:rsidRPr="000F694A">
        <w:rPr>
          <w:rStyle w:val="nfasissutil"/>
        </w:rPr>
        <w:t xml:space="preserve">              fill(255, 0, 0, 50);</w:t>
      </w:r>
    </w:p>
    <w:p w14:paraId="16D7F61B" w14:textId="77777777" w:rsidR="000F694A" w:rsidRPr="000F694A" w:rsidRDefault="000F694A" w:rsidP="000F694A">
      <w:pPr>
        <w:spacing w:line="240" w:lineRule="auto"/>
        <w:jc w:val="left"/>
        <w:rPr>
          <w:rStyle w:val="nfasissutil"/>
        </w:rPr>
      </w:pPr>
      <w:r w:rsidRPr="000F694A">
        <w:rPr>
          <w:rStyle w:val="nfasissutil"/>
        </w:rPr>
        <w:t xml:space="preserve">              rect(xCol, y + (r)*rowHeight, columnWidths[c]*w/100, rowHeight);</w:t>
      </w:r>
    </w:p>
    <w:p w14:paraId="76092633" w14:textId="77777777" w:rsidR="000F694A" w:rsidRPr="000F694A" w:rsidRDefault="000F694A" w:rsidP="000F694A">
      <w:pPr>
        <w:spacing w:line="240" w:lineRule="auto"/>
        <w:jc w:val="left"/>
        <w:rPr>
          <w:rStyle w:val="nfasissutil"/>
        </w:rPr>
      </w:pPr>
      <w:r w:rsidRPr="000F694A">
        <w:rPr>
          <w:rStyle w:val="nfasissutil"/>
        </w:rPr>
        <w:t xml:space="preserve">              fill(255, 0, 0);</w:t>
      </w:r>
    </w:p>
    <w:p w14:paraId="580B5BCD" w14:textId="77777777" w:rsidR="000F694A" w:rsidRPr="000F694A" w:rsidRDefault="000F694A" w:rsidP="000F694A">
      <w:pPr>
        <w:spacing w:line="240" w:lineRule="auto"/>
        <w:jc w:val="left"/>
        <w:rPr>
          <w:rStyle w:val="nfasissutil"/>
        </w:rPr>
      </w:pPr>
      <w:r w:rsidRPr="000F694A">
        <w:rPr>
          <w:rStyle w:val="nfasissutil"/>
        </w:rPr>
        <w:lastRenderedPageBreak/>
        <w:t xml:space="preserve">            } else {</w:t>
      </w:r>
    </w:p>
    <w:p w14:paraId="46CDA941" w14:textId="77777777" w:rsidR="000F694A" w:rsidRPr="000F694A" w:rsidRDefault="000F694A" w:rsidP="000F694A">
      <w:pPr>
        <w:spacing w:line="240" w:lineRule="auto"/>
        <w:jc w:val="left"/>
        <w:rPr>
          <w:rStyle w:val="nfasissutil"/>
        </w:rPr>
      </w:pPr>
      <w:r w:rsidRPr="000F694A">
        <w:rPr>
          <w:rStyle w:val="nfasissutil"/>
        </w:rPr>
        <w:t xml:space="preserve">              fill(0);</w:t>
      </w:r>
    </w:p>
    <w:p w14:paraId="5AE2FE06" w14:textId="77777777" w:rsidR="000F694A" w:rsidRPr="000F694A" w:rsidRDefault="000F694A" w:rsidP="000F694A">
      <w:pPr>
        <w:spacing w:line="240" w:lineRule="auto"/>
        <w:jc w:val="left"/>
        <w:rPr>
          <w:rStyle w:val="nfasissutil"/>
        </w:rPr>
      </w:pPr>
      <w:r w:rsidRPr="000F694A">
        <w:rPr>
          <w:rStyle w:val="nfasissutil"/>
        </w:rPr>
        <w:t xml:space="preserve">            }</w:t>
      </w:r>
    </w:p>
    <w:p w14:paraId="51381D19" w14:textId="77777777" w:rsidR="000F694A" w:rsidRPr="000F694A" w:rsidRDefault="000F694A" w:rsidP="000F694A">
      <w:pPr>
        <w:spacing w:line="240" w:lineRule="auto"/>
        <w:jc w:val="left"/>
        <w:rPr>
          <w:rStyle w:val="nfasissutil"/>
        </w:rPr>
      </w:pPr>
      <w:r w:rsidRPr="000F694A">
        <w:rPr>
          <w:rStyle w:val="nfasissutil"/>
        </w:rPr>
        <w:t xml:space="preserve">            text(t, xCol + 10, y + (r+1)*rowHeight - 10);</w:t>
      </w:r>
    </w:p>
    <w:p w14:paraId="70C117A7"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3AB55E2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AE8C03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xCol += w*columnWidths[c]/100.0;</w:t>
      </w:r>
    </w:p>
    <w:p w14:paraId="2E23394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85A1CB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40C2E82" w14:textId="77777777" w:rsidR="000F694A" w:rsidRPr="000F694A" w:rsidRDefault="000F694A" w:rsidP="000F694A">
      <w:pPr>
        <w:spacing w:line="240" w:lineRule="auto"/>
        <w:jc w:val="left"/>
        <w:rPr>
          <w:rStyle w:val="nfasissutil"/>
          <w:lang w:val="es-ES"/>
        </w:rPr>
      </w:pPr>
    </w:p>
    <w:p w14:paraId="72611A8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Información de la Página</w:t>
      </w:r>
    </w:p>
    <w:p w14:paraId="12428236"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fill(0);</w:t>
      </w:r>
    </w:p>
    <w:p w14:paraId="1C89FFB3" w14:textId="77777777" w:rsidR="000F694A" w:rsidRPr="000F694A" w:rsidRDefault="000F694A" w:rsidP="000F694A">
      <w:pPr>
        <w:spacing w:line="240" w:lineRule="auto"/>
        <w:jc w:val="left"/>
        <w:rPr>
          <w:rStyle w:val="nfasissutil"/>
        </w:rPr>
      </w:pPr>
      <w:r w:rsidRPr="000F694A">
        <w:rPr>
          <w:rStyle w:val="nfasissutil"/>
        </w:rPr>
        <w:t xml:space="preserve">    //text("Pag: "+(this.numPage+1)+" / "+(this.numTotalPages+1), x, y + h + 50);</w:t>
      </w:r>
    </w:p>
    <w:p w14:paraId="752344B3" w14:textId="77777777" w:rsidR="000F694A" w:rsidRPr="000F694A" w:rsidRDefault="000F694A" w:rsidP="000F694A">
      <w:pPr>
        <w:spacing w:line="240" w:lineRule="auto"/>
        <w:jc w:val="left"/>
        <w:rPr>
          <w:rStyle w:val="nfasissutil"/>
        </w:rPr>
      </w:pPr>
    </w:p>
    <w:p w14:paraId="650F7C97" w14:textId="77777777" w:rsidR="000F694A" w:rsidRPr="000F694A" w:rsidRDefault="000F694A" w:rsidP="000F694A">
      <w:pPr>
        <w:spacing w:line="240" w:lineRule="auto"/>
        <w:jc w:val="left"/>
        <w:rPr>
          <w:rStyle w:val="nfasissutil"/>
        </w:rPr>
      </w:pPr>
      <w:r w:rsidRPr="000F694A">
        <w:rPr>
          <w:rStyle w:val="nfasissutil"/>
        </w:rPr>
        <w:t xml:space="preserve">    popStyle();</w:t>
      </w:r>
    </w:p>
    <w:p w14:paraId="1E2B868C" w14:textId="77777777" w:rsidR="000F694A" w:rsidRPr="000F694A" w:rsidRDefault="000F694A" w:rsidP="000F694A">
      <w:pPr>
        <w:spacing w:line="240" w:lineRule="auto"/>
        <w:jc w:val="left"/>
        <w:rPr>
          <w:rStyle w:val="nfasissutil"/>
        </w:rPr>
      </w:pPr>
      <w:r w:rsidRPr="000F694A">
        <w:rPr>
          <w:rStyle w:val="nfasissutil"/>
        </w:rPr>
        <w:t xml:space="preserve">  }</w:t>
      </w:r>
    </w:p>
    <w:p w14:paraId="06D56C99" w14:textId="77777777" w:rsidR="000F694A" w:rsidRPr="000F694A" w:rsidRDefault="000F694A" w:rsidP="000F694A">
      <w:pPr>
        <w:spacing w:line="240" w:lineRule="auto"/>
        <w:jc w:val="left"/>
        <w:rPr>
          <w:rStyle w:val="nfasissutil"/>
        </w:rPr>
      </w:pPr>
    </w:p>
    <w:p w14:paraId="44B3E4DA" w14:textId="77777777" w:rsidR="000F694A" w:rsidRPr="000F694A" w:rsidRDefault="000F694A" w:rsidP="000F694A">
      <w:pPr>
        <w:spacing w:line="240" w:lineRule="auto"/>
        <w:jc w:val="left"/>
        <w:rPr>
          <w:rStyle w:val="nfasissutil"/>
        </w:rPr>
      </w:pPr>
    </w:p>
    <w:p w14:paraId="445F4CAC" w14:textId="77777777" w:rsidR="000F694A" w:rsidRPr="000F694A" w:rsidRDefault="000F694A" w:rsidP="000F694A">
      <w:pPr>
        <w:spacing w:line="240" w:lineRule="auto"/>
        <w:jc w:val="left"/>
        <w:rPr>
          <w:rStyle w:val="nfasissutil"/>
        </w:rPr>
      </w:pPr>
      <w:r w:rsidRPr="000F694A">
        <w:rPr>
          <w:rStyle w:val="nfasissutil"/>
        </w:rPr>
        <w:t xml:space="preserve">  String retallaText(String allText, int maxLength) {</w:t>
      </w:r>
    </w:p>
    <w:p w14:paraId="170D3548" w14:textId="77777777" w:rsidR="000F694A" w:rsidRPr="000F694A" w:rsidRDefault="000F694A" w:rsidP="000F694A">
      <w:pPr>
        <w:spacing w:line="240" w:lineRule="auto"/>
        <w:jc w:val="left"/>
        <w:rPr>
          <w:rStyle w:val="nfasissutil"/>
        </w:rPr>
      </w:pPr>
      <w:r w:rsidRPr="000F694A">
        <w:rPr>
          <w:rStyle w:val="nfasissutil"/>
        </w:rPr>
        <w:t xml:space="preserve">    if (allText == null) return "";</w:t>
      </w:r>
    </w:p>
    <w:p w14:paraId="70C1D9FA" w14:textId="77777777" w:rsidR="000F694A" w:rsidRPr="000F694A" w:rsidRDefault="000F694A" w:rsidP="000F694A">
      <w:pPr>
        <w:spacing w:line="240" w:lineRule="auto"/>
        <w:jc w:val="left"/>
        <w:rPr>
          <w:rStyle w:val="nfasissutil"/>
        </w:rPr>
      </w:pPr>
      <w:r w:rsidRPr="000F694A">
        <w:rPr>
          <w:rStyle w:val="nfasissutil"/>
        </w:rPr>
        <w:t xml:space="preserve">    String t = allText.substring(0, min(maxLength, allText.length()));</w:t>
      </w:r>
    </w:p>
    <w:p w14:paraId="57D44F51" w14:textId="77777777" w:rsidR="000F694A" w:rsidRPr="000F694A" w:rsidRDefault="000F694A" w:rsidP="000F694A">
      <w:pPr>
        <w:spacing w:line="240" w:lineRule="auto"/>
        <w:jc w:val="left"/>
        <w:rPr>
          <w:rStyle w:val="nfasissutil"/>
        </w:rPr>
      </w:pPr>
      <w:r w:rsidRPr="000F694A">
        <w:rPr>
          <w:rStyle w:val="nfasissutil"/>
        </w:rPr>
        <w:t xml:space="preserve">    if (!allText.equals(t)) {</w:t>
      </w:r>
    </w:p>
    <w:p w14:paraId="06F3CE3D" w14:textId="77777777" w:rsidR="000F694A" w:rsidRPr="000F694A" w:rsidRDefault="000F694A" w:rsidP="000F694A">
      <w:pPr>
        <w:spacing w:line="240" w:lineRule="auto"/>
        <w:jc w:val="left"/>
        <w:rPr>
          <w:rStyle w:val="nfasissutil"/>
        </w:rPr>
      </w:pPr>
      <w:r w:rsidRPr="000F694A">
        <w:rPr>
          <w:rStyle w:val="nfasissutil"/>
        </w:rPr>
        <w:t xml:space="preserve">      t += "...";</w:t>
      </w:r>
    </w:p>
    <w:p w14:paraId="523BBEA5" w14:textId="77777777" w:rsidR="000F694A" w:rsidRPr="000F694A" w:rsidRDefault="000F694A" w:rsidP="000F694A">
      <w:pPr>
        <w:spacing w:line="240" w:lineRule="auto"/>
        <w:jc w:val="left"/>
        <w:rPr>
          <w:rStyle w:val="nfasissutil"/>
        </w:rPr>
      </w:pPr>
      <w:r w:rsidRPr="000F694A">
        <w:rPr>
          <w:rStyle w:val="nfasissutil"/>
        </w:rPr>
        <w:t xml:space="preserve">    }</w:t>
      </w:r>
    </w:p>
    <w:p w14:paraId="590D9A87" w14:textId="77777777" w:rsidR="000F694A" w:rsidRPr="000F694A" w:rsidRDefault="000F694A" w:rsidP="000F694A">
      <w:pPr>
        <w:spacing w:line="240" w:lineRule="auto"/>
        <w:jc w:val="left"/>
        <w:rPr>
          <w:rStyle w:val="nfasissutil"/>
        </w:rPr>
      </w:pPr>
      <w:r w:rsidRPr="000F694A">
        <w:rPr>
          <w:rStyle w:val="nfasissutil"/>
        </w:rPr>
        <w:t xml:space="preserve">    return t;</w:t>
      </w:r>
    </w:p>
    <w:p w14:paraId="79EE1E08" w14:textId="77777777" w:rsidR="000F694A" w:rsidRPr="000F694A" w:rsidRDefault="000F694A" w:rsidP="000F694A">
      <w:pPr>
        <w:spacing w:line="240" w:lineRule="auto"/>
        <w:jc w:val="left"/>
        <w:rPr>
          <w:rStyle w:val="nfasissutil"/>
        </w:rPr>
      </w:pPr>
      <w:r w:rsidRPr="000F694A">
        <w:rPr>
          <w:rStyle w:val="nfasissutil"/>
        </w:rPr>
        <w:t xml:space="preserve">  }</w:t>
      </w:r>
    </w:p>
    <w:p w14:paraId="3F0315D0" w14:textId="77777777" w:rsidR="000F694A" w:rsidRPr="000F694A" w:rsidRDefault="000F694A" w:rsidP="000F694A">
      <w:pPr>
        <w:spacing w:line="240" w:lineRule="auto"/>
        <w:jc w:val="left"/>
        <w:rPr>
          <w:rStyle w:val="nfasissutil"/>
        </w:rPr>
      </w:pPr>
    </w:p>
    <w:p w14:paraId="74689E9B" w14:textId="77777777" w:rsidR="000F694A" w:rsidRPr="000F694A" w:rsidRDefault="000F694A" w:rsidP="000F694A">
      <w:pPr>
        <w:spacing w:line="240" w:lineRule="auto"/>
        <w:jc w:val="left"/>
        <w:rPr>
          <w:rStyle w:val="nfasissutil"/>
        </w:rPr>
      </w:pPr>
    </w:p>
    <w:p w14:paraId="6C999C8A" w14:textId="77777777" w:rsidR="000F694A" w:rsidRPr="000F694A" w:rsidRDefault="000F694A" w:rsidP="000F694A">
      <w:pPr>
        <w:spacing w:line="240" w:lineRule="auto"/>
        <w:jc w:val="left"/>
        <w:rPr>
          <w:rStyle w:val="nfasissutil"/>
        </w:rPr>
      </w:pPr>
      <w:r w:rsidRPr="000F694A">
        <w:rPr>
          <w:rStyle w:val="nfasissutil"/>
        </w:rPr>
        <w:t xml:space="preserve">  boolean clickOnTableRow(int nr) {</w:t>
      </w:r>
    </w:p>
    <w:p w14:paraId="5C173A44" w14:textId="77777777" w:rsidR="000F694A" w:rsidRPr="000F694A" w:rsidRDefault="000F694A" w:rsidP="000F694A">
      <w:pPr>
        <w:spacing w:line="240" w:lineRule="auto"/>
        <w:jc w:val="left"/>
        <w:rPr>
          <w:rStyle w:val="nfasissutil"/>
        </w:rPr>
      </w:pPr>
      <w:r w:rsidRPr="000F694A">
        <w:rPr>
          <w:rStyle w:val="nfasissutil"/>
        </w:rPr>
        <w:t xml:space="preserve">    return mouseX&gt;= x &amp;&amp; mouseX&lt;= x+this.w &amp;&amp;</w:t>
      </w:r>
    </w:p>
    <w:p w14:paraId="02231E58" w14:textId="77777777" w:rsidR="000F694A" w:rsidRPr="000F694A" w:rsidRDefault="000F694A" w:rsidP="000F694A">
      <w:pPr>
        <w:spacing w:line="240" w:lineRule="auto"/>
        <w:jc w:val="left"/>
        <w:rPr>
          <w:rStyle w:val="nfasissutil"/>
        </w:rPr>
      </w:pPr>
      <w:r w:rsidRPr="000F694A">
        <w:rPr>
          <w:rStyle w:val="nfasissutil"/>
        </w:rPr>
        <w:t xml:space="preserve">      mouseY&gt;= y + nr*rowHeight &amp;&amp; mouseY&lt;= y + (nr+1)*rowHeight;</w:t>
      </w:r>
    </w:p>
    <w:p w14:paraId="184FCF11" w14:textId="77777777" w:rsidR="000F694A" w:rsidRPr="000F694A" w:rsidRDefault="000F694A" w:rsidP="000F694A">
      <w:pPr>
        <w:spacing w:line="240" w:lineRule="auto"/>
        <w:jc w:val="left"/>
        <w:rPr>
          <w:rStyle w:val="nfasissutil"/>
        </w:rPr>
      </w:pPr>
      <w:r w:rsidRPr="000F694A">
        <w:rPr>
          <w:rStyle w:val="nfasissutil"/>
        </w:rPr>
        <w:t xml:space="preserve">  }</w:t>
      </w:r>
    </w:p>
    <w:p w14:paraId="48C78263" w14:textId="77777777" w:rsidR="000F694A" w:rsidRPr="000F694A" w:rsidRDefault="000F694A" w:rsidP="000F694A">
      <w:pPr>
        <w:spacing w:line="240" w:lineRule="auto"/>
        <w:jc w:val="left"/>
        <w:rPr>
          <w:rStyle w:val="nfasissutil"/>
        </w:rPr>
      </w:pPr>
    </w:p>
    <w:p w14:paraId="28E1FE30" w14:textId="77777777" w:rsidR="000F694A" w:rsidRPr="000F694A" w:rsidRDefault="000F694A" w:rsidP="000F694A">
      <w:pPr>
        <w:spacing w:line="240" w:lineRule="auto"/>
        <w:jc w:val="left"/>
        <w:rPr>
          <w:rStyle w:val="nfasissutil"/>
        </w:rPr>
      </w:pPr>
      <w:r w:rsidRPr="000F694A">
        <w:rPr>
          <w:rStyle w:val="nfasissutil"/>
        </w:rPr>
        <w:t xml:space="preserve">  void checkSelections() {</w:t>
      </w:r>
    </w:p>
    <w:p w14:paraId="00E13256" w14:textId="77777777" w:rsidR="000F694A" w:rsidRPr="000F694A" w:rsidRDefault="000F694A" w:rsidP="000F694A">
      <w:pPr>
        <w:spacing w:line="240" w:lineRule="auto"/>
        <w:jc w:val="left"/>
        <w:rPr>
          <w:rStyle w:val="nfasissutil"/>
        </w:rPr>
      </w:pPr>
      <w:r w:rsidRPr="000F694A">
        <w:rPr>
          <w:rStyle w:val="nfasissutil"/>
        </w:rPr>
        <w:t xml:space="preserve">    for (int r = 0; r &lt; numRows; r++) {</w:t>
      </w:r>
    </w:p>
    <w:p w14:paraId="5A54B7E0" w14:textId="77777777" w:rsidR="000F694A" w:rsidRPr="000F694A" w:rsidRDefault="000F694A" w:rsidP="000F694A">
      <w:pPr>
        <w:spacing w:line="240" w:lineRule="auto"/>
        <w:jc w:val="left"/>
        <w:rPr>
          <w:rStyle w:val="nfasissutil"/>
        </w:rPr>
      </w:pPr>
      <w:r w:rsidRPr="000F694A">
        <w:rPr>
          <w:rStyle w:val="nfasissutil"/>
        </w:rPr>
        <w:t xml:space="preserve">      if (clickOnTableRow(r)) {</w:t>
      </w:r>
    </w:p>
    <w:p w14:paraId="7F1EF3C6" w14:textId="77777777" w:rsidR="000F694A" w:rsidRPr="000F694A" w:rsidRDefault="000F694A" w:rsidP="000F694A">
      <w:pPr>
        <w:spacing w:line="240" w:lineRule="auto"/>
        <w:jc w:val="left"/>
        <w:rPr>
          <w:rStyle w:val="nfasissutil"/>
        </w:rPr>
      </w:pPr>
      <w:r w:rsidRPr="000F694A">
        <w:rPr>
          <w:rStyle w:val="nfasissutil"/>
        </w:rPr>
        <w:t xml:space="preserve">        if (selectedRow==-1) {</w:t>
      </w:r>
    </w:p>
    <w:p w14:paraId="617AF1B5" w14:textId="77777777" w:rsidR="000F694A" w:rsidRPr="000F694A" w:rsidRDefault="000F694A" w:rsidP="000F694A">
      <w:pPr>
        <w:spacing w:line="240" w:lineRule="auto"/>
        <w:jc w:val="left"/>
        <w:rPr>
          <w:rStyle w:val="nfasissutil"/>
        </w:rPr>
      </w:pPr>
      <w:r w:rsidRPr="000F694A">
        <w:rPr>
          <w:rStyle w:val="nfasissutil"/>
        </w:rPr>
        <w:t xml:space="preserve">          selectedRow = (r-1) + (numRows-1)*numPage;</w:t>
      </w:r>
    </w:p>
    <w:p w14:paraId="4497937B" w14:textId="77777777" w:rsidR="000F694A" w:rsidRPr="000F694A" w:rsidRDefault="000F694A" w:rsidP="000F694A">
      <w:pPr>
        <w:spacing w:line="240" w:lineRule="auto"/>
        <w:jc w:val="left"/>
        <w:rPr>
          <w:rStyle w:val="nfasissutil"/>
        </w:rPr>
      </w:pPr>
      <w:r w:rsidRPr="000F694A">
        <w:rPr>
          <w:rStyle w:val="nfasissutil"/>
        </w:rPr>
        <w:t xml:space="preserve">        } else {</w:t>
      </w:r>
    </w:p>
    <w:p w14:paraId="0601B0A7" w14:textId="77777777" w:rsidR="000F694A" w:rsidRPr="000F694A" w:rsidRDefault="000F694A" w:rsidP="000F694A">
      <w:pPr>
        <w:spacing w:line="240" w:lineRule="auto"/>
        <w:jc w:val="left"/>
        <w:rPr>
          <w:rStyle w:val="nfasissutil"/>
        </w:rPr>
      </w:pPr>
      <w:r w:rsidRPr="000F694A">
        <w:rPr>
          <w:rStyle w:val="nfasissutil"/>
        </w:rPr>
        <w:t xml:space="preserve">          selectedRow=-1;</w:t>
      </w:r>
    </w:p>
    <w:p w14:paraId="09E2976A" w14:textId="77777777" w:rsidR="000F694A" w:rsidRPr="000F694A" w:rsidRDefault="000F694A" w:rsidP="000F694A">
      <w:pPr>
        <w:spacing w:line="240" w:lineRule="auto"/>
        <w:jc w:val="left"/>
        <w:rPr>
          <w:rStyle w:val="nfasissutil"/>
        </w:rPr>
      </w:pPr>
      <w:r w:rsidRPr="000F694A">
        <w:rPr>
          <w:rStyle w:val="nfasissutil"/>
        </w:rPr>
        <w:t xml:space="preserve">        }</w:t>
      </w:r>
    </w:p>
    <w:p w14:paraId="54D77F72" w14:textId="77777777" w:rsidR="000F694A" w:rsidRPr="000F694A" w:rsidRDefault="000F694A" w:rsidP="000F694A">
      <w:pPr>
        <w:spacing w:line="240" w:lineRule="auto"/>
        <w:jc w:val="left"/>
        <w:rPr>
          <w:rStyle w:val="nfasissutil"/>
        </w:rPr>
      </w:pPr>
      <w:r w:rsidRPr="000F694A">
        <w:rPr>
          <w:rStyle w:val="nfasissutil"/>
        </w:rPr>
        <w:t xml:space="preserve">      }</w:t>
      </w:r>
    </w:p>
    <w:p w14:paraId="6A410C42" w14:textId="77777777" w:rsidR="000F694A" w:rsidRPr="000F694A" w:rsidRDefault="000F694A" w:rsidP="000F694A">
      <w:pPr>
        <w:spacing w:line="240" w:lineRule="auto"/>
        <w:jc w:val="left"/>
        <w:rPr>
          <w:rStyle w:val="nfasissutil"/>
        </w:rPr>
      </w:pPr>
      <w:r w:rsidRPr="000F694A">
        <w:rPr>
          <w:rStyle w:val="nfasissutil"/>
        </w:rPr>
        <w:t xml:space="preserve">    }</w:t>
      </w:r>
    </w:p>
    <w:p w14:paraId="5C8023A1" w14:textId="77777777" w:rsidR="000F694A" w:rsidRPr="000F694A" w:rsidRDefault="000F694A" w:rsidP="000F694A">
      <w:pPr>
        <w:spacing w:line="240" w:lineRule="auto"/>
        <w:jc w:val="left"/>
        <w:rPr>
          <w:rStyle w:val="nfasissutil"/>
        </w:rPr>
      </w:pPr>
      <w:r w:rsidRPr="000F694A">
        <w:rPr>
          <w:rStyle w:val="nfasissutil"/>
        </w:rPr>
        <w:t xml:space="preserve">  }</w:t>
      </w:r>
    </w:p>
    <w:p w14:paraId="3AE3C7A8" w14:textId="77777777" w:rsidR="000F694A" w:rsidRPr="000F694A" w:rsidRDefault="000F694A" w:rsidP="000F694A">
      <w:pPr>
        <w:spacing w:line="240" w:lineRule="auto"/>
        <w:jc w:val="left"/>
        <w:rPr>
          <w:rStyle w:val="nfasissutil"/>
        </w:rPr>
      </w:pPr>
    </w:p>
    <w:p w14:paraId="4F6F4EA6" w14:textId="77777777" w:rsidR="000F694A" w:rsidRPr="000F694A" w:rsidRDefault="000F694A" w:rsidP="000F694A">
      <w:pPr>
        <w:spacing w:line="240" w:lineRule="auto"/>
        <w:jc w:val="left"/>
        <w:rPr>
          <w:rStyle w:val="nfasissutil"/>
        </w:rPr>
      </w:pPr>
      <w:r w:rsidRPr="000F694A">
        <w:rPr>
          <w:rStyle w:val="nfasissutil"/>
        </w:rPr>
        <w:t xml:space="preserve">  String getSelectedInfoId() {</w:t>
      </w:r>
    </w:p>
    <w:p w14:paraId="7C290F3E" w14:textId="77777777" w:rsidR="000F694A" w:rsidRPr="000F694A" w:rsidRDefault="000F694A" w:rsidP="000F694A">
      <w:pPr>
        <w:spacing w:line="240" w:lineRule="auto"/>
        <w:jc w:val="left"/>
        <w:rPr>
          <w:rStyle w:val="nfasissutil"/>
        </w:rPr>
      </w:pPr>
      <w:r w:rsidRPr="000F694A">
        <w:rPr>
          <w:rStyle w:val="nfasissutil"/>
        </w:rPr>
        <w:t xml:space="preserve">    return this.tableData[selectedRow][1];</w:t>
      </w:r>
    </w:p>
    <w:p w14:paraId="4E3AAEAA" w14:textId="77777777" w:rsidR="000F694A" w:rsidRPr="000F694A" w:rsidRDefault="000F694A" w:rsidP="000F694A">
      <w:pPr>
        <w:spacing w:line="240" w:lineRule="auto"/>
        <w:jc w:val="left"/>
        <w:rPr>
          <w:rStyle w:val="nfasissutil"/>
        </w:rPr>
      </w:pPr>
      <w:r w:rsidRPr="000F694A">
        <w:rPr>
          <w:rStyle w:val="nfasissutil"/>
        </w:rPr>
        <w:t xml:space="preserve">  }</w:t>
      </w:r>
    </w:p>
    <w:p w14:paraId="3C4B9463" w14:textId="77777777" w:rsidR="000F694A" w:rsidRPr="000F694A" w:rsidRDefault="000F694A" w:rsidP="000F694A">
      <w:pPr>
        <w:spacing w:line="240" w:lineRule="auto"/>
        <w:jc w:val="left"/>
        <w:rPr>
          <w:rStyle w:val="nfasissutil"/>
        </w:rPr>
      </w:pPr>
    </w:p>
    <w:p w14:paraId="3A8871A2" w14:textId="77777777" w:rsidR="000F694A" w:rsidRPr="000F694A" w:rsidRDefault="000F694A" w:rsidP="000F694A">
      <w:pPr>
        <w:spacing w:line="240" w:lineRule="auto"/>
        <w:jc w:val="left"/>
        <w:rPr>
          <w:rStyle w:val="nfasissutil"/>
        </w:rPr>
      </w:pPr>
      <w:r w:rsidRPr="000F694A">
        <w:rPr>
          <w:rStyle w:val="nfasissutil"/>
        </w:rPr>
        <w:t xml:space="preserve">  String[] getSelectedInfo() {</w:t>
      </w:r>
    </w:p>
    <w:p w14:paraId="1F7C1B43" w14:textId="77777777" w:rsidR="000F694A" w:rsidRPr="000F694A" w:rsidRDefault="000F694A" w:rsidP="000F694A">
      <w:pPr>
        <w:spacing w:line="240" w:lineRule="auto"/>
        <w:jc w:val="left"/>
        <w:rPr>
          <w:rStyle w:val="nfasissutil"/>
        </w:rPr>
      </w:pPr>
      <w:r w:rsidRPr="000F694A">
        <w:rPr>
          <w:rStyle w:val="nfasissutil"/>
        </w:rPr>
        <w:t xml:space="preserve">    return this.tableData[selectedRow];</w:t>
      </w:r>
    </w:p>
    <w:p w14:paraId="772E90C9"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507558BE" w14:textId="77777777" w:rsidR="000F694A" w:rsidRPr="000F694A" w:rsidRDefault="000F694A" w:rsidP="000F694A">
      <w:pPr>
        <w:spacing w:line="240" w:lineRule="auto"/>
        <w:jc w:val="left"/>
        <w:rPr>
          <w:rStyle w:val="nfasissutil"/>
          <w:lang w:val="es-ES"/>
        </w:rPr>
      </w:pPr>
    </w:p>
    <w:p w14:paraId="40DA5640"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String stringSelected() {</w:t>
      </w:r>
    </w:p>
    <w:p w14:paraId="132BBE4D" w14:textId="77777777" w:rsidR="000F694A" w:rsidRPr="000F694A" w:rsidRDefault="000F694A" w:rsidP="000F694A">
      <w:pPr>
        <w:spacing w:line="240" w:lineRule="auto"/>
        <w:jc w:val="left"/>
        <w:rPr>
          <w:rStyle w:val="nfasissutil"/>
        </w:rPr>
      </w:pPr>
      <w:r w:rsidRPr="000F694A">
        <w:rPr>
          <w:rStyle w:val="nfasissutil"/>
        </w:rPr>
        <w:t xml:space="preserve">    String txt="";</w:t>
      </w:r>
    </w:p>
    <w:p w14:paraId="10305CC7" w14:textId="77777777" w:rsidR="000F694A" w:rsidRPr="000F694A" w:rsidRDefault="000F694A" w:rsidP="000F694A">
      <w:pPr>
        <w:spacing w:line="240" w:lineRule="auto"/>
        <w:jc w:val="left"/>
        <w:rPr>
          <w:rStyle w:val="nfasissutil"/>
        </w:rPr>
      </w:pPr>
      <w:r w:rsidRPr="000F694A">
        <w:rPr>
          <w:rStyle w:val="nfasissutil"/>
        </w:rPr>
        <w:t xml:space="preserve">    if (selectedRow!= -1) {</w:t>
      </w:r>
    </w:p>
    <w:p w14:paraId="2A63F8BD" w14:textId="77777777" w:rsidR="000F694A" w:rsidRPr="000F694A" w:rsidRDefault="000F694A" w:rsidP="000F694A">
      <w:pPr>
        <w:spacing w:line="240" w:lineRule="auto"/>
        <w:jc w:val="left"/>
        <w:rPr>
          <w:rStyle w:val="nfasissutil"/>
        </w:rPr>
      </w:pPr>
      <w:r w:rsidRPr="000F694A">
        <w:rPr>
          <w:rStyle w:val="nfasissutil"/>
        </w:rPr>
        <w:t xml:space="preserve">      String[] info = getSelectedInfo();</w:t>
      </w:r>
    </w:p>
    <w:p w14:paraId="584A3836" w14:textId="77777777" w:rsidR="000F694A" w:rsidRPr="000F694A" w:rsidRDefault="000F694A" w:rsidP="000F694A">
      <w:pPr>
        <w:spacing w:line="240" w:lineRule="auto"/>
        <w:jc w:val="left"/>
        <w:rPr>
          <w:rStyle w:val="nfasissutil"/>
        </w:rPr>
      </w:pPr>
      <w:r w:rsidRPr="000F694A">
        <w:rPr>
          <w:rStyle w:val="nfasissutil"/>
        </w:rPr>
        <w:t xml:space="preserve">      for (int i=0; i&lt;info.length; i++) {</w:t>
      </w:r>
    </w:p>
    <w:p w14:paraId="325B4962" w14:textId="77777777" w:rsidR="000F694A" w:rsidRPr="000F694A" w:rsidRDefault="000F694A" w:rsidP="000F694A">
      <w:pPr>
        <w:spacing w:line="240" w:lineRule="auto"/>
        <w:jc w:val="left"/>
        <w:rPr>
          <w:rStyle w:val="nfasissutil"/>
        </w:rPr>
      </w:pPr>
      <w:r w:rsidRPr="000F694A">
        <w:rPr>
          <w:rStyle w:val="nfasissutil"/>
        </w:rPr>
        <w:t xml:space="preserve">        txt+= info[i]+"\n";</w:t>
      </w:r>
    </w:p>
    <w:p w14:paraId="731AFF4D" w14:textId="77777777" w:rsidR="000F694A" w:rsidRPr="000F694A" w:rsidRDefault="000F694A" w:rsidP="000F694A">
      <w:pPr>
        <w:spacing w:line="240" w:lineRule="auto"/>
        <w:jc w:val="left"/>
        <w:rPr>
          <w:rStyle w:val="nfasissutil"/>
        </w:rPr>
      </w:pPr>
      <w:r w:rsidRPr="000F694A">
        <w:rPr>
          <w:rStyle w:val="nfasissutil"/>
        </w:rPr>
        <w:t xml:space="preserve">      }</w:t>
      </w:r>
    </w:p>
    <w:p w14:paraId="6DC130D8" w14:textId="77777777" w:rsidR="000F694A" w:rsidRPr="000F694A" w:rsidRDefault="000F694A" w:rsidP="000F694A">
      <w:pPr>
        <w:spacing w:line="240" w:lineRule="auto"/>
        <w:jc w:val="left"/>
        <w:rPr>
          <w:rStyle w:val="nfasissutil"/>
        </w:rPr>
      </w:pPr>
      <w:r w:rsidRPr="000F694A">
        <w:rPr>
          <w:rStyle w:val="nfasissutil"/>
        </w:rPr>
        <w:t xml:space="preserve">    }</w:t>
      </w:r>
    </w:p>
    <w:p w14:paraId="277BC2AF" w14:textId="77777777" w:rsidR="000F694A" w:rsidRPr="000F694A" w:rsidRDefault="000F694A" w:rsidP="000F694A">
      <w:pPr>
        <w:spacing w:line="240" w:lineRule="auto"/>
        <w:jc w:val="left"/>
        <w:rPr>
          <w:rStyle w:val="nfasissutil"/>
        </w:rPr>
      </w:pPr>
      <w:r w:rsidRPr="000F694A">
        <w:rPr>
          <w:rStyle w:val="nfasissutil"/>
        </w:rPr>
        <w:t xml:space="preserve">    return txt;</w:t>
      </w:r>
    </w:p>
    <w:p w14:paraId="51E882EC"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38897F45" w14:textId="5FF37F49" w:rsidR="000F694A" w:rsidRDefault="000F694A" w:rsidP="000F694A">
      <w:pPr>
        <w:spacing w:line="240" w:lineRule="auto"/>
        <w:jc w:val="left"/>
        <w:rPr>
          <w:rStyle w:val="nfasissutil"/>
          <w:lang w:val="es-ES"/>
        </w:rPr>
      </w:pPr>
      <w:r w:rsidRPr="000F694A">
        <w:rPr>
          <w:rStyle w:val="nfasissutil"/>
          <w:lang w:val="es-ES"/>
        </w:rPr>
        <w:t>}</w:t>
      </w:r>
    </w:p>
    <w:p w14:paraId="56D4F248" w14:textId="77777777" w:rsidR="000F694A" w:rsidRDefault="000F694A" w:rsidP="000F694A">
      <w:pPr>
        <w:spacing w:line="240" w:lineRule="auto"/>
        <w:jc w:val="left"/>
        <w:rPr>
          <w:rStyle w:val="nfasissutil"/>
          <w:lang w:val="es-ES"/>
        </w:rPr>
      </w:pPr>
    </w:p>
    <w:p w14:paraId="69A0213C" w14:textId="4586F93E" w:rsidR="000F694A" w:rsidRDefault="000F694A" w:rsidP="000F694A">
      <w:pPr>
        <w:spacing w:line="240" w:lineRule="auto"/>
        <w:jc w:val="left"/>
        <w:rPr>
          <w:rStyle w:val="nfasissutil"/>
          <w:b/>
          <w:bCs/>
          <w:lang w:val="es-ES"/>
        </w:rPr>
      </w:pPr>
      <w:r>
        <w:rPr>
          <w:rStyle w:val="nfasissutil"/>
          <w:b/>
          <w:bCs/>
          <w:lang w:val="es-ES"/>
        </w:rPr>
        <w:t>SelectTextList</w:t>
      </w:r>
    </w:p>
    <w:p w14:paraId="40186D46" w14:textId="77777777" w:rsidR="000F694A" w:rsidRDefault="000F694A" w:rsidP="000F694A">
      <w:pPr>
        <w:spacing w:line="240" w:lineRule="auto"/>
        <w:jc w:val="left"/>
        <w:rPr>
          <w:rStyle w:val="nfasissutil"/>
          <w:b/>
          <w:bCs/>
          <w:lang w:val="es-ES"/>
        </w:rPr>
      </w:pPr>
    </w:p>
    <w:p w14:paraId="6B92B8B2" w14:textId="77777777" w:rsidR="000F694A" w:rsidRPr="000F694A" w:rsidRDefault="000F694A" w:rsidP="000F694A">
      <w:pPr>
        <w:spacing w:line="240" w:lineRule="auto"/>
        <w:jc w:val="left"/>
        <w:rPr>
          <w:rStyle w:val="nfasissutil"/>
          <w:lang w:val="es-ES"/>
        </w:rPr>
      </w:pPr>
      <w:r w:rsidRPr="000F694A">
        <w:rPr>
          <w:rStyle w:val="nfasissutil"/>
          <w:lang w:val="es-ES"/>
        </w:rPr>
        <w:t>class SelectTextList {</w:t>
      </w:r>
    </w:p>
    <w:p w14:paraId="76C463BF" w14:textId="77777777" w:rsidR="000F694A" w:rsidRPr="000F694A" w:rsidRDefault="000F694A" w:rsidP="000F694A">
      <w:pPr>
        <w:spacing w:line="240" w:lineRule="auto"/>
        <w:jc w:val="left"/>
        <w:rPr>
          <w:rStyle w:val="nfasissutil"/>
          <w:lang w:val="es-ES"/>
        </w:rPr>
      </w:pPr>
    </w:p>
    <w:p w14:paraId="6733838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 y, w, h;          // Posición y dimensiones</w:t>
      </w:r>
    </w:p>
    <w:p w14:paraId="3E4AD17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texts;          // Valores posibles</w:t>
      </w:r>
    </w:p>
    <w:p w14:paraId="57521413" w14:textId="77777777" w:rsidR="000F694A" w:rsidRPr="000F694A" w:rsidRDefault="000F694A" w:rsidP="000F694A">
      <w:pPr>
        <w:spacing w:line="240" w:lineRule="auto"/>
        <w:jc w:val="left"/>
        <w:rPr>
          <w:rStyle w:val="nfasissutil"/>
          <w:lang w:val="es-ES"/>
        </w:rPr>
      </w:pPr>
    </w:p>
    <w:p w14:paraId="02D8FAF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TextField textField;       // Campo de texto</w:t>
      </w:r>
    </w:p>
    <w:p w14:paraId="591FA174" w14:textId="77777777" w:rsidR="000F694A" w:rsidRPr="000F694A" w:rsidRDefault="000F694A" w:rsidP="000F694A">
      <w:pPr>
        <w:spacing w:line="240" w:lineRule="auto"/>
        <w:jc w:val="left"/>
        <w:rPr>
          <w:rStyle w:val="nfasissutil"/>
          <w:lang w:val="es-ES"/>
        </w:rPr>
      </w:pPr>
    </w:p>
    <w:p w14:paraId="2D81B7E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selectedId;         // Id Seleccionado</w:t>
      </w:r>
    </w:p>
    <w:p w14:paraId="647A1FA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selectedValue;      // Valor Seleccionado</w:t>
      </w:r>
    </w:p>
    <w:p w14:paraId="3C1DC6C7" w14:textId="77777777" w:rsidR="000F694A" w:rsidRPr="000F694A" w:rsidRDefault="000F694A" w:rsidP="000F694A">
      <w:pPr>
        <w:spacing w:line="240" w:lineRule="auto"/>
        <w:jc w:val="left"/>
        <w:rPr>
          <w:rStyle w:val="nfasissutil"/>
          <w:lang w:val="es-ES"/>
        </w:rPr>
      </w:pPr>
    </w:p>
    <w:p w14:paraId="5D5F8A1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boolean enabled;           // Habilitado / Deshabilitado</w:t>
      </w:r>
    </w:p>
    <w:p w14:paraId="3541B7B3" w14:textId="77777777" w:rsidR="000F694A" w:rsidRPr="000F694A" w:rsidRDefault="000F694A" w:rsidP="000F694A">
      <w:pPr>
        <w:spacing w:line="240" w:lineRule="auto"/>
        <w:jc w:val="left"/>
        <w:rPr>
          <w:rStyle w:val="nfasissutil"/>
          <w:lang w:val="es-ES"/>
        </w:rPr>
      </w:pPr>
    </w:p>
    <w:p w14:paraId="353126F8"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int numMatchs = 0;</w:t>
      </w:r>
    </w:p>
    <w:p w14:paraId="39B0C2DF" w14:textId="77777777" w:rsidR="000F694A" w:rsidRPr="000F694A" w:rsidRDefault="000F694A" w:rsidP="000F694A">
      <w:pPr>
        <w:spacing w:line="240" w:lineRule="auto"/>
        <w:jc w:val="left"/>
        <w:rPr>
          <w:rStyle w:val="nfasissutil"/>
        </w:rPr>
      </w:pPr>
      <w:r w:rsidRPr="000F694A">
        <w:rPr>
          <w:rStyle w:val="nfasissutil"/>
        </w:rPr>
        <w:t xml:space="preserve">  ArrayList&lt;Option&gt; options;</w:t>
      </w:r>
    </w:p>
    <w:p w14:paraId="4D30C97D" w14:textId="77777777" w:rsidR="000F694A" w:rsidRPr="000F694A" w:rsidRDefault="000F694A" w:rsidP="000F694A">
      <w:pPr>
        <w:spacing w:line="240" w:lineRule="auto"/>
        <w:jc w:val="left"/>
        <w:rPr>
          <w:rStyle w:val="nfasissutil"/>
        </w:rPr>
      </w:pPr>
    </w:p>
    <w:p w14:paraId="63AEB080" w14:textId="77777777" w:rsidR="000F694A" w:rsidRPr="000F694A" w:rsidRDefault="000F694A" w:rsidP="000F694A">
      <w:pPr>
        <w:spacing w:line="240" w:lineRule="auto"/>
        <w:jc w:val="left"/>
        <w:rPr>
          <w:rStyle w:val="nfasissutil"/>
        </w:rPr>
      </w:pPr>
      <w:r w:rsidRPr="000F694A">
        <w:rPr>
          <w:rStyle w:val="nfasissutil"/>
        </w:rPr>
        <w:t xml:space="preserve">  SelectTextList(String[][] texts, float x, float y, float w, float h) {</w:t>
      </w:r>
    </w:p>
    <w:p w14:paraId="3FB61483" w14:textId="77777777" w:rsidR="000F694A" w:rsidRPr="000F694A" w:rsidRDefault="000F694A" w:rsidP="000F694A">
      <w:pPr>
        <w:spacing w:line="240" w:lineRule="auto"/>
        <w:jc w:val="left"/>
        <w:rPr>
          <w:rStyle w:val="nfasissutil"/>
        </w:rPr>
      </w:pPr>
    </w:p>
    <w:p w14:paraId="473DC2A7" w14:textId="77777777" w:rsidR="000F694A" w:rsidRPr="000F694A" w:rsidRDefault="000F694A" w:rsidP="000F694A">
      <w:pPr>
        <w:spacing w:line="240" w:lineRule="auto"/>
        <w:jc w:val="left"/>
        <w:rPr>
          <w:rStyle w:val="nfasissutil"/>
        </w:rPr>
      </w:pPr>
      <w:r w:rsidRPr="000F694A">
        <w:rPr>
          <w:rStyle w:val="nfasissutil"/>
        </w:rPr>
        <w:t xml:space="preserve">    this.texts = texts;</w:t>
      </w:r>
    </w:p>
    <w:p w14:paraId="27614B13" w14:textId="77777777" w:rsidR="000F694A" w:rsidRPr="000F694A" w:rsidRDefault="000F694A" w:rsidP="000F694A">
      <w:pPr>
        <w:spacing w:line="240" w:lineRule="auto"/>
        <w:jc w:val="left"/>
        <w:rPr>
          <w:rStyle w:val="nfasissutil"/>
        </w:rPr>
      </w:pPr>
      <w:r w:rsidRPr="000F694A">
        <w:rPr>
          <w:rStyle w:val="nfasissutil"/>
        </w:rPr>
        <w:t xml:space="preserve">    this.selectedId = "";</w:t>
      </w:r>
    </w:p>
    <w:p w14:paraId="5A89D98A" w14:textId="77777777" w:rsidR="000F694A" w:rsidRPr="000F694A" w:rsidRDefault="000F694A" w:rsidP="000F694A">
      <w:pPr>
        <w:spacing w:line="240" w:lineRule="auto"/>
        <w:jc w:val="left"/>
        <w:rPr>
          <w:rStyle w:val="nfasissutil"/>
        </w:rPr>
      </w:pPr>
      <w:r w:rsidRPr="000F694A">
        <w:rPr>
          <w:rStyle w:val="nfasissutil"/>
        </w:rPr>
        <w:t xml:space="preserve">    this.selectedValue = "";</w:t>
      </w:r>
    </w:p>
    <w:p w14:paraId="756B6177"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3387065F"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5E0C32F7"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150C2060"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0D42B2E8" w14:textId="77777777" w:rsidR="000F694A" w:rsidRPr="000F694A" w:rsidRDefault="000F694A" w:rsidP="000F694A">
      <w:pPr>
        <w:spacing w:line="240" w:lineRule="auto"/>
        <w:jc w:val="left"/>
        <w:rPr>
          <w:rStyle w:val="nfasissutil"/>
        </w:rPr>
      </w:pPr>
      <w:r w:rsidRPr="000F694A">
        <w:rPr>
          <w:rStyle w:val="nfasissutil"/>
        </w:rPr>
        <w:t xml:space="preserve">    this.enabled = true;</w:t>
      </w:r>
    </w:p>
    <w:p w14:paraId="52D63251" w14:textId="77777777" w:rsidR="000F694A" w:rsidRPr="000F694A" w:rsidRDefault="000F694A" w:rsidP="000F694A">
      <w:pPr>
        <w:spacing w:line="240" w:lineRule="auto"/>
        <w:jc w:val="left"/>
        <w:rPr>
          <w:rStyle w:val="nfasissutil"/>
        </w:rPr>
      </w:pPr>
    </w:p>
    <w:p w14:paraId="7E552490" w14:textId="77777777" w:rsidR="000F694A" w:rsidRPr="000F694A" w:rsidRDefault="000F694A" w:rsidP="000F694A">
      <w:pPr>
        <w:spacing w:line="240" w:lineRule="auto"/>
        <w:jc w:val="left"/>
        <w:rPr>
          <w:rStyle w:val="nfasissutil"/>
        </w:rPr>
      </w:pPr>
      <w:r w:rsidRPr="000F694A">
        <w:rPr>
          <w:rStyle w:val="nfasissutil"/>
        </w:rPr>
        <w:t xml:space="preserve">    this.textField = new TextField((int)x, (int)y, (int)w, (int)h);</w:t>
      </w:r>
    </w:p>
    <w:p w14:paraId="2368B208" w14:textId="77777777" w:rsidR="000F694A" w:rsidRPr="000F694A" w:rsidRDefault="000F694A" w:rsidP="000F694A">
      <w:pPr>
        <w:spacing w:line="240" w:lineRule="auto"/>
        <w:jc w:val="left"/>
        <w:rPr>
          <w:rStyle w:val="nfasissutil"/>
        </w:rPr>
      </w:pPr>
      <w:r w:rsidRPr="000F694A">
        <w:rPr>
          <w:rStyle w:val="nfasissutil"/>
        </w:rPr>
        <w:t xml:space="preserve">    this.options = new ArrayList&lt;Option&gt;();</w:t>
      </w:r>
    </w:p>
    <w:p w14:paraId="0282B15B" w14:textId="77777777" w:rsidR="000F694A" w:rsidRPr="000F694A" w:rsidRDefault="000F694A" w:rsidP="000F694A">
      <w:pPr>
        <w:spacing w:line="240" w:lineRule="auto"/>
        <w:jc w:val="left"/>
        <w:rPr>
          <w:rStyle w:val="nfasissutil"/>
        </w:rPr>
      </w:pPr>
      <w:r w:rsidRPr="000F694A">
        <w:rPr>
          <w:rStyle w:val="nfasissutil"/>
        </w:rPr>
        <w:t xml:space="preserve">  }</w:t>
      </w:r>
    </w:p>
    <w:p w14:paraId="6ADA985E" w14:textId="77777777" w:rsidR="000F694A" w:rsidRPr="000F694A" w:rsidRDefault="000F694A" w:rsidP="000F694A">
      <w:pPr>
        <w:spacing w:line="240" w:lineRule="auto"/>
        <w:jc w:val="left"/>
        <w:rPr>
          <w:rStyle w:val="nfasissutil"/>
        </w:rPr>
      </w:pPr>
    </w:p>
    <w:p w14:paraId="5F1443B6" w14:textId="77777777" w:rsidR="000F694A" w:rsidRPr="000F694A" w:rsidRDefault="000F694A" w:rsidP="000F694A">
      <w:pPr>
        <w:spacing w:line="240" w:lineRule="auto"/>
        <w:jc w:val="left"/>
        <w:rPr>
          <w:rStyle w:val="nfasissutil"/>
        </w:rPr>
      </w:pPr>
      <w:r w:rsidRPr="000F694A">
        <w:rPr>
          <w:rStyle w:val="nfasissutil"/>
        </w:rPr>
        <w:lastRenderedPageBreak/>
        <w:t xml:space="preserve">  void display() {</w:t>
      </w:r>
    </w:p>
    <w:p w14:paraId="27768DBC" w14:textId="77777777" w:rsidR="000F694A" w:rsidRPr="000F694A" w:rsidRDefault="000F694A" w:rsidP="000F694A">
      <w:pPr>
        <w:spacing w:line="240" w:lineRule="auto"/>
        <w:jc w:val="left"/>
        <w:rPr>
          <w:rStyle w:val="nfasissutil"/>
        </w:rPr>
      </w:pPr>
      <w:r w:rsidRPr="000F694A">
        <w:rPr>
          <w:rStyle w:val="nfasissutil"/>
        </w:rPr>
        <w:t xml:space="preserve">    pushStyle();</w:t>
      </w:r>
    </w:p>
    <w:p w14:paraId="0A283F5D" w14:textId="77777777" w:rsidR="000F694A" w:rsidRPr="000F694A" w:rsidRDefault="000F694A" w:rsidP="000F694A">
      <w:pPr>
        <w:spacing w:line="240" w:lineRule="auto"/>
        <w:jc w:val="left"/>
        <w:rPr>
          <w:rStyle w:val="nfasissutil"/>
        </w:rPr>
      </w:pPr>
      <w:r w:rsidRPr="000F694A">
        <w:rPr>
          <w:rStyle w:val="nfasissutil"/>
        </w:rPr>
        <w:t xml:space="preserve">    textField.display();</w:t>
      </w:r>
    </w:p>
    <w:p w14:paraId="45139300" w14:textId="77777777" w:rsidR="000F694A" w:rsidRPr="000F694A" w:rsidRDefault="000F694A" w:rsidP="000F694A">
      <w:pPr>
        <w:spacing w:line="240" w:lineRule="auto"/>
        <w:jc w:val="left"/>
        <w:rPr>
          <w:rStyle w:val="nfasissutil"/>
        </w:rPr>
      </w:pPr>
    </w:p>
    <w:p w14:paraId="1AFB3407" w14:textId="77777777" w:rsidR="000F694A" w:rsidRPr="000F694A" w:rsidRDefault="000F694A" w:rsidP="000F694A">
      <w:pPr>
        <w:spacing w:line="240" w:lineRule="auto"/>
        <w:jc w:val="left"/>
        <w:rPr>
          <w:rStyle w:val="nfasissutil"/>
        </w:rPr>
      </w:pPr>
      <w:r w:rsidRPr="000F694A">
        <w:rPr>
          <w:rStyle w:val="nfasissutil"/>
        </w:rPr>
        <w:t xml:space="preserve">    fill(100);</w:t>
      </w:r>
    </w:p>
    <w:p w14:paraId="3207BFE5" w14:textId="77777777" w:rsidR="000F694A" w:rsidRPr="000F694A" w:rsidRDefault="000F694A" w:rsidP="000F694A">
      <w:pPr>
        <w:spacing w:line="240" w:lineRule="auto"/>
        <w:jc w:val="left"/>
        <w:rPr>
          <w:rStyle w:val="nfasissutil"/>
        </w:rPr>
      </w:pPr>
      <w:r w:rsidRPr="000F694A">
        <w:rPr>
          <w:rStyle w:val="nfasissutil"/>
        </w:rPr>
        <w:t xml:space="preserve">    rect(x + w - 50, y, 50, h);</w:t>
      </w:r>
    </w:p>
    <w:p w14:paraId="6E597560" w14:textId="77777777" w:rsidR="000F694A" w:rsidRPr="000F694A" w:rsidRDefault="000F694A" w:rsidP="000F694A">
      <w:pPr>
        <w:spacing w:line="240" w:lineRule="auto"/>
        <w:jc w:val="left"/>
        <w:rPr>
          <w:rStyle w:val="nfasissutil"/>
        </w:rPr>
      </w:pPr>
    </w:p>
    <w:p w14:paraId="78F8E520" w14:textId="77777777" w:rsidR="000F694A" w:rsidRPr="000F694A" w:rsidRDefault="000F694A" w:rsidP="000F694A">
      <w:pPr>
        <w:spacing w:line="240" w:lineRule="auto"/>
        <w:jc w:val="left"/>
        <w:rPr>
          <w:rStyle w:val="nfasissutil"/>
        </w:rPr>
      </w:pPr>
      <w:r w:rsidRPr="000F694A">
        <w:rPr>
          <w:rStyle w:val="nfasissutil"/>
        </w:rPr>
        <w:t xml:space="preserve">    fill(0);</w:t>
      </w:r>
    </w:p>
    <w:p w14:paraId="7F7AE333" w14:textId="77777777" w:rsidR="000F694A" w:rsidRPr="000F694A" w:rsidRDefault="000F694A" w:rsidP="000F694A">
      <w:pPr>
        <w:spacing w:line="240" w:lineRule="auto"/>
        <w:jc w:val="left"/>
        <w:rPr>
          <w:rStyle w:val="nfasissutil"/>
        </w:rPr>
      </w:pPr>
      <w:r w:rsidRPr="000F694A">
        <w:rPr>
          <w:rStyle w:val="nfasissutil"/>
        </w:rPr>
        <w:t xml:space="preserve">    stroke(0);</w:t>
      </w:r>
    </w:p>
    <w:p w14:paraId="286B0EFE" w14:textId="77777777" w:rsidR="000F694A" w:rsidRPr="000F694A" w:rsidRDefault="000F694A" w:rsidP="000F694A">
      <w:pPr>
        <w:spacing w:line="240" w:lineRule="auto"/>
        <w:jc w:val="left"/>
        <w:rPr>
          <w:rStyle w:val="nfasissutil"/>
        </w:rPr>
      </w:pPr>
      <w:r w:rsidRPr="000F694A">
        <w:rPr>
          <w:rStyle w:val="nfasissutil"/>
        </w:rPr>
        <w:t xml:space="preserve">    triangle(x + w - 45, y+5, x + w - 25, y + 35, x + w - 5, y+5);</w:t>
      </w:r>
    </w:p>
    <w:p w14:paraId="2E2AFCAB" w14:textId="77777777" w:rsidR="000F694A" w:rsidRPr="000F694A" w:rsidRDefault="000F694A" w:rsidP="000F694A">
      <w:pPr>
        <w:spacing w:line="240" w:lineRule="auto"/>
        <w:jc w:val="left"/>
        <w:rPr>
          <w:rStyle w:val="nfasissutil"/>
        </w:rPr>
      </w:pPr>
    </w:p>
    <w:p w14:paraId="422BF028" w14:textId="77777777" w:rsidR="000F694A" w:rsidRPr="000F694A" w:rsidRDefault="000F694A" w:rsidP="000F694A">
      <w:pPr>
        <w:spacing w:line="240" w:lineRule="auto"/>
        <w:jc w:val="left"/>
        <w:rPr>
          <w:rStyle w:val="nfasissutil"/>
        </w:rPr>
      </w:pPr>
      <w:r w:rsidRPr="000F694A">
        <w:rPr>
          <w:rStyle w:val="nfasissutil"/>
        </w:rPr>
        <w:t xml:space="preserve">    for (Option b : this.options) {</w:t>
      </w:r>
    </w:p>
    <w:p w14:paraId="2AA905AD" w14:textId="77777777" w:rsidR="000F694A" w:rsidRPr="000F694A" w:rsidRDefault="000F694A" w:rsidP="000F694A">
      <w:pPr>
        <w:spacing w:line="240" w:lineRule="auto"/>
        <w:jc w:val="left"/>
        <w:rPr>
          <w:rStyle w:val="nfasissutil"/>
        </w:rPr>
      </w:pPr>
      <w:r w:rsidRPr="000F694A">
        <w:rPr>
          <w:rStyle w:val="nfasissutil"/>
        </w:rPr>
        <w:t xml:space="preserve">      b.display();</w:t>
      </w:r>
    </w:p>
    <w:p w14:paraId="314B7AD7" w14:textId="77777777" w:rsidR="000F694A" w:rsidRPr="000F694A" w:rsidRDefault="000F694A" w:rsidP="000F694A">
      <w:pPr>
        <w:spacing w:line="240" w:lineRule="auto"/>
        <w:jc w:val="left"/>
        <w:rPr>
          <w:rStyle w:val="nfasissutil"/>
        </w:rPr>
      </w:pPr>
      <w:r w:rsidRPr="000F694A">
        <w:rPr>
          <w:rStyle w:val="nfasissutil"/>
        </w:rPr>
        <w:t xml:space="preserve">    }</w:t>
      </w:r>
    </w:p>
    <w:p w14:paraId="37B45E67" w14:textId="77777777" w:rsidR="000F694A" w:rsidRPr="000F694A" w:rsidRDefault="000F694A" w:rsidP="000F694A">
      <w:pPr>
        <w:spacing w:line="240" w:lineRule="auto"/>
        <w:jc w:val="left"/>
        <w:rPr>
          <w:rStyle w:val="nfasissutil"/>
        </w:rPr>
      </w:pPr>
      <w:r w:rsidRPr="000F694A">
        <w:rPr>
          <w:rStyle w:val="nfasissutil"/>
        </w:rPr>
        <w:t xml:space="preserve">    popStyle();</w:t>
      </w:r>
    </w:p>
    <w:p w14:paraId="1D965629" w14:textId="77777777" w:rsidR="000F694A" w:rsidRPr="000F694A" w:rsidRDefault="000F694A" w:rsidP="000F694A">
      <w:pPr>
        <w:spacing w:line="240" w:lineRule="auto"/>
        <w:jc w:val="left"/>
        <w:rPr>
          <w:rStyle w:val="nfasissutil"/>
        </w:rPr>
      </w:pPr>
      <w:r w:rsidRPr="000F694A">
        <w:rPr>
          <w:rStyle w:val="nfasissutil"/>
        </w:rPr>
        <w:t xml:space="preserve">  }</w:t>
      </w:r>
    </w:p>
    <w:p w14:paraId="2B7413F9" w14:textId="77777777" w:rsidR="000F694A" w:rsidRPr="000F694A" w:rsidRDefault="000F694A" w:rsidP="000F694A">
      <w:pPr>
        <w:spacing w:line="240" w:lineRule="auto"/>
        <w:jc w:val="left"/>
        <w:rPr>
          <w:rStyle w:val="nfasissutil"/>
        </w:rPr>
      </w:pPr>
    </w:p>
    <w:p w14:paraId="1F2F1053" w14:textId="77777777" w:rsidR="000F694A" w:rsidRPr="000F694A" w:rsidRDefault="000F694A" w:rsidP="000F694A">
      <w:pPr>
        <w:spacing w:line="240" w:lineRule="auto"/>
        <w:jc w:val="left"/>
        <w:rPr>
          <w:rStyle w:val="nfasissutil"/>
        </w:rPr>
      </w:pPr>
      <w:r w:rsidRPr="000F694A">
        <w:rPr>
          <w:rStyle w:val="nfasissutil"/>
        </w:rPr>
        <w:t xml:space="preserve">  void update() {</w:t>
      </w:r>
    </w:p>
    <w:p w14:paraId="6B9203F6" w14:textId="77777777" w:rsidR="000F694A" w:rsidRPr="000F694A" w:rsidRDefault="000F694A" w:rsidP="000F694A">
      <w:pPr>
        <w:spacing w:line="240" w:lineRule="auto"/>
        <w:jc w:val="left"/>
        <w:rPr>
          <w:rStyle w:val="nfasissutil"/>
        </w:rPr>
      </w:pPr>
    </w:p>
    <w:p w14:paraId="5BAEDCF7" w14:textId="77777777" w:rsidR="000F694A" w:rsidRPr="000F694A" w:rsidRDefault="000F694A" w:rsidP="000F694A">
      <w:pPr>
        <w:spacing w:line="240" w:lineRule="auto"/>
        <w:jc w:val="left"/>
        <w:rPr>
          <w:rStyle w:val="nfasissutil"/>
        </w:rPr>
      </w:pPr>
      <w:r w:rsidRPr="000F694A">
        <w:rPr>
          <w:rStyle w:val="nfasissutil"/>
        </w:rPr>
        <w:t xml:space="preserve">    String searchFor = this.textField.text;</w:t>
      </w:r>
    </w:p>
    <w:p w14:paraId="5E5FDF72" w14:textId="77777777" w:rsidR="000F694A" w:rsidRPr="000F694A" w:rsidRDefault="000F694A" w:rsidP="000F694A">
      <w:pPr>
        <w:spacing w:line="240" w:lineRule="auto"/>
        <w:jc w:val="left"/>
        <w:rPr>
          <w:rStyle w:val="nfasissutil"/>
        </w:rPr>
      </w:pPr>
    </w:p>
    <w:p w14:paraId="1F0C11F3" w14:textId="77777777" w:rsidR="000F694A" w:rsidRPr="000F694A" w:rsidRDefault="000F694A" w:rsidP="000F694A">
      <w:pPr>
        <w:spacing w:line="240" w:lineRule="auto"/>
        <w:jc w:val="left"/>
        <w:rPr>
          <w:rStyle w:val="nfasissutil"/>
        </w:rPr>
      </w:pPr>
      <w:r w:rsidRPr="000F694A">
        <w:rPr>
          <w:rStyle w:val="nfasissutil"/>
        </w:rPr>
        <w:t xml:space="preserve">    this.numMatchs = 0;</w:t>
      </w:r>
    </w:p>
    <w:p w14:paraId="2D196295" w14:textId="77777777" w:rsidR="000F694A" w:rsidRPr="000F694A" w:rsidRDefault="000F694A" w:rsidP="000F694A">
      <w:pPr>
        <w:spacing w:line="240" w:lineRule="auto"/>
        <w:jc w:val="left"/>
        <w:rPr>
          <w:rStyle w:val="nfasissutil"/>
        </w:rPr>
      </w:pPr>
      <w:r w:rsidRPr="000F694A">
        <w:rPr>
          <w:rStyle w:val="nfasissutil"/>
        </w:rPr>
        <w:t xml:space="preserve">    this.options = new ArrayList&lt;Option&gt;();</w:t>
      </w:r>
    </w:p>
    <w:p w14:paraId="41E7B6A9" w14:textId="77777777" w:rsidR="000F694A" w:rsidRPr="000F694A" w:rsidRDefault="000F694A" w:rsidP="000F694A">
      <w:pPr>
        <w:spacing w:line="240" w:lineRule="auto"/>
        <w:jc w:val="left"/>
        <w:rPr>
          <w:rStyle w:val="nfasissutil"/>
        </w:rPr>
      </w:pPr>
    </w:p>
    <w:p w14:paraId="715744A3" w14:textId="77777777" w:rsidR="000F694A" w:rsidRPr="000F694A" w:rsidRDefault="000F694A" w:rsidP="000F694A">
      <w:pPr>
        <w:spacing w:line="240" w:lineRule="auto"/>
        <w:jc w:val="left"/>
        <w:rPr>
          <w:rStyle w:val="nfasissutil"/>
        </w:rPr>
      </w:pPr>
      <w:r w:rsidRPr="000F694A">
        <w:rPr>
          <w:rStyle w:val="nfasissutil"/>
        </w:rPr>
        <w:t xml:space="preserve">    if (this.textField.selected) {</w:t>
      </w:r>
    </w:p>
    <w:p w14:paraId="3BF119DA" w14:textId="77777777" w:rsidR="000F694A" w:rsidRPr="000F694A" w:rsidRDefault="000F694A" w:rsidP="000F694A">
      <w:pPr>
        <w:spacing w:line="240" w:lineRule="auto"/>
        <w:jc w:val="left"/>
        <w:rPr>
          <w:rStyle w:val="nfasissutil"/>
        </w:rPr>
      </w:pPr>
    </w:p>
    <w:p w14:paraId="2B7984C2" w14:textId="77777777" w:rsidR="000F694A" w:rsidRPr="000F694A" w:rsidRDefault="000F694A" w:rsidP="000F694A">
      <w:pPr>
        <w:spacing w:line="240" w:lineRule="auto"/>
        <w:jc w:val="left"/>
        <w:rPr>
          <w:rStyle w:val="nfasissutil"/>
        </w:rPr>
      </w:pPr>
      <w:r w:rsidRPr="000F694A">
        <w:rPr>
          <w:rStyle w:val="nfasissutil"/>
        </w:rPr>
        <w:t xml:space="preserve">      if (searchFor.length() &gt; 0) {</w:t>
      </w:r>
    </w:p>
    <w:p w14:paraId="6FE6C1AB" w14:textId="77777777" w:rsidR="000F694A" w:rsidRPr="000F694A" w:rsidRDefault="000F694A" w:rsidP="000F694A">
      <w:pPr>
        <w:spacing w:line="240" w:lineRule="auto"/>
        <w:jc w:val="left"/>
        <w:rPr>
          <w:rStyle w:val="nfasissutil"/>
        </w:rPr>
      </w:pPr>
      <w:r w:rsidRPr="000F694A">
        <w:rPr>
          <w:rStyle w:val="nfasissutil"/>
        </w:rPr>
        <w:t xml:space="preserve">        for (int i=0; i&lt;texts.length; i++) {</w:t>
      </w:r>
    </w:p>
    <w:p w14:paraId="02A0A9FF" w14:textId="77777777" w:rsidR="000F694A" w:rsidRPr="000F694A" w:rsidRDefault="000F694A" w:rsidP="000F694A">
      <w:pPr>
        <w:spacing w:line="240" w:lineRule="auto"/>
        <w:jc w:val="left"/>
        <w:rPr>
          <w:rStyle w:val="nfasissutil"/>
        </w:rPr>
      </w:pPr>
      <w:r w:rsidRPr="000F694A">
        <w:rPr>
          <w:rStyle w:val="nfasissutil"/>
        </w:rPr>
        <w:t xml:space="preserve">          if (texts[i][1].startsWith(searchFor)) {</w:t>
      </w:r>
    </w:p>
    <w:p w14:paraId="68A64C43" w14:textId="77777777" w:rsidR="000F694A" w:rsidRPr="000F694A" w:rsidRDefault="000F694A" w:rsidP="000F694A">
      <w:pPr>
        <w:spacing w:line="240" w:lineRule="auto"/>
        <w:jc w:val="left"/>
        <w:rPr>
          <w:rStyle w:val="nfasissutil"/>
        </w:rPr>
      </w:pPr>
      <w:r w:rsidRPr="000F694A">
        <w:rPr>
          <w:rStyle w:val="nfasissutil"/>
        </w:rPr>
        <w:t xml:space="preserve">            Option b = new Option(texts[i][1], x, y + h + 5 + (h + 5)*numMatchs, w, h);</w:t>
      </w:r>
    </w:p>
    <w:p w14:paraId="4EC8A220" w14:textId="77777777" w:rsidR="000F694A" w:rsidRPr="000F694A" w:rsidRDefault="000F694A" w:rsidP="000F694A">
      <w:pPr>
        <w:spacing w:line="240" w:lineRule="auto"/>
        <w:jc w:val="left"/>
        <w:rPr>
          <w:rStyle w:val="nfasissutil"/>
        </w:rPr>
      </w:pPr>
      <w:r w:rsidRPr="000F694A">
        <w:rPr>
          <w:rStyle w:val="nfasissutil"/>
        </w:rPr>
        <w:t xml:space="preserve">            options.add(b);</w:t>
      </w:r>
    </w:p>
    <w:p w14:paraId="020072CE" w14:textId="77777777" w:rsidR="000F694A" w:rsidRPr="000F694A" w:rsidRDefault="000F694A" w:rsidP="000F694A">
      <w:pPr>
        <w:spacing w:line="240" w:lineRule="auto"/>
        <w:jc w:val="left"/>
        <w:rPr>
          <w:rStyle w:val="nfasissutil"/>
        </w:rPr>
      </w:pPr>
      <w:r w:rsidRPr="000F694A">
        <w:rPr>
          <w:rStyle w:val="nfasissutil"/>
        </w:rPr>
        <w:t xml:space="preserve">            this.numMatchs++;</w:t>
      </w:r>
    </w:p>
    <w:p w14:paraId="6640FFC2" w14:textId="77777777" w:rsidR="000F694A" w:rsidRPr="000F694A" w:rsidRDefault="000F694A" w:rsidP="000F694A">
      <w:pPr>
        <w:spacing w:line="240" w:lineRule="auto"/>
        <w:jc w:val="left"/>
        <w:rPr>
          <w:rStyle w:val="nfasissutil"/>
        </w:rPr>
      </w:pPr>
      <w:r w:rsidRPr="000F694A">
        <w:rPr>
          <w:rStyle w:val="nfasissutil"/>
        </w:rPr>
        <w:t xml:space="preserve">            if (this.numMatchs==5) {</w:t>
      </w:r>
    </w:p>
    <w:p w14:paraId="66A094C9" w14:textId="77777777" w:rsidR="000F694A" w:rsidRPr="000F694A" w:rsidRDefault="000F694A" w:rsidP="000F694A">
      <w:pPr>
        <w:spacing w:line="240" w:lineRule="auto"/>
        <w:jc w:val="left"/>
        <w:rPr>
          <w:rStyle w:val="nfasissutil"/>
        </w:rPr>
      </w:pPr>
      <w:r w:rsidRPr="000F694A">
        <w:rPr>
          <w:rStyle w:val="nfasissutil"/>
        </w:rPr>
        <w:t xml:space="preserve">              break;</w:t>
      </w:r>
    </w:p>
    <w:p w14:paraId="3978D5A9" w14:textId="77777777" w:rsidR="000F694A" w:rsidRPr="000F694A" w:rsidRDefault="000F694A" w:rsidP="000F694A">
      <w:pPr>
        <w:spacing w:line="240" w:lineRule="auto"/>
        <w:jc w:val="left"/>
        <w:rPr>
          <w:rStyle w:val="nfasissutil"/>
        </w:rPr>
      </w:pPr>
      <w:r w:rsidRPr="000F694A">
        <w:rPr>
          <w:rStyle w:val="nfasissutil"/>
        </w:rPr>
        <w:t xml:space="preserve">            }</w:t>
      </w:r>
    </w:p>
    <w:p w14:paraId="6BA98AC9" w14:textId="77777777" w:rsidR="000F694A" w:rsidRPr="000F694A" w:rsidRDefault="000F694A" w:rsidP="000F694A">
      <w:pPr>
        <w:spacing w:line="240" w:lineRule="auto"/>
        <w:jc w:val="left"/>
        <w:rPr>
          <w:rStyle w:val="nfasissutil"/>
        </w:rPr>
      </w:pPr>
      <w:r w:rsidRPr="000F694A">
        <w:rPr>
          <w:rStyle w:val="nfasissutil"/>
        </w:rPr>
        <w:t xml:space="preserve">          }</w:t>
      </w:r>
    </w:p>
    <w:p w14:paraId="623E2B6A" w14:textId="77777777" w:rsidR="000F694A" w:rsidRPr="000F694A" w:rsidRDefault="000F694A" w:rsidP="000F694A">
      <w:pPr>
        <w:spacing w:line="240" w:lineRule="auto"/>
        <w:jc w:val="left"/>
        <w:rPr>
          <w:rStyle w:val="nfasissutil"/>
        </w:rPr>
      </w:pPr>
      <w:r w:rsidRPr="000F694A">
        <w:rPr>
          <w:rStyle w:val="nfasissutil"/>
        </w:rPr>
        <w:t xml:space="preserve">        }</w:t>
      </w:r>
    </w:p>
    <w:p w14:paraId="06147F04" w14:textId="77777777" w:rsidR="000F694A" w:rsidRPr="000F694A" w:rsidRDefault="000F694A" w:rsidP="000F694A">
      <w:pPr>
        <w:spacing w:line="240" w:lineRule="auto"/>
        <w:jc w:val="left"/>
        <w:rPr>
          <w:rStyle w:val="nfasissutil"/>
        </w:rPr>
      </w:pPr>
      <w:r w:rsidRPr="000F694A">
        <w:rPr>
          <w:rStyle w:val="nfasissutil"/>
        </w:rPr>
        <w:t xml:space="preserve">      } else {</w:t>
      </w:r>
    </w:p>
    <w:p w14:paraId="5B597972" w14:textId="77777777" w:rsidR="000F694A" w:rsidRPr="000F694A" w:rsidRDefault="000F694A" w:rsidP="000F694A">
      <w:pPr>
        <w:spacing w:line="240" w:lineRule="auto"/>
        <w:jc w:val="left"/>
        <w:rPr>
          <w:rStyle w:val="nfasissutil"/>
        </w:rPr>
      </w:pPr>
      <w:r w:rsidRPr="000F694A">
        <w:rPr>
          <w:rStyle w:val="nfasissutil"/>
        </w:rPr>
        <w:t xml:space="preserve">        for (int i=0; i&lt;texts.length; i++) {</w:t>
      </w:r>
    </w:p>
    <w:p w14:paraId="1294DEB6" w14:textId="77777777" w:rsidR="000F694A" w:rsidRPr="000F694A" w:rsidRDefault="000F694A" w:rsidP="000F694A">
      <w:pPr>
        <w:spacing w:line="240" w:lineRule="auto"/>
        <w:jc w:val="left"/>
        <w:rPr>
          <w:rStyle w:val="nfasissutil"/>
        </w:rPr>
      </w:pPr>
      <w:r w:rsidRPr="000F694A">
        <w:rPr>
          <w:rStyle w:val="nfasissutil"/>
        </w:rPr>
        <w:t xml:space="preserve">          Option b = new Option(texts[i][1], x, y + h + 5 + (h + 5)*i, w, h);</w:t>
      </w:r>
    </w:p>
    <w:p w14:paraId="7430ACDA" w14:textId="77777777" w:rsidR="000F694A" w:rsidRPr="000F694A" w:rsidRDefault="000F694A" w:rsidP="000F694A">
      <w:pPr>
        <w:spacing w:line="240" w:lineRule="auto"/>
        <w:jc w:val="left"/>
        <w:rPr>
          <w:rStyle w:val="nfasissutil"/>
        </w:rPr>
      </w:pPr>
      <w:r w:rsidRPr="000F694A">
        <w:rPr>
          <w:rStyle w:val="nfasissutil"/>
        </w:rPr>
        <w:t xml:space="preserve">          options.add(b);</w:t>
      </w:r>
    </w:p>
    <w:p w14:paraId="0A642501" w14:textId="77777777" w:rsidR="000F694A" w:rsidRPr="000F694A" w:rsidRDefault="000F694A" w:rsidP="000F694A">
      <w:pPr>
        <w:spacing w:line="240" w:lineRule="auto"/>
        <w:jc w:val="left"/>
        <w:rPr>
          <w:rStyle w:val="nfasissutil"/>
        </w:rPr>
      </w:pPr>
      <w:r w:rsidRPr="000F694A">
        <w:rPr>
          <w:rStyle w:val="nfasissutil"/>
        </w:rPr>
        <w:t xml:space="preserve">          if (i==3) {</w:t>
      </w:r>
    </w:p>
    <w:p w14:paraId="3EEC49F1" w14:textId="77777777" w:rsidR="000F694A" w:rsidRPr="000F694A" w:rsidRDefault="000F694A" w:rsidP="000F694A">
      <w:pPr>
        <w:spacing w:line="240" w:lineRule="auto"/>
        <w:jc w:val="left"/>
        <w:rPr>
          <w:rStyle w:val="nfasissutil"/>
        </w:rPr>
      </w:pPr>
      <w:r w:rsidRPr="000F694A">
        <w:rPr>
          <w:rStyle w:val="nfasissutil"/>
        </w:rPr>
        <w:t xml:space="preserve">            break;</w:t>
      </w:r>
    </w:p>
    <w:p w14:paraId="09DD6D55" w14:textId="77777777" w:rsidR="000F694A" w:rsidRPr="000F694A" w:rsidRDefault="000F694A" w:rsidP="000F694A">
      <w:pPr>
        <w:spacing w:line="240" w:lineRule="auto"/>
        <w:jc w:val="left"/>
        <w:rPr>
          <w:rStyle w:val="nfasissutil"/>
        </w:rPr>
      </w:pPr>
      <w:r w:rsidRPr="000F694A">
        <w:rPr>
          <w:rStyle w:val="nfasissutil"/>
        </w:rPr>
        <w:t xml:space="preserve">          }</w:t>
      </w:r>
    </w:p>
    <w:p w14:paraId="0EB813FF" w14:textId="77777777" w:rsidR="000F694A" w:rsidRPr="000F694A" w:rsidRDefault="000F694A" w:rsidP="000F694A">
      <w:pPr>
        <w:spacing w:line="240" w:lineRule="auto"/>
        <w:jc w:val="left"/>
        <w:rPr>
          <w:rStyle w:val="nfasissutil"/>
        </w:rPr>
      </w:pPr>
      <w:r w:rsidRPr="000F694A">
        <w:rPr>
          <w:rStyle w:val="nfasissutil"/>
        </w:rPr>
        <w:t xml:space="preserve">        }</w:t>
      </w:r>
    </w:p>
    <w:p w14:paraId="46E3E75E" w14:textId="77777777" w:rsidR="000F694A" w:rsidRPr="000F694A" w:rsidRDefault="000F694A" w:rsidP="000F694A">
      <w:pPr>
        <w:spacing w:line="240" w:lineRule="auto"/>
        <w:jc w:val="left"/>
        <w:rPr>
          <w:rStyle w:val="nfasissutil"/>
        </w:rPr>
      </w:pPr>
      <w:r w:rsidRPr="000F694A">
        <w:rPr>
          <w:rStyle w:val="nfasissutil"/>
        </w:rPr>
        <w:t xml:space="preserve">      }</w:t>
      </w:r>
    </w:p>
    <w:p w14:paraId="302FD0CC" w14:textId="77777777" w:rsidR="000F694A" w:rsidRPr="000F694A" w:rsidRDefault="000F694A" w:rsidP="000F694A">
      <w:pPr>
        <w:spacing w:line="240" w:lineRule="auto"/>
        <w:jc w:val="left"/>
        <w:rPr>
          <w:rStyle w:val="nfasissutil"/>
        </w:rPr>
      </w:pPr>
      <w:r w:rsidRPr="000F694A">
        <w:rPr>
          <w:rStyle w:val="nfasissutil"/>
        </w:rPr>
        <w:t xml:space="preserve">    } else {</w:t>
      </w:r>
    </w:p>
    <w:p w14:paraId="3569FF2C" w14:textId="77777777" w:rsidR="000F694A" w:rsidRPr="000F694A" w:rsidRDefault="000F694A" w:rsidP="000F694A">
      <w:pPr>
        <w:spacing w:line="240" w:lineRule="auto"/>
        <w:jc w:val="left"/>
        <w:rPr>
          <w:rStyle w:val="nfasissutil"/>
        </w:rPr>
      </w:pPr>
      <w:r w:rsidRPr="000F694A">
        <w:rPr>
          <w:rStyle w:val="nfasissutil"/>
        </w:rPr>
        <w:t xml:space="preserve">      options.clear();</w:t>
      </w:r>
    </w:p>
    <w:p w14:paraId="3E6F0563" w14:textId="77777777" w:rsidR="000F694A" w:rsidRPr="000F694A" w:rsidRDefault="000F694A" w:rsidP="000F694A">
      <w:pPr>
        <w:spacing w:line="240" w:lineRule="auto"/>
        <w:jc w:val="left"/>
        <w:rPr>
          <w:rStyle w:val="nfasissutil"/>
        </w:rPr>
      </w:pPr>
      <w:r w:rsidRPr="000F694A">
        <w:rPr>
          <w:rStyle w:val="nfasissutil"/>
        </w:rPr>
        <w:lastRenderedPageBreak/>
        <w:t xml:space="preserve">    }</w:t>
      </w:r>
    </w:p>
    <w:p w14:paraId="442E8EF7" w14:textId="77777777" w:rsidR="000F694A" w:rsidRPr="000F694A" w:rsidRDefault="000F694A" w:rsidP="000F694A">
      <w:pPr>
        <w:spacing w:line="240" w:lineRule="auto"/>
        <w:jc w:val="left"/>
        <w:rPr>
          <w:rStyle w:val="nfasissutil"/>
        </w:rPr>
      </w:pPr>
      <w:r w:rsidRPr="000F694A">
        <w:rPr>
          <w:rStyle w:val="nfasissutil"/>
        </w:rPr>
        <w:t xml:space="preserve">  }</w:t>
      </w:r>
    </w:p>
    <w:p w14:paraId="492F7811" w14:textId="77777777" w:rsidR="000F694A" w:rsidRPr="000F694A" w:rsidRDefault="000F694A" w:rsidP="000F694A">
      <w:pPr>
        <w:spacing w:line="240" w:lineRule="auto"/>
        <w:jc w:val="left"/>
        <w:rPr>
          <w:rStyle w:val="nfasissutil"/>
        </w:rPr>
      </w:pPr>
    </w:p>
    <w:p w14:paraId="3D1DF1F4" w14:textId="77777777" w:rsidR="000F694A" w:rsidRPr="000F694A" w:rsidRDefault="000F694A" w:rsidP="000F694A">
      <w:pPr>
        <w:spacing w:line="240" w:lineRule="auto"/>
        <w:jc w:val="left"/>
        <w:rPr>
          <w:rStyle w:val="nfasissutil"/>
        </w:rPr>
      </w:pPr>
      <w:r w:rsidRPr="000F694A">
        <w:rPr>
          <w:rStyle w:val="nfasissutil"/>
        </w:rPr>
        <w:t xml:space="preserve">  boolean mouseOverButtons() {</w:t>
      </w:r>
    </w:p>
    <w:p w14:paraId="40D7E5F2" w14:textId="77777777" w:rsidR="000F694A" w:rsidRPr="000F694A" w:rsidRDefault="000F694A" w:rsidP="000F694A">
      <w:pPr>
        <w:spacing w:line="240" w:lineRule="auto"/>
        <w:jc w:val="left"/>
        <w:rPr>
          <w:rStyle w:val="nfasissutil"/>
        </w:rPr>
      </w:pPr>
      <w:r w:rsidRPr="000F694A">
        <w:rPr>
          <w:rStyle w:val="nfasissutil"/>
        </w:rPr>
        <w:t xml:space="preserve">    for (Option b : options) {</w:t>
      </w:r>
    </w:p>
    <w:p w14:paraId="359D599E" w14:textId="77777777" w:rsidR="000F694A" w:rsidRPr="000F694A" w:rsidRDefault="000F694A" w:rsidP="000F694A">
      <w:pPr>
        <w:spacing w:line="240" w:lineRule="auto"/>
        <w:jc w:val="left"/>
        <w:rPr>
          <w:rStyle w:val="nfasissutil"/>
        </w:rPr>
      </w:pPr>
      <w:r w:rsidRPr="000F694A">
        <w:rPr>
          <w:rStyle w:val="nfasissutil"/>
        </w:rPr>
        <w:t xml:space="preserve">      if (b.mouseOverButton()) {</w:t>
      </w:r>
    </w:p>
    <w:p w14:paraId="7083E108" w14:textId="77777777" w:rsidR="000F694A" w:rsidRPr="000F694A" w:rsidRDefault="000F694A" w:rsidP="000F694A">
      <w:pPr>
        <w:spacing w:line="240" w:lineRule="auto"/>
        <w:jc w:val="left"/>
        <w:rPr>
          <w:rStyle w:val="nfasissutil"/>
        </w:rPr>
      </w:pPr>
      <w:r w:rsidRPr="000F694A">
        <w:rPr>
          <w:rStyle w:val="nfasissutil"/>
        </w:rPr>
        <w:t xml:space="preserve">        return true;</w:t>
      </w:r>
    </w:p>
    <w:p w14:paraId="0E5CD98F" w14:textId="77777777" w:rsidR="000F694A" w:rsidRPr="000F694A" w:rsidRDefault="000F694A" w:rsidP="000F694A">
      <w:pPr>
        <w:spacing w:line="240" w:lineRule="auto"/>
        <w:jc w:val="left"/>
        <w:rPr>
          <w:rStyle w:val="nfasissutil"/>
        </w:rPr>
      </w:pPr>
      <w:r w:rsidRPr="000F694A">
        <w:rPr>
          <w:rStyle w:val="nfasissutil"/>
        </w:rPr>
        <w:t xml:space="preserve">      }</w:t>
      </w:r>
    </w:p>
    <w:p w14:paraId="1B12FAEC" w14:textId="77777777" w:rsidR="000F694A" w:rsidRPr="000F694A" w:rsidRDefault="000F694A" w:rsidP="000F694A">
      <w:pPr>
        <w:spacing w:line="240" w:lineRule="auto"/>
        <w:jc w:val="left"/>
        <w:rPr>
          <w:rStyle w:val="nfasissutil"/>
        </w:rPr>
      </w:pPr>
      <w:r w:rsidRPr="000F694A">
        <w:rPr>
          <w:rStyle w:val="nfasissutil"/>
        </w:rPr>
        <w:t xml:space="preserve">    }</w:t>
      </w:r>
    </w:p>
    <w:p w14:paraId="4230FD83" w14:textId="77777777" w:rsidR="000F694A" w:rsidRPr="000F694A" w:rsidRDefault="000F694A" w:rsidP="000F694A">
      <w:pPr>
        <w:spacing w:line="240" w:lineRule="auto"/>
        <w:jc w:val="left"/>
        <w:rPr>
          <w:rStyle w:val="nfasissutil"/>
        </w:rPr>
      </w:pPr>
      <w:r w:rsidRPr="000F694A">
        <w:rPr>
          <w:rStyle w:val="nfasissutil"/>
        </w:rPr>
        <w:t xml:space="preserve">    return false;</w:t>
      </w:r>
    </w:p>
    <w:p w14:paraId="6C7A52E5" w14:textId="77777777" w:rsidR="000F694A" w:rsidRPr="000F694A" w:rsidRDefault="000F694A" w:rsidP="000F694A">
      <w:pPr>
        <w:spacing w:line="240" w:lineRule="auto"/>
        <w:jc w:val="left"/>
        <w:rPr>
          <w:rStyle w:val="nfasissutil"/>
        </w:rPr>
      </w:pPr>
      <w:r w:rsidRPr="000F694A">
        <w:rPr>
          <w:rStyle w:val="nfasissutil"/>
        </w:rPr>
        <w:t xml:space="preserve">  }</w:t>
      </w:r>
    </w:p>
    <w:p w14:paraId="2BCAFFE6" w14:textId="77777777" w:rsidR="000F694A" w:rsidRPr="000F694A" w:rsidRDefault="000F694A" w:rsidP="000F694A">
      <w:pPr>
        <w:spacing w:line="240" w:lineRule="auto"/>
        <w:jc w:val="left"/>
        <w:rPr>
          <w:rStyle w:val="nfasissutil"/>
        </w:rPr>
      </w:pPr>
    </w:p>
    <w:p w14:paraId="25C7D2D4" w14:textId="77777777" w:rsidR="000F694A" w:rsidRPr="000F694A" w:rsidRDefault="000F694A" w:rsidP="000F694A">
      <w:pPr>
        <w:spacing w:line="240" w:lineRule="auto"/>
        <w:jc w:val="left"/>
        <w:rPr>
          <w:rStyle w:val="nfasissutil"/>
        </w:rPr>
      </w:pPr>
      <w:r w:rsidRPr="000F694A">
        <w:rPr>
          <w:rStyle w:val="nfasissutil"/>
        </w:rPr>
        <w:t xml:space="preserve">  void buttonPressed() {</w:t>
      </w:r>
    </w:p>
    <w:p w14:paraId="7DEFD24C" w14:textId="77777777" w:rsidR="000F694A" w:rsidRPr="000F694A" w:rsidRDefault="000F694A" w:rsidP="000F694A">
      <w:pPr>
        <w:spacing w:line="240" w:lineRule="auto"/>
        <w:jc w:val="left"/>
        <w:rPr>
          <w:rStyle w:val="nfasissutil"/>
        </w:rPr>
      </w:pPr>
      <w:r w:rsidRPr="000F694A">
        <w:rPr>
          <w:rStyle w:val="nfasissutil"/>
        </w:rPr>
        <w:t xml:space="preserve">    boolean pressed = false;</w:t>
      </w:r>
    </w:p>
    <w:p w14:paraId="7463B228" w14:textId="77777777" w:rsidR="000F694A" w:rsidRPr="000F694A" w:rsidRDefault="000F694A" w:rsidP="000F694A">
      <w:pPr>
        <w:spacing w:line="240" w:lineRule="auto"/>
        <w:jc w:val="left"/>
        <w:rPr>
          <w:rStyle w:val="nfasissutil"/>
        </w:rPr>
      </w:pPr>
      <w:r w:rsidRPr="000F694A">
        <w:rPr>
          <w:rStyle w:val="nfasissutil"/>
        </w:rPr>
        <w:t xml:space="preserve">    for (Option b : options) {</w:t>
      </w:r>
    </w:p>
    <w:p w14:paraId="2FB68ECF" w14:textId="77777777" w:rsidR="000F694A" w:rsidRPr="000F694A" w:rsidRDefault="000F694A" w:rsidP="000F694A">
      <w:pPr>
        <w:spacing w:line="240" w:lineRule="auto"/>
        <w:jc w:val="left"/>
        <w:rPr>
          <w:rStyle w:val="nfasissutil"/>
        </w:rPr>
      </w:pPr>
      <w:r w:rsidRPr="000F694A">
        <w:rPr>
          <w:rStyle w:val="nfasissutil"/>
        </w:rPr>
        <w:t xml:space="preserve">      if (b.mouseOverButton()) {</w:t>
      </w:r>
    </w:p>
    <w:p w14:paraId="099172CB" w14:textId="77777777" w:rsidR="000F694A" w:rsidRPr="000F694A" w:rsidRDefault="000F694A" w:rsidP="000F694A">
      <w:pPr>
        <w:spacing w:line="240" w:lineRule="auto"/>
        <w:jc w:val="left"/>
        <w:rPr>
          <w:rStyle w:val="nfasissutil"/>
        </w:rPr>
      </w:pPr>
      <w:r w:rsidRPr="000F694A">
        <w:rPr>
          <w:rStyle w:val="nfasissutil"/>
        </w:rPr>
        <w:t xml:space="preserve">        this.textField.text = b.textBoto;</w:t>
      </w:r>
    </w:p>
    <w:p w14:paraId="2BED9630" w14:textId="77777777" w:rsidR="000F694A" w:rsidRPr="000F694A" w:rsidRDefault="000F694A" w:rsidP="000F694A">
      <w:pPr>
        <w:spacing w:line="240" w:lineRule="auto"/>
        <w:jc w:val="left"/>
        <w:rPr>
          <w:rStyle w:val="nfasissutil"/>
        </w:rPr>
      </w:pPr>
      <w:r w:rsidRPr="000F694A">
        <w:rPr>
          <w:rStyle w:val="nfasissutil"/>
        </w:rPr>
        <w:t xml:space="preserve">        this.selectedValue  = b.textBoto;</w:t>
      </w:r>
    </w:p>
    <w:p w14:paraId="54A76B01" w14:textId="77777777" w:rsidR="000F694A" w:rsidRPr="000F694A" w:rsidRDefault="000F694A" w:rsidP="000F694A">
      <w:pPr>
        <w:spacing w:line="240" w:lineRule="auto"/>
        <w:jc w:val="left"/>
        <w:rPr>
          <w:rStyle w:val="nfasissutil"/>
        </w:rPr>
      </w:pPr>
      <w:r w:rsidRPr="000F694A">
        <w:rPr>
          <w:rStyle w:val="nfasissutil"/>
        </w:rPr>
        <w:t xml:space="preserve">        for (int i=0; i&lt;texts.length; i++) {</w:t>
      </w:r>
    </w:p>
    <w:p w14:paraId="35C0EEB7" w14:textId="77777777" w:rsidR="000F694A" w:rsidRPr="000F694A" w:rsidRDefault="000F694A" w:rsidP="000F694A">
      <w:pPr>
        <w:spacing w:line="240" w:lineRule="auto"/>
        <w:jc w:val="left"/>
        <w:rPr>
          <w:rStyle w:val="nfasissutil"/>
        </w:rPr>
      </w:pPr>
      <w:r w:rsidRPr="000F694A">
        <w:rPr>
          <w:rStyle w:val="nfasissutil"/>
        </w:rPr>
        <w:t xml:space="preserve">          if (texts[i][1].equals(this.selectedValue)) {</w:t>
      </w:r>
    </w:p>
    <w:p w14:paraId="4592A4CB" w14:textId="77777777" w:rsidR="000F694A" w:rsidRPr="000F694A" w:rsidRDefault="000F694A" w:rsidP="000F694A">
      <w:pPr>
        <w:spacing w:line="240" w:lineRule="auto"/>
        <w:jc w:val="left"/>
        <w:rPr>
          <w:rStyle w:val="nfasissutil"/>
        </w:rPr>
      </w:pPr>
      <w:r w:rsidRPr="000F694A">
        <w:rPr>
          <w:rStyle w:val="nfasissutil"/>
        </w:rPr>
        <w:t xml:space="preserve">            this.selectedId = texts[i][0];</w:t>
      </w:r>
    </w:p>
    <w:p w14:paraId="25C8D012" w14:textId="77777777" w:rsidR="000F694A" w:rsidRPr="000F694A" w:rsidRDefault="000F694A" w:rsidP="000F694A">
      <w:pPr>
        <w:spacing w:line="240" w:lineRule="auto"/>
        <w:jc w:val="left"/>
        <w:rPr>
          <w:rStyle w:val="nfasissutil"/>
        </w:rPr>
      </w:pPr>
      <w:r w:rsidRPr="000F694A">
        <w:rPr>
          <w:rStyle w:val="nfasissutil"/>
        </w:rPr>
        <w:t xml:space="preserve">            break;</w:t>
      </w:r>
    </w:p>
    <w:p w14:paraId="23E31197" w14:textId="77777777" w:rsidR="000F694A" w:rsidRPr="000F694A" w:rsidRDefault="000F694A" w:rsidP="000F694A">
      <w:pPr>
        <w:spacing w:line="240" w:lineRule="auto"/>
        <w:jc w:val="left"/>
        <w:rPr>
          <w:rStyle w:val="nfasissutil"/>
        </w:rPr>
      </w:pPr>
      <w:r w:rsidRPr="000F694A">
        <w:rPr>
          <w:rStyle w:val="nfasissutil"/>
        </w:rPr>
        <w:t xml:space="preserve">          }</w:t>
      </w:r>
    </w:p>
    <w:p w14:paraId="59269988" w14:textId="77777777" w:rsidR="000F694A" w:rsidRPr="000F694A" w:rsidRDefault="000F694A" w:rsidP="000F694A">
      <w:pPr>
        <w:spacing w:line="240" w:lineRule="auto"/>
        <w:jc w:val="left"/>
        <w:rPr>
          <w:rStyle w:val="nfasissutil"/>
        </w:rPr>
      </w:pPr>
      <w:r w:rsidRPr="000F694A">
        <w:rPr>
          <w:rStyle w:val="nfasissutil"/>
        </w:rPr>
        <w:t xml:space="preserve">        }</w:t>
      </w:r>
    </w:p>
    <w:p w14:paraId="38DCE1C7" w14:textId="77777777" w:rsidR="000F694A" w:rsidRPr="000F694A" w:rsidRDefault="000F694A" w:rsidP="000F694A">
      <w:pPr>
        <w:spacing w:line="240" w:lineRule="auto"/>
        <w:jc w:val="left"/>
        <w:rPr>
          <w:rStyle w:val="nfasissutil"/>
        </w:rPr>
      </w:pPr>
      <w:r w:rsidRPr="000F694A">
        <w:rPr>
          <w:rStyle w:val="nfasissutil"/>
        </w:rPr>
        <w:t xml:space="preserve">        pressed = true;</w:t>
      </w:r>
    </w:p>
    <w:p w14:paraId="0CCE744D" w14:textId="77777777" w:rsidR="000F694A" w:rsidRPr="000F694A" w:rsidRDefault="000F694A" w:rsidP="000F694A">
      <w:pPr>
        <w:spacing w:line="240" w:lineRule="auto"/>
        <w:jc w:val="left"/>
        <w:rPr>
          <w:rStyle w:val="nfasissutil"/>
        </w:rPr>
      </w:pPr>
      <w:r w:rsidRPr="000F694A">
        <w:rPr>
          <w:rStyle w:val="nfasissutil"/>
        </w:rPr>
        <w:t xml:space="preserve">      }</w:t>
      </w:r>
    </w:p>
    <w:p w14:paraId="67505BC0" w14:textId="77777777" w:rsidR="000F694A" w:rsidRPr="000F694A" w:rsidRDefault="000F694A" w:rsidP="000F694A">
      <w:pPr>
        <w:spacing w:line="240" w:lineRule="auto"/>
        <w:jc w:val="left"/>
        <w:rPr>
          <w:rStyle w:val="nfasissutil"/>
        </w:rPr>
      </w:pPr>
      <w:r w:rsidRPr="000F694A">
        <w:rPr>
          <w:rStyle w:val="nfasissutil"/>
        </w:rPr>
        <w:t xml:space="preserve">    }</w:t>
      </w:r>
    </w:p>
    <w:p w14:paraId="10DCD448" w14:textId="77777777" w:rsidR="000F694A" w:rsidRPr="000F694A" w:rsidRDefault="000F694A" w:rsidP="000F694A">
      <w:pPr>
        <w:spacing w:line="240" w:lineRule="auto"/>
        <w:jc w:val="left"/>
        <w:rPr>
          <w:rStyle w:val="nfasissutil"/>
        </w:rPr>
      </w:pPr>
      <w:r w:rsidRPr="000F694A">
        <w:rPr>
          <w:rStyle w:val="nfasissutil"/>
        </w:rPr>
        <w:t xml:space="preserve">    if (pressed) {</w:t>
      </w:r>
    </w:p>
    <w:p w14:paraId="02C8877B" w14:textId="77777777" w:rsidR="000F694A" w:rsidRPr="000F694A" w:rsidRDefault="000F694A" w:rsidP="000F694A">
      <w:pPr>
        <w:spacing w:line="240" w:lineRule="auto"/>
        <w:jc w:val="left"/>
        <w:rPr>
          <w:rStyle w:val="nfasissutil"/>
        </w:rPr>
      </w:pPr>
      <w:r w:rsidRPr="000F694A">
        <w:rPr>
          <w:rStyle w:val="nfasissutil"/>
        </w:rPr>
        <w:t xml:space="preserve">      options.clear();</w:t>
      </w:r>
    </w:p>
    <w:p w14:paraId="62022B6F"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0849328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B24DA94" w14:textId="77777777" w:rsidR="000F694A" w:rsidRPr="000F694A" w:rsidRDefault="000F694A" w:rsidP="000F694A">
      <w:pPr>
        <w:spacing w:line="240" w:lineRule="auto"/>
        <w:jc w:val="left"/>
        <w:rPr>
          <w:rStyle w:val="nfasissutil"/>
          <w:lang w:val="es-ES"/>
        </w:rPr>
      </w:pPr>
    </w:p>
    <w:p w14:paraId="4FE26909" w14:textId="77777777" w:rsidR="000F694A" w:rsidRPr="000F694A" w:rsidRDefault="000F694A" w:rsidP="000F694A">
      <w:pPr>
        <w:spacing w:line="240" w:lineRule="auto"/>
        <w:jc w:val="left"/>
        <w:rPr>
          <w:rStyle w:val="nfasissutil"/>
          <w:lang w:val="es-ES"/>
        </w:rPr>
      </w:pPr>
    </w:p>
    <w:p w14:paraId="3BE44F1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void mouseOn() {</w:t>
      </w:r>
    </w:p>
    <w:p w14:paraId="40BC0B5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Pulsar encima del textField</w:t>
      </w:r>
    </w:p>
    <w:p w14:paraId="090CC3FB"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this.textField.isPressed();</w:t>
      </w:r>
    </w:p>
    <w:p w14:paraId="49C73BD1" w14:textId="77777777" w:rsidR="000F694A" w:rsidRPr="000F694A" w:rsidRDefault="000F694A" w:rsidP="000F694A">
      <w:pPr>
        <w:spacing w:line="240" w:lineRule="auto"/>
        <w:jc w:val="left"/>
        <w:rPr>
          <w:rStyle w:val="nfasissutil"/>
        </w:rPr>
      </w:pPr>
      <w:r w:rsidRPr="000F694A">
        <w:rPr>
          <w:rStyle w:val="nfasissutil"/>
        </w:rPr>
        <w:t xml:space="preserve">    this.buttonPressed();</w:t>
      </w:r>
    </w:p>
    <w:p w14:paraId="7B4E8D46" w14:textId="77777777" w:rsidR="000F694A" w:rsidRPr="000F694A" w:rsidRDefault="000F694A" w:rsidP="000F694A">
      <w:pPr>
        <w:spacing w:line="240" w:lineRule="auto"/>
        <w:jc w:val="left"/>
        <w:rPr>
          <w:rStyle w:val="nfasissutil"/>
        </w:rPr>
      </w:pPr>
    </w:p>
    <w:p w14:paraId="0F8EBA28" w14:textId="77777777" w:rsidR="000F694A" w:rsidRPr="000F694A" w:rsidRDefault="000F694A" w:rsidP="000F694A">
      <w:pPr>
        <w:spacing w:line="240" w:lineRule="auto"/>
        <w:jc w:val="left"/>
        <w:rPr>
          <w:rStyle w:val="nfasissutil"/>
        </w:rPr>
      </w:pPr>
      <w:r w:rsidRPr="000F694A">
        <w:rPr>
          <w:rStyle w:val="nfasissutil"/>
        </w:rPr>
        <w:t xml:space="preserve">    if (this.textField.selected) {</w:t>
      </w:r>
    </w:p>
    <w:p w14:paraId="71885098" w14:textId="77777777" w:rsidR="000F694A" w:rsidRPr="000F694A" w:rsidRDefault="000F694A" w:rsidP="000F694A">
      <w:pPr>
        <w:spacing w:line="240" w:lineRule="auto"/>
        <w:jc w:val="left"/>
        <w:rPr>
          <w:rStyle w:val="nfasissutil"/>
        </w:rPr>
      </w:pPr>
      <w:r w:rsidRPr="000F694A">
        <w:rPr>
          <w:rStyle w:val="nfasissutil"/>
        </w:rPr>
        <w:t xml:space="preserve">      this.update();</w:t>
      </w:r>
    </w:p>
    <w:p w14:paraId="1588BCAD"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else {</w:t>
      </w:r>
    </w:p>
    <w:p w14:paraId="39BAEA3A"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this.options.clear();</w:t>
      </w:r>
    </w:p>
    <w:p w14:paraId="52B88172" w14:textId="77777777" w:rsidR="000F694A" w:rsidRPr="000F694A" w:rsidRDefault="000F694A" w:rsidP="000F694A">
      <w:pPr>
        <w:spacing w:line="240" w:lineRule="auto"/>
        <w:jc w:val="left"/>
        <w:rPr>
          <w:rStyle w:val="nfasissutil"/>
        </w:rPr>
      </w:pPr>
      <w:r w:rsidRPr="000F694A">
        <w:rPr>
          <w:rStyle w:val="nfasissutil"/>
        </w:rPr>
        <w:t xml:space="preserve">    }</w:t>
      </w:r>
    </w:p>
    <w:p w14:paraId="0B4ACC1B" w14:textId="77777777" w:rsidR="000F694A" w:rsidRPr="000F694A" w:rsidRDefault="000F694A" w:rsidP="000F694A">
      <w:pPr>
        <w:spacing w:line="240" w:lineRule="auto"/>
        <w:jc w:val="left"/>
        <w:rPr>
          <w:rStyle w:val="nfasissutil"/>
        </w:rPr>
      </w:pPr>
      <w:r w:rsidRPr="000F694A">
        <w:rPr>
          <w:rStyle w:val="nfasissutil"/>
        </w:rPr>
        <w:t xml:space="preserve">  }</w:t>
      </w:r>
    </w:p>
    <w:p w14:paraId="4F84EB8B" w14:textId="77777777" w:rsidR="000F694A" w:rsidRPr="000F694A" w:rsidRDefault="000F694A" w:rsidP="000F694A">
      <w:pPr>
        <w:spacing w:line="240" w:lineRule="auto"/>
        <w:jc w:val="left"/>
        <w:rPr>
          <w:rStyle w:val="nfasissutil"/>
        </w:rPr>
      </w:pPr>
    </w:p>
    <w:p w14:paraId="394D1521" w14:textId="77777777" w:rsidR="000F694A" w:rsidRPr="000F694A" w:rsidRDefault="000F694A" w:rsidP="000F694A">
      <w:pPr>
        <w:spacing w:line="240" w:lineRule="auto"/>
        <w:jc w:val="left"/>
        <w:rPr>
          <w:rStyle w:val="nfasissutil"/>
        </w:rPr>
      </w:pPr>
      <w:r w:rsidRPr="000F694A">
        <w:rPr>
          <w:rStyle w:val="nfasissutil"/>
        </w:rPr>
        <w:t xml:space="preserve">  void keyOn() {</w:t>
      </w:r>
    </w:p>
    <w:p w14:paraId="5D306076" w14:textId="77777777" w:rsidR="000F694A" w:rsidRPr="000F694A" w:rsidRDefault="000F694A" w:rsidP="000F694A">
      <w:pPr>
        <w:spacing w:line="240" w:lineRule="auto"/>
        <w:jc w:val="left"/>
        <w:rPr>
          <w:rStyle w:val="nfasissutil"/>
        </w:rPr>
      </w:pPr>
      <w:r w:rsidRPr="000F694A">
        <w:rPr>
          <w:rStyle w:val="nfasissutil"/>
        </w:rPr>
        <w:t xml:space="preserve">    if (this.textField.selected) {</w:t>
      </w:r>
    </w:p>
    <w:p w14:paraId="23F18807" w14:textId="77777777" w:rsidR="000F694A" w:rsidRPr="000F694A" w:rsidRDefault="000F694A" w:rsidP="000F694A">
      <w:pPr>
        <w:spacing w:line="240" w:lineRule="auto"/>
        <w:jc w:val="left"/>
        <w:rPr>
          <w:rStyle w:val="nfasissutil"/>
        </w:rPr>
      </w:pPr>
      <w:r w:rsidRPr="000F694A">
        <w:rPr>
          <w:rStyle w:val="nfasissutil"/>
        </w:rPr>
        <w:t xml:space="preserve">      this.textField.keyPressed(key, (int)keyCode);</w:t>
      </w:r>
    </w:p>
    <w:p w14:paraId="03FC435F"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this.update();</w:t>
      </w:r>
    </w:p>
    <w:p w14:paraId="7FB14A4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F7BA3E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A3620D1" w14:textId="554B45DB" w:rsidR="000F694A" w:rsidRDefault="000F694A" w:rsidP="000F694A">
      <w:pPr>
        <w:spacing w:line="240" w:lineRule="auto"/>
        <w:jc w:val="left"/>
        <w:rPr>
          <w:rStyle w:val="nfasissutil"/>
          <w:lang w:val="es-ES"/>
        </w:rPr>
      </w:pPr>
      <w:r w:rsidRPr="000F694A">
        <w:rPr>
          <w:rStyle w:val="nfasissutil"/>
          <w:lang w:val="es-ES"/>
        </w:rPr>
        <w:lastRenderedPageBreak/>
        <w:t>}</w:t>
      </w:r>
    </w:p>
    <w:p w14:paraId="49F0E644" w14:textId="77777777" w:rsidR="000F694A" w:rsidRDefault="000F694A" w:rsidP="000F694A">
      <w:pPr>
        <w:spacing w:line="240" w:lineRule="auto"/>
        <w:jc w:val="left"/>
        <w:rPr>
          <w:rStyle w:val="nfasissutil"/>
          <w:lang w:val="es-ES"/>
        </w:rPr>
      </w:pPr>
    </w:p>
    <w:p w14:paraId="60143C7C" w14:textId="4365A0FC" w:rsidR="000F694A" w:rsidRDefault="000F694A" w:rsidP="000F694A">
      <w:pPr>
        <w:spacing w:line="240" w:lineRule="auto"/>
        <w:jc w:val="left"/>
        <w:rPr>
          <w:rStyle w:val="nfasissutil"/>
          <w:b/>
          <w:bCs/>
          <w:lang w:val="es-ES"/>
        </w:rPr>
      </w:pPr>
      <w:r>
        <w:rPr>
          <w:rStyle w:val="nfasissutil"/>
          <w:b/>
          <w:bCs/>
          <w:lang w:val="es-ES"/>
        </w:rPr>
        <w:t>ShowImage</w:t>
      </w:r>
    </w:p>
    <w:p w14:paraId="52556986" w14:textId="77777777" w:rsidR="000F694A" w:rsidRDefault="000F694A" w:rsidP="000F694A">
      <w:pPr>
        <w:spacing w:line="240" w:lineRule="auto"/>
        <w:jc w:val="left"/>
        <w:rPr>
          <w:rStyle w:val="nfasissutil"/>
          <w:b/>
          <w:bCs/>
          <w:lang w:val="es-ES"/>
        </w:rPr>
      </w:pPr>
    </w:p>
    <w:p w14:paraId="091BC202" w14:textId="77777777" w:rsidR="000F694A" w:rsidRPr="000F694A" w:rsidRDefault="000F694A" w:rsidP="000F694A">
      <w:pPr>
        <w:spacing w:line="240" w:lineRule="auto"/>
        <w:jc w:val="left"/>
        <w:rPr>
          <w:rStyle w:val="nfasissutil"/>
          <w:lang w:val="es-ES"/>
        </w:rPr>
      </w:pPr>
    </w:p>
    <w:p w14:paraId="08EE788F" w14:textId="77777777" w:rsidR="000F694A" w:rsidRPr="000F694A" w:rsidRDefault="000F694A" w:rsidP="000F694A">
      <w:pPr>
        <w:spacing w:line="240" w:lineRule="auto"/>
        <w:jc w:val="left"/>
        <w:rPr>
          <w:rStyle w:val="nfasissutil"/>
        </w:rPr>
      </w:pPr>
      <w:r w:rsidRPr="000F694A">
        <w:rPr>
          <w:rStyle w:val="nfasissutil"/>
        </w:rPr>
        <w:t>class ShowImage {</w:t>
      </w:r>
    </w:p>
    <w:p w14:paraId="3F93B168" w14:textId="77777777" w:rsidR="000F694A" w:rsidRPr="000F694A" w:rsidRDefault="000F694A" w:rsidP="000F694A">
      <w:pPr>
        <w:spacing w:line="240" w:lineRule="auto"/>
        <w:jc w:val="left"/>
        <w:rPr>
          <w:rStyle w:val="nfasissutil"/>
        </w:rPr>
      </w:pPr>
    </w:p>
    <w:p w14:paraId="2009CA1C" w14:textId="77777777" w:rsidR="000F694A" w:rsidRPr="000F694A" w:rsidRDefault="000F694A" w:rsidP="000F694A">
      <w:pPr>
        <w:spacing w:line="240" w:lineRule="auto"/>
        <w:jc w:val="left"/>
        <w:rPr>
          <w:rStyle w:val="nfasissutil"/>
        </w:rPr>
      </w:pPr>
      <w:r w:rsidRPr="000F694A">
        <w:rPr>
          <w:rStyle w:val="nfasissutil"/>
        </w:rPr>
        <w:t xml:space="preserve">  // Dimensions</w:t>
      </w:r>
    </w:p>
    <w:p w14:paraId="329B5A28" w14:textId="77777777" w:rsidR="000F694A" w:rsidRPr="000F694A" w:rsidRDefault="000F694A" w:rsidP="000F694A">
      <w:pPr>
        <w:spacing w:line="240" w:lineRule="auto"/>
        <w:jc w:val="left"/>
        <w:rPr>
          <w:rStyle w:val="nfasissutil"/>
        </w:rPr>
      </w:pPr>
      <w:r w:rsidRPr="000F694A">
        <w:rPr>
          <w:rStyle w:val="nfasissutil"/>
        </w:rPr>
        <w:t xml:space="preserve">  int x, y, w, h;</w:t>
      </w:r>
    </w:p>
    <w:p w14:paraId="0CDE7D09" w14:textId="77777777" w:rsidR="000F694A" w:rsidRPr="000F694A" w:rsidRDefault="000F694A" w:rsidP="000F694A">
      <w:pPr>
        <w:spacing w:line="240" w:lineRule="auto"/>
        <w:jc w:val="left"/>
        <w:rPr>
          <w:rStyle w:val="nfasissutil"/>
        </w:rPr>
      </w:pPr>
    </w:p>
    <w:p w14:paraId="4E6F8734" w14:textId="77777777" w:rsidR="000F694A" w:rsidRPr="000F694A" w:rsidRDefault="000F694A" w:rsidP="000F694A">
      <w:pPr>
        <w:spacing w:line="240" w:lineRule="auto"/>
        <w:jc w:val="left"/>
        <w:rPr>
          <w:rStyle w:val="nfasissutil"/>
        </w:rPr>
      </w:pPr>
      <w:r w:rsidRPr="000F694A">
        <w:rPr>
          <w:rStyle w:val="nfasissutil"/>
        </w:rPr>
        <w:t xml:space="preserve">  // Index imatge actual</w:t>
      </w:r>
    </w:p>
    <w:p w14:paraId="27A2B3ED" w14:textId="77777777" w:rsidR="000F694A" w:rsidRPr="000F694A" w:rsidRDefault="000F694A" w:rsidP="000F694A">
      <w:pPr>
        <w:spacing w:line="240" w:lineRule="auto"/>
        <w:jc w:val="left"/>
        <w:rPr>
          <w:rStyle w:val="nfasissutil"/>
        </w:rPr>
      </w:pPr>
      <w:r w:rsidRPr="000F694A">
        <w:rPr>
          <w:rStyle w:val="nfasissutil"/>
        </w:rPr>
        <w:t xml:space="preserve">  int currentImage;</w:t>
      </w:r>
    </w:p>
    <w:p w14:paraId="27DD635D" w14:textId="77777777" w:rsidR="000F694A" w:rsidRPr="000F694A" w:rsidRDefault="000F694A" w:rsidP="000F694A">
      <w:pPr>
        <w:spacing w:line="240" w:lineRule="auto"/>
        <w:jc w:val="left"/>
        <w:rPr>
          <w:rStyle w:val="nfasissutil"/>
        </w:rPr>
      </w:pPr>
    </w:p>
    <w:p w14:paraId="7339BF93"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Títulos de les imágenes</w:t>
      </w:r>
    </w:p>
    <w:p w14:paraId="09774D9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noms;</w:t>
      </w:r>
    </w:p>
    <w:p w14:paraId="40E92008" w14:textId="77777777" w:rsidR="000F694A" w:rsidRPr="000F694A" w:rsidRDefault="000F694A" w:rsidP="000F694A">
      <w:pPr>
        <w:spacing w:line="240" w:lineRule="auto"/>
        <w:jc w:val="left"/>
        <w:rPr>
          <w:rStyle w:val="nfasissutil"/>
          <w:lang w:val="es-ES"/>
        </w:rPr>
      </w:pPr>
    </w:p>
    <w:p w14:paraId="4A7E9BE3"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Imágenes</w:t>
      </w:r>
    </w:p>
    <w:p w14:paraId="762F2A27" w14:textId="77777777" w:rsidR="000F694A" w:rsidRPr="000F694A" w:rsidRDefault="000F694A" w:rsidP="000F694A">
      <w:pPr>
        <w:spacing w:line="240" w:lineRule="auto"/>
        <w:jc w:val="left"/>
        <w:rPr>
          <w:rStyle w:val="nfasissutil"/>
        </w:rPr>
      </w:pPr>
      <w:r w:rsidRPr="000F694A">
        <w:rPr>
          <w:rStyle w:val="nfasissutil"/>
        </w:rPr>
        <w:t xml:space="preserve">  PImage[] imgs;</w:t>
      </w:r>
    </w:p>
    <w:p w14:paraId="0A712071" w14:textId="77777777" w:rsidR="000F694A" w:rsidRPr="000F694A" w:rsidRDefault="000F694A" w:rsidP="000F694A">
      <w:pPr>
        <w:spacing w:line="240" w:lineRule="auto"/>
        <w:jc w:val="left"/>
        <w:rPr>
          <w:rStyle w:val="nfasissutil"/>
        </w:rPr>
      </w:pPr>
    </w:p>
    <w:p w14:paraId="30F655B6" w14:textId="77777777" w:rsidR="000F694A" w:rsidRPr="000F694A" w:rsidRDefault="000F694A" w:rsidP="000F694A">
      <w:pPr>
        <w:spacing w:line="240" w:lineRule="auto"/>
        <w:jc w:val="left"/>
        <w:rPr>
          <w:rStyle w:val="nfasissutil"/>
        </w:rPr>
      </w:pPr>
      <w:r w:rsidRPr="000F694A">
        <w:rPr>
          <w:rStyle w:val="nfasissutil"/>
        </w:rPr>
        <w:t xml:space="preserve">  // Tiempo</w:t>
      </w:r>
    </w:p>
    <w:p w14:paraId="7542E59B" w14:textId="77777777" w:rsidR="000F694A" w:rsidRPr="000F694A" w:rsidRDefault="000F694A" w:rsidP="000F694A">
      <w:pPr>
        <w:spacing w:line="240" w:lineRule="auto"/>
        <w:jc w:val="left"/>
        <w:rPr>
          <w:rStyle w:val="nfasissutil"/>
        </w:rPr>
      </w:pPr>
      <w:r w:rsidRPr="000F694A">
        <w:rPr>
          <w:rStyle w:val="nfasissutil"/>
        </w:rPr>
        <w:t xml:space="preserve">  int tempsImg = 100;</w:t>
      </w:r>
    </w:p>
    <w:p w14:paraId="226F57E2" w14:textId="77777777" w:rsidR="000F694A" w:rsidRPr="000F694A" w:rsidRDefault="000F694A" w:rsidP="000F694A">
      <w:pPr>
        <w:spacing w:line="240" w:lineRule="auto"/>
        <w:jc w:val="left"/>
        <w:rPr>
          <w:rStyle w:val="nfasissutil"/>
        </w:rPr>
      </w:pPr>
    </w:p>
    <w:p w14:paraId="248B3439" w14:textId="77777777" w:rsidR="000F694A" w:rsidRPr="000F694A" w:rsidRDefault="000F694A" w:rsidP="000F694A">
      <w:pPr>
        <w:spacing w:line="240" w:lineRule="auto"/>
        <w:jc w:val="left"/>
        <w:rPr>
          <w:rStyle w:val="nfasissutil"/>
        </w:rPr>
      </w:pPr>
      <w:r w:rsidRPr="000F694A">
        <w:rPr>
          <w:rStyle w:val="nfasissutil"/>
        </w:rPr>
        <w:t xml:space="preserve">  // Constructor</w:t>
      </w:r>
    </w:p>
    <w:p w14:paraId="0B5F2E40" w14:textId="77777777" w:rsidR="000F694A" w:rsidRPr="000F694A" w:rsidRDefault="000F694A" w:rsidP="000F694A">
      <w:pPr>
        <w:spacing w:line="240" w:lineRule="auto"/>
        <w:jc w:val="left"/>
        <w:rPr>
          <w:rStyle w:val="nfasissutil"/>
        </w:rPr>
      </w:pPr>
      <w:r w:rsidRPr="000F694A">
        <w:rPr>
          <w:rStyle w:val="nfasissutil"/>
        </w:rPr>
        <w:t xml:space="preserve">  ShowImage(int x, int y, int w, int h) {</w:t>
      </w:r>
    </w:p>
    <w:p w14:paraId="5D7E01EC"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461CAF2C"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55790F2A"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2047927B"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74CB3273" w14:textId="77777777" w:rsidR="000F694A" w:rsidRPr="000F694A" w:rsidRDefault="000F694A" w:rsidP="000F694A">
      <w:pPr>
        <w:spacing w:line="240" w:lineRule="auto"/>
        <w:jc w:val="left"/>
        <w:rPr>
          <w:rStyle w:val="nfasissutil"/>
        </w:rPr>
      </w:pPr>
      <w:r w:rsidRPr="000F694A">
        <w:rPr>
          <w:rStyle w:val="nfasissutil"/>
        </w:rPr>
        <w:t xml:space="preserve">    this.currentImage = 0;</w:t>
      </w:r>
    </w:p>
    <w:p w14:paraId="325B67B4" w14:textId="77777777" w:rsidR="000F694A" w:rsidRPr="000F694A" w:rsidRDefault="000F694A" w:rsidP="000F694A">
      <w:pPr>
        <w:spacing w:line="240" w:lineRule="auto"/>
        <w:jc w:val="left"/>
        <w:rPr>
          <w:rStyle w:val="nfasissutil"/>
        </w:rPr>
      </w:pPr>
      <w:r w:rsidRPr="000F694A">
        <w:rPr>
          <w:rStyle w:val="nfasissutil"/>
        </w:rPr>
        <w:t xml:space="preserve">  }</w:t>
      </w:r>
    </w:p>
    <w:p w14:paraId="77A63D07" w14:textId="77777777" w:rsidR="000F694A" w:rsidRPr="000F694A" w:rsidRDefault="000F694A" w:rsidP="000F694A">
      <w:pPr>
        <w:spacing w:line="240" w:lineRule="auto"/>
        <w:jc w:val="left"/>
        <w:rPr>
          <w:rStyle w:val="nfasissutil"/>
        </w:rPr>
      </w:pPr>
    </w:p>
    <w:p w14:paraId="3F80312D" w14:textId="77777777" w:rsidR="000F694A" w:rsidRPr="000F694A" w:rsidRDefault="000F694A" w:rsidP="000F694A">
      <w:pPr>
        <w:spacing w:line="240" w:lineRule="auto"/>
        <w:jc w:val="left"/>
        <w:rPr>
          <w:rStyle w:val="nfasissutil"/>
        </w:rPr>
      </w:pPr>
      <w:r w:rsidRPr="000F694A">
        <w:rPr>
          <w:rStyle w:val="nfasissutil"/>
        </w:rPr>
        <w:t xml:space="preserve">  // Setters</w:t>
      </w:r>
    </w:p>
    <w:p w14:paraId="33EB5A19" w14:textId="77777777" w:rsidR="000F694A" w:rsidRPr="000F694A" w:rsidRDefault="000F694A" w:rsidP="000F694A">
      <w:pPr>
        <w:spacing w:line="240" w:lineRule="auto"/>
        <w:jc w:val="left"/>
        <w:rPr>
          <w:rStyle w:val="nfasissutil"/>
        </w:rPr>
      </w:pPr>
    </w:p>
    <w:p w14:paraId="66EC473F" w14:textId="77777777" w:rsidR="000F694A" w:rsidRPr="000F694A" w:rsidRDefault="000F694A" w:rsidP="000F694A">
      <w:pPr>
        <w:spacing w:line="240" w:lineRule="auto"/>
        <w:jc w:val="left"/>
        <w:rPr>
          <w:rStyle w:val="nfasissutil"/>
        </w:rPr>
      </w:pPr>
      <w:r w:rsidRPr="000F694A">
        <w:rPr>
          <w:rStyle w:val="nfasissutil"/>
        </w:rPr>
        <w:t xml:space="preserve">  void setImages(String[] noms) {</w:t>
      </w:r>
    </w:p>
    <w:p w14:paraId="117637BF" w14:textId="77777777" w:rsidR="000F694A" w:rsidRPr="000F694A" w:rsidRDefault="000F694A" w:rsidP="000F694A">
      <w:pPr>
        <w:spacing w:line="240" w:lineRule="auto"/>
        <w:jc w:val="left"/>
        <w:rPr>
          <w:rStyle w:val="nfasissutil"/>
        </w:rPr>
      </w:pPr>
      <w:r w:rsidRPr="000F694A">
        <w:rPr>
          <w:rStyle w:val="nfasissutil"/>
        </w:rPr>
        <w:t xml:space="preserve">    this.noms = noms;</w:t>
      </w:r>
    </w:p>
    <w:p w14:paraId="7F455786" w14:textId="77777777" w:rsidR="000F694A" w:rsidRPr="000F694A" w:rsidRDefault="000F694A" w:rsidP="000F694A">
      <w:pPr>
        <w:spacing w:line="240" w:lineRule="auto"/>
        <w:jc w:val="left"/>
        <w:rPr>
          <w:rStyle w:val="nfasissutil"/>
        </w:rPr>
      </w:pPr>
      <w:r w:rsidRPr="000F694A">
        <w:rPr>
          <w:rStyle w:val="nfasissutil"/>
        </w:rPr>
        <w:t xml:space="preserve">    this.imgs = new PImage[noms.length];</w:t>
      </w:r>
    </w:p>
    <w:p w14:paraId="223BB847" w14:textId="77777777" w:rsidR="000F694A" w:rsidRPr="000F694A" w:rsidRDefault="000F694A" w:rsidP="000F694A">
      <w:pPr>
        <w:spacing w:line="240" w:lineRule="auto"/>
        <w:jc w:val="left"/>
        <w:rPr>
          <w:rStyle w:val="nfasissutil"/>
        </w:rPr>
      </w:pPr>
      <w:r w:rsidRPr="000F694A">
        <w:rPr>
          <w:rStyle w:val="nfasissutil"/>
        </w:rPr>
        <w:t xml:space="preserve">    for (int i=0; i&lt;imgs.length; i++) {</w:t>
      </w:r>
    </w:p>
    <w:p w14:paraId="6819345D" w14:textId="77777777" w:rsidR="000F694A" w:rsidRPr="000F694A" w:rsidRDefault="000F694A" w:rsidP="000F694A">
      <w:pPr>
        <w:spacing w:line="240" w:lineRule="auto"/>
        <w:jc w:val="left"/>
        <w:rPr>
          <w:rStyle w:val="nfasissutil"/>
        </w:rPr>
      </w:pPr>
      <w:r w:rsidRPr="000F694A">
        <w:rPr>
          <w:rStyle w:val="nfasissutil"/>
        </w:rPr>
        <w:t xml:space="preserve">      imgs[i] = loadImage(URL_IMGS+noms[i]);</w:t>
      </w:r>
    </w:p>
    <w:p w14:paraId="29FAB2F2" w14:textId="77777777" w:rsidR="000F694A" w:rsidRPr="000F694A" w:rsidRDefault="000F694A" w:rsidP="000F694A">
      <w:pPr>
        <w:spacing w:line="240" w:lineRule="auto"/>
        <w:jc w:val="left"/>
        <w:rPr>
          <w:rStyle w:val="nfasissutil"/>
        </w:rPr>
      </w:pPr>
      <w:r w:rsidRPr="000F694A">
        <w:rPr>
          <w:rStyle w:val="nfasissutil"/>
        </w:rPr>
        <w:t xml:space="preserve">    }</w:t>
      </w:r>
    </w:p>
    <w:p w14:paraId="11AFBB9E" w14:textId="77777777" w:rsidR="000F694A" w:rsidRPr="000F694A" w:rsidRDefault="000F694A" w:rsidP="000F694A">
      <w:pPr>
        <w:spacing w:line="240" w:lineRule="auto"/>
        <w:jc w:val="left"/>
        <w:rPr>
          <w:rStyle w:val="nfasissutil"/>
        </w:rPr>
      </w:pPr>
      <w:r w:rsidRPr="000F694A">
        <w:rPr>
          <w:rStyle w:val="nfasissutil"/>
        </w:rPr>
        <w:t xml:space="preserve">  }</w:t>
      </w:r>
    </w:p>
    <w:p w14:paraId="1DBD5DBD" w14:textId="77777777" w:rsidR="000F694A" w:rsidRPr="000F694A" w:rsidRDefault="000F694A" w:rsidP="000F694A">
      <w:pPr>
        <w:spacing w:line="240" w:lineRule="auto"/>
        <w:jc w:val="left"/>
        <w:rPr>
          <w:rStyle w:val="nfasissutil"/>
        </w:rPr>
      </w:pPr>
    </w:p>
    <w:p w14:paraId="04C1DE20" w14:textId="77777777" w:rsidR="000F694A" w:rsidRPr="000F694A" w:rsidRDefault="000F694A" w:rsidP="000F694A">
      <w:pPr>
        <w:spacing w:line="240" w:lineRule="auto"/>
        <w:jc w:val="left"/>
        <w:rPr>
          <w:rStyle w:val="nfasissutil"/>
        </w:rPr>
      </w:pPr>
    </w:p>
    <w:p w14:paraId="1C732986" w14:textId="77777777" w:rsidR="000F694A" w:rsidRPr="000F694A" w:rsidRDefault="000F694A" w:rsidP="000F694A">
      <w:pPr>
        <w:spacing w:line="240" w:lineRule="auto"/>
        <w:jc w:val="left"/>
        <w:rPr>
          <w:rStyle w:val="nfasissutil"/>
        </w:rPr>
      </w:pPr>
      <w:r w:rsidRPr="000F694A">
        <w:rPr>
          <w:rStyle w:val="nfasissutil"/>
        </w:rPr>
        <w:t xml:space="preserve">  void next() {</w:t>
      </w:r>
    </w:p>
    <w:p w14:paraId="090CC07E" w14:textId="77777777" w:rsidR="000F694A" w:rsidRPr="000F694A" w:rsidRDefault="000F694A" w:rsidP="000F694A">
      <w:pPr>
        <w:spacing w:line="240" w:lineRule="auto"/>
        <w:jc w:val="left"/>
        <w:rPr>
          <w:rStyle w:val="nfasissutil"/>
        </w:rPr>
      </w:pPr>
      <w:r w:rsidRPr="000F694A">
        <w:rPr>
          <w:rStyle w:val="nfasissutil"/>
        </w:rPr>
        <w:t xml:space="preserve">    if (this.currentImage&lt;this.imgs.length-1) {</w:t>
      </w:r>
    </w:p>
    <w:p w14:paraId="494147D6" w14:textId="77777777" w:rsidR="000F694A" w:rsidRPr="000F694A" w:rsidRDefault="000F694A" w:rsidP="000F694A">
      <w:pPr>
        <w:spacing w:line="240" w:lineRule="auto"/>
        <w:jc w:val="left"/>
        <w:rPr>
          <w:rStyle w:val="nfasissutil"/>
        </w:rPr>
      </w:pPr>
      <w:r w:rsidRPr="000F694A">
        <w:rPr>
          <w:rStyle w:val="nfasissutil"/>
        </w:rPr>
        <w:t xml:space="preserve">      this.currentImage++;</w:t>
      </w:r>
    </w:p>
    <w:p w14:paraId="686DC112" w14:textId="77777777" w:rsidR="000F694A" w:rsidRPr="000F694A" w:rsidRDefault="000F694A" w:rsidP="000F694A">
      <w:pPr>
        <w:spacing w:line="240" w:lineRule="auto"/>
        <w:jc w:val="left"/>
        <w:rPr>
          <w:rStyle w:val="nfasissutil"/>
        </w:rPr>
      </w:pPr>
      <w:r w:rsidRPr="000F694A">
        <w:rPr>
          <w:rStyle w:val="nfasissutil"/>
        </w:rPr>
        <w:t xml:space="preserve">    } else {</w:t>
      </w:r>
    </w:p>
    <w:p w14:paraId="5594B1B2" w14:textId="77777777" w:rsidR="000F694A" w:rsidRPr="000F694A" w:rsidRDefault="000F694A" w:rsidP="000F694A">
      <w:pPr>
        <w:spacing w:line="240" w:lineRule="auto"/>
        <w:jc w:val="left"/>
        <w:rPr>
          <w:rStyle w:val="nfasissutil"/>
        </w:rPr>
      </w:pPr>
      <w:r w:rsidRPr="000F694A">
        <w:rPr>
          <w:rStyle w:val="nfasissutil"/>
        </w:rPr>
        <w:t xml:space="preserve">      this.currentImage=0;</w:t>
      </w:r>
    </w:p>
    <w:p w14:paraId="4471D18E"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5D8110E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B721901" w14:textId="77777777" w:rsidR="000F694A" w:rsidRPr="000F694A" w:rsidRDefault="000F694A" w:rsidP="000F694A">
      <w:pPr>
        <w:spacing w:line="240" w:lineRule="auto"/>
        <w:jc w:val="left"/>
        <w:rPr>
          <w:rStyle w:val="nfasissutil"/>
          <w:lang w:val="es-ES"/>
        </w:rPr>
      </w:pPr>
    </w:p>
    <w:p w14:paraId="2335FFDA" w14:textId="77777777" w:rsidR="000F694A" w:rsidRPr="000F694A" w:rsidRDefault="000F694A" w:rsidP="000F694A">
      <w:pPr>
        <w:spacing w:line="240" w:lineRule="auto"/>
        <w:jc w:val="left"/>
        <w:rPr>
          <w:rStyle w:val="nfasissutil"/>
          <w:lang w:val="es-ES"/>
        </w:rPr>
      </w:pPr>
    </w:p>
    <w:p w14:paraId="69A5026B"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 Dibuja la Imágen</w:t>
      </w:r>
    </w:p>
    <w:p w14:paraId="7A5AB3D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void display() {</w:t>
      </w:r>
    </w:p>
    <w:p w14:paraId="04B2FBD5"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pushStyle();</w:t>
      </w:r>
    </w:p>
    <w:p w14:paraId="6173C60F" w14:textId="77777777" w:rsidR="000F694A" w:rsidRPr="000F694A" w:rsidRDefault="000F694A" w:rsidP="000F694A">
      <w:pPr>
        <w:spacing w:line="240" w:lineRule="auto"/>
        <w:jc w:val="left"/>
        <w:rPr>
          <w:rStyle w:val="nfasissutil"/>
        </w:rPr>
      </w:pPr>
      <w:r w:rsidRPr="000F694A">
        <w:rPr>
          <w:rStyle w:val="nfasissutil"/>
        </w:rPr>
        <w:t xml:space="preserve">    fill(150);</w:t>
      </w:r>
    </w:p>
    <w:p w14:paraId="318229AE" w14:textId="77777777" w:rsidR="000F694A" w:rsidRPr="000F694A" w:rsidRDefault="000F694A" w:rsidP="000F694A">
      <w:pPr>
        <w:spacing w:line="240" w:lineRule="auto"/>
        <w:jc w:val="left"/>
        <w:rPr>
          <w:rStyle w:val="nfasissutil"/>
        </w:rPr>
      </w:pPr>
      <w:r w:rsidRPr="000F694A">
        <w:rPr>
          <w:rStyle w:val="nfasissutil"/>
        </w:rPr>
        <w:t xml:space="preserve">    stroke(0);</w:t>
      </w:r>
    </w:p>
    <w:p w14:paraId="6985D831" w14:textId="77777777" w:rsidR="000F694A" w:rsidRPr="000F694A" w:rsidRDefault="000F694A" w:rsidP="000F694A">
      <w:pPr>
        <w:spacing w:line="240" w:lineRule="auto"/>
        <w:jc w:val="left"/>
        <w:rPr>
          <w:rStyle w:val="nfasissutil"/>
        </w:rPr>
      </w:pPr>
      <w:r w:rsidRPr="000F694A">
        <w:rPr>
          <w:rStyle w:val="nfasissutil"/>
        </w:rPr>
        <w:t xml:space="preserve">    rect(x-5, y-5, w+10, h+10);</w:t>
      </w:r>
    </w:p>
    <w:p w14:paraId="4EC3C3CA" w14:textId="77777777" w:rsidR="000F694A" w:rsidRPr="000F694A" w:rsidRDefault="000F694A" w:rsidP="000F694A">
      <w:pPr>
        <w:spacing w:line="240" w:lineRule="auto"/>
        <w:jc w:val="left"/>
        <w:rPr>
          <w:rStyle w:val="nfasissutil"/>
        </w:rPr>
      </w:pPr>
    </w:p>
    <w:p w14:paraId="473AFD1D"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Imágen a mostrar</w:t>
      </w:r>
    </w:p>
    <w:p w14:paraId="3D0D2E7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PImage img = imgs[currentImage];</w:t>
      </w:r>
    </w:p>
    <w:p w14:paraId="3DBD029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image(img, x, y, w, h);</w:t>
      </w:r>
    </w:p>
    <w:p w14:paraId="1718655F" w14:textId="77777777" w:rsidR="000F694A" w:rsidRPr="000F694A" w:rsidRDefault="000F694A" w:rsidP="000F694A">
      <w:pPr>
        <w:spacing w:line="240" w:lineRule="auto"/>
        <w:jc w:val="left"/>
        <w:rPr>
          <w:rStyle w:val="nfasissutil"/>
          <w:lang w:val="es-ES"/>
        </w:rPr>
      </w:pPr>
    </w:p>
    <w:p w14:paraId="1DF5A82F" w14:textId="77777777" w:rsidR="000F694A" w:rsidRPr="000F694A" w:rsidRDefault="000F694A" w:rsidP="000F694A">
      <w:pPr>
        <w:spacing w:line="240" w:lineRule="auto"/>
        <w:jc w:val="left"/>
        <w:rPr>
          <w:rStyle w:val="nfasissutil"/>
          <w:lang w:val="es-ES"/>
        </w:rPr>
      </w:pPr>
    </w:p>
    <w:p w14:paraId="7441CF2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Pasa a la siguiente imágen</w:t>
      </w:r>
    </w:p>
    <w:p w14:paraId="1BB5720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(frameCount%tempsImg==0) {</w:t>
      </w:r>
    </w:p>
    <w:p w14:paraId="1AE41C1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next();</w:t>
      </w:r>
    </w:p>
    <w:p w14:paraId="3C162B8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9914C2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49D18CE" w14:textId="1622AFFC" w:rsidR="009D1973" w:rsidRDefault="000F694A" w:rsidP="000F694A">
      <w:pPr>
        <w:spacing w:line="240" w:lineRule="auto"/>
        <w:jc w:val="left"/>
        <w:rPr>
          <w:rStyle w:val="nfasissutil"/>
          <w:lang w:val="es-ES"/>
        </w:rPr>
      </w:pPr>
      <w:r w:rsidRPr="000F694A">
        <w:rPr>
          <w:rStyle w:val="nfasissutil"/>
          <w:lang w:val="es-ES"/>
        </w:rPr>
        <w:t>}</w:t>
      </w:r>
    </w:p>
    <w:p w14:paraId="0B8BEB0A" w14:textId="77777777" w:rsidR="000F694A" w:rsidRDefault="000F694A" w:rsidP="000F694A">
      <w:pPr>
        <w:spacing w:line="240" w:lineRule="auto"/>
        <w:jc w:val="left"/>
        <w:rPr>
          <w:rStyle w:val="nfasissutil"/>
          <w:lang w:val="es-ES"/>
        </w:rPr>
      </w:pPr>
    </w:p>
    <w:p w14:paraId="3DBB871F" w14:textId="02380560" w:rsidR="000F694A" w:rsidRDefault="000F694A" w:rsidP="000F694A">
      <w:pPr>
        <w:spacing w:line="240" w:lineRule="auto"/>
        <w:jc w:val="left"/>
        <w:rPr>
          <w:rStyle w:val="nfasissutil"/>
          <w:b/>
          <w:bCs/>
          <w:lang w:val="es-ES"/>
        </w:rPr>
      </w:pPr>
      <w:r>
        <w:rPr>
          <w:rStyle w:val="nfasissutil"/>
          <w:b/>
          <w:bCs/>
          <w:lang w:val="es-ES"/>
        </w:rPr>
        <w:t>Sizes</w:t>
      </w:r>
    </w:p>
    <w:p w14:paraId="22275B82" w14:textId="77777777" w:rsidR="000F694A" w:rsidRDefault="000F694A" w:rsidP="000F694A">
      <w:pPr>
        <w:spacing w:line="240" w:lineRule="auto"/>
        <w:jc w:val="left"/>
        <w:rPr>
          <w:rStyle w:val="nfasissutil"/>
          <w:b/>
          <w:bCs/>
          <w:lang w:val="es-ES"/>
        </w:rPr>
      </w:pPr>
    </w:p>
    <w:p w14:paraId="6FCE4E0F" w14:textId="77777777" w:rsidR="000F694A" w:rsidRPr="000F694A" w:rsidRDefault="000F694A" w:rsidP="000F694A">
      <w:pPr>
        <w:spacing w:line="240" w:lineRule="auto"/>
        <w:jc w:val="left"/>
        <w:rPr>
          <w:rStyle w:val="nfasissutil"/>
          <w:lang w:val="es-ES"/>
        </w:rPr>
      </w:pPr>
      <w:r w:rsidRPr="000F694A">
        <w:rPr>
          <w:rStyle w:val="nfasissutil"/>
          <w:lang w:val="es-ES"/>
        </w:rPr>
        <w:t>// Archivo con la información de medidas de objetos de la GUI</w:t>
      </w:r>
    </w:p>
    <w:p w14:paraId="58957B20" w14:textId="77777777" w:rsidR="000F694A" w:rsidRPr="000F694A" w:rsidRDefault="000F694A" w:rsidP="000F694A">
      <w:pPr>
        <w:spacing w:line="240" w:lineRule="auto"/>
        <w:jc w:val="left"/>
        <w:rPr>
          <w:rStyle w:val="nfasissutil"/>
          <w:lang w:val="es-ES"/>
        </w:rPr>
      </w:pPr>
    </w:p>
    <w:p w14:paraId="79A16731" w14:textId="77777777" w:rsidR="000F694A" w:rsidRPr="000F694A" w:rsidRDefault="000F694A" w:rsidP="000F694A">
      <w:pPr>
        <w:spacing w:line="240" w:lineRule="auto"/>
        <w:jc w:val="left"/>
        <w:rPr>
          <w:rStyle w:val="nfasissutil"/>
          <w:lang w:val="es-ES"/>
        </w:rPr>
      </w:pPr>
      <w:r w:rsidRPr="000F694A">
        <w:rPr>
          <w:rStyle w:val="nfasissutil"/>
          <w:lang w:val="es-ES"/>
        </w:rPr>
        <w:t>float medidaTitulo = 60;</w:t>
      </w:r>
    </w:p>
    <w:p w14:paraId="4000CA92" w14:textId="77777777" w:rsidR="000F694A" w:rsidRPr="000F694A" w:rsidRDefault="000F694A" w:rsidP="000F694A">
      <w:pPr>
        <w:spacing w:line="240" w:lineRule="auto"/>
        <w:jc w:val="left"/>
        <w:rPr>
          <w:rStyle w:val="nfasissutil"/>
          <w:lang w:val="es-ES"/>
        </w:rPr>
      </w:pPr>
      <w:r w:rsidRPr="000F694A">
        <w:rPr>
          <w:rStyle w:val="nfasissutil"/>
          <w:lang w:val="es-ES"/>
        </w:rPr>
        <w:t>float medidaSubtitulo = 40;</w:t>
      </w:r>
    </w:p>
    <w:p w14:paraId="796821F8" w14:textId="77777777" w:rsidR="000F694A" w:rsidRPr="000F694A" w:rsidRDefault="000F694A" w:rsidP="000F694A">
      <w:pPr>
        <w:spacing w:line="240" w:lineRule="auto"/>
        <w:jc w:val="left"/>
        <w:rPr>
          <w:rStyle w:val="nfasissutil"/>
          <w:lang w:val="es-ES"/>
        </w:rPr>
      </w:pPr>
      <w:r w:rsidRPr="000F694A">
        <w:rPr>
          <w:rStyle w:val="nfasissutil"/>
          <w:lang w:val="es-ES"/>
        </w:rPr>
        <w:t>float medidaParrafo = 16;</w:t>
      </w:r>
    </w:p>
    <w:p w14:paraId="2AEC2C9E" w14:textId="77777777" w:rsidR="000F694A" w:rsidRPr="000F694A" w:rsidRDefault="000F694A" w:rsidP="000F694A">
      <w:pPr>
        <w:spacing w:line="240" w:lineRule="auto"/>
        <w:jc w:val="left"/>
        <w:rPr>
          <w:rStyle w:val="nfasissutil"/>
          <w:lang w:val="es-ES"/>
        </w:rPr>
      </w:pPr>
    </w:p>
    <w:p w14:paraId="41787740" w14:textId="77777777" w:rsidR="000F694A" w:rsidRPr="000F694A" w:rsidRDefault="000F694A" w:rsidP="000F694A">
      <w:pPr>
        <w:spacing w:line="240" w:lineRule="auto"/>
        <w:jc w:val="left"/>
        <w:rPr>
          <w:rStyle w:val="nfasissutil"/>
        </w:rPr>
      </w:pPr>
      <w:r w:rsidRPr="000F694A">
        <w:rPr>
          <w:rStyle w:val="nfasissutil"/>
        </w:rPr>
        <w:t>// Dimensiones Barra Menú Lateral</w:t>
      </w:r>
    </w:p>
    <w:p w14:paraId="4583A186" w14:textId="77777777" w:rsidR="000F694A" w:rsidRPr="000F694A" w:rsidRDefault="000F694A" w:rsidP="000F694A">
      <w:pPr>
        <w:spacing w:line="240" w:lineRule="auto"/>
        <w:jc w:val="left"/>
        <w:rPr>
          <w:rStyle w:val="nfasissutil"/>
        </w:rPr>
      </w:pPr>
      <w:r w:rsidRPr="000F694A">
        <w:rPr>
          <w:rStyle w:val="nfasissutil"/>
        </w:rPr>
        <w:t>int menuWidth  = 200,</w:t>
      </w:r>
    </w:p>
    <w:p w14:paraId="65D87243" w14:textId="77777777" w:rsidR="000F694A" w:rsidRPr="000F694A" w:rsidRDefault="000F694A" w:rsidP="000F694A">
      <w:pPr>
        <w:spacing w:line="240" w:lineRule="auto"/>
        <w:jc w:val="left"/>
        <w:rPr>
          <w:rStyle w:val="nfasissutil"/>
        </w:rPr>
      </w:pPr>
      <w:r w:rsidRPr="000F694A">
        <w:rPr>
          <w:rStyle w:val="nfasissutil"/>
        </w:rPr>
        <w:t xml:space="preserve">  menuHeight = 800;</w:t>
      </w:r>
    </w:p>
    <w:p w14:paraId="3BA45359" w14:textId="77777777" w:rsidR="000F694A" w:rsidRPr="000F694A" w:rsidRDefault="000F694A" w:rsidP="000F694A">
      <w:pPr>
        <w:spacing w:line="240" w:lineRule="auto"/>
        <w:jc w:val="left"/>
        <w:rPr>
          <w:rStyle w:val="nfasissutil"/>
        </w:rPr>
      </w:pPr>
    </w:p>
    <w:p w14:paraId="2A1E6376" w14:textId="77777777" w:rsidR="000F694A" w:rsidRPr="000F694A" w:rsidRDefault="000F694A" w:rsidP="000F694A">
      <w:pPr>
        <w:spacing w:line="240" w:lineRule="auto"/>
        <w:jc w:val="left"/>
        <w:rPr>
          <w:rStyle w:val="nfasissutil"/>
        </w:rPr>
      </w:pPr>
      <w:r w:rsidRPr="000F694A">
        <w:rPr>
          <w:rStyle w:val="nfasissutil"/>
        </w:rPr>
        <w:t>// Dimensiones Banner</w:t>
      </w:r>
    </w:p>
    <w:p w14:paraId="6ADA6F72" w14:textId="77777777" w:rsidR="000F694A" w:rsidRPr="000F694A" w:rsidRDefault="000F694A" w:rsidP="000F694A">
      <w:pPr>
        <w:spacing w:line="240" w:lineRule="auto"/>
        <w:jc w:val="left"/>
        <w:rPr>
          <w:rStyle w:val="nfasissutil"/>
        </w:rPr>
      </w:pPr>
      <w:r w:rsidRPr="000F694A">
        <w:rPr>
          <w:rStyle w:val="nfasissutil"/>
        </w:rPr>
        <w:t>int bannerWidth  = 1280,</w:t>
      </w:r>
    </w:p>
    <w:p w14:paraId="58F2507D" w14:textId="77777777" w:rsidR="000F694A" w:rsidRPr="000F694A" w:rsidRDefault="000F694A" w:rsidP="000F694A">
      <w:pPr>
        <w:spacing w:line="240" w:lineRule="auto"/>
        <w:jc w:val="left"/>
        <w:rPr>
          <w:rStyle w:val="nfasissutil"/>
        </w:rPr>
      </w:pPr>
      <w:r w:rsidRPr="000F694A">
        <w:rPr>
          <w:rStyle w:val="nfasissutil"/>
        </w:rPr>
        <w:t xml:space="preserve">  bannerHeight = 100;</w:t>
      </w:r>
    </w:p>
    <w:p w14:paraId="6306B0C9" w14:textId="77777777" w:rsidR="000F694A" w:rsidRPr="000F694A" w:rsidRDefault="000F694A" w:rsidP="000F694A">
      <w:pPr>
        <w:spacing w:line="240" w:lineRule="auto"/>
        <w:jc w:val="left"/>
        <w:rPr>
          <w:rStyle w:val="nfasissutil"/>
        </w:rPr>
      </w:pPr>
    </w:p>
    <w:p w14:paraId="12B90602" w14:textId="77777777" w:rsidR="000F694A" w:rsidRPr="000F694A" w:rsidRDefault="000F694A" w:rsidP="000F694A">
      <w:pPr>
        <w:spacing w:line="240" w:lineRule="auto"/>
        <w:jc w:val="left"/>
        <w:rPr>
          <w:rStyle w:val="nfasissutil"/>
        </w:rPr>
      </w:pPr>
      <w:r w:rsidRPr="000F694A">
        <w:rPr>
          <w:rStyle w:val="nfasissutil"/>
        </w:rPr>
        <w:t>// Dimensiones logo</w:t>
      </w:r>
    </w:p>
    <w:p w14:paraId="5F283F49" w14:textId="77777777" w:rsidR="000F694A" w:rsidRPr="000F694A" w:rsidRDefault="000F694A" w:rsidP="000F694A">
      <w:pPr>
        <w:spacing w:line="240" w:lineRule="auto"/>
        <w:jc w:val="left"/>
        <w:rPr>
          <w:rStyle w:val="nfasissutil"/>
        </w:rPr>
      </w:pPr>
      <w:r w:rsidRPr="000F694A">
        <w:rPr>
          <w:rStyle w:val="nfasissutil"/>
        </w:rPr>
        <w:t>int logoWidth  = 140,</w:t>
      </w:r>
    </w:p>
    <w:p w14:paraId="2610B514" w14:textId="77777777" w:rsidR="000F694A" w:rsidRPr="000F694A" w:rsidRDefault="000F694A" w:rsidP="000F694A">
      <w:pPr>
        <w:spacing w:line="240" w:lineRule="auto"/>
        <w:jc w:val="left"/>
        <w:rPr>
          <w:rStyle w:val="nfasissutil"/>
        </w:rPr>
      </w:pPr>
      <w:r w:rsidRPr="000F694A">
        <w:rPr>
          <w:rStyle w:val="nfasissutil"/>
        </w:rPr>
        <w:t xml:space="preserve">  logoHeight = 140;</w:t>
      </w:r>
    </w:p>
    <w:p w14:paraId="69FF86C5" w14:textId="77777777" w:rsidR="000F694A" w:rsidRPr="000F694A" w:rsidRDefault="000F694A" w:rsidP="000F694A">
      <w:pPr>
        <w:spacing w:line="240" w:lineRule="auto"/>
        <w:jc w:val="left"/>
        <w:rPr>
          <w:rStyle w:val="nfasissutil"/>
        </w:rPr>
      </w:pPr>
    </w:p>
    <w:p w14:paraId="0AE230DA" w14:textId="77777777" w:rsidR="000F694A" w:rsidRPr="000F694A" w:rsidRDefault="000F694A" w:rsidP="000F694A">
      <w:pPr>
        <w:spacing w:line="240" w:lineRule="auto"/>
        <w:jc w:val="left"/>
        <w:rPr>
          <w:rStyle w:val="nfasissutil"/>
          <w:lang w:val="es-ES"/>
        </w:rPr>
      </w:pPr>
      <w:r w:rsidRPr="000F694A">
        <w:rPr>
          <w:rStyle w:val="nfasissutil"/>
          <w:lang w:val="es-ES"/>
        </w:rPr>
        <w:t>//dimensiones iconos del menú</w:t>
      </w:r>
    </w:p>
    <w:p w14:paraId="2278C349" w14:textId="77777777" w:rsidR="000F694A" w:rsidRPr="000F694A" w:rsidRDefault="000F694A" w:rsidP="000F694A">
      <w:pPr>
        <w:spacing w:line="240" w:lineRule="auto"/>
        <w:jc w:val="left"/>
        <w:rPr>
          <w:rStyle w:val="nfasissutil"/>
          <w:lang w:val="es-ES"/>
        </w:rPr>
      </w:pPr>
      <w:r w:rsidRPr="000F694A">
        <w:rPr>
          <w:rStyle w:val="nfasissutil"/>
          <w:lang w:val="es-ES"/>
        </w:rPr>
        <w:t>int iconWidth = 200,</w:t>
      </w:r>
    </w:p>
    <w:p w14:paraId="0DE881D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iconHeight = ((menuHeight - (logoHeight+40))/5);</w:t>
      </w:r>
    </w:p>
    <w:p w14:paraId="2BC8EE8B" w14:textId="77777777" w:rsidR="000F694A" w:rsidRPr="000F694A" w:rsidRDefault="000F694A" w:rsidP="000F694A">
      <w:pPr>
        <w:spacing w:line="240" w:lineRule="auto"/>
        <w:jc w:val="left"/>
        <w:rPr>
          <w:rStyle w:val="nfasissutil"/>
          <w:lang w:val="es-ES"/>
        </w:rPr>
      </w:pPr>
    </w:p>
    <w:p w14:paraId="56740623" w14:textId="77777777" w:rsidR="000F694A" w:rsidRPr="000F694A" w:rsidRDefault="000F694A" w:rsidP="000F694A">
      <w:pPr>
        <w:spacing w:line="240" w:lineRule="auto"/>
        <w:jc w:val="left"/>
        <w:rPr>
          <w:rStyle w:val="nfasissutil"/>
          <w:lang w:val="es-ES"/>
        </w:rPr>
      </w:pPr>
      <w:r w:rsidRPr="000F694A">
        <w:rPr>
          <w:rStyle w:val="nfasissutil"/>
          <w:lang w:val="es-ES"/>
        </w:rPr>
        <w:t>//posición incial de los iconos del menú</w:t>
      </w:r>
    </w:p>
    <w:p w14:paraId="3C1C5D08" w14:textId="77777777" w:rsidR="000F694A" w:rsidRPr="000F694A" w:rsidRDefault="000F694A" w:rsidP="000F694A">
      <w:pPr>
        <w:spacing w:line="240" w:lineRule="auto"/>
        <w:jc w:val="left"/>
        <w:rPr>
          <w:rStyle w:val="nfasissutil"/>
        </w:rPr>
      </w:pPr>
      <w:r w:rsidRPr="000F694A">
        <w:rPr>
          <w:rStyle w:val="nfasissutil"/>
        </w:rPr>
        <w:t>int primerIconY = 180,</w:t>
      </w:r>
    </w:p>
    <w:p w14:paraId="2729E076" w14:textId="77777777" w:rsidR="000F694A" w:rsidRPr="000F694A" w:rsidRDefault="000F694A" w:rsidP="000F694A">
      <w:pPr>
        <w:spacing w:line="240" w:lineRule="auto"/>
        <w:jc w:val="left"/>
        <w:rPr>
          <w:rStyle w:val="nfasissutil"/>
        </w:rPr>
      </w:pPr>
      <w:r w:rsidRPr="000F694A">
        <w:rPr>
          <w:rStyle w:val="nfasissutil"/>
        </w:rPr>
        <w:t xml:space="preserve">  segundoIconY = iconHeight+primerIconY,</w:t>
      </w:r>
    </w:p>
    <w:p w14:paraId="0C94DF92" w14:textId="77777777" w:rsidR="000F694A" w:rsidRPr="000F694A" w:rsidRDefault="000F694A" w:rsidP="000F694A">
      <w:pPr>
        <w:spacing w:line="240" w:lineRule="auto"/>
        <w:jc w:val="left"/>
        <w:rPr>
          <w:rStyle w:val="nfasissutil"/>
        </w:rPr>
      </w:pPr>
      <w:r w:rsidRPr="000F694A">
        <w:rPr>
          <w:rStyle w:val="nfasissutil"/>
        </w:rPr>
        <w:t xml:space="preserve">  tercerIconY = iconHeight+segundoIconY,</w:t>
      </w:r>
    </w:p>
    <w:p w14:paraId="46518934" w14:textId="77777777" w:rsidR="000F694A" w:rsidRPr="000F694A" w:rsidRDefault="000F694A" w:rsidP="000F694A">
      <w:pPr>
        <w:spacing w:line="240" w:lineRule="auto"/>
        <w:jc w:val="left"/>
        <w:rPr>
          <w:rStyle w:val="nfasissutil"/>
        </w:rPr>
      </w:pPr>
      <w:r w:rsidRPr="000F694A">
        <w:rPr>
          <w:rStyle w:val="nfasissutil"/>
        </w:rPr>
        <w:t xml:space="preserve">  cuartoIconY = iconHeight+tercerIconY,</w:t>
      </w:r>
    </w:p>
    <w:p w14:paraId="41096D54"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quintoIconY = iconHeight+cuartoIconY;</w:t>
      </w:r>
    </w:p>
    <w:p w14:paraId="21B3F666" w14:textId="77777777" w:rsidR="000F694A" w:rsidRPr="000F694A" w:rsidRDefault="000F694A" w:rsidP="000F694A">
      <w:pPr>
        <w:spacing w:line="240" w:lineRule="auto"/>
        <w:jc w:val="left"/>
        <w:rPr>
          <w:rStyle w:val="nfasissutil"/>
          <w:lang w:val="es-ES"/>
        </w:rPr>
      </w:pPr>
    </w:p>
    <w:p w14:paraId="10007A74"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//dimensiones marco inicio de sesión</w:t>
      </w:r>
    </w:p>
    <w:p w14:paraId="7D666DFB" w14:textId="77777777" w:rsidR="000F694A" w:rsidRPr="000F694A" w:rsidRDefault="000F694A" w:rsidP="000F694A">
      <w:pPr>
        <w:spacing w:line="240" w:lineRule="auto"/>
        <w:jc w:val="left"/>
        <w:rPr>
          <w:rStyle w:val="nfasissutil"/>
          <w:lang w:val="es-ES"/>
        </w:rPr>
      </w:pPr>
      <w:r w:rsidRPr="000F694A">
        <w:rPr>
          <w:rStyle w:val="nfasissutil"/>
          <w:lang w:val="es-ES"/>
        </w:rPr>
        <w:t>int marcoWidth = 650, marcoHeight= 490;</w:t>
      </w:r>
    </w:p>
    <w:p w14:paraId="5D963F13" w14:textId="77777777" w:rsidR="000F694A" w:rsidRPr="000F694A" w:rsidRDefault="000F694A" w:rsidP="000F694A">
      <w:pPr>
        <w:spacing w:line="240" w:lineRule="auto"/>
        <w:jc w:val="left"/>
        <w:rPr>
          <w:rStyle w:val="nfasissutil"/>
          <w:lang w:val="es-ES"/>
        </w:rPr>
      </w:pPr>
    </w:p>
    <w:p w14:paraId="67FEB6B5" w14:textId="77777777" w:rsidR="000F694A" w:rsidRPr="000F694A" w:rsidRDefault="000F694A" w:rsidP="000F694A">
      <w:pPr>
        <w:spacing w:line="240" w:lineRule="auto"/>
        <w:jc w:val="left"/>
        <w:rPr>
          <w:rStyle w:val="nfasissutil"/>
          <w:lang w:val="es-ES"/>
        </w:rPr>
      </w:pPr>
      <w:r w:rsidRPr="000F694A">
        <w:rPr>
          <w:rStyle w:val="nfasissutil"/>
          <w:lang w:val="es-ES"/>
        </w:rPr>
        <w:t>//posicion marco inicio de sesión</w:t>
      </w:r>
    </w:p>
    <w:p w14:paraId="31B432CB" w14:textId="77777777" w:rsidR="000F694A" w:rsidRPr="000F694A" w:rsidRDefault="000F694A" w:rsidP="000F694A">
      <w:pPr>
        <w:spacing w:line="240" w:lineRule="auto"/>
        <w:jc w:val="left"/>
        <w:rPr>
          <w:rStyle w:val="nfasissutil"/>
        </w:rPr>
      </w:pPr>
      <w:r w:rsidRPr="000F694A">
        <w:rPr>
          <w:rStyle w:val="nfasissutil"/>
        </w:rPr>
        <w:t>int inicioSesionX=(1280/2)-(marcoWidth/2);</w:t>
      </w:r>
    </w:p>
    <w:p w14:paraId="690D64F1" w14:textId="77777777" w:rsidR="000F694A" w:rsidRPr="000F694A" w:rsidRDefault="000F694A" w:rsidP="000F694A">
      <w:pPr>
        <w:spacing w:line="240" w:lineRule="auto"/>
        <w:jc w:val="left"/>
        <w:rPr>
          <w:rStyle w:val="nfasissutil"/>
        </w:rPr>
      </w:pPr>
      <w:r w:rsidRPr="000F694A">
        <w:rPr>
          <w:rStyle w:val="nfasissutil"/>
        </w:rPr>
        <w:t>int inicioSesionY= (800/2)-(marcoHeight/2);</w:t>
      </w:r>
    </w:p>
    <w:p w14:paraId="41E67187" w14:textId="77777777" w:rsidR="000F694A" w:rsidRPr="000F694A" w:rsidRDefault="000F694A" w:rsidP="000F694A">
      <w:pPr>
        <w:spacing w:line="240" w:lineRule="auto"/>
        <w:jc w:val="left"/>
        <w:rPr>
          <w:rStyle w:val="nfasissutil"/>
        </w:rPr>
      </w:pPr>
    </w:p>
    <w:p w14:paraId="409E2B2C" w14:textId="77777777" w:rsidR="000F694A" w:rsidRPr="000F694A" w:rsidRDefault="000F694A" w:rsidP="000F694A">
      <w:pPr>
        <w:spacing w:line="240" w:lineRule="auto"/>
        <w:jc w:val="left"/>
        <w:rPr>
          <w:rStyle w:val="nfasissutil"/>
          <w:lang w:val="es-ES"/>
        </w:rPr>
      </w:pPr>
      <w:r w:rsidRPr="000F694A">
        <w:rPr>
          <w:rStyle w:val="nfasissutil"/>
          <w:lang w:val="es-ES"/>
        </w:rPr>
        <w:t>//dimensiones marco insertar usuario y contraseña</w:t>
      </w:r>
    </w:p>
    <w:p w14:paraId="0EEB1CBE" w14:textId="77777777" w:rsidR="000F694A" w:rsidRPr="000F694A" w:rsidRDefault="000F694A" w:rsidP="000F694A">
      <w:pPr>
        <w:spacing w:line="240" w:lineRule="auto"/>
        <w:jc w:val="left"/>
        <w:rPr>
          <w:rStyle w:val="nfasissutil"/>
          <w:lang w:val="es-ES"/>
        </w:rPr>
      </w:pPr>
      <w:r w:rsidRPr="000F694A">
        <w:rPr>
          <w:rStyle w:val="nfasissutil"/>
          <w:lang w:val="es-ES"/>
        </w:rPr>
        <w:t>int marcoCuentaWidth = 500;</w:t>
      </w:r>
    </w:p>
    <w:p w14:paraId="6CBA4BC2" w14:textId="77777777" w:rsidR="000F694A" w:rsidRPr="000F694A" w:rsidRDefault="000F694A" w:rsidP="000F694A">
      <w:pPr>
        <w:spacing w:line="240" w:lineRule="auto"/>
        <w:jc w:val="left"/>
        <w:rPr>
          <w:rStyle w:val="nfasissutil"/>
          <w:lang w:val="es-ES"/>
        </w:rPr>
      </w:pPr>
      <w:r w:rsidRPr="000F694A">
        <w:rPr>
          <w:rStyle w:val="nfasissutil"/>
          <w:lang w:val="es-ES"/>
        </w:rPr>
        <w:t>int marcoCuentaHeight = 250;</w:t>
      </w:r>
    </w:p>
    <w:p w14:paraId="41F94E28" w14:textId="77777777" w:rsidR="000F694A" w:rsidRPr="000F694A" w:rsidRDefault="000F694A" w:rsidP="000F694A">
      <w:pPr>
        <w:spacing w:line="240" w:lineRule="auto"/>
        <w:jc w:val="left"/>
        <w:rPr>
          <w:rStyle w:val="nfasissutil"/>
          <w:lang w:val="es-ES"/>
        </w:rPr>
      </w:pPr>
    </w:p>
    <w:p w14:paraId="143837F7" w14:textId="77777777" w:rsidR="000F694A" w:rsidRPr="000F694A" w:rsidRDefault="000F694A" w:rsidP="000F694A">
      <w:pPr>
        <w:spacing w:line="240" w:lineRule="auto"/>
        <w:jc w:val="left"/>
        <w:rPr>
          <w:rStyle w:val="nfasissutil"/>
          <w:lang w:val="es-ES"/>
        </w:rPr>
      </w:pPr>
      <w:r w:rsidRPr="000F694A">
        <w:rPr>
          <w:rStyle w:val="nfasissutil"/>
          <w:lang w:val="es-ES"/>
        </w:rPr>
        <w:t>// Dimensiones de los botones de Enlaces</w:t>
      </w:r>
    </w:p>
    <w:p w14:paraId="4BC7B3A1" w14:textId="77777777" w:rsidR="000F694A" w:rsidRPr="000F694A" w:rsidRDefault="000F694A" w:rsidP="000F694A">
      <w:pPr>
        <w:spacing w:line="240" w:lineRule="auto"/>
        <w:jc w:val="left"/>
        <w:rPr>
          <w:rStyle w:val="nfasissutil"/>
          <w:lang w:val="es-ES"/>
        </w:rPr>
      </w:pPr>
      <w:r w:rsidRPr="000F694A">
        <w:rPr>
          <w:rStyle w:val="nfasissutil"/>
          <w:lang w:val="es-ES"/>
        </w:rPr>
        <w:t>float buttonEnlaceW = 335;</w:t>
      </w:r>
    </w:p>
    <w:p w14:paraId="0484E8BE" w14:textId="47430A78" w:rsidR="000F694A" w:rsidRDefault="000F694A" w:rsidP="000F694A">
      <w:pPr>
        <w:spacing w:line="240" w:lineRule="auto"/>
        <w:jc w:val="left"/>
        <w:rPr>
          <w:rStyle w:val="nfasissutil"/>
          <w:lang w:val="es-ES"/>
        </w:rPr>
      </w:pPr>
      <w:r w:rsidRPr="000F694A">
        <w:rPr>
          <w:rStyle w:val="nfasissutil"/>
          <w:lang w:val="es-ES"/>
        </w:rPr>
        <w:t>float buttonEnlaceH = 67;</w:t>
      </w:r>
    </w:p>
    <w:p w14:paraId="70A6127C" w14:textId="77777777" w:rsidR="000F694A" w:rsidRDefault="000F694A" w:rsidP="000F694A">
      <w:pPr>
        <w:spacing w:line="240" w:lineRule="auto"/>
        <w:jc w:val="left"/>
        <w:rPr>
          <w:rStyle w:val="nfasissutil"/>
          <w:lang w:val="es-ES"/>
        </w:rPr>
      </w:pPr>
    </w:p>
    <w:p w14:paraId="20BAB33E" w14:textId="1E99D3EC" w:rsidR="000F694A" w:rsidRDefault="000F694A" w:rsidP="000F694A">
      <w:pPr>
        <w:spacing w:line="240" w:lineRule="auto"/>
        <w:jc w:val="left"/>
        <w:rPr>
          <w:rStyle w:val="nfasissutil"/>
          <w:b/>
          <w:bCs/>
          <w:lang w:val="es-ES"/>
        </w:rPr>
      </w:pPr>
      <w:r>
        <w:rPr>
          <w:rStyle w:val="nfasissutil"/>
          <w:b/>
          <w:bCs/>
          <w:lang w:val="es-ES"/>
        </w:rPr>
        <w:t>Table</w:t>
      </w:r>
    </w:p>
    <w:p w14:paraId="241A3038" w14:textId="77777777" w:rsidR="000F694A" w:rsidRDefault="000F694A" w:rsidP="000F694A">
      <w:pPr>
        <w:spacing w:line="240" w:lineRule="auto"/>
        <w:jc w:val="left"/>
        <w:rPr>
          <w:rStyle w:val="nfasissutil"/>
          <w:b/>
          <w:bCs/>
          <w:lang w:val="es-ES"/>
        </w:rPr>
      </w:pPr>
    </w:p>
    <w:p w14:paraId="053A0F2C" w14:textId="77777777" w:rsidR="000F694A" w:rsidRPr="000F694A" w:rsidRDefault="000F694A" w:rsidP="000F694A">
      <w:pPr>
        <w:spacing w:line="240" w:lineRule="auto"/>
        <w:jc w:val="left"/>
        <w:rPr>
          <w:rStyle w:val="nfasissutil"/>
          <w:lang w:val="es-ES"/>
        </w:rPr>
      </w:pPr>
    </w:p>
    <w:p w14:paraId="1F64C98D" w14:textId="77777777" w:rsidR="000F694A" w:rsidRPr="000F694A" w:rsidRDefault="000F694A" w:rsidP="000F694A">
      <w:pPr>
        <w:spacing w:line="240" w:lineRule="auto"/>
        <w:jc w:val="left"/>
        <w:rPr>
          <w:rStyle w:val="nfasissutil"/>
          <w:lang w:val="es-ES"/>
        </w:rPr>
      </w:pPr>
      <w:r w:rsidRPr="000F694A">
        <w:rPr>
          <w:rStyle w:val="nfasissutil"/>
          <w:lang w:val="es-ES"/>
        </w:rPr>
        <w:t>class Table {</w:t>
      </w:r>
    </w:p>
    <w:p w14:paraId="7894F365" w14:textId="77777777" w:rsidR="000F694A" w:rsidRPr="000F694A" w:rsidRDefault="000F694A" w:rsidP="000F694A">
      <w:pPr>
        <w:spacing w:line="240" w:lineRule="auto"/>
        <w:jc w:val="left"/>
        <w:rPr>
          <w:rStyle w:val="nfasissutil"/>
          <w:lang w:val="es-ES"/>
        </w:rPr>
      </w:pPr>
    </w:p>
    <w:p w14:paraId="054A6D5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tableHeaders;   // Títulos de las columnas</w:t>
      </w:r>
    </w:p>
    <w:p w14:paraId="135181F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tableData;    // Datos de la tabla</w:t>
      </w:r>
    </w:p>
    <w:p w14:paraId="38F4A98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columnWidths;    // Ancho de las columnas</w:t>
      </w:r>
    </w:p>
    <w:p w14:paraId="1D18084B" w14:textId="77777777" w:rsidR="000F694A" w:rsidRPr="000F694A" w:rsidRDefault="000F694A" w:rsidP="000F694A">
      <w:pPr>
        <w:spacing w:line="240" w:lineRule="auto"/>
        <w:jc w:val="left"/>
        <w:rPr>
          <w:rStyle w:val="nfasissutil"/>
          <w:lang w:val="es-ES"/>
        </w:rPr>
      </w:pPr>
    </w:p>
    <w:p w14:paraId="3E02E8D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numCols, numRows;  // Número de filas y columnas</w:t>
      </w:r>
    </w:p>
    <w:p w14:paraId="10AB0714" w14:textId="77777777" w:rsidR="000F694A" w:rsidRPr="000F694A" w:rsidRDefault="000F694A" w:rsidP="000F694A">
      <w:pPr>
        <w:spacing w:line="240" w:lineRule="auto"/>
        <w:jc w:val="left"/>
        <w:rPr>
          <w:rStyle w:val="nfasissutil"/>
          <w:lang w:val="es-ES"/>
        </w:rPr>
      </w:pPr>
    </w:p>
    <w:p w14:paraId="0C3B39A0"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Constructor</w:t>
      </w:r>
    </w:p>
    <w:p w14:paraId="571E5ACF" w14:textId="77777777" w:rsidR="000F694A" w:rsidRPr="000F694A" w:rsidRDefault="000F694A" w:rsidP="000F694A">
      <w:pPr>
        <w:spacing w:line="240" w:lineRule="auto"/>
        <w:jc w:val="left"/>
        <w:rPr>
          <w:rStyle w:val="nfasissutil"/>
        </w:rPr>
      </w:pPr>
      <w:r w:rsidRPr="000F694A">
        <w:rPr>
          <w:rStyle w:val="nfasissutil"/>
        </w:rPr>
        <w:t xml:space="preserve">  Table(int nr, int nc) {</w:t>
      </w:r>
    </w:p>
    <w:p w14:paraId="428E8D11" w14:textId="77777777" w:rsidR="000F694A" w:rsidRPr="000F694A" w:rsidRDefault="000F694A" w:rsidP="000F694A">
      <w:pPr>
        <w:spacing w:line="240" w:lineRule="auto"/>
        <w:jc w:val="left"/>
        <w:rPr>
          <w:rStyle w:val="nfasissutil"/>
        </w:rPr>
      </w:pPr>
      <w:r w:rsidRPr="000F694A">
        <w:rPr>
          <w:rStyle w:val="nfasissutil"/>
        </w:rPr>
        <w:t xml:space="preserve">    this.numRows = nr;</w:t>
      </w:r>
    </w:p>
    <w:p w14:paraId="71C6A528" w14:textId="77777777" w:rsidR="000F694A" w:rsidRPr="000F694A" w:rsidRDefault="000F694A" w:rsidP="000F694A">
      <w:pPr>
        <w:spacing w:line="240" w:lineRule="auto"/>
        <w:jc w:val="left"/>
        <w:rPr>
          <w:rStyle w:val="nfasissutil"/>
        </w:rPr>
      </w:pPr>
      <w:r w:rsidRPr="000F694A">
        <w:rPr>
          <w:rStyle w:val="nfasissutil"/>
        </w:rPr>
        <w:t xml:space="preserve">    this.numCols = nc;</w:t>
      </w:r>
    </w:p>
    <w:p w14:paraId="6CBAE385" w14:textId="77777777" w:rsidR="000F694A" w:rsidRPr="000F694A" w:rsidRDefault="000F694A" w:rsidP="000F694A">
      <w:pPr>
        <w:spacing w:line="240" w:lineRule="auto"/>
        <w:jc w:val="left"/>
        <w:rPr>
          <w:rStyle w:val="nfasissutil"/>
        </w:rPr>
      </w:pPr>
      <w:r w:rsidRPr="000F694A">
        <w:rPr>
          <w:rStyle w:val="nfasissutil"/>
        </w:rPr>
        <w:t xml:space="preserve">  }</w:t>
      </w:r>
    </w:p>
    <w:p w14:paraId="58B7460C" w14:textId="77777777" w:rsidR="000F694A" w:rsidRPr="000F694A" w:rsidRDefault="000F694A" w:rsidP="000F694A">
      <w:pPr>
        <w:spacing w:line="240" w:lineRule="auto"/>
        <w:jc w:val="left"/>
        <w:rPr>
          <w:rStyle w:val="nfasissutil"/>
        </w:rPr>
      </w:pPr>
    </w:p>
    <w:p w14:paraId="0A072762" w14:textId="77777777" w:rsidR="000F694A" w:rsidRPr="000F694A" w:rsidRDefault="000F694A" w:rsidP="000F694A">
      <w:pPr>
        <w:spacing w:line="240" w:lineRule="auto"/>
        <w:jc w:val="left"/>
        <w:rPr>
          <w:rStyle w:val="nfasissutil"/>
        </w:rPr>
      </w:pPr>
      <w:r w:rsidRPr="000F694A">
        <w:rPr>
          <w:rStyle w:val="nfasissutil"/>
        </w:rPr>
        <w:t xml:space="preserve">  // Setters</w:t>
      </w:r>
    </w:p>
    <w:p w14:paraId="4F7E9917" w14:textId="77777777" w:rsidR="000F694A" w:rsidRPr="000F694A" w:rsidRDefault="000F694A" w:rsidP="000F694A">
      <w:pPr>
        <w:spacing w:line="240" w:lineRule="auto"/>
        <w:jc w:val="left"/>
        <w:rPr>
          <w:rStyle w:val="nfasissutil"/>
        </w:rPr>
      </w:pPr>
    </w:p>
    <w:p w14:paraId="46C3F3ED" w14:textId="77777777" w:rsidR="000F694A" w:rsidRPr="000F694A" w:rsidRDefault="000F694A" w:rsidP="000F694A">
      <w:pPr>
        <w:spacing w:line="240" w:lineRule="auto"/>
        <w:jc w:val="left"/>
        <w:rPr>
          <w:rStyle w:val="nfasissutil"/>
        </w:rPr>
      </w:pPr>
      <w:r w:rsidRPr="000F694A">
        <w:rPr>
          <w:rStyle w:val="nfasissutil"/>
        </w:rPr>
        <w:t xml:space="preserve">  void setHeaders(String[] h) {</w:t>
      </w:r>
    </w:p>
    <w:p w14:paraId="6671AC81" w14:textId="77777777" w:rsidR="000F694A" w:rsidRPr="000F694A" w:rsidRDefault="000F694A" w:rsidP="000F694A">
      <w:pPr>
        <w:spacing w:line="240" w:lineRule="auto"/>
        <w:jc w:val="left"/>
        <w:rPr>
          <w:rStyle w:val="nfasissutil"/>
        </w:rPr>
      </w:pPr>
      <w:r w:rsidRPr="000F694A">
        <w:rPr>
          <w:rStyle w:val="nfasissutil"/>
        </w:rPr>
        <w:t xml:space="preserve">    this.tableHeaders = h;</w:t>
      </w:r>
    </w:p>
    <w:p w14:paraId="31F3AFCC" w14:textId="77777777" w:rsidR="000F694A" w:rsidRPr="000F694A" w:rsidRDefault="000F694A" w:rsidP="000F694A">
      <w:pPr>
        <w:spacing w:line="240" w:lineRule="auto"/>
        <w:jc w:val="left"/>
        <w:rPr>
          <w:rStyle w:val="nfasissutil"/>
        </w:rPr>
      </w:pPr>
      <w:r w:rsidRPr="000F694A">
        <w:rPr>
          <w:rStyle w:val="nfasissutil"/>
        </w:rPr>
        <w:t xml:space="preserve">  }</w:t>
      </w:r>
    </w:p>
    <w:p w14:paraId="6CAC0444" w14:textId="77777777" w:rsidR="000F694A" w:rsidRPr="000F694A" w:rsidRDefault="000F694A" w:rsidP="000F694A">
      <w:pPr>
        <w:spacing w:line="240" w:lineRule="auto"/>
        <w:jc w:val="left"/>
        <w:rPr>
          <w:rStyle w:val="nfasissutil"/>
        </w:rPr>
      </w:pPr>
    </w:p>
    <w:p w14:paraId="1E2C98C5" w14:textId="77777777" w:rsidR="000F694A" w:rsidRPr="000F694A" w:rsidRDefault="000F694A" w:rsidP="000F694A">
      <w:pPr>
        <w:spacing w:line="240" w:lineRule="auto"/>
        <w:jc w:val="left"/>
        <w:rPr>
          <w:rStyle w:val="nfasissutil"/>
        </w:rPr>
      </w:pPr>
      <w:r w:rsidRPr="000F694A">
        <w:rPr>
          <w:rStyle w:val="nfasissutil"/>
        </w:rPr>
        <w:t xml:space="preserve">  void setData(String[][] d) {</w:t>
      </w:r>
    </w:p>
    <w:p w14:paraId="2FED7EFB" w14:textId="77777777" w:rsidR="000F694A" w:rsidRPr="000F694A" w:rsidRDefault="000F694A" w:rsidP="000F694A">
      <w:pPr>
        <w:spacing w:line="240" w:lineRule="auto"/>
        <w:jc w:val="left"/>
        <w:rPr>
          <w:rStyle w:val="nfasissutil"/>
        </w:rPr>
      </w:pPr>
      <w:r w:rsidRPr="000F694A">
        <w:rPr>
          <w:rStyle w:val="nfasissutil"/>
        </w:rPr>
        <w:t xml:space="preserve">    this.tableData = d;</w:t>
      </w:r>
    </w:p>
    <w:p w14:paraId="452D2C9D" w14:textId="77777777" w:rsidR="000F694A" w:rsidRPr="000F694A" w:rsidRDefault="000F694A" w:rsidP="000F694A">
      <w:pPr>
        <w:spacing w:line="240" w:lineRule="auto"/>
        <w:jc w:val="left"/>
        <w:rPr>
          <w:rStyle w:val="nfasissutil"/>
        </w:rPr>
      </w:pPr>
      <w:r w:rsidRPr="000F694A">
        <w:rPr>
          <w:rStyle w:val="nfasissutil"/>
        </w:rPr>
        <w:t xml:space="preserve">  }</w:t>
      </w:r>
    </w:p>
    <w:p w14:paraId="71155D2C" w14:textId="77777777" w:rsidR="000F694A" w:rsidRPr="000F694A" w:rsidRDefault="000F694A" w:rsidP="000F694A">
      <w:pPr>
        <w:spacing w:line="240" w:lineRule="auto"/>
        <w:jc w:val="left"/>
        <w:rPr>
          <w:rStyle w:val="nfasissutil"/>
        </w:rPr>
      </w:pPr>
    </w:p>
    <w:p w14:paraId="5BA44E87" w14:textId="77777777" w:rsidR="000F694A" w:rsidRPr="000F694A" w:rsidRDefault="000F694A" w:rsidP="000F694A">
      <w:pPr>
        <w:spacing w:line="240" w:lineRule="auto"/>
        <w:jc w:val="left"/>
        <w:rPr>
          <w:rStyle w:val="nfasissutil"/>
        </w:rPr>
      </w:pPr>
      <w:r w:rsidRPr="000F694A">
        <w:rPr>
          <w:rStyle w:val="nfasissutil"/>
        </w:rPr>
        <w:t xml:space="preserve">  void setValueAt(String value, int nr, int nc) {</w:t>
      </w:r>
    </w:p>
    <w:p w14:paraId="49658076" w14:textId="77777777" w:rsidR="000F694A" w:rsidRPr="000F694A" w:rsidRDefault="000F694A" w:rsidP="000F694A">
      <w:pPr>
        <w:spacing w:line="240" w:lineRule="auto"/>
        <w:jc w:val="left"/>
        <w:rPr>
          <w:rStyle w:val="nfasissutil"/>
        </w:rPr>
      </w:pPr>
      <w:r w:rsidRPr="000F694A">
        <w:rPr>
          <w:rStyle w:val="nfasissutil"/>
        </w:rPr>
        <w:t xml:space="preserve">    this.tableData[nr][nc] = value;</w:t>
      </w:r>
    </w:p>
    <w:p w14:paraId="55FE0C87" w14:textId="77777777" w:rsidR="000F694A" w:rsidRPr="000F694A" w:rsidRDefault="000F694A" w:rsidP="000F694A">
      <w:pPr>
        <w:spacing w:line="240" w:lineRule="auto"/>
        <w:jc w:val="left"/>
        <w:rPr>
          <w:rStyle w:val="nfasissutil"/>
        </w:rPr>
      </w:pPr>
      <w:r w:rsidRPr="000F694A">
        <w:rPr>
          <w:rStyle w:val="nfasissutil"/>
        </w:rPr>
        <w:t xml:space="preserve">  }</w:t>
      </w:r>
    </w:p>
    <w:p w14:paraId="0E3372D5" w14:textId="77777777" w:rsidR="000F694A" w:rsidRPr="000F694A" w:rsidRDefault="000F694A" w:rsidP="000F694A">
      <w:pPr>
        <w:spacing w:line="240" w:lineRule="auto"/>
        <w:jc w:val="left"/>
        <w:rPr>
          <w:rStyle w:val="nfasissutil"/>
        </w:rPr>
      </w:pPr>
    </w:p>
    <w:p w14:paraId="66C91C69" w14:textId="77777777" w:rsidR="000F694A" w:rsidRPr="000F694A" w:rsidRDefault="000F694A" w:rsidP="000F694A">
      <w:pPr>
        <w:spacing w:line="240" w:lineRule="auto"/>
        <w:jc w:val="left"/>
        <w:rPr>
          <w:rStyle w:val="nfasissutil"/>
        </w:rPr>
      </w:pPr>
      <w:r w:rsidRPr="000F694A">
        <w:rPr>
          <w:rStyle w:val="nfasissutil"/>
        </w:rPr>
        <w:t xml:space="preserve">  void setColumnWidths(float[] w) {</w:t>
      </w:r>
    </w:p>
    <w:p w14:paraId="4C53C97A" w14:textId="77777777" w:rsidR="000F694A" w:rsidRPr="000F694A" w:rsidRDefault="000F694A" w:rsidP="000F694A">
      <w:pPr>
        <w:spacing w:line="240" w:lineRule="auto"/>
        <w:jc w:val="left"/>
        <w:rPr>
          <w:rStyle w:val="nfasissutil"/>
        </w:rPr>
      </w:pPr>
      <w:r w:rsidRPr="000F694A">
        <w:rPr>
          <w:rStyle w:val="nfasissutil"/>
        </w:rPr>
        <w:t xml:space="preserve">    this.columnWidths = w;</w:t>
      </w:r>
    </w:p>
    <w:p w14:paraId="45652549" w14:textId="77777777" w:rsidR="000F694A" w:rsidRPr="000F694A" w:rsidRDefault="000F694A" w:rsidP="000F694A">
      <w:pPr>
        <w:spacing w:line="240" w:lineRule="auto"/>
        <w:jc w:val="left"/>
        <w:rPr>
          <w:rStyle w:val="nfasissutil"/>
        </w:rPr>
      </w:pPr>
      <w:r w:rsidRPr="000F694A">
        <w:rPr>
          <w:rStyle w:val="nfasissutil"/>
        </w:rPr>
        <w:t xml:space="preserve">  }</w:t>
      </w:r>
    </w:p>
    <w:p w14:paraId="545444CC" w14:textId="77777777" w:rsidR="000F694A" w:rsidRPr="000F694A" w:rsidRDefault="000F694A" w:rsidP="000F694A">
      <w:pPr>
        <w:spacing w:line="240" w:lineRule="auto"/>
        <w:jc w:val="left"/>
        <w:rPr>
          <w:rStyle w:val="nfasissutil"/>
        </w:rPr>
      </w:pPr>
    </w:p>
    <w:p w14:paraId="3FE039CD" w14:textId="77777777" w:rsidR="000F694A" w:rsidRPr="000F694A" w:rsidRDefault="000F694A" w:rsidP="000F694A">
      <w:pPr>
        <w:spacing w:line="240" w:lineRule="auto"/>
        <w:jc w:val="left"/>
        <w:rPr>
          <w:rStyle w:val="nfasissutil"/>
        </w:rPr>
      </w:pPr>
      <w:r w:rsidRPr="000F694A">
        <w:rPr>
          <w:rStyle w:val="nfasissutil"/>
        </w:rPr>
        <w:t xml:space="preserve">  // Dibuja tabla</w:t>
      </w:r>
    </w:p>
    <w:p w14:paraId="18163256" w14:textId="77777777" w:rsidR="000F694A" w:rsidRPr="000F694A" w:rsidRDefault="000F694A" w:rsidP="000F694A">
      <w:pPr>
        <w:spacing w:line="240" w:lineRule="auto"/>
        <w:jc w:val="left"/>
        <w:rPr>
          <w:rStyle w:val="nfasissutil"/>
        </w:rPr>
      </w:pPr>
      <w:r w:rsidRPr="000F694A">
        <w:rPr>
          <w:rStyle w:val="nfasissutil"/>
        </w:rPr>
        <w:lastRenderedPageBreak/>
        <w:t xml:space="preserve">  void display(float x, float y, float w, float h) {</w:t>
      </w:r>
    </w:p>
    <w:p w14:paraId="2695BDF3" w14:textId="77777777" w:rsidR="000F694A" w:rsidRPr="000F694A" w:rsidRDefault="000F694A" w:rsidP="000F694A">
      <w:pPr>
        <w:spacing w:line="240" w:lineRule="auto"/>
        <w:jc w:val="left"/>
        <w:rPr>
          <w:rStyle w:val="nfasissutil"/>
        </w:rPr>
      </w:pPr>
    </w:p>
    <w:p w14:paraId="59A4C94D" w14:textId="77777777" w:rsidR="000F694A" w:rsidRPr="000F694A" w:rsidRDefault="000F694A" w:rsidP="000F694A">
      <w:pPr>
        <w:spacing w:line="240" w:lineRule="auto"/>
        <w:jc w:val="left"/>
        <w:rPr>
          <w:rStyle w:val="nfasissutil"/>
        </w:rPr>
      </w:pPr>
      <w:r w:rsidRPr="000F694A">
        <w:rPr>
          <w:rStyle w:val="nfasissutil"/>
        </w:rPr>
        <w:t xml:space="preserve">    fill(200, 50);</w:t>
      </w:r>
    </w:p>
    <w:p w14:paraId="21CB6764" w14:textId="77777777" w:rsidR="000F694A" w:rsidRPr="000F694A" w:rsidRDefault="000F694A" w:rsidP="000F694A">
      <w:pPr>
        <w:spacing w:line="240" w:lineRule="auto"/>
        <w:jc w:val="left"/>
        <w:rPr>
          <w:rStyle w:val="nfasissutil"/>
        </w:rPr>
      </w:pPr>
      <w:r w:rsidRPr="000F694A">
        <w:rPr>
          <w:rStyle w:val="nfasissutil"/>
        </w:rPr>
        <w:t xml:space="preserve">    stroke(0);</w:t>
      </w:r>
    </w:p>
    <w:p w14:paraId="134A27B2"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1EE18C44" w14:textId="77777777" w:rsidR="000F694A" w:rsidRPr="000F694A" w:rsidRDefault="000F694A" w:rsidP="000F694A">
      <w:pPr>
        <w:spacing w:line="240" w:lineRule="auto"/>
        <w:jc w:val="left"/>
        <w:rPr>
          <w:rStyle w:val="nfasissutil"/>
        </w:rPr>
      </w:pPr>
      <w:r w:rsidRPr="000F694A">
        <w:rPr>
          <w:rStyle w:val="nfasissutil"/>
        </w:rPr>
        <w:t xml:space="preserve">    rect(x, y, w, h);</w:t>
      </w:r>
    </w:p>
    <w:p w14:paraId="4DCED3CF" w14:textId="77777777" w:rsidR="000F694A" w:rsidRPr="000F694A" w:rsidRDefault="000F694A" w:rsidP="000F694A">
      <w:pPr>
        <w:spacing w:line="240" w:lineRule="auto"/>
        <w:jc w:val="left"/>
        <w:rPr>
          <w:rStyle w:val="nfasissutil"/>
        </w:rPr>
      </w:pPr>
    </w:p>
    <w:p w14:paraId="12A09481" w14:textId="77777777" w:rsidR="000F694A" w:rsidRPr="000F694A" w:rsidRDefault="000F694A" w:rsidP="000F694A">
      <w:pPr>
        <w:spacing w:line="240" w:lineRule="auto"/>
        <w:jc w:val="left"/>
        <w:rPr>
          <w:rStyle w:val="nfasissutil"/>
        </w:rPr>
      </w:pPr>
      <w:r w:rsidRPr="000F694A">
        <w:rPr>
          <w:rStyle w:val="nfasissutil"/>
        </w:rPr>
        <w:t xml:space="preserve">    float rowHeight = h / numRows;</w:t>
      </w:r>
    </w:p>
    <w:p w14:paraId="356DC659" w14:textId="77777777" w:rsidR="000F694A" w:rsidRPr="000F694A" w:rsidRDefault="000F694A" w:rsidP="000F694A">
      <w:pPr>
        <w:spacing w:line="240" w:lineRule="auto"/>
        <w:jc w:val="left"/>
        <w:rPr>
          <w:rStyle w:val="nfasissutil"/>
        </w:rPr>
      </w:pPr>
      <w:r w:rsidRPr="000F694A">
        <w:rPr>
          <w:rStyle w:val="nfasissutil"/>
        </w:rPr>
        <w:t xml:space="preserve">    fill(getColorAt(0));</w:t>
      </w:r>
    </w:p>
    <w:p w14:paraId="4F5F019F" w14:textId="77777777" w:rsidR="000F694A" w:rsidRPr="000F694A" w:rsidRDefault="000F694A" w:rsidP="000F694A">
      <w:pPr>
        <w:spacing w:line="240" w:lineRule="auto"/>
        <w:jc w:val="left"/>
        <w:rPr>
          <w:rStyle w:val="nfasissutil"/>
        </w:rPr>
      </w:pPr>
      <w:r w:rsidRPr="000F694A">
        <w:rPr>
          <w:rStyle w:val="nfasissutil"/>
        </w:rPr>
        <w:t xml:space="preserve">    stroke(0);</w:t>
      </w:r>
    </w:p>
    <w:p w14:paraId="0ACE20EF"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20D22115" w14:textId="77777777" w:rsidR="000F694A" w:rsidRPr="000F694A" w:rsidRDefault="000F694A" w:rsidP="000F694A">
      <w:pPr>
        <w:spacing w:line="240" w:lineRule="auto"/>
        <w:jc w:val="left"/>
        <w:rPr>
          <w:rStyle w:val="nfasissutil"/>
        </w:rPr>
      </w:pPr>
      <w:r w:rsidRPr="000F694A">
        <w:rPr>
          <w:rStyle w:val="nfasissutil"/>
        </w:rPr>
        <w:t xml:space="preserve">    rect(x, y, w, rowHeight);</w:t>
      </w:r>
    </w:p>
    <w:p w14:paraId="384BD535" w14:textId="77777777" w:rsidR="000F694A" w:rsidRPr="000F694A" w:rsidRDefault="000F694A" w:rsidP="000F694A">
      <w:pPr>
        <w:spacing w:line="240" w:lineRule="auto"/>
        <w:jc w:val="left"/>
        <w:rPr>
          <w:rStyle w:val="nfasissutil"/>
        </w:rPr>
      </w:pPr>
    </w:p>
    <w:p w14:paraId="503F1D08" w14:textId="77777777" w:rsidR="000F694A" w:rsidRPr="000F694A" w:rsidRDefault="000F694A" w:rsidP="000F694A">
      <w:pPr>
        <w:spacing w:line="240" w:lineRule="auto"/>
        <w:jc w:val="left"/>
        <w:rPr>
          <w:rStyle w:val="nfasissutil"/>
        </w:rPr>
      </w:pPr>
      <w:r w:rsidRPr="000F694A">
        <w:rPr>
          <w:rStyle w:val="nfasissutil"/>
        </w:rPr>
        <w:t xml:space="preserve">    // Dibuja files</w:t>
      </w:r>
    </w:p>
    <w:p w14:paraId="2049A063" w14:textId="77777777" w:rsidR="000F694A" w:rsidRPr="000F694A" w:rsidRDefault="000F694A" w:rsidP="000F694A">
      <w:pPr>
        <w:spacing w:line="240" w:lineRule="auto"/>
        <w:jc w:val="left"/>
        <w:rPr>
          <w:rStyle w:val="nfasissutil"/>
        </w:rPr>
      </w:pPr>
      <w:r w:rsidRPr="000F694A">
        <w:rPr>
          <w:rStyle w:val="nfasissutil"/>
        </w:rPr>
        <w:t xml:space="preserve">    stroke(0);</w:t>
      </w:r>
    </w:p>
    <w:p w14:paraId="439ABFB2" w14:textId="77777777" w:rsidR="000F694A" w:rsidRPr="000F694A" w:rsidRDefault="000F694A" w:rsidP="000F694A">
      <w:pPr>
        <w:spacing w:line="240" w:lineRule="auto"/>
        <w:jc w:val="left"/>
        <w:rPr>
          <w:rStyle w:val="nfasissutil"/>
        </w:rPr>
      </w:pPr>
      <w:r w:rsidRPr="000F694A">
        <w:rPr>
          <w:rStyle w:val="nfasissutil"/>
        </w:rPr>
        <w:t xml:space="preserve">    for (int r = 1; r &lt;numRows; r++) {</w:t>
      </w:r>
    </w:p>
    <w:p w14:paraId="22B8DF51" w14:textId="77777777" w:rsidR="000F694A" w:rsidRPr="000F694A" w:rsidRDefault="000F694A" w:rsidP="000F694A">
      <w:pPr>
        <w:spacing w:line="240" w:lineRule="auto"/>
        <w:jc w:val="left"/>
        <w:rPr>
          <w:rStyle w:val="nfasissutil"/>
        </w:rPr>
      </w:pPr>
      <w:r w:rsidRPr="000F694A">
        <w:rPr>
          <w:rStyle w:val="nfasissutil"/>
        </w:rPr>
        <w:t xml:space="preserve">      if (r==1) {</w:t>
      </w:r>
    </w:p>
    <w:p w14:paraId="295BDD20" w14:textId="77777777" w:rsidR="000F694A" w:rsidRPr="000F694A" w:rsidRDefault="000F694A" w:rsidP="000F694A">
      <w:pPr>
        <w:spacing w:line="240" w:lineRule="auto"/>
        <w:jc w:val="left"/>
        <w:rPr>
          <w:rStyle w:val="nfasissutil"/>
        </w:rPr>
      </w:pPr>
      <w:r w:rsidRPr="000F694A">
        <w:rPr>
          <w:rStyle w:val="nfasissutil"/>
        </w:rPr>
        <w:t xml:space="preserve">        strokeWeight(3);</w:t>
      </w:r>
    </w:p>
    <w:p w14:paraId="443EDF07" w14:textId="77777777" w:rsidR="000F694A" w:rsidRPr="000F694A" w:rsidRDefault="000F694A" w:rsidP="000F694A">
      <w:pPr>
        <w:spacing w:line="240" w:lineRule="auto"/>
        <w:jc w:val="left"/>
        <w:rPr>
          <w:rStyle w:val="nfasissutil"/>
        </w:rPr>
      </w:pPr>
      <w:r w:rsidRPr="000F694A">
        <w:rPr>
          <w:rStyle w:val="nfasissutil"/>
        </w:rPr>
        <w:t xml:space="preserve">      } else {</w:t>
      </w:r>
    </w:p>
    <w:p w14:paraId="3AFEF78B" w14:textId="77777777" w:rsidR="000F694A" w:rsidRPr="000F694A" w:rsidRDefault="000F694A" w:rsidP="000F694A">
      <w:pPr>
        <w:spacing w:line="240" w:lineRule="auto"/>
        <w:jc w:val="left"/>
        <w:rPr>
          <w:rStyle w:val="nfasissutil"/>
        </w:rPr>
      </w:pPr>
      <w:r w:rsidRPr="000F694A">
        <w:rPr>
          <w:rStyle w:val="nfasissutil"/>
        </w:rPr>
        <w:t xml:space="preserve">        strokeWeight(1);</w:t>
      </w:r>
    </w:p>
    <w:p w14:paraId="626B6DD4" w14:textId="77777777" w:rsidR="000F694A" w:rsidRPr="000F694A" w:rsidRDefault="000F694A" w:rsidP="000F694A">
      <w:pPr>
        <w:spacing w:line="240" w:lineRule="auto"/>
        <w:jc w:val="left"/>
        <w:rPr>
          <w:rStyle w:val="nfasissutil"/>
        </w:rPr>
      </w:pPr>
      <w:r w:rsidRPr="000F694A">
        <w:rPr>
          <w:rStyle w:val="nfasissutil"/>
        </w:rPr>
        <w:t xml:space="preserve">      }</w:t>
      </w:r>
    </w:p>
    <w:p w14:paraId="4E615227" w14:textId="77777777" w:rsidR="000F694A" w:rsidRPr="000F694A" w:rsidRDefault="000F694A" w:rsidP="000F694A">
      <w:pPr>
        <w:spacing w:line="240" w:lineRule="auto"/>
        <w:jc w:val="left"/>
        <w:rPr>
          <w:rStyle w:val="nfasissutil"/>
        </w:rPr>
      </w:pPr>
      <w:r w:rsidRPr="000F694A">
        <w:rPr>
          <w:rStyle w:val="nfasissutil"/>
        </w:rPr>
        <w:t xml:space="preserve">      line(x, y + r*rowHeight, x + w, y + r*rowHeight);</w:t>
      </w:r>
    </w:p>
    <w:p w14:paraId="069990D7"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4C564672" w14:textId="77777777" w:rsidR="000F694A" w:rsidRPr="000F694A" w:rsidRDefault="000F694A" w:rsidP="000F694A">
      <w:pPr>
        <w:spacing w:line="240" w:lineRule="auto"/>
        <w:jc w:val="left"/>
        <w:rPr>
          <w:rStyle w:val="nfasissutil"/>
          <w:lang w:val="es-ES"/>
        </w:rPr>
      </w:pPr>
    </w:p>
    <w:p w14:paraId="24D9620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Columnas</w:t>
      </w:r>
    </w:p>
    <w:p w14:paraId="4293500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xCol = x;</w:t>
      </w:r>
    </w:p>
    <w:p w14:paraId="28713AEA"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for (int c = 0; c&lt;numCols; c++) {</w:t>
      </w:r>
    </w:p>
    <w:p w14:paraId="1AEDE2D9"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xCol += w*columnWidths[c]/100.0;</w:t>
      </w:r>
    </w:p>
    <w:p w14:paraId="33246F6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line(xCol, y, xCol, y + h);</w:t>
      </w:r>
    </w:p>
    <w:p w14:paraId="17D1C03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4C6FD7A" w14:textId="77777777" w:rsidR="000F694A" w:rsidRPr="000F694A" w:rsidRDefault="000F694A" w:rsidP="000F694A">
      <w:pPr>
        <w:spacing w:line="240" w:lineRule="auto"/>
        <w:jc w:val="left"/>
        <w:rPr>
          <w:rStyle w:val="nfasissutil"/>
          <w:lang w:val="es-ES"/>
        </w:rPr>
      </w:pPr>
    </w:p>
    <w:p w14:paraId="40F71DD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textos</w:t>
      </w:r>
    </w:p>
    <w:p w14:paraId="633FB55D"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fill(0);</w:t>
      </w:r>
    </w:p>
    <w:p w14:paraId="1E1D93D8" w14:textId="77777777" w:rsidR="000F694A" w:rsidRPr="000F694A" w:rsidRDefault="000F694A" w:rsidP="000F694A">
      <w:pPr>
        <w:spacing w:line="240" w:lineRule="auto"/>
        <w:jc w:val="left"/>
        <w:rPr>
          <w:rStyle w:val="nfasissutil"/>
        </w:rPr>
      </w:pPr>
      <w:r w:rsidRPr="000F694A">
        <w:rPr>
          <w:rStyle w:val="nfasissutil"/>
        </w:rPr>
        <w:t xml:space="preserve">    textSize(24);</w:t>
      </w:r>
    </w:p>
    <w:p w14:paraId="6FBD7DE3" w14:textId="77777777" w:rsidR="000F694A" w:rsidRPr="000F694A" w:rsidRDefault="000F694A" w:rsidP="000F694A">
      <w:pPr>
        <w:spacing w:line="240" w:lineRule="auto"/>
        <w:jc w:val="left"/>
        <w:rPr>
          <w:rStyle w:val="nfasissutil"/>
        </w:rPr>
      </w:pPr>
      <w:r w:rsidRPr="000F694A">
        <w:rPr>
          <w:rStyle w:val="nfasissutil"/>
        </w:rPr>
        <w:t xml:space="preserve">    for (int r = 0; r&lt; numRows; r++) {</w:t>
      </w:r>
    </w:p>
    <w:p w14:paraId="5393650D" w14:textId="77777777" w:rsidR="000F694A" w:rsidRPr="000F694A" w:rsidRDefault="000F694A" w:rsidP="000F694A">
      <w:pPr>
        <w:spacing w:line="240" w:lineRule="auto"/>
        <w:jc w:val="left"/>
        <w:rPr>
          <w:rStyle w:val="nfasissutil"/>
        </w:rPr>
      </w:pPr>
      <w:r w:rsidRPr="000F694A">
        <w:rPr>
          <w:rStyle w:val="nfasissutil"/>
        </w:rPr>
        <w:t xml:space="preserve">      xCol = x;</w:t>
      </w:r>
    </w:p>
    <w:p w14:paraId="589879AA" w14:textId="77777777" w:rsidR="000F694A" w:rsidRPr="000F694A" w:rsidRDefault="000F694A" w:rsidP="000F694A">
      <w:pPr>
        <w:spacing w:line="240" w:lineRule="auto"/>
        <w:jc w:val="left"/>
        <w:rPr>
          <w:rStyle w:val="nfasissutil"/>
        </w:rPr>
      </w:pPr>
      <w:r w:rsidRPr="000F694A">
        <w:rPr>
          <w:rStyle w:val="nfasissutil"/>
        </w:rPr>
        <w:t xml:space="preserve">      for (int c = 0; c&lt; numCols; c++) {</w:t>
      </w:r>
    </w:p>
    <w:p w14:paraId="6C8055B5"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if (r==0) {</w:t>
      </w:r>
    </w:p>
    <w:p w14:paraId="1264F0A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pushStyle();</w:t>
      </w:r>
    </w:p>
    <w:p w14:paraId="456FE4F2"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fill(255);</w:t>
      </w:r>
    </w:p>
    <w:p w14:paraId="70AEE1F1" w14:textId="77777777" w:rsidR="000F694A" w:rsidRPr="000F694A" w:rsidRDefault="000F694A" w:rsidP="000F694A">
      <w:pPr>
        <w:spacing w:line="240" w:lineRule="auto"/>
        <w:jc w:val="left"/>
        <w:rPr>
          <w:rStyle w:val="nfasissutil"/>
        </w:rPr>
      </w:pPr>
      <w:r w:rsidRPr="000F694A">
        <w:rPr>
          <w:rStyle w:val="nfasissutil"/>
        </w:rPr>
        <w:t xml:space="preserve">          text(tableHeaders[c], xCol + 10, y + (r+1)*rowHeight - 10);</w:t>
      </w:r>
    </w:p>
    <w:p w14:paraId="001EC614" w14:textId="77777777" w:rsidR="000F694A" w:rsidRPr="000F694A" w:rsidRDefault="000F694A" w:rsidP="000F694A">
      <w:pPr>
        <w:spacing w:line="240" w:lineRule="auto"/>
        <w:jc w:val="left"/>
        <w:rPr>
          <w:rStyle w:val="nfasissutil"/>
        </w:rPr>
      </w:pPr>
      <w:r w:rsidRPr="000F694A">
        <w:rPr>
          <w:rStyle w:val="nfasissutil"/>
        </w:rPr>
        <w:t xml:space="preserve">          popStyle();</w:t>
      </w:r>
    </w:p>
    <w:p w14:paraId="37A1938E" w14:textId="77777777" w:rsidR="000F694A" w:rsidRPr="000F694A" w:rsidRDefault="000F694A" w:rsidP="000F694A">
      <w:pPr>
        <w:spacing w:line="240" w:lineRule="auto"/>
        <w:jc w:val="left"/>
        <w:rPr>
          <w:rStyle w:val="nfasissutil"/>
        </w:rPr>
      </w:pPr>
      <w:r w:rsidRPr="000F694A">
        <w:rPr>
          <w:rStyle w:val="nfasissutil"/>
        </w:rPr>
        <w:t xml:space="preserve">        } else {</w:t>
      </w:r>
    </w:p>
    <w:p w14:paraId="4CA68175" w14:textId="77777777" w:rsidR="000F694A" w:rsidRPr="000F694A" w:rsidRDefault="000F694A" w:rsidP="000F694A">
      <w:pPr>
        <w:spacing w:line="240" w:lineRule="auto"/>
        <w:jc w:val="left"/>
        <w:rPr>
          <w:rStyle w:val="nfasissutil"/>
        </w:rPr>
      </w:pPr>
      <w:r w:rsidRPr="000F694A">
        <w:rPr>
          <w:rStyle w:val="nfasissutil"/>
        </w:rPr>
        <w:t xml:space="preserve">          text(tableData[r-1][c], xCol + 10, y + (r+1)*rowHeight - 10);</w:t>
      </w:r>
    </w:p>
    <w:p w14:paraId="2AC149AF"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543492C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xCol += w*columnWidths[c]/100.0;</w:t>
      </w:r>
    </w:p>
    <w:p w14:paraId="7FF055E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21B744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249869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5E55F6C" w14:textId="49BE0A4E" w:rsidR="000F694A" w:rsidRDefault="000F694A" w:rsidP="000F694A">
      <w:pPr>
        <w:spacing w:line="240" w:lineRule="auto"/>
        <w:jc w:val="left"/>
        <w:rPr>
          <w:rStyle w:val="nfasissutil"/>
          <w:lang w:val="es-ES"/>
        </w:rPr>
      </w:pPr>
      <w:r w:rsidRPr="000F694A">
        <w:rPr>
          <w:rStyle w:val="nfasissutil"/>
          <w:lang w:val="es-ES"/>
        </w:rPr>
        <w:lastRenderedPageBreak/>
        <w:t>}</w:t>
      </w:r>
    </w:p>
    <w:p w14:paraId="3F625F6B" w14:textId="77777777" w:rsidR="000F694A" w:rsidRDefault="000F694A" w:rsidP="000F694A">
      <w:pPr>
        <w:spacing w:line="240" w:lineRule="auto"/>
        <w:jc w:val="left"/>
        <w:rPr>
          <w:rStyle w:val="nfasissutil"/>
          <w:lang w:val="es-ES"/>
        </w:rPr>
      </w:pPr>
    </w:p>
    <w:p w14:paraId="04274211" w14:textId="74EB37AB" w:rsidR="000F694A" w:rsidRDefault="000F694A" w:rsidP="000F694A">
      <w:pPr>
        <w:spacing w:line="240" w:lineRule="auto"/>
        <w:jc w:val="left"/>
        <w:rPr>
          <w:rStyle w:val="nfasissutil"/>
          <w:b/>
          <w:bCs/>
          <w:lang w:val="es-ES"/>
        </w:rPr>
      </w:pPr>
      <w:r>
        <w:rPr>
          <w:rStyle w:val="nfasissutil"/>
          <w:b/>
          <w:bCs/>
          <w:lang w:val="es-ES"/>
        </w:rPr>
        <w:t>TextArea</w:t>
      </w:r>
    </w:p>
    <w:p w14:paraId="2E33B30B" w14:textId="77777777" w:rsidR="000F694A" w:rsidRDefault="000F694A" w:rsidP="000F694A">
      <w:pPr>
        <w:spacing w:line="240" w:lineRule="auto"/>
        <w:jc w:val="left"/>
        <w:rPr>
          <w:rStyle w:val="nfasissutil"/>
          <w:b/>
          <w:bCs/>
          <w:lang w:val="es-ES"/>
        </w:rPr>
      </w:pPr>
    </w:p>
    <w:p w14:paraId="05D5F677" w14:textId="77777777" w:rsidR="000F694A" w:rsidRPr="000F694A" w:rsidRDefault="000F694A" w:rsidP="000F694A">
      <w:pPr>
        <w:spacing w:line="240" w:lineRule="auto"/>
        <w:jc w:val="left"/>
        <w:rPr>
          <w:rStyle w:val="nfasissutil"/>
          <w:lang w:val="es-ES"/>
        </w:rPr>
      </w:pPr>
      <w:r w:rsidRPr="000F694A">
        <w:rPr>
          <w:rStyle w:val="nfasissutil"/>
          <w:lang w:val="es-ES"/>
        </w:rPr>
        <w:t>// Componente Campo de Texto</w:t>
      </w:r>
    </w:p>
    <w:p w14:paraId="7C5CE92D" w14:textId="77777777" w:rsidR="000F694A" w:rsidRPr="000F694A" w:rsidRDefault="000F694A" w:rsidP="000F694A">
      <w:pPr>
        <w:spacing w:line="240" w:lineRule="auto"/>
        <w:jc w:val="left"/>
        <w:rPr>
          <w:rStyle w:val="nfasissutil"/>
          <w:lang w:val="es-ES"/>
        </w:rPr>
      </w:pPr>
    </w:p>
    <w:p w14:paraId="136A5B29" w14:textId="77777777" w:rsidR="000F694A" w:rsidRPr="000F694A" w:rsidRDefault="000F694A" w:rsidP="000F694A">
      <w:pPr>
        <w:spacing w:line="240" w:lineRule="auto"/>
        <w:jc w:val="left"/>
        <w:rPr>
          <w:rStyle w:val="nfasissutil"/>
          <w:lang w:val="es-ES"/>
        </w:rPr>
      </w:pPr>
      <w:r w:rsidRPr="000F694A">
        <w:rPr>
          <w:rStyle w:val="nfasissutil"/>
          <w:lang w:val="es-ES"/>
        </w:rPr>
        <w:t>class TextArea {</w:t>
      </w:r>
    </w:p>
    <w:p w14:paraId="7237F874" w14:textId="77777777" w:rsidR="000F694A" w:rsidRPr="000F694A" w:rsidRDefault="000F694A" w:rsidP="000F694A">
      <w:pPr>
        <w:spacing w:line="240" w:lineRule="auto"/>
        <w:jc w:val="left"/>
        <w:rPr>
          <w:rStyle w:val="nfasissutil"/>
          <w:lang w:val="es-ES"/>
        </w:rPr>
      </w:pPr>
    </w:p>
    <w:p w14:paraId="68435BB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Propiedades del campo de texto</w:t>
      </w:r>
    </w:p>
    <w:p w14:paraId="7B21A8AE"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int x, y, h, w;</w:t>
      </w:r>
    </w:p>
    <w:p w14:paraId="5551266D" w14:textId="77777777" w:rsidR="000F694A" w:rsidRPr="000F694A" w:rsidRDefault="000F694A" w:rsidP="000F694A">
      <w:pPr>
        <w:spacing w:line="240" w:lineRule="auto"/>
        <w:jc w:val="left"/>
        <w:rPr>
          <w:rStyle w:val="nfasissutil"/>
        </w:rPr>
      </w:pPr>
      <w:r w:rsidRPr="000F694A">
        <w:rPr>
          <w:rStyle w:val="nfasissutil"/>
        </w:rPr>
        <w:t xml:space="preserve">  int numCols, numRows;</w:t>
      </w:r>
    </w:p>
    <w:p w14:paraId="253C1052" w14:textId="77777777" w:rsidR="000F694A" w:rsidRPr="000F694A" w:rsidRDefault="000F694A" w:rsidP="000F694A">
      <w:pPr>
        <w:spacing w:line="240" w:lineRule="auto"/>
        <w:jc w:val="left"/>
        <w:rPr>
          <w:rStyle w:val="nfasissutil"/>
        </w:rPr>
      </w:pPr>
    </w:p>
    <w:p w14:paraId="0C4AE2C6" w14:textId="77777777" w:rsidR="000F694A" w:rsidRPr="000F694A" w:rsidRDefault="000F694A" w:rsidP="000F694A">
      <w:pPr>
        <w:spacing w:line="240" w:lineRule="auto"/>
        <w:jc w:val="left"/>
        <w:rPr>
          <w:rStyle w:val="nfasissutil"/>
        </w:rPr>
      </w:pPr>
      <w:r w:rsidRPr="000F694A">
        <w:rPr>
          <w:rStyle w:val="nfasissutil"/>
        </w:rPr>
        <w:t xml:space="preserve">  // Colores</w:t>
      </w:r>
    </w:p>
    <w:p w14:paraId="2FEA7642" w14:textId="77777777" w:rsidR="000F694A" w:rsidRPr="000F694A" w:rsidRDefault="000F694A" w:rsidP="000F694A">
      <w:pPr>
        <w:spacing w:line="240" w:lineRule="auto"/>
        <w:jc w:val="left"/>
        <w:rPr>
          <w:rStyle w:val="nfasissutil"/>
        </w:rPr>
      </w:pPr>
      <w:r w:rsidRPr="000F694A">
        <w:rPr>
          <w:rStyle w:val="nfasissutil"/>
        </w:rPr>
        <w:t xml:space="preserve">  color bgColor = color(getColorAt(5));</w:t>
      </w:r>
    </w:p>
    <w:p w14:paraId="50C7A1E2" w14:textId="77777777" w:rsidR="000F694A" w:rsidRPr="000F694A" w:rsidRDefault="000F694A" w:rsidP="000F694A">
      <w:pPr>
        <w:spacing w:line="240" w:lineRule="auto"/>
        <w:jc w:val="left"/>
        <w:rPr>
          <w:rStyle w:val="nfasissutil"/>
        </w:rPr>
      </w:pPr>
      <w:r w:rsidRPr="000F694A">
        <w:rPr>
          <w:rStyle w:val="nfasissutil"/>
        </w:rPr>
        <w:t xml:space="preserve">  color fgColor =color(0, 0, 0);</w:t>
      </w:r>
    </w:p>
    <w:p w14:paraId="159A4820" w14:textId="77777777" w:rsidR="000F694A" w:rsidRPr="000F694A" w:rsidRDefault="000F694A" w:rsidP="000F694A">
      <w:pPr>
        <w:spacing w:line="240" w:lineRule="auto"/>
        <w:jc w:val="left"/>
        <w:rPr>
          <w:rStyle w:val="nfasissutil"/>
        </w:rPr>
      </w:pPr>
      <w:r w:rsidRPr="000F694A">
        <w:rPr>
          <w:rStyle w:val="nfasissutil"/>
        </w:rPr>
        <w:t xml:space="preserve">  color selectedColor = color(getColorAt(4));</w:t>
      </w:r>
    </w:p>
    <w:p w14:paraId="5ACDB21D" w14:textId="77777777" w:rsidR="000F694A" w:rsidRPr="000F694A" w:rsidRDefault="000F694A" w:rsidP="000F694A">
      <w:pPr>
        <w:spacing w:line="240" w:lineRule="auto"/>
        <w:jc w:val="left"/>
        <w:rPr>
          <w:rStyle w:val="nfasissutil"/>
        </w:rPr>
      </w:pPr>
      <w:r w:rsidRPr="000F694A">
        <w:rPr>
          <w:rStyle w:val="nfasissutil"/>
        </w:rPr>
        <w:t xml:space="preserve">  color borderColor = color(30, 30, 30);</w:t>
      </w:r>
    </w:p>
    <w:p w14:paraId="2036EF1C" w14:textId="77777777" w:rsidR="000F694A" w:rsidRPr="000F694A" w:rsidRDefault="000F694A" w:rsidP="000F694A">
      <w:pPr>
        <w:spacing w:line="240" w:lineRule="auto"/>
        <w:jc w:val="left"/>
        <w:rPr>
          <w:rStyle w:val="nfasissutil"/>
        </w:rPr>
      </w:pPr>
      <w:r w:rsidRPr="000F694A">
        <w:rPr>
          <w:rStyle w:val="nfasissutil"/>
        </w:rPr>
        <w:t xml:space="preserve">  int borderWeight = 1;</w:t>
      </w:r>
    </w:p>
    <w:p w14:paraId="767FC036" w14:textId="77777777" w:rsidR="000F694A" w:rsidRPr="000F694A" w:rsidRDefault="000F694A" w:rsidP="000F694A">
      <w:pPr>
        <w:spacing w:line="240" w:lineRule="auto"/>
        <w:jc w:val="left"/>
        <w:rPr>
          <w:rStyle w:val="nfasissutil"/>
        </w:rPr>
      </w:pPr>
    </w:p>
    <w:p w14:paraId="1DFDDCEB"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Texto del campo</w:t>
      </w:r>
    </w:p>
    <w:p w14:paraId="2F10DC3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text = "";</w:t>
      </w:r>
    </w:p>
    <w:p w14:paraId="34DE0B32"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String[] lines;</w:t>
      </w:r>
    </w:p>
    <w:p w14:paraId="45603A61" w14:textId="77777777" w:rsidR="000F694A" w:rsidRPr="000F694A" w:rsidRDefault="000F694A" w:rsidP="000F694A">
      <w:pPr>
        <w:spacing w:line="240" w:lineRule="auto"/>
        <w:jc w:val="left"/>
        <w:rPr>
          <w:rStyle w:val="nfasissutil"/>
        </w:rPr>
      </w:pPr>
      <w:r w:rsidRPr="000F694A">
        <w:rPr>
          <w:rStyle w:val="nfasissutil"/>
        </w:rPr>
        <w:t xml:space="preserve">  int textSize = 24;</w:t>
      </w:r>
    </w:p>
    <w:p w14:paraId="17AC8471" w14:textId="77777777" w:rsidR="000F694A" w:rsidRPr="000F694A" w:rsidRDefault="000F694A" w:rsidP="000F694A">
      <w:pPr>
        <w:spacing w:line="240" w:lineRule="auto"/>
        <w:jc w:val="left"/>
        <w:rPr>
          <w:rStyle w:val="nfasissutil"/>
        </w:rPr>
      </w:pPr>
    </w:p>
    <w:p w14:paraId="5061976D" w14:textId="77777777" w:rsidR="000F694A" w:rsidRPr="000F694A" w:rsidRDefault="000F694A" w:rsidP="000F694A">
      <w:pPr>
        <w:spacing w:line="240" w:lineRule="auto"/>
        <w:jc w:val="left"/>
        <w:rPr>
          <w:rStyle w:val="nfasissutil"/>
        </w:rPr>
      </w:pPr>
      <w:r w:rsidRPr="000F694A">
        <w:rPr>
          <w:rStyle w:val="nfasissutil"/>
        </w:rPr>
        <w:t xml:space="preserve">  boolean selected = false;</w:t>
      </w:r>
    </w:p>
    <w:p w14:paraId="4AFB092A" w14:textId="77777777" w:rsidR="000F694A" w:rsidRPr="000F694A" w:rsidRDefault="000F694A" w:rsidP="000F694A">
      <w:pPr>
        <w:spacing w:line="240" w:lineRule="auto"/>
        <w:jc w:val="left"/>
        <w:rPr>
          <w:rStyle w:val="nfasissutil"/>
        </w:rPr>
      </w:pPr>
    </w:p>
    <w:p w14:paraId="1B9B5E8F" w14:textId="77777777" w:rsidR="000F694A" w:rsidRPr="000F694A" w:rsidRDefault="000F694A" w:rsidP="000F694A">
      <w:pPr>
        <w:spacing w:line="240" w:lineRule="auto"/>
        <w:jc w:val="left"/>
        <w:rPr>
          <w:rStyle w:val="nfasissutil"/>
        </w:rPr>
      </w:pPr>
      <w:r w:rsidRPr="000F694A">
        <w:rPr>
          <w:rStyle w:val="nfasissutil"/>
        </w:rPr>
        <w:t xml:space="preserve">  // Constructor</w:t>
      </w:r>
    </w:p>
    <w:p w14:paraId="328766AC" w14:textId="77777777" w:rsidR="000F694A" w:rsidRPr="000F694A" w:rsidRDefault="000F694A" w:rsidP="000F694A">
      <w:pPr>
        <w:spacing w:line="240" w:lineRule="auto"/>
        <w:jc w:val="left"/>
        <w:rPr>
          <w:rStyle w:val="nfasissutil"/>
        </w:rPr>
      </w:pPr>
      <w:r w:rsidRPr="000F694A">
        <w:rPr>
          <w:rStyle w:val="nfasissutil"/>
        </w:rPr>
        <w:t xml:space="preserve">  TextArea(int x, int y, int w, int h, int nc, int nr) {</w:t>
      </w:r>
    </w:p>
    <w:p w14:paraId="0F7A9C58"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6DCC96DC"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5CC46D48"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76A14AA1"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24B8FCC6" w14:textId="77777777" w:rsidR="000F694A" w:rsidRPr="000F694A" w:rsidRDefault="000F694A" w:rsidP="000F694A">
      <w:pPr>
        <w:spacing w:line="240" w:lineRule="auto"/>
        <w:jc w:val="left"/>
        <w:rPr>
          <w:rStyle w:val="nfasissutil"/>
        </w:rPr>
      </w:pPr>
      <w:r w:rsidRPr="000F694A">
        <w:rPr>
          <w:rStyle w:val="nfasissutil"/>
        </w:rPr>
        <w:t xml:space="preserve">    this.numCols = nc;</w:t>
      </w:r>
    </w:p>
    <w:p w14:paraId="67C5FC30" w14:textId="77777777" w:rsidR="000F694A" w:rsidRPr="000F694A" w:rsidRDefault="000F694A" w:rsidP="000F694A">
      <w:pPr>
        <w:spacing w:line="240" w:lineRule="auto"/>
        <w:jc w:val="left"/>
        <w:rPr>
          <w:rStyle w:val="nfasissutil"/>
        </w:rPr>
      </w:pPr>
      <w:r w:rsidRPr="000F694A">
        <w:rPr>
          <w:rStyle w:val="nfasissutil"/>
        </w:rPr>
        <w:t xml:space="preserve">    this.numRows = nr;</w:t>
      </w:r>
    </w:p>
    <w:p w14:paraId="3168A97C" w14:textId="77777777" w:rsidR="000F694A" w:rsidRPr="000F694A" w:rsidRDefault="000F694A" w:rsidP="000F694A">
      <w:pPr>
        <w:spacing w:line="240" w:lineRule="auto"/>
        <w:jc w:val="left"/>
        <w:rPr>
          <w:rStyle w:val="nfasissutil"/>
        </w:rPr>
      </w:pPr>
    </w:p>
    <w:p w14:paraId="173AD10B" w14:textId="77777777" w:rsidR="000F694A" w:rsidRPr="000F694A" w:rsidRDefault="000F694A" w:rsidP="000F694A">
      <w:pPr>
        <w:spacing w:line="240" w:lineRule="auto"/>
        <w:jc w:val="left"/>
        <w:rPr>
          <w:rStyle w:val="nfasissutil"/>
        </w:rPr>
      </w:pPr>
      <w:r w:rsidRPr="000F694A">
        <w:rPr>
          <w:rStyle w:val="nfasissutil"/>
        </w:rPr>
        <w:t xml:space="preserve">    this.lines = new String[nr];</w:t>
      </w:r>
    </w:p>
    <w:p w14:paraId="4672420D"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285CC943" w14:textId="77777777" w:rsidR="000F694A" w:rsidRPr="000F694A" w:rsidRDefault="000F694A" w:rsidP="000F694A">
      <w:pPr>
        <w:spacing w:line="240" w:lineRule="auto"/>
        <w:jc w:val="left"/>
        <w:rPr>
          <w:rStyle w:val="nfasissutil"/>
          <w:lang w:val="es-ES"/>
        </w:rPr>
      </w:pPr>
    </w:p>
    <w:p w14:paraId="0AA1CF5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el Campo de Texto</w:t>
      </w:r>
    </w:p>
    <w:p w14:paraId="7C9BA7F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void display() {</w:t>
      </w:r>
    </w:p>
    <w:p w14:paraId="7A88E3B5"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pushStyle();</w:t>
      </w:r>
    </w:p>
    <w:p w14:paraId="7094A38B" w14:textId="77777777" w:rsidR="000F694A" w:rsidRPr="000F694A" w:rsidRDefault="000F694A" w:rsidP="000F694A">
      <w:pPr>
        <w:spacing w:line="240" w:lineRule="auto"/>
        <w:jc w:val="left"/>
        <w:rPr>
          <w:rStyle w:val="nfasissutil"/>
        </w:rPr>
      </w:pPr>
      <w:r w:rsidRPr="000F694A">
        <w:rPr>
          <w:rStyle w:val="nfasissutil"/>
        </w:rPr>
        <w:t xml:space="preserve">    if (selected) {</w:t>
      </w:r>
    </w:p>
    <w:p w14:paraId="1152F107" w14:textId="77777777" w:rsidR="000F694A" w:rsidRPr="000F694A" w:rsidRDefault="000F694A" w:rsidP="000F694A">
      <w:pPr>
        <w:spacing w:line="240" w:lineRule="auto"/>
        <w:jc w:val="left"/>
        <w:rPr>
          <w:rStyle w:val="nfasissutil"/>
        </w:rPr>
      </w:pPr>
      <w:r w:rsidRPr="000F694A">
        <w:rPr>
          <w:rStyle w:val="nfasissutil"/>
        </w:rPr>
        <w:t xml:space="preserve">      fill(selectedColor);</w:t>
      </w:r>
    </w:p>
    <w:p w14:paraId="35F551D1" w14:textId="77777777" w:rsidR="000F694A" w:rsidRPr="000F694A" w:rsidRDefault="000F694A" w:rsidP="000F694A">
      <w:pPr>
        <w:spacing w:line="240" w:lineRule="auto"/>
        <w:jc w:val="left"/>
        <w:rPr>
          <w:rStyle w:val="nfasissutil"/>
        </w:rPr>
      </w:pPr>
      <w:r w:rsidRPr="000F694A">
        <w:rPr>
          <w:rStyle w:val="nfasissutil"/>
        </w:rPr>
        <w:t xml:space="preserve">    } else {</w:t>
      </w:r>
    </w:p>
    <w:p w14:paraId="1F508237" w14:textId="77777777" w:rsidR="000F694A" w:rsidRPr="000F694A" w:rsidRDefault="000F694A" w:rsidP="000F694A">
      <w:pPr>
        <w:spacing w:line="240" w:lineRule="auto"/>
        <w:jc w:val="left"/>
        <w:rPr>
          <w:rStyle w:val="nfasissutil"/>
        </w:rPr>
      </w:pPr>
      <w:r w:rsidRPr="000F694A">
        <w:rPr>
          <w:rStyle w:val="nfasissutil"/>
        </w:rPr>
        <w:t xml:space="preserve">      fill(bgColor);</w:t>
      </w:r>
    </w:p>
    <w:p w14:paraId="6EA02FCD" w14:textId="77777777" w:rsidR="000F694A" w:rsidRPr="000F694A" w:rsidRDefault="000F694A" w:rsidP="000F694A">
      <w:pPr>
        <w:spacing w:line="240" w:lineRule="auto"/>
        <w:jc w:val="left"/>
        <w:rPr>
          <w:rStyle w:val="nfasissutil"/>
        </w:rPr>
      </w:pPr>
      <w:r w:rsidRPr="000F694A">
        <w:rPr>
          <w:rStyle w:val="nfasissutil"/>
        </w:rPr>
        <w:t xml:space="preserve">    }</w:t>
      </w:r>
    </w:p>
    <w:p w14:paraId="1256B1AE" w14:textId="77777777" w:rsidR="000F694A" w:rsidRPr="000F694A" w:rsidRDefault="000F694A" w:rsidP="000F694A">
      <w:pPr>
        <w:spacing w:line="240" w:lineRule="auto"/>
        <w:jc w:val="left"/>
        <w:rPr>
          <w:rStyle w:val="nfasissutil"/>
        </w:rPr>
      </w:pPr>
    </w:p>
    <w:p w14:paraId="22EB0A66" w14:textId="77777777" w:rsidR="000F694A" w:rsidRPr="000F694A" w:rsidRDefault="000F694A" w:rsidP="000F694A">
      <w:pPr>
        <w:spacing w:line="240" w:lineRule="auto"/>
        <w:jc w:val="left"/>
        <w:rPr>
          <w:rStyle w:val="nfasissutil"/>
        </w:rPr>
      </w:pPr>
      <w:r w:rsidRPr="000F694A">
        <w:rPr>
          <w:rStyle w:val="nfasissutil"/>
        </w:rPr>
        <w:t xml:space="preserve">    strokeWeight(borderWeight);</w:t>
      </w:r>
    </w:p>
    <w:p w14:paraId="2DFAA8A6" w14:textId="77777777" w:rsidR="000F694A" w:rsidRPr="000F694A" w:rsidRDefault="000F694A" w:rsidP="000F694A">
      <w:pPr>
        <w:spacing w:line="240" w:lineRule="auto"/>
        <w:jc w:val="left"/>
        <w:rPr>
          <w:rStyle w:val="nfasissutil"/>
        </w:rPr>
      </w:pPr>
      <w:r w:rsidRPr="000F694A">
        <w:rPr>
          <w:rStyle w:val="nfasissutil"/>
        </w:rPr>
        <w:t xml:space="preserve">    stroke(borderColor);</w:t>
      </w:r>
    </w:p>
    <w:p w14:paraId="0424A7A0" w14:textId="77777777" w:rsidR="000F694A" w:rsidRPr="000F694A" w:rsidRDefault="000F694A" w:rsidP="000F694A">
      <w:pPr>
        <w:spacing w:line="240" w:lineRule="auto"/>
        <w:jc w:val="left"/>
        <w:rPr>
          <w:rStyle w:val="nfasissutil"/>
        </w:rPr>
      </w:pPr>
      <w:r w:rsidRPr="000F694A">
        <w:rPr>
          <w:rStyle w:val="nfasissutil"/>
        </w:rPr>
        <w:t xml:space="preserve">    rect(x, y, w, h, 5);</w:t>
      </w:r>
    </w:p>
    <w:p w14:paraId="0D3F44E6" w14:textId="77777777" w:rsidR="000F694A" w:rsidRPr="000F694A" w:rsidRDefault="000F694A" w:rsidP="000F694A">
      <w:pPr>
        <w:spacing w:line="240" w:lineRule="auto"/>
        <w:jc w:val="left"/>
        <w:rPr>
          <w:rStyle w:val="nfasissutil"/>
        </w:rPr>
      </w:pPr>
    </w:p>
    <w:p w14:paraId="4F42DFA1" w14:textId="77777777" w:rsidR="000F694A" w:rsidRPr="000F694A" w:rsidRDefault="000F694A" w:rsidP="000F694A">
      <w:pPr>
        <w:spacing w:line="240" w:lineRule="auto"/>
        <w:jc w:val="left"/>
        <w:rPr>
          <w:rStyle w:val="nfasissutil"/>
        </w:rPr>
      </w:pPr>
      <w:r w:rsidRPr="000F694A">
        <w:rPr>
          <w:rStyle w:val="nfasissutil"/>
        </w:rPr>
        <w:lastRenderedPageBreak/>
        <w:t xml:space="preserve">    fill(fgColor);</w:t>
      </w:r>
    </w:p>
    <w:p w14:paraId="538A068B" w14:textId="77777777" w:rsidR="000F694A" w:rsidRPr="000F694A" w:rsidRDefault="000F694A" w:rsidP="000F694A">
      <w:pPr>
        <w:spacing w:line="240" w:lineRule="auto"/>
        <w:jc w:val="left"/>
        <w:rPr>
          <w:rStyle w:val="nfasissutil"/>
        </w:rPr>
      </w:pPr>
      <w:r w:rsidRPr="000F694A">
        <w:rPr>
          <w:rStyle w:val="nfasissutil"/>
        </w:rPr>
        <w:t xml:space="preserve">    textSize(textSize);</w:t>
      </w:r>
    </w:p>
    <w:p w14:paraId="7129E147" w14:textId="77777777" w:rsidR="000F694A" w:rsidRPr="000F694A" w:rsidRDefault="000F694A" w:rsidP="000F694A">
      <w:pPr>
        <w:spacing w:line="240" w:lineRule="auto"/>
        <w:jc w:val="left"/>
        <w:rPr>
          <w:rStyle w:val="nfasissutil"/>
        </w:rPr>
      </w:pPr>
      <w:r w:rsidRPr="000F694A">
        <w:rPr>
          <w:rStyle w:val="nfasissutil"/>
        </w:rPr>
        <w:t xml:space="preserve">    for (int i=0; i&lt;lines.length; i++) {</w:t>
      </w:r>
    </w:p>
    <w:p w14:paraId="6EB45860" w14:textId="77777777" w:rsidR="000F694A" w:rsidRPr="000F694A" w:rsidRDefault="000F694A" w:rsidP="000F694A">
      <w:pPr>
        <w:spacing w:line="240" w:lineRule="auto"/>
        <w:jc w:val="left"/>
        <w:rPr>
          <w:rStyle w:val="nfasissutil"/>
        </w:rPr>
      </w:pPr>
      <w:r w:rsidRPr="000F694A">
        <w:rPr>
          <w:rStyle w:val="nfasissutil"/>
        </w:rPr>
        <w:t xml:space="preserve">      if (lines[i]!=null) {</w:t>
      </w:r>
    </w:p>
    <w:p w14:paraId="17AF572F" w14:textId="77777777" w:rsidR="000F694A" w:rsidRPr="000F694A" w:rsidRDefault="000F694A" w:rsidP="000F694A">
      <w:pPr>
        <w:spacing w:line="240" w:lineRule="auto"/>
        <w:jc w:val="left"/>
        <w:rPr>
          <w:rStyle w:val="nfasissutil"/>
        </w:rPr>
      </w:pPr>
      <w:r w:rsidRPr="000F694A">
        <w:rPr>
          <w:rStyle w:val="nfasissutil"/>
        </w:rPr>
        <w:t xml:space="preserve">        text(lines[i], x + 5, y + (i+1)*textSize);</w:t>
      </w:r>
    </w:p>
    <w:p w14:paraId="3CB066BD" w14:textId="77777777" w:rsidR="000F694A" w:rsidRPr="000F694A" w:rsidRDefault="000F694A" w:rsidP="000F694A">
      <w:pPr>
        <w:spacing w:line="240" w:lineRule="auto"/>
        <w:jc w:val="left"/>
        <w:rPr>
          <w:rStyle w:val="nfasissutil"/>
        </w:rPr>
      </w:pPr>
      <w:r w:rsidRPr="000F694A">
        <w:rPr>
          <w:rStyle w:val="nfasissutil"/>
        </w:rPr>
        <w:t xml:space="preserve">      }</w:t>
      </w:r>
    </w:p>
    <w:p w14:paraId="56623122" w14:textId="77777777" w:rsidR="000F694A" w:rsidRPr="000F694A" w:rsidRDefault="000F694A" w:rsidP="000F694A">
      <w:pPr>
        <w:spacing w:line="240" w:lineRule="auto"/>
        <w:jc w:val="left"/>
        <w:rPr>
          <w:rStyle w:val="nfasissutil"/>
        </w:rPr>
      </w:pPr>
      <w:r w:rsidRPr="000F694A">
        <w:rPr>
          <w:rStyle w:val="nfasissutil"/>
        </w:rPr>
        <w:t xml:space="preserve">    }</w:t>
      </w:r>
    </w:p>
    <w:p w14:paraId="1003C257" w14:textId="77777777" w:rsidR="000F694A" w:rsidRPr="000F694A" w:rsidRDefault="000F694A" w:rsidP="000F694A">
      <w:pPr>
        <w:spacing w:line="240" w:lineRule="auto"/>
        <w:jc w:val="left"/>
        <w:rPr>
          <w:rStyle w:val="nfasissutil"/>
        </w:rPr>
      </w:pPr>
      <w:r w:rsidRPr="000F694A">
        <w:rPr>
          <w:rStyle w:val="nfasissutil"/>
        </w:rPr>
        <w:t xml:space="preserve">    popStyle();</w:t>
      </w:r>
    </w:p>
    <w:p w14:paraId="7B43470A" w14:textId="77777777" w:rsidR="000F694A" w:rsidRPr="000F694A" w:rsidRDefault="000F694A" w:rsidP="000F694A">
      <w:pPr>
        <w:spacing w:line="240" w:lineRule="auto"/>
        <w:jc w:val="left"/>
        <w:rPr>
          <w:rStyle w:val="nfasissutil"/>
        </w:rPr>
      </w:pPr>
      <w:r w:rsidRPr="000F694A">
        <w:rPr>
          <w:rStyle w:val="nfasissutil"/>
        </w:rPr>
        <w:t xml:space="preserve">  }</w:t>
      </w:r>
    </w:p>
    <w:p w14:paraId="5F0936C1" w14:textId="77777777" w:rsidR="000F694A" w:rsidRPr="000F694A" w:rsidRDefault="000F694A" w:rsidP="000F694A">
      <w:pPr>
        <w:spacing w:line="240" w:lineRule="auto"/>
        <w:jc w:val="left"/>
        <w:rPr>
          <w:rStyle w:val="nfasissutil"/>
        </w:rPr>
      </w:pPr>
    </w:p>
    <w:p w14:paraId="7F866825" w14:textId="77777777" w:rsidR="000F694A" w:rsidRPr="000F694A" w:rsidRDefault="000F694A" w:rsidP="000F694A">
      <w:pPr>
        <w:spacing w:line="240" w:lineRule="auto"/>
        <w:jc w:val="left"/>
        <w:rPr>
          <w:rStyle w:val="nfasissutil"/>
        </w:rPr>
      </w:pPr>
      <w:r w:rsidRPr="000F694A">
        <w:rPr>
          <w:rStyle w:val="nfasissutil"/>
        </w:rPr>
        <w:t xml:space="preserve">  void updateLines() {</w:t>
      </w:r>
    </w:p>
    <w:p w14:paraId="62565212" w14:textId="77777777" w:rsidR="000F694A" w:rsidRPr="000F694A" w:rsidRDefault="000F694A" w:rsidP="000F694A">
      <w:pPr>
        <w:spacing w:line="240" w:lineRule="auto"/>
        <w:jc w:val="left"/>
        <w:rPr>
          <w:rStyle w:val="nfasissutil"/>
        </w:rPr>
      </w:pPr>
      <w:r w:rsidRPr="000F694A">
        <w:rPr>
          <w:rStyle w:val="nfasissutil"/>
        </w:rPr>
        <w:t xml:space="preserve">    if (text.length()&gt;0) {</w:t>
      </w:r>
    </w:p>
    <w:p w14:paraId="2497557B" w14:textId="77777777" w:rsidR="000F694A" w:rsidRPr="000F694A" w:rsidRDefault="000F694A" w:rsidP="000F694A">
      <w:pPr>
        <w:spacing w:line="240" w:lineRule="auto"/>
        <w:jc w:val="left"/>
        <w:rPr>
          <w:rStyle w:val="nfasissutil"/>
        </w:rPr>
      </w:pPr>
      <w:r w:rsidRPr="000F694A">
        <w:rPr>
          <w:rStyle w:val="nfasissutil"/>
        </w:rPr>
        <w:t xml:space="preserve">      int numLines = constrain(text.length() / numCols, 0, this.numRows-1);</w:t>
      </w:r>
    </w:p>
    <w:p w14:paraId="5CB71A76" w14:textId="77777777" w:rsidR="000F694A" w:rsidRPr="000F694A" w:rsidRDefault="000F694A" w:rsidP="000F694A">
      <w:pPr>
        <w:spacing w:line="240" w:lineRule="auto"/>
        <w:jc w:val="left"/>
        <w:rPr>
          <w:rStyle w:val="nfasissutil"/>
        </w:rPr>
      </w:pPr>
      <w:r w:rsidRPr="000F694A">
        <w:rPr>
          <w:rStyle w:val="nfasissutil"/>
        </w:rPr>
        <w:t xml:space="preserve">      println("NUM LINES: "+numLines);</w:t>
      </w:r>
    </w:p>
    <w:p w14:paraId="777F0558" w14:textId="77777777" w:rsidR="000F694A" w:rsidRPr="000F694A" w:rsidRDefault="000F694A" w:rsidP="000F694A">
      <w:pPr>
        <w:spacing w:line="240" w:lineRule="auto"/>
        <w:jc w:val="left"/>
        <w:rPr>
          <w:rStyle w:val="nfasissutil"/>
        </w:rPr>
      </w:pPr>
      <w:r w:rsidRPr="000F694A">
        <w:rPr>
          <w:rStyle w:val="nfasissutil"/>
        </w:rPr>
        <w:t xml:space="preserve">      for (int i=0; i&lt;=numLines; i++) {</w:t>
      </w:r>
    </w:p>
    <w:p w14:paraId="5EFCF10F" w14:textId="77777777" w:rsidR="000F694A" w:rsidRPr="000F694A" w:rsidRDefault="000F694A" w:rsidP="000F694A">
      <w:pPr>
        <w:spacing w:line="240" w:lineRule="auto"/>
        <w:jc w:val="left"/>
        <w:rPr>
          <w:rStyle w:val="nfasissutil"/>
        </w:rPr>
      </w:pPr>
      <w:r w:rsidRPr="000F694A">
        <w:rPr>
          <w:rStyle w:val="nfasissutil"/>
        </w:rPr>
        <w:t xml:space="preserve">        int start = i*numCols;</w:t>
      </w:r>
    </w:p>
    <w:p w14:paraId="28B8C277" w14:textId="77777777" w:rsidR="000F694A" w:rsidRPr="000F694A" w:rsidRDefault="000F694A" w:rsidP="000F694A">
      <w:pPr>
        <w:spacing w:line="240" w:lineRule="auto"/>
        <w:jc w:val="left"/>
        <w:rPr>
          <w:rStyle w:val="nfasissutil"/>
        </w:rPr>
      </w:pPr>
      <w:r w:rsidRPr="000F694A">
        <w:rPr>
          <w:rStyle w:val="nfasissutil"/>
        </w:rPr>
        <w:t xml:space="preserve">        int end = min(text.length(), (i+1)*numCols);</w:t>
      </w:r>
    </w:p>
    <w:p w14:paraId="530905ED" w14:textId="77777777" w:rsidR="000F694A" w:rsidRPr="000F694A" w:rsidRDefault="000F694A" w:rsidP="000F694A">
      <w:pPr>
        <w:spacing w:line="240" w:lineRule="auto"/>
        <w:jc w:val="left"/>
        <w:rPr>
          <w:rStyle w:val="nfasissutil"/>
        </w:rPr>
      </w:pPr>
      <w:r w:rsidRPr="000F694A">
        <w:rPr>
          <w:rStyle w:val="nfasissutil"/>
        </w:rPr>
        <w:t xml:space="preserve">        lines[i] = text.substring(start, end);</w:t>
      </w:r>
    </w:p>
    <w:p w14:paraId="1C3545DE" w14:textId="77777777" w:rsidR="000F694A" w:rsidRPr="000F694A" w:rsidRDefault="000F694A" w:rsidP="000F694A">
      <w:pPr>
        <w:spacing w:line="240" w:lineRule="auto"/>
        <w:jc w:val="left"/>
        <w:rPr>
          <w:rStyle w:val="nfasissutil"/>
        </w:rPr>
      </w:pPr>
      <w:r w:rsidRPr="000F694A">
        <w:rPr>
          <w:rStyle w:val="nfasissutil"/>
        </w:rPr>
        <w:t xml:space="preserve">      }</w:t>
      </w:r>
    </w:p>
    <w:p w14:paraId="42C61749" w14:textId="77777777" w:rsidR="000F694A" w:rsidRPr="000F694A" w:rsidRDefault="000F694A" w:rsidP="000F694A">
      <w:pPr>
        <w:spacing w:line="240" w:lineRule="auto"/>
        <w:jc w:val="left"/>
        <w:rPr>
          <w:rStyle w:val="nfasissutil"/>
        </w:rPr>
      </w:pPr>
      <w:r w:rsidRPr="000F694A">
        <w:rPr>
          <w:rStyle w:val="nfasissutil"/>
        </w:rPr>
        <w:t xml:space="preserve">    } else {</w:t>
      </w:r>
    </w:p>
    <w:p w14:paraId="447829DB" w14:textId="77777777" w:rsidR="000F694A" w:rsidRPr="000F694A" w:rsidRDefault="000F694A" w:rsidP="000F694A">
      <w:pPr>
        <w:spacing w:line="240" w:lineRule="auto"/>
        <w:jc w:val="left"/>
        <w:rPr>
          <w:rStyle w:val="nfasissutil"/>
        </w:rPr>
      </w:pPr>
      <w:r w:rsidRPr="000F694A">
        <w:rPr>
          <w:rStyle w:val="nfasissutil"/>
        </w:rPr>
        <w:t xml:space="preserve">      for (int i=0; i&lt;lines.length; i++) {</w:t>
      </w:r>
    </w:p>
    <w:p w14:paraId="50EA8455"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lines[i] ="";</w:t>
      </w:r>
    </w:p>
    <w:p w14:paraId="4FE39F8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A6CA29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4A54CF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printArray(lines);</w:t>
      </w:r>
    </w:p>
    <w:p w14:paraId="3485C99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B927780" w14:textId="77777777" w:rsidR="000F694A" w:rsidRPr="000F694A" w:rsidRDefault="000F694A" w:rsidP="000F694A">
      <w:pPr>
        <w:spacing w:line="240" w:lineRule="auto"/>
        <w:jc w:val="left"/>
        <w:rPr>
          <w:rStyle w:val="nfasissutil"/>
          <w:lang w:val="es-ES"/>
        </w:rPr>
      </w:pPr>
    </w:p>
    <w:p w14:paraId="0CFF2958" w14:textId="77777777" w:rsidR="000F694A" w:rsidRPr="000F694A" w:rsidRDefault="000F694A" w:rsidP="000F694A">
      <w:pPr>
        <w:spacing w:line="240" w:lineRule="auto"/>
        <w:jc w:val="left"/>
        <w:rPr>
          <w:rStyle w:val="nfasissutil"/>
          <w:lang w:val="es-ES"/>
        </w:rPr>
      </w:pPr>
    </w:p>
    <w:p w14:paraId="33E1BF28" w14:textId="77777777" w:rsidR="000F694A" w:rsidRPr="000F694A" w:rsidRDefault="000F694A" w:rsidP="000F694A">
      <w:pPr>
        <w:spacing w:line="240" w:lineRule="auto"/>
        <w:jc w:val="left"/>
        <w:rPr>
          <w:rStyle w:val="nfasissutil"/>
          <w:lang w:val="es-ES"/>
        </w:rPr>
      </w:pPr>
    </w:p>
    <w:p w14:paraId="766F1F1F" w14:textId="77777777" w:rsidR="000F694A" w:rsidRPr="000F694A" w:rsidRDefault="000F694A" w:rsidP="000F694A">
      <w:pPr>
        <w:spacing w:line="240" w:lineRule="auto"/>
        <w:jc w:val="left"/>
        <w:rPr>
          <w:rStyle w:val="nfasissutil"/>
          <w:lang w:val="es-ES"/>
        </w:rPr>
      </w:pPr>
    </w:p>
    <w:p w14:paraId="2009CDF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Añade y elimina el texto que se escribe</w:t>
      </w:r>
    </w:p>
    <w:p w14:paraId="332E5CC2"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void keyPressed(char key, int keyCode) {</w:t>
      </w:r>
    </w:p>
    <w:p w14:paraId="14A95FE3" w14:textId="77777777" w:rsidR="000F694A" w:rsidRPr="000F694A" w:rsidRDefault="000F694A" w:rsidP="000F694A">
      <w:pPr>
        <w:spacing w:line="240" w:lineRule="auto"/>
        <w:jc w:val="left"/>
        <w:rPr>
          <w:rStyle w:val="nfasissutil"/>
        </w:rPr>
      </w:pPr>
      <w:r w:rsidRPr="000F694A">
        <w:rPr>
          <w:rStyle w:val="nfasissutil"/>
        </w:rPr>
        <w:t xml:space="preserve">    if (selected) {</w:t>
      </w:r>
    </w:p>
    <w:p w14:paraId="40D04009" w14:textId="77777777" w:rsidR="000F694A" w:rsidRPr="000F694A" w:rsidRDefault="000F694A" w:rsidP="000F694A">
      <w:pPr>
        <w:spacing w:line="240" w:lineRule="auto"/>
        <w:jc w:val="left"/>
        <w:rPr>
          <w:rStyle w:val="nfasissutil"/>
        </w:rPr>
      </w:pPr>
      <w:r w:rsidRPr="000F694A">
        <w:rPr>
          <w:rStyle w:val="nfasissutil"/>
        </w:rPr>
        <w:t xml:space="preserve">      if (keyCode == (int)BACKSPACE) {</w:t>
      </w:r>
    </w:p>
    <w:p w14:paraId="1035786F" w14:textId="77777777" w:rsidR="000F694A" w:rsidRPr="000F694A" w:rsidRDefault="000F694A" w:rsidP="000F694A">
      <w:pPr>
        <w:spacing w:line="240" w:lineRule="auto"/>
        <w:jc w:val="left"/>
        <w:rPr>
          <w:rStyle w:val="nfasissutil"/>
        </w:rPr>
      </w:pPr>
      <w:r w:rsidRPr="000F694A">
        <w:rPr>
          <w:rStyle w:val="nfasissutil"/>
        </w:rPr>
        <w:t xml:space="preserve">        removeText();</w:t>
      </w:r>
    </w:p>
    <w:p w14:paraId="6E59E1A9" w14:textId="77777777" w:rsidR="000F694A" w:rsidRPr="000F694A" w:rsidRDefault="000F694A" w:rsidP="000F694A">
      <w:pPr>
        <w:spacing w:line="240" w:lineRule="auto"/>
        <w:jc w:val="left"/>
        <w:rPr>
          <w:rStyle w:val="nfasissutil"/>
        </w:rPr>
      </w:pPr>
      <w:r w:rsidRPr="000F694A">
        <w:rPr>
          <w:rStyle w:val="nfasissutil"/>
        </w:rPr>
        <w:t xml:space="preserve">      } else if (keyCode == 32) {</w:t>
      </w:r>
    </w:p>
    <w:p w14:paraId="0932F819" w14:textId="77777777" w:rsidR="000F694A" w:rsidRPr="000F694A" w:rsidRDefault="000F694A" w:rsidP="000F694A">
      <w:pPr>
        <w:spacing w:line="240" w:lineRule="auto"/>
        <w:jc w:val="left"/>
        <w:rPr>
          <w:rStyle w:val="nfasissutil"/>
        </w:rPr>
      </w:pPr>
      <w:r w:rsidRPr="000F694A">
        <w:rPr>
          <w:rStyle w:val="nfasissutil"/>
        </w:rPr>
        <w:t xml:space="preserve">        addText(' '); // SPACE</w:t>
      </w:r>
    </w:p>
    <w:p w14:paraId="0364998C" w14:textId="77777777" w:rsidR="000F694A" w:rsidRPr="000F694A" w:rsidRDefault="000F694A" w:rsidP="000F694A">
      <w:pPr>
        <w:spacing w:line="240" w:lineRule="auto"/>
        <w:jc w:val="left"/>
        <w:rPr>
          <w:rStyle w:val="nfasissutil"/>
        </w:rPr>
      </w:pPr>
      <w:r w:rsidRPr="000F694A">
        <w:rPr>
          <w:rStyle w:val="nfasissutil"/>
        </w:rPr>
        <w:t xml:space="preserve">      } else if (keyCode == ENTER) {</w:t>
      </w:r>
    </w:p>
    <w:p w14:paraId="456347C2" w14:textId="77777777" w:rsidR="000F694A" w:rsidRPr="000F694A" w:rsidRDefault="000F694A" w:rsidP="000F694A">
      <w:pPr>
        <w:spacing w:line="240" w:lineRule="auto"/>
        <w:jc w:val="left"/>
        <w:rPr>
          <w:rStyle w:val="nfasissutil"/>
        </w:rPr>
      </w:pPr>
      <w:r w:rsidRPr="000F694A">
        <w:rPr>
          <w:rStyle w:val="nfasissutil"/>
        </w:rPr>
        <w:t xml:space="preserve">      } else {</w:t>
      </w:r>
    </w:p>
    <w:p w14:paraId="0CC4A44A"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addText(key);</w:t>
      </w:r>
    </w:p>
    <w:p w14:paraId="6EDF50F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831383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34784C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9BCBEF9" w14:textId="77777777" w:rsidR="000F694A" w:rsidRPr="000F694A" w:rsidRDefault="000F694A" w:rsidP="000F694A">
      <w:pPr>
        <w:spacing w:line="240" w:lineRule="auto"/>
        <w:jc w:val="left"/>
        <w:rPr>
          <w:rStyle w:val="nfasissutil"/>
          <w:lang w:val="es-ES"/>
        </w:rPr>
      </w:pPr>
    </w:p>
    <w:p w14:paraId="68F72EA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Añade la letra c al final del texto</w:t>
      </w:r>
    </w:p>
    <w:p w14:paraId="6DC56820"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void addText(char c) {</w:t>
      </w:r>
    </w:p>
    <w:p w14:paraId="49387AF3" w14:textId="77777777" w:rsidR="000F694A" w:rsidRPr="000F694A" w:rsidRDefault="000F694A" w:rsidP="000F694A">
      <w:pPr>
        <w:spacing w:line="240" w:lineRule="auto"/>
        <w:jc w:val="left"/>
        <w:rPr>
          <w:rStyle w:val="nfasissutil"/>
        </w:rPr>
      </w:pPr>
      <w:r w:rsidRPr="000F694A">
        <w:rPr>
          <w:rStyle w:val="nfasissutil"/>
        </w:rPr>
        <w:t xml:space="preserve">    if (this.text.length() &lt; this.numCols*this.numRows) {</w:t>
      </w:r>
    </w:p>
    <w:p w14:paraId="16D1A8B4" w14:textId="77777777" w:rsidR="000F694A" w:rsidRPr="000F694A" w:rsidRDefault="000F694A" w:rsidP="000F694A">
      <w:pPr>
        <w:spacing w:line="240" w:lineRule="auto"/>
        <w:jc w:val="left"/>
        <w:rPr>
          <w:rStyle w:val="nfasissutil"/>
        </w:rPr>
      </w:pPr>
      <w:r w:rsidRPr="000F694A">
        <w:rPr>
          <w:rStyle w:val="nfasissutil"/>
        </w:rPr>
        <w:t xml:space="preserve">      this.text += c;</w:t>
      </w:r>
    </w:p>
    <w:p w14:paraId="0441AE80" w14:textId="77777777" w:rsidR="000F694A" w:rsidRPr="000F694A" w:rsidRDefault="000F694A" w:rsidP="000F694A">
      <w:pPr>
        <w:spacing w:line="240" w:lineRule="auto"/>
        <w:jc w:val="left"/>
        <w:rPr>
          <w:rStyle w:val="nfasissutil"/>
        </w:rPr>
      </w:pPr>
      <w:r w:rsidRPr="000F694A">
        <w:rPr>
          <w:rStyle w:val="nfasissutil"/>
        </w:rPr>
        <w:t xml:space="preserve">      println("TEXT:"+this.text);</w:t>
      </w:r>
    </w:p>
    <w:p w14:paraId="66D02550"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5A344C79"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updateLines();</w:t>
      </w:r>
    </w:p>
    <w:p w14:paraId="236692B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116C794" w14:textId="77777777" w:rsidR="000F694A" w:rsidRPr="000F694A" w:rsidRDefault="000F694A" w:rsidP="000F694A">
      <w:pPr>
        <w:spacing w:line="240" w:lineRule="auto"/>
        <w:jc w:val="left"/>
        <w:rPr>
          <w:rStyle w:val="nfasissutil"/>
          <w:lang w:val="es-ES"/>
        </w:rPr>
      </w:pPr>
    </w:p>
    <w:p w14:paraId="51F3377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Quita la última letra del texto</w:t>
      </w:r>
    </w:p>
    <w:p w14:paraId="7AA444CB"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void removeText() {</w:t>
      </w:r>
    </w:p>
    <w:p w14:paraId="0AF01B28" w14:textId="77777777" w:rsidR="000F694A" w:rsidRPr="000F694A" w:rsidRDefault="000F694A" w:rsidP="000F694A">
      <w:pPr>
        <w:spacing w:line="240" w:lineRule="auto"/>
        <w:jc w:val="left"/>
        <w:rPr>
          <w:rStyle w:val="nfasissutil"/>
        </w:rPr>
      </w:pPr>
      <w:r w:rsidRPr="000F694A">
        <w:rPr>
          <w:rStyle w:val="nfasissutil"/>
        </w:rPr>
        <w:t xml:space="preserve">    if (text.length()&gt; 0) {</w:t>
      </w:r>
    </w:p>
    <w:p w14:paraId="384E874D" w14:textId="77777777" w:rsidR="000F694A" w:rsidRPr="000F694A" w:rsidRDefault="000F694A" w:rsidP="000F694A">
      <w:pPr>
        <w:spacing w:line="240" w:lineRule="auto"/>
        <w:jc w:val="left"/>
        <w:rPr>
          <w:rStyle w:val="nfasissutil"/>
        </w:rPr>
      </w:pPr>
      <w:r w:rsidRPr="000F694A">
        <w:rPr>
          <w:rStyle w:val="nfasissutil"/>
        </w:rPr>
        <w:t xml:space="preserve">      text = text.substring(0, text.length()-1);</w:t>
      </w:r>
    </w:p>
    <w:p w14:paraId="37A97089"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7A4F104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updateLines();</w:t>
      </w:r>
    </w:p>
    <w:p w14:paraId="462FA1A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C5A1A54" w14:textId="77777777" w:rsidR="000F694A" w:rsidRPr="000F694A" w:rsidRDefault="000F694A" w:rsidP="000F694A">
      <w:pPr>
        <w:spacing w:line="240" w:lineRule="auto"/>
        <w:jc w:val="left"/>
        <w:rPr>
          <w:rStyle w:val="nfasissutil"/>
          <w:lang w:val="es-ES"/>
        </w:rPr>
      </w:pPr>
    </w:p>
    <w:p w14:paraId="17B0D00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Indica si el ratón está sobre el campo de texto</w:t>
      </w:r>
    </w:p>
    <w:p w14:paraId="75284E6A"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boolean mouseOverTextField() {</w:t>
      </w:r>
    </w:p>
    <w:p w14:paraId="26551E1D" w14:textId="77777777" w:rsidR="000F694A" w:rsidRPr="000F694A" w:rsidRDefault="000F694A" w:rsidP="000F694A">
      <w:pPr>
        <w:spacing w:line="240" w:lineRule="auto"/>
        <w:jc w:val="left"/>
        <w:rPr>
          <w:rStyle w:val="nfasissutil"/>
        </w:rPr>
      </w:pPr>
      <w:r w:rsidRPr="000F694A">
        <w:rPr>
          <w:rStyle w:val="nfasissutil"/>
        </w:rPr>
        <w:t xml:space="preserve">    if (mouseX &gt;= this.x &amp;&amp; mouseX &lt;= this.x + this.w) {</w:t>
      </w:r>
    </w:p>
    <w:p w14:paraId="2A70FDB4" w14:textId="77777777" w:rsidR="000F694A" w:rsidRPr="000F694A" w:rsidRDefault="000F694A" w:rsidP="000F694A">
      <w:pPr>
        <w:spacing w:line="240" w:lineRule="auto"/>
        <w:jc w:val="left"/>
        <w:rPr>
          <w:rStyle w:val="nfasissutil"/>
        </w:rPr>
      </w:pPr>
      <w:r w:rsidRPr="000F694A">
        <w:rPr>
          <w:rStyle w:val="nfasissutil"/>
        </w:rPr>
        <w:t xml:space="preserve">      if (mouseY &gt;= this.y &amp;&amp; mouseY &lt;= this.y + this.h) {</w:t>
      </w:r>
    </w:p>
    <w:p w14:paraId="4BC19A96"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return true;</w:t>
      </w:r>
    </w:p>
    <w:p w14:paraId="5D544F2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66E2D4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BCC55B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return false;</w:t>
      </w:r>
    </w:p>
    <w:p w14:paraId="7900FB2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5B132A3" w14:textId="77777777" w:rsidR="000F694A" w:rsidRPr="000F694A" w:rsidRDefault="000F694A" w:rsidP="000F694A">
      <w:pPr>
        <w:spacing w:line="240" w:lineRule="auto"/>
        <w:jc w:val="left"/>
        <w:rPr>
          <w:rStyle w:val="nfasissutil"/>
          <w:lang w:val="es-ES"/>
        </w:rPr>
      </w:pPr>
    </w:p>
    <w:p w14:paraId="69F054B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Selecciona el campo de texto si se pulsa encima</w:t>
      </w:r>
    </w:p>
    <w:p w14:paraId="43EF68A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Deselecciona el campo de texto si se pulsa fuera</w:t>
      </w:r>
    </w:p>
    <w:p w14:paraId="528E4C32"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void isPressed() {</w:t>
      </w:r>
    </w:p>
    <w:p w14:paraId="380DF43B" w14:textId="77777777" w:rsidR="000F694A" w:rsidRPr="000F694A" w:rsidRDefault="000F694A" w:rsidP="000F694A">
      <w:pPr>
        <w:spacing w:line="240" w:lineRule="auto"/>
        <w:jc w:val="left"/>
        <w:rPr>
          <w:rStyle w:val="nfasissutil"/>
        </w:rPr>
      </w:pPr>
      <w:r w:rsidRPr="000F694A">
        <w:rPr>
          <w:rStyle w:val="nfasissutil"/>
        </w:rPr>
        <w:t xml:space="preserve">    if (mouseOverTextField()) {</w:t>
      </w:r>
    </w:p>
    <w:p w14:paraId="0A5F3BA7" w14:textId="77777777" w:rsidR="000F694A" w:rsidRPr="000F694A" w:rsidRDefault="000F694A" w:rsidP="000F694A">
      <w:pPr>
        <w:spacing w:line="240" w:lineRule="auto"/>
        <w:jc w:val="left"/>
        <w:rPr>
          <w:rStyle w:val="nfasissutil"/>
        </w:rPr>
      </w:pPr>
      <w:r w:rsidRPr="000F694A">
        <w:rPr>
          <w:rStyle w:val="nfasissutil"/>
        </w:rPr>
        <w:t xml:space="preserve">      selected = true;</w:t>
      </w:r>
    </w:p>
    <w:p w14:paraId="02801C56" w14:textId="77777777" w:rsidR="000F694A" w:rsidRPr="000F694A" w:rsidRDefault="000F694A" w:rsidP="000F694A">
      <w:pPr>
        <w:spacing w:line="240" w:lineRule="auto"/>
        <w:jc w:val="left"/>
        <w:rPr>
          <w:rStyle w:val="nfasissutil"/>
        </w:rPr>
      </w:pPr>
      <w:r w:rsidRPr="000F694A">
        <w:rPr>
          <w:rStyle w:val="nfasissutil"/>
        </w:rPr>
        <w:t xml:space="preserve">    } else {</w:t>
      </w:r>
    </w:p>
    <w:p w14:paraId="07CBB83B" w14:textId="77777777" w:rsidR="000F694A" w:rsidRPr="000F694A" w:rsidRDefault="000F694A" w:rsidP="000F694A">
      <w:pPr>
        <w:spacing w:line="240" w:lineRule="auto"/>
        <w:jc w:val="left"/>
        <w:rPr>
          <w:rStyle w:val="nfasissutil"/>
        </w:rPr>
      </w:pPr>
      <w:r w:rsidRPr="000F694A">
        <w:rPr>
          <w:rStyle w:val="nfasissutil"/>
        </w:rPr>
        <w:t xml:space="preserve">      selected = false;</w:t>
      </w:r>
    </w:p>
    <w:p w14:paraId="2D6770A0" w14:textId="77777777" w:rsidR="000F694A" w:rsidRPr="000F694A" w:rsidRDefault="000F694A" w:rsidP="000F694A">
      <w:pPr>
        <w:spacing w:line="240" w:lineRule="auto"/>
        <w:jc w:val="left"/>
        <w:rPr>
          <w:rStyle w:val="nfasissutil"/>
        </w:rPr>
      </w:pPr>
      <w:r w:rsidRPr="000F694A">
        <w:rPr>
          <w:rStyle w:val="nfasissutil"/>
        </w:rPr>
        <w:t xml:space="preserve">    }</w:t>
      </w:r>
    </w:p>
    <w:p w14:paraId="745875A4" w14:textId="77777777" w:rsidR="000F694A" w:rsidRPr="000F694A" w:rsidRDefault="000F694A" w:rsidP="000F694A">
      <w:pPr>
        <w:spacing w:line="240" w:lineRule="auto"/>
        <w:jc w:val="left"/>
        <w:rPr>
          <w:rStyle w:val="nfasissutil"/>
        </w:rPr>
      </w:pPr>
      <w:r w:rsidRPr="000F694A">
        <w:rPr>
          <w:rStyle w:val="nfasissutil"/>
        </w:rPr>
        <w:t xml:space="preserve">  }</w:t>
      </w:r>
    </w:p>
    <w:p w14:paraId="00A60922" w14:textId="77777777" w:rsidR="000F694A" w:rsidRPr="000F694A" w:rsidRDefault="000F694A" w:rsidP="000F694A">
      <w:pPr>
        <w:spacing w:line="240" w:lineRule="auto"/>
        <w:jc w:val="left"/>
        <w:rPr>
          <w:rStyle w:val="nfasissutil"/>
        </w:rPr>
      </w:pPr>
      <w:r w:rsidRPr="000F694A">
        <w:rPr>
          <w:rStyle w:val="nfasissutil"/>
        </w:rPr>
        <w:t>}</w:t>
      </w:r>
    </w:p>
    <w:p w14:paraId="7CB91279" w14:textId="77777777" w:rsidR="000F694A" w:rsidRPr="000F694A" w:rsidRDefault="000F694A" w:rsidP="000F694A">
      <w:pPr>
        <w:spacing w:line="240" w:lineRule="auto"/>
        <w:jc w:val="left"/>
        <w:rPr>
          <w:rStyle w:val="nfasissutil"/>
        </w:rPr>
      </w:pPr>
    </w:p>
    <w:p w14:paraId="6306A3D7" w14:textId="77777777" w:rsidR="000F694A" w:rsidRPr="000F694A" w:rsidRDefault="000F694A" w:rsidP="000F694A">
      <w:pPr>
        <w:spacing w:line="240" w:lineRule="auto"/>
        <w:jc w:val="left"/>
        <w:rPr>
          <w:rStyle w:val="nfasissutil"/>
        </w:rPr>
      </w:pPr>
      <w:r w:rsidRPr="000F694A">
        <w:rPr>
          <w:rStyle w:val="nfasissutil"/>
        </w:rPr>
        <w:t>String getText(TextArea textArea) {</w:t>
      </w:r>
    </w:p>
    <w:p w14:paraId="10C86C77"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return textArea.text;</w:t>
      </w:r>
    </w:p>
    <w:p w14:paraId="1257B075" w14:textId="73F5C048" w:rsidR="000F694A" w:rsidRDefault="000F694A" w:rsidP="000F694A">
      <w:pPr>
        <w:spacing w:line="240" w:lineRule="auto"/>
        <w:jc w:val="left"/>
        <w:rPr>
          <w:rStyle w:val="nfasissutil"/>
          <w:lang w:val="es-ES"/>
        </w:rPr>
      </w:pPr>
      <w:r w:rsidRPr="000F694A">
        <w:rPr>
          <w:rStyle w:val="nfasissutil"/>
          <w:lang w:val="es-ES"/>
        </w:rPr>
        <w:t>}</w:t>
      </w:r>
    </w:p>
    <w:p w14:paraId="35D63884" w14:textId="77777777" w:rsidR="000F694A" w:rsidRDefault="000F694A" w:rsidP="000F694A">
      <w:pPr>
        <w:spacing w:line="240" w:lineRule="auto"/>
        <w:jc w:val="left"/>
        <w:rPr>
          <w:rStyle w:val="nfasissutil"/>
          <w:lang w:val="es-ES"/>
        </w:rPr>
      </w:pPr>
    </w:p>
    <w:p w14:paraId="7E738095" w14:textId="1E31BAFF" w:rsidR="000F694A" w:rsidRDefault="000F694A" w:rsidP="000F694A">
      <w:pPr>
        <w:spacing w:line="240" w:lineRule="auto"/>
        <w:jc w:val="left"/>
        <w:rPr>
          <w:rStyle w:val="nfasissutil"/>
          <w:b/>
          <w:bCs/>
          <w:lang w:val="es-ES"/>
        </w:rPr>
      </w:pPr>
      <w:r>
        <w:rPr>
          <w:rStyle w:val="nfasissutil"/>
          <w:b/>
          <w:bCs/>
          <w:lang w:val="es-ES"/>
        </w:rPr>
        <w:t>TextField</w:t>
      </w:r>
    </w:p>
    <w:p w14:paraId="41AE1C66" w14:textId="77777777" w:rsidR="000F694A" w:rsidRDefault="000F694A" w:rsidP="000F694A">
      <w:pPr>
        <w:spacing w:line="240" w:lineRule="auto"/>
        <w:jc w:val="left"/>
        <w:rPr>
          <w:rStyle w:val="nfasissutil"/>
          <w:b/>
          <w:bCs/>
          <w:lang w:val="es-ES"/>
        </w:rPr>
      </w:pPr>
    </w:p>
    <w:p w14:paraId="4AD2516F" w14:textId="77777777" w:rsidR="000F694A" w:rsidRPr="000F694A" w:rsidRDefault="000F694A" w:rsidP="000F694A">
      <w:pPr>
        <w:spacing w:line="240" w:lineRule="auto"/>
        <w:jc w:val="left"/>
        <w:rPr>
          <w:rStyle w:val="nfasissutil"/>
          <w:lang w:val="es-ES"/>
        </w:rPr>
      </w:pPr>
      <w:r w:rsidRPr="000F694A">
        <w:rPr>
          <w:rStyle w:val="nfasissutil"/>
          <w:lang w:val="es-ES"/>
        </w:rPr>
        <w:t>// Componente Campo de Texto</w:t>
      </w:r>
    </w:p>
    <w:p w14:paraId="018AE5A5" w14:textId="77777777" w:rsidR="000F694A" w:rsidRPr="000F694A" w:rsidRDefault="000F694A" w:rsidP="000F694A">
      <w:pPr>
        <w:spacing w:line="240" w:lineRule="auto"/>
        <w:jc w:val="left"/>
        <w:rPr>
          <w:rStyle w:val="nfasissutil"/>
          <w:lang w:val="es-ES"/>
        </w:rPr>
      </w:pPr>
    </w:p>
    <w:p w14:paraId="4898A802" w14:textId="77777777" w:rsidR="000F694A" w:rsidRPr="000F694A" w:rsidRDefault="000F694A" w:rsidP="000F694A">
      <w:pPr>
        <w:spacing w:line="240" w:lineRule="auto"/>
        <w:jc w:val="left"/>
        <w:rPr>
          <w:rStyle w:val="nfasissutil"/>
          <w:lang w:val="es-ES"/>
        </w:rPr>
      </w:pPr>
      <w:r w:rsidRPr="000F694A">
        <w:rPr>
          <w:rStyle w:val="nfasissutil"/>
          <w:lang w:val="es-ES"/>
        </w:rPr>
        <w:t>class TextField {</w:t>
      </w:r>
    </w:p>
    <w:p w14:paraId="23722FFE" w14:textId="77777777" w:rsidR="000F694A" w:rsidRPr="000F694A" w:rsidRDefault="000F694A" w:rsidP="000F694A">
      <w:pPr>
        <w:spacing w:line="240" w:lineRule="auto"/>
        <w:jc w:val="left"/>
        <w:rPr>
          <w:rStyle w:val="nfasissutil"/>
          <w:lang w:val="es-ES"/>
        </w:rPr>
      </w:pPr>
    </w:p>
    <w:p w14:paraId="6EA7EB5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Propiedades del campo de texto</w:t>
      </w:r>
    </w:p>
    <w:p w14:paraId="3AFCD1D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x, y, h, w;</w:t>
      </w:r>
    </w:p>
    <w:p w14:paraId="100BA9A2" w14:textId="77777777" w:rsidR="000F694A" w:rsidRPr="000F694A" w:rsidRDefault="000F694A" w:rsidP="000F694A">
      <w:pPr>
        <w:spacing w:line="240" w:lineRule="auto"/>
        <w:jc w:val="left"/>
        <w:rPr>
          <w:rStyle w:val="nfasissutil"/>
          <w:lang w:val="es-ES"/>
        </w:rPr>
      </w:pPr>
    </w:p>
    <w:p w14:paraId="2A7774FC"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Colors</w:t>
      </w:r>
    </w:p>
    <w:p w14:paraId="43CFA5D0" w14:textId="77777777" w:rsidR="000F694A" w:rsidRPr="000F694A" w:rsidRDefault="000F694A" w:rsidP="000F694A">
      <w:pPr>
        <w:spacing w:line="240" w:lineRule="auto"/>
        <w:jc w:val="left"/>
        <w:rPr>
          <w:rStyle w:val="nfasissutil"/>
        </w:rPr>
      </w:pPr>
      <w:r w:rsidRPr="000F694A">
        <w:rPr>
          <w:rStyle w:val="nfasissutil"/>
        </w:rPr>
        <w:t xml:space="preserve">  color bgColor = color(getColorAt(5));</w:t>
      </w:r>
    </w:p>
    <w:p w14:paraId="1018F43B" w14:textId="77777777" w:rsidR="000F694A" w:rsidRPr="000F694A" w:rsidRDefault="000F694A" w:rsidP="000F694A">
      <w:pPr>
        <w:spacing w:line="240" w:lineRule="auto"/>
        <w:jc w:val="left"/>
        <w:rPr>
          <w:rStyle w:val="nfasissutil"/>
        </w:rPr>
      </w:pPr>
      <w:r w:rsidRPr="000F694A">
        <w:rPr>
          <w:rStyle w:val="nfasissutil"/>
        </w:rPr>
        <w:t xml:space="preserve">  color fgColor = color(0, 0, 0);</w:t>
      </w:r>
    </w:p>
    <w:p w14:paraId="285E42D8" w14:textId="77777777" w:rsidR="000F694A" w:rsidRPr="000F694A" w:rsidRDefault="000F694A" w:rsidP="000F694A">
      <w:pPr>
        <w:spacing w:line="240" w:lineRule="auto"/>
        <w:jc w:val="left"/>
        <w:rPr>
          <w:rStyle w:val="nfasissutil"/>
        </w:rPr>
      </w:pPr>
      <w:r w:rsidRPr="000F694A">
        <w:rPr>
          <w:rStyle w:val="nfasissutil"/>
        </w:rPr>
        <w:t xml:space="preserve">  color selectedColor = color(getColorAt(4));</w:t>
      </w:r>
    </w:p>
    <w:p w14:paraId="43370FEA" w14:textId="77777777" w:rsidR="000F694A" w:rsidRPr="000F694A" w:rsidRDefault="000F694A" w:rsidP="000F694A">
      <w:pPr>
        <w:spacing w:line="240" w:lineRule="auto"/>
        <w:jc w:val="left"/>
        <w:rPr>
          <w:rStyle w:val="nfasissutil"/>
        </w:rPr>
      </w:pPr>
      <w:r w:rsidRPr="000F694A">
        <w:rPr>
          <w:rStyle w:val="nfasissutil"/>
        </w:rPr>
        <w:t xml:space="preserve">  color borderColor = color(30, 30, 30);</w:t>
      </w:r>
    </w:p>
    <w:p w14:paraId="326A6DBC" w14:textId="77777777" w:rsidR="000F694A" w:rsidRPr="000F694A" w:rsidRDefault="000F694A" w:rsidP="000F694A">
      <w:pPr>
        <w:spacing w:line="240" w:lineRule="auto"/>
        <w:jc w:val="left"/>
        <w:rPr>
          <w:rStyle w:val="nfasissutil"/>
        </w:rPr>
      </w:pPr>
      <w:r w:rsidRPr="000F694A">
        <w:rPr>
          <w:rStyle w:val="nfasissutil"/>
        </w:rPr>
        <w:t xml:space="preserve">  int borderWeight = 1;</w:t>
      </w:r>
    </w:p>
    <w:p w14:paraId="38008416" w14:textId="77777777" w:rsidR="000F694A" w:rsidRPr="000F694A" w:rsidRDefault="000F694A" w:rsidP="000F694A">
      <w:pPr>
        <w:spacing w:line="240" w:lineRule="auto"/>
        <w:jc w:val="left"/>
        <w:rPr>
          <w:rStyle w:val="nfasissutil"/>
        </w:rPr>
      </w:pPr>
    </w:p>
    <w:p w14:paraId="06D82214" w14:textId="77777777" w:rsidR="000F694A" w:rsidRPr="000F694A" w:rsidRDefault="000F694A" w:rsidP="000F694A">
      <w:pPr>
        <w:spacing w:line="240" w:lineRule="auto"/>
        <w:jc w:val="left"/>
        <w:rPr>
          <w:rStyle w:val="nfasissutil"/>
        </w:rPr>
      </w:pPr>
      <w:r w:rsidRPr="000F694A">
        <w:rPr>
          <w:rStyle w:val="nfasissutil"/>
        </w:rPr>
        <w:t xml:space="preserve">  // Texto del campo</w:t>
      </w:r>
    </w:p>
    <w:p w14:paraId="2CA003D4" w14:textId="77777777" w:rsidR="000F694A" w:rsidRPr="000F694A" w:rsidRDefault="000F694A" w:rsidP="000F694A">
      <w:pPr>
        <w:spacing w:line="240" w:lineRule="auto"/>
        <w:jc w:val="left"/>
        <w:rPr>
          <w:rStyle w:val="nfasissutil"/>
        </w:rPr>
      </w:pPr>
      <w:r w:rsidRPr="000F694A">
        <w:rPr>
          <w:rStyle w:val="nfasissutil"/>
        </w:rPr>
        <w:t xml:space="preserve">  String text = "";</w:t>
      </w:r>
    </w:p>
    <w:p w14:paraId="11BF9617" w14:textId="77777777" w:rsidR="000F694A" w:rsidRPr="000F694A" w:rsidRDefault="000F694A" w:rsidP="000F694A">
      <w:pPr>
        <w:spacing w:line="240" w:lineRule="auto"/>
        <w:jc w:val="left"/>
        <w:rPr>
          <w:rStyle w:val="nfasissutil"/>
        </w:rPr>
      </w:pPr>
      <w:r w:rsidRPr="000F694A">
        <w:rPr>
          <w:rStyle w:val="nfasissutil"/>
        </w:rPr>
        <w:t xml:space="preserve">  String textDefault = "";</w:t>
      </w:r>
    </w:p>
    <w:p w14:paraId="7DED9B10" w14:textId="77777777" w:rsidR="000F694A" w:rsidRPr="000F694A" w:rsidRDefault="000F694A" w:rsidP="000F694A">
      <w:pPr>
        <w:spacing w:line="240" w:lineRule="auto"/>
        <w:jc w:val="left"/>
        <w:rPr>
          <w:rStyle w:val="nfasissutil"/>
        </w:rPr>
      </w:pPr>
      <w:r w:rsidRPr="000F694A">
        <w:rPr>
          <w:rStyle w:val="nfasissutil"/>
        </w:rPr>
        <w:t xml:space="preserve">  int textLength = 0;</w:t>
      </w:r>
    </w:p>
    <w:p w14:paraId="1F62A32F" w14:textId="77777777" w:rsidR="000F694A" w:rsidRPr="000F694A" w:rsidRDefault="000F694A" w:rsidP="000F694A">
      <w:pPr>
        <w:spacing w:line="240" w:lineRule="auto"/>
        <w:jc w:val="left"/>
        <w:rPr>
          <w:rStyle w:val="nfasissutil"/>
        </w:rPr>
      </w:pPr>
      <w:r w:rsidRPr="000F694A">
        <w:rPr>
          <w:rStyle w:val="nfasissutil"/>
        </w:rPr>
        <w:t xml:space="preserve">  int textSize = 24;</w:t>
      </w:r>
    </w:p>
    <w:p w14:paraId="261B0AFB" w14:textId="77777777" w:rsidR="000F694A" w:rsidRPr="000F694A" w:rsidRDefault="000F694A" w:rsidP="000F694A">
      <w:pPr>
        <w:spacing w:line="240" w:lineRule="auto"/>
        <w:jc w:val="left"/>
        <w:rPr>
          <w:rStyle w:val="nfasissutil"/>
        </w:rPr>
      </w:pPr>
    </w:p>
    <w:p w14:paraId="76810EE7" w14:textId="77777777" w:rsidR="000F694A" w:rsidRPr="000F694A" w:rsidRDefault="000F694A" w:rsidP="000F694A">
      <w:pPr>
        <w:spacing w:line="240" w:lineRule="auto"/>
        <w:jc w:val="left"/>
        <w:rPr>
          <w:rStyle w:val="nfasissutil"/>
        </w:rPr>
      </w:pPr>
      <w:r w:rsidRPr="000F694A">
        <w:rPr>
          <w:rStyle w:val="nfasissutil"/>
        </w:rPr>
        <w:t xml:space="preserve">  boolean selected = false;</w:t>
      </w:r>
    </w:p>
    <w:p w14:paraId="5025BE4F" w14:textId="77777777" w:rsidR="000F694A" w:rsidRPr="000F694A" w:rsidRDefault="000F694A" w:rsidP="000F694A">
      <w:pPr>
        <w:spacing w:line="240" w:lineRule="auto"/>
        <w:jc w:val="left"/>
        <w:rPr>
          <w:rStyle w:val="nfasissutil"/>
        </w:rPr>
      </w:pPr>
    </w:p>
    <w:p w14:paraId="5302C96B" w14:textId="77777777" w:rsidR="000F694A" w:rsidRPr="000F694A" w:rsidRDefault="000F694A" w:rsidP="000F694A">
      <w:pPr>
        <w:spacing w:line="240" w:lineRule="auto"/>
        <w:jc w:val="left"/>
        <w:rPr>
          <w:rStyle w:val="nfasissutil"/>
        </w:rPr>
      </w:pPr>
      <w:r w:rsidRPr="000F694A">
        <w:rPr>
          <w:rStyle w:val="nfasissutil"/>
        </w:rPr>
        <w:t xml:space="preserve">  // Constructor</w:t>
      </w:r>
    </w:p>
    <w:p w14:paraId="2CF5FD37" w14:textId="77777777" w:rsidR="000F694A" w:rsidRPr="000F694A" w:rsidRDefault="000F694A" w:rsidP="000F694A">
      <w:pPr>
        <w:spacing w:line="240" w:lineRule="auto"/>
        <w:jc w:val="left"/>
        <w:rPr>
          <w:rStyle w:val="nfasissutil"/>
        </w:rPr>
      </w:pPr>
      <w:r w:rsidRPr="000F694A">
        <w:rPr>
          <w:rStyle w:val="nfasissutil"/>
        </w:rPr>
        <w:t xml:space="preserve">  TextField(int x, int y, int w, int h) {</w:t>
      </w:r>
    </w:p>
    <w:p w14:paraId="73FFFDAB"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3EB38F65"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0990DC5A"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15622730"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718622A5" w14:textId="77777777" w:rsidR="000F694A" w:rsidRPr="000F694A" w:rsidRDefault="000F694A" w:rsidP="000F694A">
      <w:pPr>
        <w:spacing w:line="240" w:lineRule="auto"/>
        <w:jc w:val="left"/>
        <w:rPr>
          <w:rStyle w:val="nfasissutil"/>
        </w:rPr>
      </w:pPr>
      <w:r w:rsidRPr="000F694A">
        <w:rPr>
          <w:rStyle w:val="nfasissutil"/>
        </w:rPr>
        <w:t xml:space="preserve">  }</w:t>
      </w:r>
    </w:p>
    <w:p w14:paraId="41EBF559" w14:textId="77777777" w:rsidR="000F694A" w:rsidRPr="000F694A" w:rsidRDefault="000F694A" w:rsidP="000F694A">
      <w:pPr>
        <w:spacing w:line="240" w:lineRule="auto"/>
        <w:jc w:val="left"/>
        <w:rPr>
          <w:rStyle w:val="nfasissutil"/>
        </w:rPr>
      </w:pPr>
    </w:p>
    <w:p w14:paraId="14303645" w14:textId="77777777" w:rsidR="000F694A" w:rsidRPr="000F694A" w:rsidRDefault="000F694A" w:rsidP="000F694A">
      <w:pPr>
        <w:spacing w:line="240" w:lineRule="auto"/>
        <w:jc w:val="left"/>
        <w:rPr>
          <w:rStyle w:val="nfasissutil"/>
        </w:rPr>
      </w:pPr>
      <w:r w:rsidRPr="000F694A">
        <w:rPr>
          <w:rStyle w:val="nfasissutil"/>
        </w:rPr>
        <w:t xml:space="preserve">  TextField(String t, int x, int y, int w, int h) {</w:t>
      </w:r>
    </w:p>
    <w:p w14:paraId="189EADDD"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1A80C4FD"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5911DF3F"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1DAE5CB7"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45279061" w14:textId="77777777" w:rsidR="000F694A" w:rsidRPr="000F694A" w:rsidRDefault="000F694A" w:rsidP="000F694A">
      <w:pPr>
        <w:spacing w:line="240" w:lineRule="auto"/>
        <w:jc w:val="left"/>
        <w:rPr>
          <w:rStyle w:val="nfasissutil"/>
        </w:rPr>
      </w:pPr>
      <w:r w:rsidRPr="000F694A">
        <w:rPr>
          <w:rStyle w:val="nfasissutil"/>
        </w:rPr>
        <w:t xml:space="preserve">    this.text=t;</w:t>
      </w:r>
    </w:p>
    <w:p w14:paraId="19DAA00C" w14:textId="77777777" w:rsidR="000F694A" w:rsidRPr="000F694A" w:rsidRDefault="000F694A" w:rsidP="000F694A">
      <w:pPr>
        <w:spacing w:line="240" w:lineRule="auto"/>
        <w:jc w:val="left"/>
        <w:rPr>
          <w:rStyle w:val="nfasissutil"/>
        </w:rPr>
      </w:pPr>
      <w:r w:rsidRPr="000F694A">
        <w:rPr>
          <w:rStyle w:val="nfasissutil"/>
        </w:rPr>
        <w:t xml:space="preserve">    this.textDefault = t;</w:t>
      </w:r>
    </w:p>
    <w:p w14:paraId="733AB8C9" w14:textId="77777777" w:rsidR="000F694A" w:rsidRPr="000F694A" w:rsidRDefault="000F694A" w:rsidP="000F694A">
      <w:pPr>
        <w:spacing w:line="240" w:lineRule="auto"/>
        <w:jc w:val="left"/>
        <w:rPr>
          <w:rStyle w:val="nfasissutil"/>
        </w:rPr>
      </w:pPr>
      <w:r w:rsidRPr="000F694A">
        <w:rPr>
          <w:rStyle w:val="nfasissutil"/>
        </w:rPr>
        <w:t xml:space="preserve">  }</w:t>
      </w:r>
    </w:p>
    <w:p w14:paraId="2ECFDB5A" w14:textId="77777777" w:rsidR="000F694A" w:rsidRPr="000F694A" w:rsidRDefault="000F694A" w:rsidP="000F694A">
      <w:pPr>
        <w:spacing w:line="240" w:lineRule="auto"/>
        <w:jc w:val="left"/>
        <w:rPr>
          <w:rStyle w:val="nfasissutil"/>
        </w:rPr>
      </w:pPr>
    </w:p>
    <w:p w14:paraId="771EC78F" w14:textId="77777777" w:rsidR="000F694A" w:rsidRPr="000F694A" w:rsidRDefault="000F694A" w:rsidP="000F694A">
      <w:pPr>
        <w:spacing w:line="240" w:lineRule="auto"/>
        <w:jc w:val="left"/>
        <w:rPr>
          <w:rStyle w:val="nfasissutil"/>
        </w:rPr>
      </w:pPr>
      <w:r w:rsidRPr="000F694A">
        <w:rPr>
          <w:rStyle w:val="nfasissutil"/>
        </w:rPr>
        <w:t xml:space="preserve">  // Getters</w:t>
      </w:r>
    </w:p>
    <w:p w14:paraId="72DABE2B" w14:textId="77777777" w:rsidR="000F694A" w:rsidRPr="000F694A" w:rsidRDefault="000F694A" w:rsidP="000F694A">
      <w:pPr>
        <w:spacing w:line="240" w:lineRule="auto"/>
        <w:jc w:val="left"/>
        <w:rPr>
          <w:rStyle w:val="nfasissutil"/>
        </w:rPr>
      </w:pPr>
    </w:p>
    <w:p w14:paraId="4CBE7653" w14:textId="77777777" w:rsidR="000F694A" w:rsidRPr="000F694A" w:rsidRDefault="000F694A" w:rsidP="000F694A">
      <w:pPr>
        <w:spacing w:line="240" w:lineRule="auto"/>
        <w:jc w:val="left"/>
        <w:rPr>
          <w:rStyle w:val="nfasissutil"/>
        </w:rPr>
      </w:pPr>
      <w:r w:rsidRPr="000F694A">
        <w:rPr>
          <w:rStyle w:val="nfasissutil"/>
        </w:rPr>
        <w:t xml:space="preserve">  String getValue() {</w:t>
      </w:r>
    </w:p>
    <w:p w14:paraId="41CE2DFC" w14:textId="77777777" w:rsidR="000F694A" w:rsidRPr="000F694A" w:rsidRDefault="000F694A" w:rsidP="000F694A">
      <w:pPr>
        <w:spacing w:line="240" w:lineRule="auto"/>
        <w:jc w:val="left"/>
        <w:rPr>
          <w:rStyle w:val="nfasissutil"/>
        </w:rPr>
      </w:pPr>
      <w:r w:rsidRPr="000F694A">
        <w:rPr>
          <w:rStyle w:val="nfasissutil"/>
        </w:rPr>
        <w:t xml:space="preserve">    return this.text;</w:t>
      </w:r>
    </w:p>
    <w:p w14:paraId="1DC7029A"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76BB908E" w14:textId="77777777" w:rsidR="000F694A" w:rsidRPr="000F694A" w:rsidRDefault="000F694A" w:rsidP="000F694A">
      <w:pPr>
        <w:spacing w:line="240" w:lineRule="auto"/>
        <w:jc w:val="left"/>
        <w:rPr>
          <w:rStyle w:val="nfasissutil"/>
          <w:lang w:val="es-ES"/>
        </w:rPr>
      </w:pPr>
    </w:p>
    <w:p w14:paraId="14A583C9" w14:textId="77777777" w:rsidR="000F694A" w:rsidRPr="000F694A" w:rsidRDefault="000F694A" w:rsidP="000F694A">
      <w:pPr>
        <w:spacing w:line="240" w:lineRule="auto"/>
        <w:jc w:val="left"/>
        <w:rPr>
          <w:rStyle w:val="nfasissutil"/>
          <w:lang w:val="es-ES"/>
        </w:rPr>
      </w:pPr>
    </w:p>
    <w:p w14:paraId="2CBD749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Dibuja el Camp de Text</w:t>
      </w:r>
    </w:p>
    <w:p w14:paraId="7B2E6BA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void display() {</w:t>
      </w:r>
    </w:p>
    <w:p w14:paraId="3EE55C68" w14:textId="77777777" w:rsidR="000F694A" w:rsidRPr="000F694A" w:rsidRDefault="000F694A" w:rsidP="000F694A">
      <w:pPr>
        <w:spacing w:line="240" w:lineRule="auto"/>
        <w:jc w:val="left"/>
        <w:rPr>
          <w:rStyle w:val="nfasissutil"/>
          <w:lang w:val="es-ES"/>
        </w:rPr>
      </w:pPr>
    </w:p>
    <w:p w14:paraId="0016E12B"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if (selected) {</w:t>
      </w:r>
    </w:p>
    <w:p w14:paraId="08C8EADE" w14:textId="77777777" w:rsidR="000F694A" w:rsidRPr="000F694A" w:rsidRDefault="000F694A" w:rsidP="000F694A">
      <w:pPr>
        <w:spacing w:line="240" w:lineRule="auto"/>
        <w:jc w:val="left"/>
        <w:rPr>
          <w:rStyle w:val="nfasissutil"/>
        </w:rPr>
      </w:pPr>
      <w:r w:rsidRPr="000F694A">
        <w:rPr>
          <w:rStyle w:val="nfasissutil"/>
        </w:rPr>
        <w:t xml:space="preserve">      fill(selectedColor);</w:t>
      </w:r>
    </w:p>
    <w:p w14:paraId="1EE6FBA0" w14:textId="77777777" w:rsidR="000F694A" w:rsidRPr="000F694A" w:rsidRDefault="000F694A" w:rsidP="000F694A">
      <w:pPr>
        <w:spacing w:line="240" w:lineRule="auto"/>
        <w:jc w:val="left"/>
        <w:rPr>
          <w:rStyle w:val="nfasissutil"/>
        </w:rPr>
      </w:pPr>
      <w:r w:rsidRPr="000F694A">
        <w:rPr>
          <w:rStyle w:val="nfasissutil"/>
        </w:rPr>
        <w:t xml:space="preserve">    } else {</w:t>
      </w:r>
    </w:p>
    <w:p w14:paraId="1E4FFA5E" w14:textId="77777777" w:rsidR="000F694A" w:rsidRPr="000F694A" w:rsidRDefault="000F694A" w:rsidP="000F694A">
      <w:pPr>
        <w:spacing w:line="240" w:lineRule="auto"/>
        <w:jc w:val="left"/>
        <w:rPr>
          <w:rStyle w:val="nfasissutil"/>
        </w:rPr>
      </w:pPr>
      <w:r w:rsidRPr="000F694A">
        <w:rPr>
          <w:rStyle w:val="nfasissutil"/>
        </w:rPr>
        <w:t xml:space="preserve">      fill(bgColor);</w:t>
      </w:r>
    </w:p>
    <w:p w14:paraId="7D44B638" w14:textId="77777777" w:rsidR="000F694A" w:rsidRPr="000F694A" w:rsidRDefault="000F694A" w:rsidP="000F694A">
      <w:pPr>
        <w:spacing w:line="240" w:lineRule="auto"/>
        <w:jc w:val="left"/>
        <w:rPr>
          <w:rStyle w:val="nfasissutil"/>
        </w:rPr>
      </w:pPr>
      <w:r w:rsidRPr="000F694A">
        <w:rPr>
          <w:rStyle w:val="nfasissutil"/>
        </w:rPr>
        <w:t xml:space="preserve">    }</w:t>
      </w:r>
    </w:p>
    <w:p w14:paraId="500F8CE3" w14:textId="77777777" w:rsidR="000F694A" w:rsidRPr="000F694A" w:rsidRDefault="000F694A" w:rsidP="000F694A">
      <w:pPr>
        <w:spacing w:line="240" w:lineRule="auto"/>
        <w:jc w:val="left"/>
        <w:rPr>
          <w:rStyle w:val="nfasissutil"/>
        </w:rPr>
      </w:pPr>
    </w:p>
    <w:p w14:paraId="7F9CB4C1" w14:textId="77777777" w:rsidR="000F694A" w:rsidRPr="000F694A" w:rsidRDefault="000F694A" w:rsidP="000F694A">
      <w:pPr>
        <w:spacing w:line="240" w:lineRule="auto"/>
        <w:jc w:val="left"/>
        <w:rPr>
          <w:rStyle w:val="nfasissutil"/>
        </w:rPr>
      </w:pPr>
      <w:r w:rsidRPr="000F694A">
        <w:rPr>
          <w:rStyle w:val="nfasissutil"/>
        </w:rPr>
        <w:t xml:space="preserve">    strokeWeight(borderWeight);</w:t>
      </w:r>
    </w:p>
    <w:p w14:paraId="39CF5D94" w14:textId="77777777" w:rsidR="000F694A" w:rsidRPr="000F694A" w:rsidRDefault="000F694A" w:rsidP="000F694A">
      <w:pPr>
        <w:spacing w:line="240" w:lineRule="auto"/>
        <w:jc w:val="left"/>
        <w:rPr>
          <w:rStyle w:val="nfasissutil"/>
        </w:rPr>
      </w:pPr>
      <w:r w:rsidRPr="000F694A">
        <w:rPr>
          <w:rStyle w:val="nfasissutil"/>
        </w:rPr>
        <w:t xml:space="preserve">    stroke(borderColor);</w:t>
      </w:r>
    </w:p>
    <w:p w14:paraId="6345CE35" w14:textId="77777777" w:rsidR="000F694A" w:rsidRPr="000F694A" w:rsidRDefault="000F694A" w:rsidP="000F694A">
      <w:pPr>
        <w:spacing w:line="240" w:lineRule="auto"/>
        <w:jc w:val="left"/>
        <w:rPr>
          <w:rStyle w:val="nfasissutil"/>
        </w:rPr>
      </w:pPr>
      <w:r w:rsidRPr="000F694A">
        <w:rPr>
          <w:rStyle w:val="nfasissutil"/>
        </w:rPr>
        <w:t xml:space="preserve">    rect(x, y, w, h, 5);</w:t>
      </w:r>
    </w:p>
    <w:p w14:paraId="0804A01F" w14:textId="77777777" w:rsidR="000F694A" w:rsidRPr="000F694A" w:rsidRDefault="000F694A" w:rsidP="000F694A">
      <w:pPr>
        <w:spacing w:line="240" w:lineRule="auto"/>
        <w:jc w:val="left"/>
        <w:rPr>
          <w:rStyle w:val="nfasissutil"/>
        </w:rPr>
      </w:pPr>
    </w:p>
    <w:p w14:paraId="347F8913" w14:textId="77777777" w:rsidR="000F694A" w:rsidRPr="000F694A" w:rsidRDefault="000F694A" w:rsidP="000F694A">
      <w:pPr>
        <w:spacing w:line="240" w:lineRule="auto"/>
        <w:jc w:val="left"/>
        <w:rPr>
          <w:rStyle w:val="nfasissutil"/>
        </w:rPr>
      </w:pPr>
      <w:r w:rsidRPr="000F694A">
        <w:rPr>
          <w:rStyle w:val="nfasissutil"/>
        </w:rPr>
        <w:t xml:space="preserve">    fill(fgColor);</w:t>
      </w:r>
    </w:p>
    <w:p w14:paraId="1BBA6024" w14:textId="77777777" w:rsidR="000F694A" w:rsidRPr="000F694A" w:rsidRDefault="000F694A" w:rsidP="000F694A">
      <w:pPr>
        <w:spacing w:line="240" w:lineRule="auto"/>
        <w:jc w:val="left"/>
        <w:rPr>
          <w:rStyle w:val="nfasissutil"/>
        </w:rPr>
      </w:pPr>
      <w:r w:rsidRPr="000F694A">
        <w:rPr>
          <w:rStyle w:val="nfasissutil"/>
        </w:rPr>
        <w:t xml:space="preserve">    textSize(textSize);</w:t>
      </w:r>
    </w:p>
    <w:p w14:paraId="58070E6F" w14:textId="77777777" w:rsidR="000F694A" w:rsidRPr="000F694A" w:rsidRDefault="000F694A" w:rsidP="000F694A">
      <w:pPr>
        <w:spacing w:line="240" w:lineRule="auto"/>
        <w:jc w:val="left"/>
        <w:rPr>
          <w:rStyle w:val="nfasissutil"/>
        </w:rPr>
      </w:pPr>
      <w:r w:rsidRPr="000F694A">
        <w:rPr>
          <w:rStyle w:val="nfasissutil"/>
        </w:rPr>
        <w:t xml:space="preserve">    text(text, x + 5, y + textSize);</w:t>
      </w:r>
    </w:p>
    <w:p w14:paraId="21C18B7F"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19115271" w14:textId="77777777" w:rsidR="000F694A" w:rsidRPr="000F694A" w:rsidRDefault="000F694A" w:rsidP="000F694A">
      <w:pPr>
        <w:spacing w:line="240" w:lineRule="auto"/>
        <w:jc w:val="left"/>
        <w:rPr>
          <w:rStyle w:val="nfasissutil"/>
          <w:lang w:val="es-ES"/>
        </w:rPr>
      </w:pPr>
    </w:p>
    <w:p w14:paraId="48948195"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 Afegeix, lleva el text que es tecleja</w:t>
      </w:r>
    </w:p>
    <w:p w14:paraId="043C0461"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void keyPressed(char key, int keyCode) {</w:t>
      </w:r>
    </w:p>
    <w:p w14:paraId="0D80A926" w14:textId="77777777" w:rsidR="000F694A" w:rsidRPr="000F694A" w:rsidRDefault="000F694A" w:rsidP="000F694A">
      <w:pPr>
        <w:spacing w:line="240" w:lineRule="auto"/>
        <w:jc w:val="left"/>
        <w:rPr>
          <w:rStyle w:val="nfasissutil"/>
        </w:rPr>
      </w:pPr>
      <w:r w:rsidRPr="000F694A">
        <w:rPr>
          <w:rStyle w:val="nfasissutil"/>
        </w:rPr>
        <w:t xml:space="preserve">    if (selected) {</w:t>
      </w:r>
    </w:p>
    <w:p w14:paraId="1BE5DB37" w14:textId="77777777" w:rsidR="000F694A" w:rsidRPr="000F694A" w:rsidRDefault="000F694A" w:rsidP="000F694A">
      <w:pPr>
        <w:spacing w:line="240" w:lineRule="auto"/>
        <w:jc w:val="left"/>
        <w:rPr>
          <w:rStyle w:val="nfasissutil"/>
        </w:rPr>
      </w:pPr>
      <w:r w:rsidRPr="000F694A">
        <w:rPr>
          <w:rStyle w:val="nfasissutil"/>
        </w:rPr>
        <w:t xml:space="preserve">      if (keyCode == (int)BACKSPACE) {</w:t>
      </w:r>
    </w:p>
    <w:p w14:paraId="5C17A099" w14:textId="77777777" w:rsidR="000F694A" w:rsidRPr="000F694A" w:rsidRDefault="000F694A" w:rsidP="000F694A">
      <w:pPr>
        <w:spacing w:line="240" w:lineRule="auto"/>
        <w:jc w:val="left"/>
        <w:rPr>
          <w:rStyle w:val="nfasissutil"/>
        </w:rPr>
      </w:pPr>
      <w:r w:rsidRPr="000F694A">
        <w:rPr>
          <w:rStyle w:val="nfasissutil"/>
        </w:rPr>
        <w:t xml:space="preserve">        removeText();</w:t>
      </w:r>
    </w:p>
    <w:p w14:paraId="117902B3" w14:textId="77777777" w:rsidR="000F694A" w:rsidRPr="000F694A" w:rsidRDefault="000F694A" w:rsidP="000F694A">
      <w:pPr>
        <w:spacing w:line="240" w:lineRule="auto"/>
        <w:jc w:val="left"/>
        <w:rPr>
          <w:rStyle w:val="nfasissutil"/>
        </w:rPr>
      </w:pPr>
      <w:r w:rsidRPr="000F694A">
        <w:rPr>
          <w:rStyle w:val="nfasissutil"/>
        </w:rPr>
        <w:t xml:space="preserve">      } else if (keyCode == 32) {</w:t>
      </w:r>
    </w:p>
    <w:p w14:paraId="6A693CD4" w14:textId="77777777" w:rsidR="000F694A" w:rsidRPr="000F694A" w:rsidRDefault="000F694A" w:rsidP="000F694A">
      <w:pPr>
        <w:spacing w:line="240" w:lineRule="auto"/>
        <w:jc w:val="left"/>
        <w:rPr>
          <w:rStyle w:val="nfasissutil"/>
        </w:rPr>
      </w:pPr>
      <w:r w:rsidRPr="000F694A">
        <w:rPr>
          <w:rStyle w:val="nfasissutil"/>
        </w:rPr>
        <w:t xml:space="preserve">        addText(' '); // SPACE</w:t>
      </w:r>
    </w:p>
    <w:p w14:paraId="624F8CDF" w14:textId="77777777" w:rsidR="000F694A" w:rsidRPr="000F694A" w:rsidRDefault="000F694A" w:rsidP="000F694A">
      <w:pPr>
        <w:spacing w:line="240" w:lineRule="auto"/>
        <w:jc w:val="left"/>
        <w:rPr>
          <w:rStyle w:val="nfasissutil"/>
        </w:rPr>
      </w:pPr>
      <w:r w:rsidRPr="000F694A">
        <w:rPr>
          <w:rStyle w:val="nfasissutil"/>
        </w:rPr>
        <w:t xml:space="preserve">      } else {</w:t>
      </w:r>
    </w:p>
    <w:p w14:paraId="20DC2A85" w14:textId="77777777" w:rsidR="000F694A" w:rsidRPr="000F694A" w:rsidRDefault="000F694A" w:rsidP="000F694A">
      <w:pPr>
        <w:spacing w:line="240" w:lineRule="auto"/>
        <w:jc w:val="left"/>
        <w:rPr>
          <w:rStyle w:val="nfasissutil"/>
        </w:rPr>
      </w:pPr>
    </w:p>
    <w:p w14:paraId="3957EC2F" w14:textId="77777777" w:rsidR="000F694A" w:rsidRPr="000F694A" w:rsidRDefault="000F694A" w:rsidP="000F694A">
      <w:pPr>
        <w:spacing w:line="240" w:lineRule="auto"/>
        <w:jc w:val="left"/>
        <w:rPr>
          <w:rStyle w:val="nfasissutil"/>
        </w:rPr>
      </w:pPr>
      <w:r w:rsidRPr="000F694A">
        <w:rPr>
          <w:rStyle w:val="nfasissutil"/>
        </w:rPr>
        <w:t xml:space="preserve">        boolean isKeyCapitalLetter = (key &gt;= 'A' &amp;&amp; key &lt;= 'Z');</w:t>
      </w:r>
    </w:p>
    <w:p w14:paraId="7D0CA5EE" w14:textId="77777777" w:rsidR="000F694A" w:rsidRPr="000F694A" w:rsidRDefault="000F694A" w:rsidP="000F694A">
      <w:pPr>
        <w:spacing w:line="240" w:lineRule="auto"/>
        <w:jc w:val="left"/>
        <w:rPr>
          <w:rStyle w:val="nfasissutil"/>
        </w:rPr>
      </w:pPr>
      <w:r w:rsidRPr="000F694A">
        <w:rPr>
          <w:rStyle w:val="nfasissutil"/>
        </w:rPr>
        <w:t xml:space="preserve">        boolean isKeySmallLetter = (key &gt;= 'a' &amp;&amp; key &lt;= 'z');</w:t>
      </w:r>
    </w:p>
    <w:p w14:paraId="69469A03" w14:textId="77777777" w:rsidR="000F694A" w:rsidRPr="000F694A" w:rsidRDefault="000F694A" w:rsidP="000F694A">
      <w:pPr>
        <w:spacing w:line="240" w:lineRule="auto"/>
        <w:jc w:val="left"/>
        <w:rPr>
          <w:rStyle w:val="nfasissutil"/>
        </w:rPr>
      </w:pPr>
      <w:r w:rsidRPr="000F694A">
        <w:rPr>
          <w:rStyle w:val="nfasissutil"/>
        </w:rPr>
        <w:t xml:space="preserve">        boolean isKeyNumber = (key &gt;= '0' &amp;&amp; key &lt;= '9') || (key=='.');</w:t>
      </w:r>
    </w:p>
    <w:p w14:paraId="548F5D59" w14:textId="77777777" w:rsidR="000F694A" w:rsidRPr="000F694A" w:rsidRDefault="000F694A" w:rsidP="000F694A">
      <w:pPr>
        <w:spacing w:line="240" w:lineRule="auto"/>
        <w:jc w:val="left"/>
        <w:rPr>
          <w:rStyle w:val="nfasissutil"/>
        </w:rPr>
      </w:pPr>
      <w:r w:rsidRPr="000F694A">
        <w:rPr>
          <w:rStyle w:val="nfasissutil"/>
        </w:rPr>
        <w:t xml:space="preserve">        boolean isSpecialKey = (keyCode==50);</w:t>
      </w:r>
    </w:p>
    <w:p w14:paraId="1AFD0DA1" w14:textId="77777777" w:rsidR="000F694A" w:rsidRPr="000F694A" w:rsidRDefault="000F694A" w:rsidP="000F694A">
      <w:pPr>
        <w:spacing w:line="240" w:lineRule="auto"/>
        <w:jc w:val="left"/>
        <w:rPr>
          <w:rStyle w:val="nfasissutil"/>
        </w:rPr>
      </w:pPr>
      <w:r w:rsidRPr="000F694A">
        <w:rPr>
          <w:rStyle w:val="nfasissutil"/>
        </w:rPr>
        <w:t xml:space="preserve">        boolean isKeyAcento = (keyCode==65 || keyCode==69 || keyCode==73 || keyCode==79 ||</w:t>
      </w:r>
    </w:p>
    <w:p w14:paraId="79009B59" w14:textId="77777777" w:rsidR="000F694A" w:rsidRPr="000F694A" w:rsidRDefault="000F694A" w:rsidP="000F694A">
      <w:pPr>
        <w:spacing w:line="240" w:lineRule="auto"/>
        <w:jc w:val="left"/>
        <w:rPr>
          <w:rStyle w:val="nfasissutil"/>
        </w:rPr>
      </w:pPr>
      <w:r w:rsidRPr="000F694A">
        <w:rPr>
          <w:rStyle w:val="nfasissutil"/>
        </w:rPr>
        <w:t xml:space="preserve">          keyCode==85);</w:t>
      </w:r>
    </w:p>
    <w:p w14:paraId="27549893" w14:textId="77777777" w:rsidR="000F694A" w:rsidRPr="000F694A" w:rsidRDefault="000F694A" w:rsidP="000F694A">
      <w:pPr>
        <w:spacing w:line="240" w:lineRule="auto"/>
        <w:jc w:val="left"/>
        <w:rPr>
          <w:rStyle w:val="nfasissutil"/>
        </w:rPr>
      </w:pPr>
      <w:r w:rsidRPr="000F694A">
        <w:rPr>
          <w:rStyle w:val="nfasissutil"/>
        </w:rPr>
        <w:t xml:space="preserve">        if (isKeyCapitalLetter || isKeySmallLetter || isKeyNumber || isSpecialKey || isKeyAcento) {</w:t>
      </w:r>
    </w:p>
    <w:p w14:paraId="736E00F6"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addText(key);</w:t>
      </w:r>
    </w:p>
    <w:p w14:paraId="5E27DB1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A0D202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49667D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91B1C8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022CE1F" w14:textId="77777777" w:rsidR="000F694A" w:rsidRPr="000F694A" w:rsidRDefault="000F694A" w:rsidP="000F694A">
      <w:pPr>
        <w:spacing w:line="240" w:lineRule="auto"/>
        <w:jc w:val="left"/>
        <w:rPr>
          <w:rStyle w:val="nfasissutil"/>
          <w:lang w:val="es-ES"/>
        </w:rPr>
      </w:pPr>
    </w:p>
    <w:p w14:paraId="324A5BF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Afegeix la lletra c al final del text</w:t>
      </w:r>
    </w:p>
    <w:p w14:paraId="69B80C38"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void addText(char c) {</w:t>
      </w:r>
    </w:p>
    <w:p w14:paraId="54B99E3A" w14:textId="77777777" w:rsidR="000F694A" w:rsidRPr="000F694A" w:rsidRDefault="000F694A" w:rsidP="000F694A">
      <w:pPr>
        <w:spacing w:line="240" w:lineRule="auto"/>
        <w:jc w:val="left"/>
        <w:rPr>
          <w:rStyle w:val="nfasissutil"/>
        </w:rPr>
      </w:pPr>
      <w:r w:rsidRPr="000F694A">
        <w:rPr>
          <w:rStyle w:val="nfasissutil"/>
        </w:rPr>
        <w:t xml:space="preserve">    if (textWidth(this.text + c) &lt; w) {</w:t>
      </w:r>
    </w:p>
    <w:p w14:paraId="6FF807C3"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this.text += c;</w:t>
      </w:r>
    </w:p>
    <w:p w14:paraId="194EA4E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textLength++;</w:t>
      </w:r>
    </w:p>
    <w:p w14:paraId="7917E18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43465D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934BD82" w14:textId="77777777" w:rsidR="000F694A" w:rsidRPr="000F694A" w:rsidRDefault="000F694A" w:rsidP="000F694A">
      <w:pPr>
        <w:spacing w:line="240" w:lineRule="auto"/>
        <w:jc w:val="left"/>
        <w:rPr>
          <w:rStyle w:val="nfasissutil"/>
          <w:lang w:val="es-ES"/>
        </w:rPr>
      </w:pPr>
    </w:p>
    <w:p w14:paraId="4756DF1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Lleva la darrera lletra del text</w:t>
      </w:r>
    </w:p>
    <w:p w14:paraId="6ABA7942"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void removeText() {</w:t>
      </w:r>
    </w:p>
    <w:p w14:paraId="0ECAC062" w14:textId="77777777" w:rsidR="000F694A" w:rsidRPr="000F694A" w:rsidRDefault="000F694A" w:rsidP="000F694A">
      <w:pPr>
        <w:spacing w:line="240" w:lineRule="auto"/>
        <w:jc w:val="left"/>
        <w:rPr>
          <w:rStyle w:val="nfasissutil"/>
        </w:rPr>
      </w:pPr>
      <w:r w:rsidRPr="000F694A">
        <w:rPr>
          <w:rStyle w:val="nfasissutil"/>
        </w:rPr>
        <w:t xml:space="preserve">    if (textLength - 1 &gt;= 0) {</w:t>
      </w:r>
    </w:p>
    <w:p w14:paraId="13431631" w14:textId="77777777" w:rsidR="000F694A" w:rsidRPr="000F694A" w:rsidRDefault="000F694A" w:rsidP="000F694A">
      <w:pPr>
        <w:spacing w:line="240" w:lineRule="auto"/>
        <w:jc w:val="left"/>
        <w:rPr>
          <w:rStyle w:val="nfasissutil"/>
        </w:rPr>
      </w:pPr>
      <w:r w:rsidRPr="000F694A">
        <w:rPr>
          <w:rStyle w:val="nfasissutil"/>
        </w:rPr>
        <w:t xml:space="preserve">      text = text.substring(0, textLength - 1);</w:t>
      </w:r>
    </w:p>
    <w:p w14:paraId="0FB71E2F" w14:textId="77777777" w:rsidR="000F694A" w:rsidRPr="000F694A" w:rsidRDefault="000F694A" w:rsidP="000F694A">
      <w:pPr>
        <w:spacing w:line="240" w:lineRule="auto"/>
        <w:jc w:val="left"/>
        <w:rPr>
          <w:rStyle w:val="nfasissutil"/>
        </w:rPr>
      </w:pPr>
      <w:r w:rsidRPr="000F694A">
        <w:rPr>
          <w:rStyle w:val="nfasissutil"/>
        </w:rPr>
        <w:t xml:space="preserve">      textLength--;</w:t>
      </w:r>
    </w:p>
    <w:p w14:paraId="7F0DB661" w14:textId="77777777" w:rsidR="000F694A" w:rsidRPr="000F694A" w:rsidRDefault="000F694A" w:rsidP="000F694A">
      <w:pPr>
        <w:spacing w:line="240" w:lineRule="auto"/>
        <w:jc w:val="left"/>
        <w:rPr>
          <w:rStyle w:val="nfasissutil"/>
        </w:rPr>
      </w:pPr>
      <w:r w:rsidRPr="000F694A">
        <w:rPr>
          <w:rStyle w:val="nfasissutil"/>
        </w:rPr>
        <w:t xml:space="preserve">    }</w:t>
      </w:r>
    </w:p>
    <w:p w14:paraId="4C1AA81D" w14:textId="77777777" w:rsidR="000F694A" w:rsidRPr="000F694A" w:rsidRDefault="000F694A" w:rsidP="000F694A">
      <w:pPr>
        <w:spacing w:line="240" w:lineRule="auto"/>
        <w:jc w:val="left"/>
        <w:rPr>
          <w:rStyle w:val="nfasissutil"/>
        </w:rPr>
      </w:pPr>
      <w:r w:rsidRPr="000F694A">
        <w:rPr>
          <w:rStyle w:val="nfasissutil"/>
        </w:rPr>
        <w:t xml:space="preserve">  }</w:t>
      </w:r>
    </w:p>
    <w:p w14:paraId="35B04A8F" w14:textId="77777777" w:rsidR="000F694A" w:rsidRPr="000F694A" w:rsidRDefault="000F694A" w:rsidP="000F694A">
      <w:pPr>
        <w:spacing w:line="240" w:lineRule="auto"/>
        <w:jc w:val="left"/>
        <w:rPr>
          <w:rStyle w:val="nfasissutil"/>
        </w:rPr>
      </w:pPr>
    </w:p>
    <w:p w14:paraId="47292A9D" w14:textId="77777777" w:rsidR="000F694A" w:rsidRPr="000F694A" w:rsidRDefault="000F694A" w:rsidP="000F694A">
      <w:pPr>
        <w:spacing w:line="240" w:lineRule="auto"/>
        <w:jc w:val="left"/>
        <w:rPr>
          <w:rStyle w:val="nfasissutil"/>
        </w:rPr>
      </w:pPr>
      <w:r w:rsidRPr="000F694A">
        <w:rPr>
          <w:rStyle w:val="nfasissutil"/>
        </w:rPr>
        <w:t xml:space="preserve">  // Lleva tot el text</w:t>
      </w:r>
    </w:p>
    <w:p w14:paraId="11549AA3" w14:textId="77777777" w:rsidR="000F694A" w:rsidRPr="000F694A" w:rsidRDefault="000F694A" w:rsidP="000F694A">
      <w:pPr>
        <w:spacing w:line="240" w:lineRule="auto"/>
        <w:jc w:val="left"/>
        <w:rPr>
          <w:rStyle w:val="nfasissutil"/>
        </w:rPr>
      </w:pPr>
      <w:r w:rsidRPr="000F694A">
        <w:rPr>
          <w:rStyle w:val="nfasissutil"/>
        </w:rPr>
        <w:t xml:space="preserve">  void removeAllText() {</w:t>
      </w:r>
    </w:p>
    <w:p w14:paraId="75BD0B45"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this.text = "";</w:t>
      </w:r>
    </w:p>
    <w:p w14:paraId="70664EC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FE8F3C0" w14:textId="77777777" w:rsidR="000F694A" w:rsidRPr="000F694A" w:rsidRDefault="000F694A" w:rsidP="000F694A">
      <w:pPr>
        <w:spacing w:line="240" w:lineRule="auto"/>
        <w:jc w:val="left"/>
        <w:rPr>
          <w:rStyle w:val="nfasissutil"/>
          <w:lang w:val="es-ES"/>
        </w:rPr>
      </w:pPr>
    </w:p>
    <w:p w14:paraId="46DBBCE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Indica si el ratolí està sobre el camp de text</w:t>
      </w:r>
    </w:p>
    <w:p w14:paraId="76EBC86E"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boolean mouseOverTextField() {</w:t>
      </w:r>
    </w:p>
    <w:p w14:paraId="4E751939" w14:textId="77777777" w:rsidR="000F694A" w:rsidRPr="000F694A" w:rsidRDefault="000F694A" w:rsidP="000F694A">
      <w:pPr>
        <w:spacing w:line="240" w:lineRule="auto"/>
        <w:jc w:val="left"/>
        <w:rPr>
          <w:rStyle w:val="nfasissutil"/>
        </w:rPr>
      </w:pPr>
      <w:r w:rsidRPr="000F694A">
        <w:rPr>
          <w:rStyle w:val="nfasissutil"/>
        </w:rPr>
        <w:t xml:space="preserve">    if (mouseX &gt;= this.x &amp;&amp; mouseX &lt;= this.x + this.w) {</w:t>
      </w:r>
    </w:p>
    <w:p w14:paraId="7D5583E2" w14:textId="77777777" w:rsidR="000F694A" w:rsidRPr="000F694A" w:rsidRDefault="000F694A" w:rsidP="000F694A">
      <w:pPr>
        <w:spacing w:line="240" w:lineRule="auto"/>
        <w:jc w:val="left"/>
        <w:rPr>
          <w:rStyle w:val="nfasissutil"/>
        </w:rPr>
      </w:pPr>
      <w:r w:rsidRPr="000F694A">
        <w:rPr>
          <w:rStyle w:val="nfasissutil"/>
        </w:rPr>
        <w:lastRenderedPageBreak/>
        <w:t xml:space="preserve">      if (mouseY &gt;= this.y &amp;&amp; mouseY &lt;= this.y + this.h) {</w:t>
      </w:r>
    </w:p>
    <w:p w14:paraId="54B16FAF"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return true;</w:t>
      </w:r>
    </w:p>
    <w:p w14:paraId="36166CB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555375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137F6E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return false;</w:t>
      </w:r>
    </w:p>
    <w:p w14:paraId="5B085CB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AD93C3B" w14:textId="77777777" w:rsidR="000F694A" w:rsidRPr="000F694A" w:rsidRDefault="000F694A" w:rsidP="000F694A">
      <w:pPr>
        <w:spacing w:line="240" w:lineRule="auto"/>
        <w:jc w:val="left"/>
        <w:rPr>
          <w:rStyle w:val="nfasissutil"/>
          <w:lang w:val="es-ES"/>
        </w:rPr>
      </w:pPr>
    </w:p>
    <w:p w14:paraId="2AE89CB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Selecciona el camp de text si pitjam a sobre</w:t>
      </w:r>
    </w:p>
    <w:p w14:paraId="38D201D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Deselecciona el camp de text si pitjam a fora</w:t>
      </w:r>
    </w:p>
    <w:p w14:paraId="6B9E30C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void isPressed() {</w:t>
      </w:r>
    </w:p>
    <w:p w14:paraId="2EC25D05"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if (mouseOverTextField()) {</w:t>
      </w:r>
    </w:p>
    <w:p w14:paraId="71776619" w14:textId="77777777" w:rsidR="000F694A" w:rsidRPr="000F694A" w:rsidRDefault="000F694A" w:rsidP="000F694A">
      <w:pPr>
        <w:spacing w:line="240" w:lineRule="auto"/>
        <w:jc w:val="left"/>
        <w:rPr>
          <w:rStyle w:val="nfasissutil"/>
        </w:rPr>
      </w:pPr>
      <w:r w:rsidRPr="000F694A">
        <w:rPr>
          <w:rStyle w:val="nfasissutil"/>
        </w:rPr>
        <w:t xml:space="preserve">      selected = true;</w:t>
      </w:r>
    </w:p>
    <w:p w14:paraId="0C94D2C2" w14:textId="77777777" w:rsidR="000F694A" w:rsidRPr="000F694A" w:rsidRDefault="000F694A" w:rsidP="000F694A">
      <w:pPr>
        <w:spacing w:line="240" w:lineRule="auto"/>
        <w:jc w:val="left"/>
        <w:rPr>
          <w:rStyle w:val="nfasissutil"/>
        </w:rPr>
      </w:pPr>
      <w:r w:rsidRPr="000F694A">
        <w:rPr>
          <w:rStyle w:val="nfasissutil"/>
        </w:rPr>
        <w:t xml:space="preserve">      if (this.text==this.textDefault) {</w:t>
      </w:r>
    </w:p>
    <w:p w14:paraId="446611C0" w14:textId="77777777" w:rsidR="000F694A" w:rsidRPr="000F694A" w:rsidRDefault="000F694A" w:rsidP="000F694A">
      <w:pPr>
        <w:spacing w:line="240" w:lineRule="auto"/>
        <w:jc w:val="left"/>
        <w:rPr>
          <w:rStyle w:val="nfasissutil"/>
        </w:rPr>
      </w:pPr>
      <w:r w:rsidRPr="000F694A">
        <w:rPr>
          <w:rStyle w:val="nfasissutil"/>
        </w:rPr>
        <w:t xml:space="preserve">        this.text="";</w:t>
      </w:r>
    </w:p>
    <w:p w14:paraId="1AC3D236" w14:textId="77777777" w:rsidR="000F694A" w:rsidRPr="000F694A" w:rsidRDefault="000F694A" w:rsidP="000F694A">
      <w:pPr>
        <w:spacing w:line="240" w:lineRule="auto"/>
        <w:jc w:val="left"/>
        <w:rPr>
          <w:rStyle w:val="nfasissutil"/>
        </w:rPr>
      </w:pPr>
      <w:r w:rsidRPr="000F694A">
        <w:rPr>
          <w:rStyle w:val="nfasissutil"/>
        </w:rPr>
        <w:t xml:space="preserve">      }</w:t>
      </w:r>
    </w:p>
    <w:p w14:paraId="656424D3" w14:textId="77777777" w:rsidR="000F694A" w:rsidRPr="000F694A" w:rsidRDefault="000F694A" w:rsidP="000F694A">
      <w:pPr>
        <w:spacing w:line="240" w:lineRule="auto"/>
        <w:jc w:val="left"/>
        <w:rPr>
          <w:rStyle w:val="nfasissutil"/>
        </w:rPr>
      </w:pPr>
      <w:r w:rsidRPr="000F694A">
        <w:rPr>
          <w:rStyle w:val="nfasissutil"/>
        </w:rPr>
        <w:t xml:space="preserve">    } else {</w:t>
      </w:r>
    </w:p>
    <w:p w14:paraId="4DE5B03B" w14:textId="77777777" w:rsidR="000F694A" w:rsidRPr="000F694A" w:rsidRDefault="000F694A" w:rsidP="000F694A">
      <w:pPr>
        <w:spacing w:line="240" w:lineRule="auto"/>
        <w:jc w:val="left"/>
        <w:rPr>
          <w:rStyle w:val="nfasissutil"/>
        </w:rPr>
      </w:pPr>
      <w:r w:rsidRPr="000F694A">
        <w:rPr>
          <w:rStyle w:val="nfasissutil"/>
        </w:rPr>
        <w:t xml:space="preserve">      selected = false;</w:t>
      </w:r>
    </w:p>
    <w:p w14:paraId="7FA6B1C1" w14:textId="77777777" w:rsidR="000F694A" w:rsidRPr="000F694A" w:rsidRDefault="000F694A" w:rsidP="000F694A">
      <w:pPr>
        <w:spacing w:line="240" w:lineRule="auto"/>
        <w:jc w:val="left"/>
        <w:rPr>
          <w:rStyle w:val="nfasissutil"/>
        </w:rPr>
      </w:pPr>
      <w:r w:rsidRPr="000F694A">
        <w:rPr>
          <w:rStyle w:val="nfasissutil"/>
        </w:rPr>
        <w:t xml:space="preserve">      if (this.text=="") {</w:t>
      </w:r>
    </w:p>
    <w:p w14:paraId="38FE2FA7" w14:textId="77777777" w:rsidR="000F694A" w:rsidRPr="000F694A" w:rsidRDefault="000F694A" w:rsidP="000F694A">
      <w:pPr>
        <w:spacing w:line="240" w:lineRule="auto"/>
        <w:jc w:val="left"/>
        <w:rPr>
          <w:rStyle w:val="nfasissutil"/>
        </w:rPr>
      </w:pPr>
      <w:r w:rsidRPr="000F694A">
        <w:rPr>
          <w:rStyle w:val="nfasissutil"/>
        </w:rPr>
        <w:t xml:space="preserve">        this.text=this.textDefault;</w:t>
      </w:r>
    </w:p>
    <w:p w14:paraId="0A76DAEF"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0CB9BE5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CC70BC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1AB3AAD" w14:textId="0B1CCAA3" w:rsidR="000F694A" w:rsidRDefault="000F694A" w:rsidP="000F694A">
      <w:pPr>
        <w:spacing w:line="240" w:lineRule="auto"/>
        <w:jc w:val="left"/>
        <w:rPr>
          <w:rStyle w:val="nfasissutil"/>
          <w:lang w:val="es-ES"/>
        </w:rPr>
      </w:pPr>
      <w:r w:rsidRPr="000F694A">
        <w:rPr>
          <w:rStyle w:val="nfasissutil"/>
          <w:lang w:val="es-ES"/>
        </w:rPr>
        <w:t>}</w:t>
      </w:r>
    </w:p>
    <w:p w14:paraId="29A5230C" w14:textId="77777777" w:rsidR="000F694A" w:rsidRDefault="000F694A" w:rsidP="000F694A">
      <w:pPr>
        <w:spacing w:line="240" w:lineRule="auto"/>
        <w:jc w:val="left"/>
        <w:rPr>
          <w:rStyle w:val="nfasissutil"/>
          <w:lang w:val="es-ES"/>
        </w:rPr>
      </w:pPr>
    </w:p>
    <w:p w14:paraId="51C1B64B" w14:textId="221B0A4E" w:rsidR="000F694A" w:rsidRDefault="000F694A" w:rsidP="000F694A">
      <w:pPr>
        <w:spacing w:line="240" w:lineRule="auto"/>
        <w:jc w:val="left"/>
        <w:rPr>
          <w:rStyle w:val="nfasissutil"/>
          <w:b/>
          <w:bCs/>
          <w:lang w:val="es-ES"/>
        </w:rPr>
      </w:pPr>
      <w:r>
        <w:rPr>
          <w:rStyle w:val="nfasissutil"/>
          <w:b/>
          <w:bCs/>
          <w:lang w:val="es-ES"/>
        </w:rPr>
        <w:t>TextInfo</w:t>
      </w:r>
    </w:p>
    <w:p w14:paraId="47FA4FD8" w14:textId="77777777" w:rsidR="000F694A" w:rsidRDefault="000F694A" w:rsidP="000F694A">
      <w:pPr>
        <w:spacing w:line="240" w:lineRule="auto"/>
        <w:jc w:val="left"/>
        <w:rPr>
          <w:rStyle w:val="nfasissutil"/>
          <w:b/>
          <w:bCs/>
          <w:lang w:val="es-ES"/>
        </w:rPr>
      </w:pPr>
    </w:p>
    <w:p w14:paraId="107BBE00" w14:textId="77777777" w:rsidR="000F694A" w:rsidRPr="000F694A" w:rsidRDefault="000F694A" w:rsidP="000F694A">
      <w:pPr>
        <w:spacing w:line="240" w:lineRule="auto"/>
        <w:jc w:val="left"/>
        <w:rPr>
          <w:rStyle w:val="nfasissutil"/>
          <w:lang w:val="es-ES"/>
        </w:rPr>
      </w:pPr>
      <w:r w:rsidRPr="000F694A">
        <w:rPr>
          <w:rStyle w:val="nfasissutil"/>
          <w:lang w:val="es-ES"/>
        </w:rPr>
        <w:t>// Clase para mostrar información de texto en un rectángulo</w:t>
      </w:r>
    </w:p>
    <w:p w14:paraId="7634B341" w14:textId="77777777" w:rsidR="000F694A" w:rsidRPr="000F694A" w:rsidRDefault="000F694A" w:rsidP="000F694A">
      <w:pPr>
        <w:spacing w:line="240" w:lineRule="auto"/>
        <w:jc w:val="left"/>
        <w:rPr>
          <w:rStyle w:val="nfasissutil"/>
          <w:lang w:val="es-ES"/>
        </w:rPr>
      </w:pPr>
      <w:r w:rsidRPr="000F694A">
        <w:rPr>
          <w:rStyle w:val="nfasissutil"/>
          <w:lang w:val="es-ES"/>
        </w:rPr>
        <w:t>class TextInfo {</w:t>
      </w:r>
    </w:p>
    <w:p w14:paraId="5ECDB9BA" w14:textId="77777777" w:rsidR="000F694A" w:rsidRPr="000F694A" w:rsidRDefault="000F694A" w:rsidP="000F694A">
      <w:pPr>
        <w:spacing w:line="240" w:lineRule="auto"/>
        <w:jc w:val="left"/>
        <w:rPr>
          <w:rStyle w:val="nfasissutil"/>
          <w:lang w:val="es-ES"/>
        </w:rPr>
      </w:pPr>
    </w:p>
    <w:p w14:paraId="155AEAD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 y, w, h; // Coordenadas y dimensiones del rectángulo</w:t>
      </w:r>
    </w:p>
    <w:p w14:paraId="5BEF0A0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text; // Texto a mostrar</w:t>
      </w:r>
    </w:p>
    <w:p w14:paraId="7C60678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c = 5; // Índice del color</w:t>
      </w:r>
    </w:p>
    <w:p w14:paraId="1971E1EC" w14:textId="77777777" w:rsidR="000F694A" w:rsidRPr="000F694A" w:rsidRDefault="000F694A" w:rsidP="000F694A">
      <w:pPr>
        <w:spacing w:line="240" w:lineRule="auto"/>
        <w:jc w:val="left"/>
        <w:rPr>
          <w:rStyle w:val="nfasissutil"/>
          <w:lang w:val="es-ES"/>
        </w:rPr>
      </w:pPr>
    </w:p>
    <w:p w14:paraId="40F4CFB5"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TextInfo(String t, float x, float y, float w, float h) {</w:t>
      </w:r>
    </w:p>
    <w:p w14:paraId="0AD13CB5"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Constructor que inicializa los valores del objeto</w:t>
      </w:r>
    </w:p>
    <w:p w14:paraId="18129917"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this.text = t;</w:t>
      </w:r>
    </w:p>
    <w:p w14:paraId="1C87B6B6"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1D79362B"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4E1FBF20"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32F40E9C" w14:textId="77777777" w:rsidR="000F694A" w:rsidRPr="000F694A" w:rsidRDefault="000F694A" w:rsidP="000F694A">
      <w:pPr>
        <w:spacing w:line="240" w:lineRule="auto"/>
        <w:jc w:val="left"/>
        <w:rPr>
          <w:rStyle w:val="nfasissutil"/>
        </w:rPr>
      </w:pPr>
      <w:r w:rsidRPr="000F694A">
        <w:rPr>
          <w:rStyle w:val="nfasissutil"/>
        </w:rPr>
        <w:t xml:space="preserve">    this.h = h;</w:t>
      </w:r>
    </w:p>
    <w:p w14:paraId="57E1444C" w14:textId="77777777" w:rsidR="000F694A" w:rsidRPr="000F694A" w:rsidRDefault="000F694A" w:rsidP="000F694A">
      <w:pPr>
        <w:spacing w:line="240" w:lineRule="auto"/>
        <w:jc w:val="left"/>
        <w:rPr>
          <w:rStyle w:val="nfasissutil"/>
        </w:rPr>
      </w:pPr>
      <w:r w:rsidRPr="000F694A">
        <w:rPr>
          <w:rStyle w:val="nfasissutil"/>
        </w:rPr>
        <w:t xml:space="preserve">  }</w:t>
      </w:r>
    </w:p>
    <w:p w14:paraId="7805F857" w14:textId="77777777" w:rsidR="000F694A" w:rsidRPr="000F694A" w:rsidRDefault="000F694A" w:rsidP="000F694A">
      <w:pPr>
        <w:spacing w:line="240" w:lineRule="auto"/>
        <w:jc w:val="left"/>
        <w:rPr>
          <w:rStyle w:val="nfasissutil"/>
        </w:rPr>
      </w:pPr>
    </w:p>
    <w:p w14:paraId="18150E8E" w14:textId="77777777" w:rsidR="000F694A" w:rsidRPr="000F694A" w:rsidRDefault="000F694A" w:rsidP="000F694A">
      <w:pPr>
        <w:spacing w:line="240" w:lineRule="auto"/>
        <w:jc w:val="left"/>
        <w:rPr>
          <w:rStyle w:val="nfasissutil"/>
        </w:rPr>
      </w:pPr>
      <w:r w:rsidRPr="000F694A">
        <w:rPr>
          <w:rStyle w:val="nfasissutil"/>
        </w:rPr>
        <w:t xml:space="preserve">  void setColor(int c) {</w:t>
      </w:r>
    </w:p>
    <w:p w14:paraId="7ADC1541"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Método para cambiar el índice del color del objeto</w:t>
      </w:r>
    </w:p>
    <w:p w14:paraId="68285D3D"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this.c = c;</w:t>
      </w:r>
    </w:p>
    <w:p w14:paraId="6F8DEC76" w14:textId="77777777" w:rsidR="000F694A" w:rsidRPr="000F694A" w:rsidRDefault="000F694A" w:rsidP="000F694A">
      <w:pPr>
        <w:spacing w:line="240" w:lineRule="auto"/>
        <w:jc w:val="left"/>
        <w:rPr>
          <w:rStyle w:val="nfasissutil"/>
        </w:rPr>
      </w:pPr>
      <w:r w:rsidRPr="000F694A">
        <w:rPr>
          <w:rStyle w:val="nfasissutil"/>
        </w:rPr>
        <w:t xml:space="preserve">  }</w:t>
      </w:r>
    </w:p>
    <w:p w14:paraId="32B55C03" w14:textId="77777777" w:rsidR="000F694A" w:rsidRPr="000F694A" w:rsidRDefault="000F694A" w:rsidP="000F694A">
      <w:pPr>
        <w:spacing w:line="240" w:lineRule="auto"/>
        <w:jc w:val="left"/>
        <w:rPr>
          <w:rStyle w:val="nfasissutil"/>
        </w:rPr>
      </w:pPr>
    </w:p>
    <w:p w14:paraId="72979D5A" w14:textId="77777777" w:rsidR="000F694A" w:rsidRPr="000F694A" w:rsidRDefault="000F694A" w:rsidP="000F694A">
      <w:pPr>
        <w:spacing w:line="240" w:lineRule="auto"/>
        <w:jc w:val="left"/>
        <w:rPr>
          <w:rStyle w:val="nfasissutil"/>
        </w:rPr>
      </w:pPr>
      <w:r w:rsidRPr="000F694A">
        <w:rPr>
          <w:rStyle w:val="nfasissutil"/>
        </w:rPr>
        <w:t xml:space="preserve">  void display() {</w:t>
      </w:r>
    </w:p>
    <w:p w14:paraId="3D7C83BA"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Método para mostrar el objeto en la pantalla</w:t>
      </w:r>
    </w:p>
    <w:p w14:paraId="6CD63E2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pushStyle(); // Guarda el estilo actual</w:t>
      </w:r>
    </w:p>
    <w:p w14:paraId="721A3D5F"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pushMatrix(); // Guarda la matriz actual</w:t>
      </w:r>
    </w:p>
    <w:p w14:paraId="73B1472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stroke(0);</w:t>
      </w:r>
    </w:p>
    <w:p w14:paraId="730323F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strokeWeight(2);</w:t>
      </w:r>
    </w:p>
    <w:p w14:paraId="5A88A11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fill(getColorAt(c)); // Obtiene el color correspondiente al índice y lo asigna al objeto</w:t>
      </w:r>
    </w:p>
    <w:p w14:paraId="4699A74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rect(x, y, w, h); // Dibuja el rectángulo</w:t>
      </w:r>
    </w:p>
    <w:p w14:paraId="0FB35584" w14:textId="77777777" w:rsidR="000F694A" w:rsidRPr="000F694A" w:rsidRDefault="000F694A" w:rsidP="000F694A">
      <w:pPr>
        <w:spacing w:line="240" w:lineRule="auto"/>
        <w:jc w:val="left"/>
        <w:rPr>
          <w:rStyle w:val="nfasissutil"/>
          <w:lang w:val="es-ES"/>
        </w:rPr>
      </w:pPr>
    </w:p>
    <w:p w14:paraId="6DE4730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textFont(getFontAt(5)); // Obtiene la fuente de texto correspondiente al índice y lo asigna al objeto</w:t>
      </w:r>
    </w:p>
    <w:p w14:paraId="701ED293"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fill(0);</w:t>
      </w:r>
    </w:p>
    <w:p w14:paraId="69814038" w14:textId="77777777" w:rsidR="000F694A" w:rsidRPr="000F694A" w:rsidRDefault="000F694A" w:rsidP="000F694A">
      <w:pPr>
        <w:spacing w:line="240" w:lineRule="auto"/>
        <w:jc w:val="left"/>
        <w:rPr>
          <w:rStyle w:val="nfasissutil"/>
        </w:rPr>
      </w:pPr>
      <w:r w:rsidRPr="000F694A">
        <w:rPr>
          <w:rStyle w:val="nfasissutil"/>
        </w:rPr>
        <w:t xml:space="preserve">    if (text == null){</w:t>
      </w:r>
    </w:p>
    <w:p w14:paraId="1E899710" w14:textId="77777777" w:rsidR="000F694A" w:rsidRPr="000F694A" w:rsidRDefault="000F694A" w:rsidP="000F694A">
      <w:pPr>
        <w:spacing w:line="240" w:lineRule="auto"/>
        <w:jc w:val="left"/>
        <w:rPr>
          <w:rStyle w:val="nfasissutil"/>
        </w:rPr>
      </w:pPr>
      <w:r w:rsidRPr="000F694A">
        <w:rPr>
          <w:rStyle w:val="nfasissutil"/>
        </w:rPr>
        <w:t xml:space="preserve">    } else{</w:t>
      </w:r>
    </w:p>
    <w:p w14:paraId="1F74F7D0"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text(this.text, x + 5, y + 10, w, h); // Dibuja el texto dentro del rectángulo</w:t>
      </w:r>
    </w:p>
    <w:p w14:paraId="6553A67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5266DD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popStyle(); // Recupera el estilo guardado</w:t>
      </w:r>
    </w:p>
    <w:p w14:paraId="3E508A9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popMatrix(); // Recupera la matriz guardada</w:t>
      </w:r>
    </w:p>
    <w:p w14:paraId="32E10F7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0388F50" w14:textId="7F1ABE1D" w:rsidR="000F694A" w:rsidRDefault="000F694A" w:rsidP="000F694A">
      <w:pPr>
        <w:spacing w:line="240" w:lineRule="auto"/>
        <w:jc w:val="left"/>
        <w:rPr>
          <w:rStyle w:val="nfasissutil"/>
          <w:lang w:val="es-ES"/>
        </w:rPr>
      </w:pPr>
      <w:r w:rsidRPr="000F694A">
        <w:rPr>
          <w:rStyle w:val="nfasissutil"/>
          <w:lang w:val="es-ES"/>
        </w:rPr>
        <w:t>}</w:t>
      </w:r>
    </w:p>
    <w:p w14:paraId="4CCBCCDD" w14:textId="77777777" w:rsidR="000F694A" w:rsidRDefault="000F694A" w:rsidP="000F694A">
      <w:pPr>
        <w:spacing w:line="240" w:lineRule="auto"/>
        <w:jc w:val="left"/>
        <w:rPr>
          <w:rStyle w:val="nfasissutil"/>
          <w:lang w:val="es-ES"/>
        </w:rPr>
      </w:pPr>
    </w:p>
    <w:p w14:paraId="414E1727" w14:textId="44A4D6EF" w:rsidR="000F694A" w:rsidRDefault="000F694A" w:rsidP="000F694A">
      <w:pPr>
        <w:spacing w:line="240" w:lineRule="auto"/>
        <w:jc w:val="left"/>
        <w:rPr>
          <w:rStyle w:val="nfasissutil"/>
          <w:b/>
          <w:bCs/>
          <w:lang w:val="es-ES"/>
        </w:rPr>
      </w:pPr>
      <w:r>
        <w:rPr>
          <w:rStyle w:val="nfasissutil"/>
          <w:b/>
          <w:bCs/>
          <w:lang w:val="es-ES"/>
        </w:rPr>
        <w:t>Titulo</w:t>
      </w:r>
    </w:p>
    <w:p w14:paraId="78517E38" w14:textId="77777777" w:rsidR="000F694A" w:rsidRDefault="000F694A" w:rsidP="000F694A">
      <w:pPr>
        <w:spacing w:line="240" w:lineRule="auto"/>
        <w:jc w:val="left"/>
        <w:rPr>
          <w:rStyle w:val="nfasissutil"/>
          <w:b/>
          <w:bCs/>
          <w:lang w:val="es-ES"/>
        </w:rPr>
      </w:pPr>
    </w:p>
    <w:p w14:paraId="5D868CC8" w14:textId="77777777" w:rsidR="000F694A" w:rsidRPr="000F694A" w:rsidRDefault="000F694A" w:rsidP="000F694A">
      <w:pPr>
        <w:spacing w:line="240" w:lineRule="auto"/>
        <w:jc w:val="left"/>
        <w:rPr>
          <w:rStyle w:val="nfasissutil"/>
          <w:lang w:val="es-ES"/>
        </w:rPr>
      </w:pPr>
      <w:r w:rsidRPr="000F694A">
        <w:rPr>
          <w:rStyle w:val="nfasissutil"/>
          <w:lang w:val="es-ES"/>
        </w:rPr>
        <w:t>// Definición de la clase Titulo</w:t>
      </w:r>
    </w:p>
    <w:p w14:paraId="0DD3B791" w14:textId="77777777" w:rsidR="000F694A" w:rsidRPr="000F694A" w:rsidRDefault="000F694A" w:rsidP="000F694A">
      <w:pPr>
        <w:spacing w:line="240" w:lineRule="auto"/>
        <w:jc w:val="left"/>
        <w:rPr>
          <w:rStyle w:val="nfasissutil"/>
          <w:lang w:val="es-ES"/>
        </w:rPr>
      </w:pPr>
      <w:r w:rsidRPr="000F694A">
        <w:rPr>
          <w:rStyle w:val="nfasissutil"/>
          <w:lang w:val="es-ES"/>
        </w:rPr>
        <w:t>class Titulo {</w:t>
      </w:r>
    </w:p>
    <w:p w14:paraId="0E35E02A" w14:textId="77777777" w:rsidR="000F694A" w:rsidRPr="000F694A" w:rsidRDefault="000F694A" w:rsidP="000F694A">
      <w:pPr>
        <w:spacing w:line="240" w:lineRule="auto"/>
        <w:jc w:val="left"/>
        <w:rPr>
          <w:rStyle w:val="nfasissutil"/>
          <w:lang w:val="es-ES"/>
        </w:rPr>
      </w:pPr>
    </w:p>
    <w:p w14:paraId="43E55E5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Atributos de la clase</w:t>
      </w:r>
    </w:p>
    <w:p w14:paraId="5161C49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float x, y, w, h;</w:t>
      </w:r>
    </w:p>
    <w:p w14:paraId="2EC0A90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text;</w:t>
      </w:r>
    </w:p>
    <w:p w14:paraId="30216442" w14:textId="77777777" w:rsidR="000F694A" w:rsidRPr="000F694A" w:rsidRDefault="000F694A" w:rsidP="000F694A">
      <w:pPr>
        <w:spacing w:line="240" w:lineRule="auto"/>
        <w:jc w:val="left"/>
        <w:rPr>
          <w:rStyle w:val="nfasissutil"/>
          <w:lang w:val="es-ES"/>
        </w:rPr>
      </w:pPr>
    </w:p>
    <w:p w14:paraId="0C10155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Constructor de la clase, recibe el texto y las coordenadas y dimensiones del rectángulo</w:t>
      </w:r>
    </w:p>
    <w:p w14:paraId="600F6A85"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Titulo(String t, float x, float y, float w, float h) {</w:t>
      </w:r>
    </w:p>
    <w:p w14:paraId="4A7647D5" w14:textId="77777777" w:rsidR="000F694A" w:rsidRPr="000F694A" w:rsidRDefault="000F694A" w:rsidP="000F694A">
      <w:pPr>
        <w:spacing w:line="240" w:lineRule="auto"/>
        <w:jc w:val="left"/>
        <w:rPr>
          <w:rStyle w:val="nfasissutil"/>
        </w:rPr>
      </w:pPr>
      <w:r w:rsidRPr="000F694A">
        <w:rPr>
          <w:rStyle w:val="nfasissutil"/>
        </w:rPr>
        <w:t xml:space="preserve">    this.text = t;</w:t>
      </w:r>
    </w:p>
    <w:p w14:paraId="36AE9637" w14:textId="77777777" w:rsidR="000F694A" w:rsidRPr="000F694A" w:rsidRDefault="000F694A" w:rsidP="000F694A">
      <w:pPr>
        <w:spacing w:line="240" w:lineRule="auto"/>
        <w:jc w:val="left"/>
        <w:rPr>
          <w:rStyle w:val="nfasissutil"/>
        </w:rPr>
      </w:pPr>
      <w:r w:rsidRPr="000F694A">
        <w:rPr>
          <w:rStyle w:val="nfasissutil"/>
        </w:rPr>
        <w:t xml:space="preserve">    this.x = x;</w:t>
      </w:r>
    </w:p>
    <w:p w14:paraId="62C57BAB" w14:textId="77777777" w:rsidR="000F694A" w:rsidRPr="000F694A" w:rsidRDefault="000F694A" w:rsidP="000F694A">
      <w:pPr>
        <w:spacing w:line="240" w:lineRule="auto"/>
        <w:jc w:val="left"/>
        <w:rPr>
          <w:rStyle w:val="nfasissutil"/>
        </w:rPr>
      </w:pPr>
      <w:r w:rsidRPr="000F694A">
        <w:rPr>
          <w:rStyle w:val="nfasissutil"/>
        </w:rPr>
        <w:t xml:space="preserve">    this.y = y;</w:t>
      </w:r>
    </w:p>
    <w:p w14:paraId="4D263818" w14:textId="77777777" w:rsidR="000F694A" w:rsidRPr="000F694A" w:rsidRDefault="000F694A" w:rsidP="000F694A">
      <w:pPr>
        <w:spacing w:line="240" w:lineRule="auto"/>
        <w:jc w:val="left"/>
        <w:rPr>
          <w:rStyle w:val="nfasissutil"/>
        </w:rPr>
      </w:pPr>
      <w:r w:rsidRPr="000F694A">
        <w:rPr>
          <w:rStyle w:val="nfasissutil"/>
        </w:rPr>
        <w:t xml:space="preserve">    this.w = w;</w:t>
      </w:r>
    </w:p>
    <w:p w14:paraId="4E42DCEA"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this.h = h;</w:t>
      </w:r>
    </w:p>
    <w:p w14:paraId="7621E1E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CE5815E" w14:textId="77777777" w:rsidR="000F694A" w:rsidRPr="000F694A" w:rsidRDefault="000F694A" w:rsidP="000F694A">
      <w:pPr>
        <w:spacing w:line="240" w:lineRule="auto"/>
        <w:jc w:val="left"/>
        <w:rPr>
          <w:rStyle w:val="nfasissutil"/>
          <w:lang w:val="es-ES"/>
        </w:rPr>
      </w:pPr>
    </w:p>
    <w:p w14:paraId="5BA0AA3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Método para mostrar el título</w:t>
      </w:r>
    </w:p>
    <w:p w14:paraId="3DAF139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void display() {</w:t>
      </w:r>
    </w:p>
    <w:p w14:paraId="008F5B4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pushStyle(); // Guarda el estilo actual</w:t>
      </w:r>
    </w:p>
    <w:p w14:paraId="16AC867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pushMatrix(); // Guarda la matriz actual de transformación</w:t>
      </w:r>
    </w:p>
    <w:p w14:paraId="73AF190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Configura el trazo y relleno del rectángulo y lo dibuja</w:t>
      </w:r>
    </w:p>
    <w:p w14:paraId="1F604E2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stroke(0);</w:t>
      </w:r>
    </w:p>
    <w:p w14:paraId="4CA2917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strokeWeight(2);</w:t>
      </w:r>
    </w:p>
    <w:p w14:paraId="13B392FF"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fill(getColorAt(3));</w:t>
      </w:r>
    </w:p>
    <w:p w14:paraId="6B1AF16A" w14:textId="77777777" w:rsidR="000F694A" w:rsidRPr="000F694A" w:rsidRDefault="000F694A" w:rsidP="000F694A">
      <w:pPr>
        <w:spacing w:line="240" w:lineRule="auto"/>
        <w:jc w:val="left"/>
        <w:rPr>
          <w:rStyle w:val="nfasissutil"/>
        </w:rPr>
      </w:pPr>
      <w:r w:rsidRPr="000F694A">
        <w:rPr>
          <w:rStyle w:val="nfasissutil"/>
        </w:rPr>
        <w:t xml:space="preserve">    rect(x, y, w, h);</w:t>
      </w:r>
    </w:p>
    <w:p w14:paraId="03AC52DE" w14:textId="77777777" w:rsidR="000F694A" w:rsidRPr="000F694A" w:rsidRDefault="000F694A" w:rsidP="000F694A">
      <w:pPr>
        <w:spacing w:line="240" w:lineRule="auto"/>
        <w:jc w:val="left"/>
        <w:rPr>
          <w:rStyle w:val="nfasissutil"/>
        </w:rPr>
      </w:pPr>
    </w:p>
    <w:p w14:paraId="04F3BCBC" w14:textId="77777777" w:rsidR="000F694A" w:rsidRPr="000F694A" w:rsidRDefault="000F694A" w:rsidP="000F694A">
      <w:pPr>
        <w:spacing w:line="240" w:lineRule="auto"/>
        <w:jc w:val="left"/>
        <w:rPr>
          <w:rStyle w:val="nfasissutil"/>
          <w:lang w:val="es-ES"/>
        </w:rPr>
      </w:pPr>
      <w:r w:rsidRPr="000F694A">
        <w:rPr>
          <w:rStyle w:val="nfasissutil"/>
        </w:rPr>
        <w:lastRenderedPageBreak/>
        <w:t xml:space="preserve">    </w:t>
      </w:r>
      <w:r w:rsidRPr="000F694A">
        <w:rPr>
          <w:rStyle w:val="nfasissutil"/>
          <w:lang w:val="es-ES"/>
        </w:rPr>
        <w:t>// Configura la fuente de texto y dibuja el texto dentro del rectángulo</w:t>
      </w:r>
    </w:p>
    <w:p w14:paraId="159C209C"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textFont(getFontAt(5));</w:t>
      </w:r>
    </w:p>
    <w:p w14:paraId="219BCFE0" w14:textId="77777777" w:rsidR="000F694A" w:rsidRPr="000F694A" w:rsidRDefault="000F694A" w:rsidP="000F694A">
      <w:pPr>
        <w:spacing w:line="240" w:lineRule="auto"/>
        <w:jc w:val="left"/>
        <w:rPr>
          <w:rStyle w:val="nfasissutil"/>
        </w:rPr>
      </w:pPr>
      <w:r w:rsidRPr="000F694A">
        <w:rPr>
          <w:rStyle w:val="nfasissutil"/>
        </w:rPr>
        <w:t xml:space="preserve">    fill(0);</w:t>
      </w:r>
    </w:p>
    <w:p w14:paraId="718277A0" w14:textId="77777777" w:rsidR="000F694A" w:rsidRPr="000F694A" w:rsidRDefault="000F694A" w:rsidP="000F694A">
      <w:pPr>
        <w:spacing w:line="240" w:lineRule="auto"/>
        <w:jc w:val="left"/>
        <w:rPr>
          <w:rStyle w:val="nfasissutil"/>
        </w:rPr>
      </w:pPr>
      <w:r w:rsidRPr="000F694A">
        <w:rPr>
          <w:rStyle w:val="nfasissutil"/>
        </w:rPr>
        <w:t xml:space="preserve">    text(this.text, x + 10, y + 27);</w:t>
      </w:r>
    </w:p>
    <w:p w14:paraId="35341842" w14:textId="77777777" w:rsidR="000F694A" w:rsidRPr="000F694A" w:rsidRDefault="000F694A" w:rsidP="000F694A">
      <w:pPr>
        <w:spacing w:line="240" w:lineRule="auto"/>
        <w:jc w:val="left"/>
        <w:rPr>
          <w:rStyle w:val="nfasissutil"/>
        </w:rPr>
      </w:pPr>
    </w:p>
    <w:p w14:paraId="2A935B71"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popStyle(); // Recupera el estilo guardado</w:t>
      </w:r>
    </w:p>
    <w:p w14:paraId="7227D21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popMatrix(); // Recupera la matriz guardada</w:t>
      </w:r>
    </w:p>
    <w:p w14:paraId="7CB4C17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F238F2D" w14:textId="3D6E8962" w:rsidR="000F694A" w:rsidRDefault="000F694A" w:rsidP="000F694A">
      <w:pPr>
        <w:spacing w:line="240" w:lineRule="auto"/>
        <w:jc w:val="left"/>
        <w:rPr>
          <w:rStyle w:val="nfasissutil"/>
          <w:lang w:val="es-ES"/>
        </w:rPr>
      </w:pPr>
      <w:r w:rsidRPr="000F694A">
        <w:rPr>
          <w:rStyle w:val="nfasissutil"/>
          <w:lang w:val="es-ES"/>
        </w:rPr>
        <w:t>}</w:t>
      </w:r>
    </w:p>
    <w:p w14:paraId="1920CE31" w14:textId="77777777" w:rsidR="000F694A" w:rsidRDefault="000F694A" w:rsidP="000F694A">
      <w:pPr>
        <w:spacing w:line="240" w:lineRule="auto"/>
        <w:jc w:val="left"/>
        <w:rPr>
          <w:rStyle w:val="nfasissutil"/>
          <w:lang w:val="es-ES"/>
        </w:rPr>
      </w:pPr>
    </w:p>
    <w:p w14:paraId="0F43B931" w14:textId="454310AD" w:rsidR="000F694A" w:rsidRDefault="000F694A" w:rsidP="000F694A">
      <w:pPr>
        <w:spacing w:line="240" w:lineRule="auto"/>
        <w:jc w:val="left"/>
        <w:rPr>
          <w:rStyle w:val="nfasissutil"/>
          <w:b/>
          <w:bCs/>
          <w:lang w:val="es-ES"/>
        </w:rPr>
      </w:pPr>
      <w:r>
        <w:rPr>
          <w:rStyle w:val="nfasissutil"/>
          <w:b/>
          <w:bCs/>
          <w:lang w:val="es-ES"/>
        </w:rPr>
        <w:t xml:space="preserve">Web </w:t>
      </w:r>
    </w:p>
    <w:p w14:paraId="0D18DB1F" w14:textId="77777777" w:rsidR="000F694A" w:rsidRDefault="000F694A" w:rsidP="000F694A">
      <w:pPr>
        <w:spacing w:line="240" w:lineRule="auto"/>
        <w:jc w:val="left"/>
        <w:rPr>
          <w:rStyle w:val="nfasissutil"/>
          <w:b/>
          <w:bCs/>
          <w:lang w:val="es-ES"/>
        </w:rPr>
      </w:pPr>
    </w:p>
    <w:p w14:paraId="624C7BE0" w14:textId="77777777" w:rsidR="000F694A" w:rsidRPr="000F694A" w:rsidRDefault="000F694A" w:rsidP="000F694A">
      <w:pPr>
        <w:spacing w:line="240" w:lineRule="auto"/>
        <w:jc w:val="left"/>
        <w:rPr>
          <w:rStyle w:val="nfasissutil"/>
          <w:lang w:val="es-ES"/>
        </w:rPr>
      </w:pPr>
      <w:r w:rsidRPr="000F694A">
        <w:rPr>
          <w:rStyle w:val="nfasissutil"/>
          <w:lang w:val="es-ES"/>
        </w:rPr>
        <w:t>// Importa las clases necesarias para abrir una página web</w:t>
      </w:r>
    </w:p>
    <w:p w14:paraId="2B391DAA" w14:textId="77777777" w:rsidR="000F694A" w:rsidRPr="000F694A" w:rsidRDefault="000F694A" w:rsidP="000F694A">
      <w:pPr>
        <w:spacing w:line="240" w:lineRule="auto"/>
        <w:jc w:val="left"/>
        <w:rPr>
          <w:rStyle w:val="nfasissutil"/>
        </w:rPr>
      </w:pPr>
      <w:r w:rsidRPr="000F694A">
        <w:rPr>
          <w:rStyle w:val="nfasissutil"/>
        </w:rPr>
        <w:t>import java.awt.Desktop;</w:t>
      </w:r>
    </w:p>
    <w:p w14:paraId="4933BBB4" w14:textId="77777777" w:rsidR="000F694A" w:rsidRPr="000F694A" w:rsidRDefault="000F694A" w:rsidP="000F694A">
      <w:pPr>
        <w:spacing w:line="240" w:lineRule="auto"/>
        <w:jc w:val="left"/>
        <w:rPr>
          <w:rStyle w:val="nfasissutil"/>
        </w:rPr>
      </w:pPr>
      <w:r w:rsidRPr="000F694A">
        <w:rPr>
          <w:rStyle w:val="nfasissutil"/>
        </w:rPr>
        <w:t>import java.net.URI;</w:t>
      </w:r>
    </w:p>
    <w:p w14:paraId="60B4C407" w14:textId="77777777" w:rsidR="000F694A" w:rsidRPr="000F694A" w:rsidRDefault="000F694A" w:rsidP="000F694A">
      <w:pPr>
        <w:spacing w:line="240" w:lineRule="auto"/>
        <w:jc w:val="left"/>
        <w:rPr>
          <w:rStyle w:val="nfasissutil"/>
        </w:rPr>
      </w:pPr>
      <w:r w:rsidRPr="000F694A">
        <w:rPr>
          <w:rStyle w:val="nfasissutil"/>
        </w:rPr>
        <w:t>import java.io.IOException;</w:t>
      </w:r>
    </w:p>
    <w:p w14:paraId="11D12001" w14:textId="77777777" w:rsidR="000F694A" w:rsidRPr="000F694A" w:rsidRDefault="000F694A" w:rsidP="000F694A">
      <w:pPr>
        <w:spacing w:line="240" w:lineRule="auto"/>
        <w:jc w:val="left"/>
        <w:rPr>
          <w:rStyle w:val="nfasissutil"/>
        </w:rPr>
      </w:pPr>
      <w:r w:rsidRPr="000F694A">
        <w:rPr>
          <w:rStyle w:val="nfasissutil"/>
        </w:rPr>
        <w:t>import java.net.URISyntaxException;</w:t>
      </w:r>
    </w:p>
    <w:p w14:paraId="1EC58994" w14:textId="77777777" w:rsidR="000F694A" w:rsidRPr="000F694A" w:rsidRDefault="000F694A" w:rsidP="000F694A">
      <w:pPr>
        <w:spacing w:line="240" w:lineRule="auto"/>
        <w:jc w:val="left"/>
        <w:rPr>
          <w:rStyle w:val="nfasissutil"/>
        </w:rPr>
      </w:pPr>
    </w:p>
    <w:p w14:paraId="1B3BA39F" w14:textId="77777777" w:rsidR="000F694A" w:rsidRPr="000F694A" w:rsidRDefault="000F694A" w:rsidP="000F694A">
      <w:pPr>
        <w:spacing w:line="240" w:lineRule="auto"/>
        <w:jc w:val="left"/>
        <w:rPr>
          <w:rStyle w:val="nfasissutil"/>
          <w:lang w:val="es-ES"/>
        </w:rPr>
      </w:pPr>
      <w:r w:rsidRPr="000F694A">
        <w:rPr>
          <w:rStyle w:val="nfasissutil"/>
          <w:lang w:val="es-ES"/>
        </w:rPr>
        <w:t>// Crea una variable Desktop para manejar la acción de abrir una página web</w:t>
      </w:r>
    </w:p>
    <w:p w14:paraId="5A00CEB8" w14:textId="77777777" w:rsidR="000F694A" w:rsidRPr="000F694A" w:rsidRDefault="000F694A" w:rsidP="000F694A">
      <w:pPr>
        <w:spacing w:line="240" w:lineRule="auto"/>
        <w:jc w:val="left"/>
        <w:rPr>
          <w:rStyle w:val="nfasissutil"/>
          <w:lang w:val="es-ES"/>
        </w:rPr>
      </w:pPr>
      <w:r w:rsidRPr="000F694A">
        <w:rPr>
          <w:rStyle w:val="nfasissutil"/>
          <w:lang w:val="es-ES"/>
        </w:rPr>
        <w:t>Desktop desktop;</w:t>
      </w:r>
    </w:p>
    <w:p w14:paraId="6C075F61" w14:textId="77777777" w:rsidR="000F694A" w:rsidRPr="000F694A" w:rsidRDefault="000F694A" w:rsidP="000F694A">
      <w:pPr>
        <w:spacing w:line="240" w:lineRule="auto"/>
        <w:jc w:val="left"/>
        <w:rPr>
          <w:rStyle w:val="nfasissutil"/>
          <w:lang w:val="es-ES"/>
        </w:rPr>
      </w:pPr>
    </w:p>
    <w:p w14:paraId="71E2F3B6" w14:textId="77777777" w:rsidR="000F694A" w:rsidRPr="000F694A" w:rsidRDefault="000F694A" w:rsidP="000F694A">
      <w:pPr>
        <w:spacing w:line="240" w:lineRule="auto"/>
        <w:jc w:val="left"/>
        <w:rPr>
          <w:rStyle w:val="nfasissutil"/>
          <w:lang w:val="es-ES"/>
        </w:rPr>
      </w:pPr>
      <w:r w:rsidRPr="000F694A">
        <w:rPr>
          <w:rStyle w:val="nfasissutil"/>
          <w:lang w:val="es-ES"/>
        </w:rPr>
        <w:t>// Función para abrir una página web dado su URL</w:t>
      </w:r>
    </w:p>
    <w:p w14:paraId="2AAC877A" w14:textId="77777777" w:rsidR="000F694A" w:rsidRPr="000F694A" w:rsidRDefault="000F694A" w:rsidP="000F694A">
      <w:pPr>
        <w:spacing w:line="240" w:lineRule="auto"/>
        <w:jc w:val="left"/>
        <w:rPr>
          <w:rStyle w:val="nfasissutil"/>
          <w:lang w:val="es-ES"/>
        </w:rPr>
      </w:pPr>
      <w:r w:rsidRPr="000F694A">
        <w:rPr>
          <w:rStyle w:val="nfasissutil"/>
          <w:lang w:val="es-ES"/>
        </w:rPr>
        <w:t>void openWebPage(String siteUrl) {</w:t>
      </w:r>
    </w:p>
    <w:p w14:paraId="37D61EA0" w14:textId="77777777" w:rsidR="000F694A" w:rsidRPr="000F694A" w:rsidRDefault="000F694A" w:rsidP="000F694A">
      <w:pPr>
        <w:spacing w:line="240" w:lineRule="auto"/>
        <w:jc w:val="left"/>
        <w:rPr>
          <w:rStyle w:val="nfasissutil"/>
          <w:lang w:val="es-ES"/>
        </w:rPr>
      </w:pPr>
    </w:p>
    <w:p w14:paraId="2C61A8A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Crea un objeto URI a partir del URL proporcionado</w:t>
      </w:r>
    </w:p>
    <w:p w14:paraId="39900847"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try {</w:t>
      </w:r>
    </w:p>
    <w:p w14:paraId="659A5E10" w14:textId="77777777" w:rsidR="000F694A" w:rsidRPr="000F694A" w:rsidRDefault="000F694A" w:rsidP="000F694A">
      <w:pPr>
        <w:spacing w:line="240" w:lineRule="auto"/>
        <w:jc w:val="left"/>
        <w:rPr>
          <w:rStyle w:val="nfasissutil"/>
        </w:rPr>
      </w:pPr>
      <w:r w:rsidRPr="000F694A">
        <w:rPr>
          <w:rStyle w:val="nfasissutil"/>
        </w:rPr>
        <w:t xml:space="preserve">    URI site = new URI(siteUrl);</w:t>
      </w:r>
    </w:p>
    <w:p w14:paraId="6E177695"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Comprueba si el escritorio es compatible con la acción de abrir el navegador</w:t>
      </w:r>
    </w:p>
    <w:p w14:paraId="152D2C1D"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if (Desktop.isDesktopSupported() &amp;&amp; desktop.isSupported(Desktop.Action.BROWSE)) {</w:t>
      </w:r>
    </w:p>
    <w:p w14:paraId="0102234A"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Abre el navegador con la página web correspondiente</w:t>
      </w:r>
    </w:p>
    <w:p w14:paraId="4A107DB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desktop.browse(site);</w:t>
      </w:r>
    </w:p>
    <w:p w14:paraId="75B29E6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else {</w:t>
      </w:r>
    </w:p>
    <w:p w14:paraId="6074D0E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Si el escritorio no soporta la acción, muestra un mensaje de error</w:t>
      </w:r>
    </w:p>
    <w:p w14:paraId="7C8014B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println("App no suporta el navegador");</w:t>
      </w:r>
    </w:p>
    <w:p w14:paraId="58A8DED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17AD1A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FCAAA5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Captura las excepciones que puedan surgir al crear el objeto URI</w:t>
      </w:r>
    </w:p>
    <w:p w14:paraId="5CF4E8C6"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catch(URISyntaxException e) {</w:t>
      </w:r>
    </w:p>
    <w:p w14:paraId="3A92DDBB" w14:textId="77777777" w:rsidR="000F694A" w:rsidRPr="000F694A" w:rsidRDefault="000F694A" w:rsidP="000F694A">
      <w:pPr>
        <w:spacing w:line="240" w:lineRule="auto"/>
        <w:jc w:val="left"/>
        <w:rPr>
          <w:rStyle w:val="nfasissutil"/>
        </w:rPr>
      </w:pPr>
      <w:r w:rsidRPr="000F694A">
        <w:rPr>
          <w:rStyle w:val="nfasissutil"/>
        </w:rPr>
        <w:t xml:space="preserve">    e.printStackTrace();</w:t>
      </w:r>
    </w:p>
    <w:p w14:paraId="2F5114B1"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5493A84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Captura las excepciones que puedan surgir al intentar abrir el navegador</w:t>
      </w:r>
    </w:p>
    <w:p w14:paraId="3FAAE3A3"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catch(IOException e) {</w:t>
      </w:r>
    </w:p>
    <w:p w14:paraId="19EBC121" w14:textId="77777777" w:rsidR="000F694A" w:rsidRPr="000F694A" w:rsidRDefault="000F694A" w:rsidP="000F694A">
      <w:pPr>
        <w:spacing w:line="240" w:lineRule="auto"/>
        <w:jc w:val="left"/>
        <w:rPr>
          <w:rStyle w:val="nfasissutil"/>
        </w:rPr>
      </w:pPr>
      <w:r w:rsidRPr="000F694A">
        <w:rPr>
          <w:rStyle w:val="nfasissutil"/>
        </w:rPr>
        <w:t xml:space="preserve">    e.printStackTrace();</w:t>
      </w:r>
    </w:p>
    <w:p w14:paraId="045CCB76" w14:textId="77777777" w:rsidR="000F694A" w:rsidRPr="000F694A" w:rsidRDefault="000F694A" w:rsidP="000F694A">
      <w:pPr>
        <w:spacing w:line="240" w:lineRule="auto"/>
        <w:jc w:val="left"/>
        <w:rPr>
          <w:rStyle w:val="nfasissutil"/>
          <w:lang w:val="es-ES"/>
        </w:rPr>
      </w:pPr>
      <w:r w:rsidRPr="000F694A">
        <w:rPr>
          <w:rStyle w:val="nfasissutil"/>
        </w:rPr>
        <w:lastRenderedPageBreak/>
        <w:t xml:space="preserve">  </w:t>
      </w:r>
      <w:r w:rsidRPr="000F694A">
        <w:rPr>
          <w:rStyle w:val="nfasissutil"/>
          <w:lang w:val="es-ES"/>
        </w:rPr>
        <w:t>}</w:t>
      </w:r>
    </w:p>
    <w:p w14:paraId="0DE0CAFF" w14:textId="76F61161" w:rsidR="000F694A" w:rsidRDefault="000F694A" w:rsidP="000F694A">
      <w:pPr>
        <w:spacing w:line="240" w:lineRule="auto"/>
        <w:jc w:val="left"/>
        <w:rPr>
          <w:rStyle w:val="nfasissutil"/>
          <w:lang w:val="es-ES"/>
        </w:rPr>
      </w:pPr>
      <w:r w:rsidRPr="000F694A">
        <w:rPr>
          <w:rStyle w:val="nfasissutil"/>
          <w:lang w:val="es-ES"/>
        </w:rPr>
        <w:t>}</w:t>
      </w:r>
    </w:p>
    <w:p w14:paraId="4BC49855" w14:textId="77777777" w:rsidR="000F694A" w:rsidRDefault="000F694A" w:rsidP="000F694A">
      <w:pPr>
        <w:spacing w:line="240" w:lineRule="auto"/>
        <w:jc w:val="left"/>
        <w:rPr>
          <w:rStyle w:val="nfasissutil"/>
          <w:lang w:val="es-ES"/>
        </w:rPr>
      </w:pPr>
    </w:p>
    <w:p w14:paraId="482327D6" w14:textId="0412F719" w:rsidR="000F694A" w:rsidRDefault="000F694A" w:rsidP="000F694A">
      <w:pPr>
        <w:spacing w:line="240" w:lineRule="auto"/>
        <w:jc w:val="left"/>
        <w:rPr>
          <w:rStyle w:val="nfasissutil"/>
          <w:b/>
          <w:bCs/>
          <w:lang w:val="es-ES"/>
        </w:rPr>
      </w:pPr>
      <w:r>
        <w:rPr>
          <w:rStyle w:val="nfasissutil"/>
          <w:b/>
          <w:bCs/>
          <w:lang w:val="es-ES"/>
        </w:rPr>
        <w:t>keyPressed</w:t>
      </w:r>
    </w:p>
    <w:p w14:paraId="5AD3F4D0" w14:textId="77777777" w:rsidR="000F694A" w:rsidRDefault="000F694A" w:rsidP="000F694A">
      <w:pPr>
        <w:spacing w:line="240" w:lineRule="auto"/>
        <w:jc w:val="left"/>
        <w:rPr>
          <w:rStyle w:val="nfasissutil"/>
          <w:b/>
          <w:bCs/>
          <w:lang w:val="es-ES"/>
        </w:rPr>
      </w:pPr>
    </w:p>
    <w:p w14:paraId="254981C7" w14:textId="77777777" w:rsidR="000F694A" w:rsidRPr="000F694A" w:rsidRDefault="000F694A" w:rsidP="000F694A">
      <w:pPr>
        <w:spacing w:line="240" w:lineRule="auto"/>
        <w:jc w:val="left"/>
        <w:rPr>
          <w:rStyle w:val="nfasissutil"/>
        </w:rPr>
      </w:pPr>
      <w:r w:rsidRPr="000F694A">
        <w:rPr>
          <w:rStyle w:val="nfasissutil"/>
        </w:rPr>
        <w:t>// Quan pitjam tecla</w:t>
      </w:r>
    </w:p>
    <w:p w14:paraId="10048098" w14:textId="77777777" w:rsidR="000F694A" w:rsidRPr="000F694A" w:rsidRDefault="000F694A" w:rsidP="000F694A">
      <w:pPr>
        <w:spacing w:line="240" w:lineRule="auto"/>
        <w:jc w:val="left"/>
        <w:rPr>
          <w:rStyle w:val="nfasissutil"/>
        </w:rPr>
      </w:pPr>
      <w:r w:rsidRPr="000F694A">
        <w:rPr>
          <w:rStyle w:val="nfasissutil"/>
        </w:rPr>
        <w:t>void keyPressed() {</w:t>
      </w:r>
    </w:p>
    <w:p w14:paraId="17C5FDC5"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//INICIO DE SESIÓN</w:t>
      </w:r>
    </w:p>
    <w:p w14:paraId="21A52B0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(pantalla==PANTALLA.INICIO) {</w:t>
      </w:r>
    </w:p>
    <w:p w14:paraId="5870C226"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userText.keyPressed(key, (int)keyCode);</w:t>
      </w:r>
    </w:p>
    <w:p w14:paraId="78D50963" w14:textId="77777777" w:rsidR="000F694A" w:rsidRPr="000F694A" w:rsidRDefault="000F694A" w:rsidP="000F694A">
      <w:pPr>
        <w:spacing w:line="240" w:lineRule="auto"/>
        <w:jc w:val="left"/>
        <w:rPr>
          <w:rStyle w:val="nfasissutil"/>
        </w:rPr>
      </w:pPr>
      <w:r w:rsidRPr="000F694A">
        <w:rPr>
          <w:rStyle w:val="nfasissutil"/>
        </w:rPr>
        <w:t xml:space="preserve">    passText.keyPressed(key, (int)keyCode);</w:t>
      </w:r>
    </w:p>
    <w:p w14:paraId="1FD61626" w14:textId="77777777" w:rsidR="000F694A" w:rsidRPr="000F694A" w:rsidRDefault="000F694A" w:rsidP="000F694A">
      <w:pPr>
        <w:spacing w:line="240" w:lineRule="auto"/>
        <w:jc w:val="left"/>
        <w:rPr>
          <w:rStyle w:val="nfasissutil"/>
        </w:rPr>
      </w:pPr>
      <w:r w:rsidRPr="000F694A">
        <w:rPr>
          <w:rStyle w:val="nfasissutil"/>
        </w:rPr>
        <w:t xml:space="preserve">  }</w:t>
      </w:r>
    </w:p>
    <w:p w14:paraId="731C7AF4" w14:textId="77777777" w:rsidR="000F694A" w:rsidRPr="000F694A" w:rsidRDefault="000F694A" w:rsidP="000F694A">
      <w:pPr>
        <w:spacing w:line="240" w:lineRule="auto"/>
        <w:jc w:val="left"/>
        <w:rPr>
          <w:rStyle w:val="nfasissutil"/>
        </w:rPr>
      </w:pPr>
      <w:r w:rsidRPr="000F694A">
        <w:rPr>
          <w:rStyle w:val="nfasissutil"/>
        </w:rPr>
        <w:t xml:space="preserve">  //CENSO</w:t>
      </w:r>
    </w:p>
    <w:p w14:paraId="26A5E9F7" w14:textId="77777777" w:rsidR="000F694A" w:rsidRPr="000F694A" w:rsidRDefault="000F694A" w:rsidP="000F694A">
      <w:pPr>
        <w:spacing w:line="240" w:lineRule="auto"/>
        <w:jc w:val="left"/>
        <w:rPr>
          <w:rStyle w:val="nfasissutil"/>
        </w:rPr>
      </w:pPr>
      <w:r w:rsidRPr="000F694A">
        <w:rPr>
          <w:rStyle w:val="nfasissutil"/>
        </w:rPr>
        <w:t xml:space="preserve">  else if (pantalla==PANTALLA.CENSO) {</w:t>
      </w:r>
    </w:p>
    <w:p w14:paraId="460D5E01" w14:textId="77777777" w:rsidR="000F694A" w:rsidRPr="000F694A" w:rsidRDefault="000F694A" w:rsidP="000F694A">
      <w:pPr>
        <w:spacing w:line="240" w:lineRule="auto"/>
        <w:jc w:val="left"/>
        <w:rPr>
          <w:rStyle w:val="nfasissutil"/>
        </w:rPr>
      </w:pPr>
      <w:r w:rsidRPr="000F694A">
        <w:rPr>
          <w:rStyle w:val="nfasissutil"/>
        </w:rPr>
        <w:t xml:space="preserve">    buscar.keyPressed(key, (int)keyCode);</w:t>
      </w:r>
    </w:p>
    <w:p w14:paraId="09DC2BD3"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else if (pantalla==PANTALLA.CENSO_NUEVOHERMANO) {</w:t>
      </w:r>
    </w:p>
    <w:p w14:paraId="5E8A00DD"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tfNombre.keyPressed(key, (int)keyCode);</w:t>
      </w:r>
    </w:p>
    <w:p w14:paraId="6F4FF580" w14:textId="77777777" w:rsidR="000F694A" w:rsidRPr="000F694A" w:rsidRDefault="000F694A" w:rsidP="000F694A">
      <w:pPr>
        <w:spacing w:line="240" w:lineRule="auto"/>
        <w:jc w:val="left"/>
        <w:rPr>
          <w:rStyle w:val="nfasissutil"/>
        </w:rPr>
      </w:pPr>
      <w:r w:rsidRPr="000F694A">
        <w:rPr>
          <w:rStyle w:val="nfasissutil"/>
        </w:rPr>
        <w:t xml:space="preserve">    tfApellidos.keyPressed(key, (int)keyCode);</w:t>
      </w:r>
    </w:p>
    <w:p w14:paraId="698A19D2" w14:textId="77777777" w:rsidR="000F694A" w:rsidRPr="000F694A" w:rsidRDefault="000F694A" w:rsidP="000F694A">
      <w:pPr>
        <w:spacing w:line="240" w:lineRule="auto"/>
        <w:jc w:val="left"/>
        <w:rPr>
          <w:rStyle w:val="nfasissutil"/>
        </w:rPr>
      </w:pPr>
      <w:r w:rsidRPr="000F694A">
        <w:rPr>
          <w:rStyle w:val="nfasissutil"/>
        </w:rPr>
        <w:t xml:space="preserve">    tfDNI.keyPressed(key, (int)keyCode);</w:t>
      </w:r>
    </w:p>
    <w:p w14:paraId="720D83E6" w14:textId="77777777" w:rsidR="000F694A" w:rsidRPr="000F694A" w:rsidRDefault="000F694A" w:rsidP="000F694A">
      <w:pPr>
        <w:spacing w:line="240" w:lineRule="auto"/>
        <w:jc w:val="left"/>
        <w:rPr>
          <w:rStyle w:val="nfasissutil"/>
        </w:rPr>
      </w:pPr>
      <w:r w:rsidRPr="000F694A">
        <w:rPr>
          <w:rStyle w:val="nfasissutil"/>
        </w:rPr>
        <w:t xml:space="preserve">    tfCalle.keyPressed(key, (int)keyCode);</w:t>
      </w:r>
    </w:p>
    <w:p w14:paraId="0B89FD01" w14:textId="77777777" w:rsidR="000F694A" w:rsidRPr="000F694A" w:rsidRDefault="000F694A" w:rsidP="000F694A">
      <w:pPr>
        <w:spacing w:line="240" w:lineRule="auto"/>
        <w:jc w:val="left"/>
        <w:rPr>
          <w:rStyle w:val="nfasissutil"/>
        </w:rPr>
      </w:pPr>
      <w:r w:rsidRPr="000F694A">
        <w:rPr>
          <w:rStyle w:val="nfasissutil"/>
        </w:rPr>
        <w:t xml:space="preserve">    tfNumero.keyPressed(key, (int)keyCode);</w:t>
      </w:r>
    </w:p>
    <w:p w14:paraId="47BBB8F3" w14:textId="77777777" w:rsidR="000F694A" w:rsidRPr="000F694A" w:rsidRDefault="000F694A" w:rsidP="000F694A">
      <w:pPr>
        <w:spacing w:line="240" w:lineRule="auto"/>
        <w:jc w:val="left"/>
        <w:rPr>
          <w:rStyle w:val="nfasissutil"/>
        </w:rPr>
      </w:pPr>
      <w:r w:rsidRPr="000F694A">
        <w:rPr>
          <w:rStyle w:val="nfasissutil"/>
        </w:rPr>
        <w:t xml:space="preserve">    tfPiso.keyPressed(key, (int)keyCode);</w:t>
      </w:r>
    </w:p>
    <w:p w14:paraId="07B314DA" w14:textId="77777777" w:rsidR="000F694A" w:rsidRPr="000F694A" w:rsidRDefault="000F694A" w:rsidP="000F694A">
      <w:pPr>
        <w:spacing w:line="240" w:lineRule="auto"/>
        <w:jc w:val="left"/>
        <w:rPr>
          <w:rStyle w:val="nfasissutil"/>
        </w:rPr>
      </w:pPr>
      <w:r w:rsidRPr="000F694A">
        <w:rPr>
          <w:rStyle w:val="nfasissutil"/>
        </w:rPr>
        <w:t xml:space="preserve">    tfLocalidad.keyPressed(key, (int)keyCode);</w:t>
      </w:r>
    </w:p>
    <w:p w14:paraId="7C33A91D" w14:textId="77777777" w:rsidR="000F694A" w:rsidRPr="000F694A" w:rsidRDefault="000F694A" w:rsidP="000F694A">
      <w:pPr>
        <w:spacing w:line="240" w:lineRule="auto"/>
        <w:jc w:val="left"/>
        <w:rPr>
          <w:rStyle w:val="nfasissutil"/>
        </w:rPr>
      </w:pPr>
      <w:r w:rsidRPr="000F694A">
        <w:rPr>
          <w:rStyle w:val="nfasissutil"/>
        </w:rPr>
        <w:t xml:space="preserve">    tfProvincia.keyPressed(key, (int)keyCode);</w:t>
      </w:r>
    </w:p>
    <w:p w14:paraId="64EBA708" w14:textId="77777777" w:rsidR="000F694A" w:rsidRPr="000F694A" w:rsidRDefault="000F694A" w:rsidP="000F694A">
      <w:pPr>
        <w:spacing w:line="240" w:lineRule="auto"/>
        <w:jc w:val="left"/>
        <w:rPr>
          <w:rStyle w:val="nfasissutil"/>
        </w:rPr>
      </w:pPr>
      <w:r w:rsidRPr="000F694A">
        <w:rPr>
          <w:rStyle w:val="nfasissutil"/>
        </w:rPr>
        <w:t xml:space="preserve">    tfTelefono.keyPressed(key, (int)keyCode);</w:t>
      </w:r>
    </w:p>
    <w:p w14:paraId="3F73D485" w14:textId="77777777" w:rsidR="000F694A" w:rsidRPr="000F694A" w:rsidRDefault="000F694A" w:rsidP="000F694A">
      <w:pPr>
        <w:spacing w:line="240" w:lineRule="auto"/>
        <w:jc w:val="left"/>
        <w:rPr>
          <w:rStyle w:val="nfasissutil"/>
        </w:rPr>
      </w:pPr>
      <w:r w:rsidRPr="000F694A">
        <w:rPr>
          <w:rStyle w:val="nfasissutil"/>
        </w:rPr>
        <w:t xml:space="preserve">    tfCorreoElectronico.keyPressed(key, (int)keyCode);</w:t>
      </w:r>
    </w:p>
    <w:p w14:paraId="59ACBA65" w14:textId="77777777" w:rsidR="000F694A" w:rsidRPr="000F694A" w:rsidRDefault="000F694A" w:rsidP="000F694A">
      <w:pPr>
        <w:spacing w:line="240" w:lineRule="auto"/>
        <w:jc w:val="left"/>
        <w:rPr>
          <w:rStyle w:val="nfasissutil"/>
        </w:rPr>
      </w:pPr>
      <w:r w:rsidRPr="000F694A">
        <w:rPr>
          <w:rStyle w:val="nfasissutil"/>
        </w:rPr>
        <w:t xml:space="preserve">    tfBanco.keyPressed(key, (int)keyCode);</w:t>
      </w:r>
    </w:p>
    <w:p w14:paraId="5277AADA" w14:textId="77777777" w:rsidR="000F694A" w:rsidRPr="000F694A" w:rsidRDefault="000F694A" w:rsidP="000F694A">
      <w:pPr>
        <w:spacing w:line="240" w:lineRule="auto"/>
        <w:jc w:val="left"/>
        <w:rPr>
          <w:rStyle w:val="nfasissutil"/>
        </w:rPr>
      </w:pPr>
      <w:r w:rsidRPr="000F694A">
        <w:rPr>
          <w:rStyle w:val="nfasissutil"/>
        </w:rPr>
        <w:t xml:space="preserve">    tfTitular.keyPressed(key, (int)keyCode);</w:t>
      </w:r>
    </w:p>
    <w:p w14:paraId="53E25831" w14:textId="77777777" w:rsidR="000F694A" w:rsidRPr="000F694A" w:rsidRDefault="000F694A" w:rsidP="000F694A">
      <w:pPr>
        <w:spacing w:line="240" w:lineRule="auto"/>
        <w:jc w:val="left"/>
        <w:rPr>
          <w:rStyle w:val="nfasissutil"/>
        </w:rPr>
      </w:pPr>
      <w:r w:rsidRPr="000F694A">
        <w:rPr>
          <w:rStyle w:val="nfasissutil"/>
        </w:rPr>
        <w:t xml:space="preserve">    tfDNITitular.keyPressed(key, (int)keyCode);</w:t>
      </w:r>
    </w:p>
    <w:p w14:paraId="2D5E3854" w14:textId="77777777" w:rsidR="000F694A" w:rsidRPr="000F694A" w:rsidRDefault="000F694A" w:rsidP="000F694A">
      <w:pPr>
        <w:spacing w:line="240" w:lineRule="auto"/>
        <w:jc w:val="left"/>
        <w:rPr>
          <w:rStyle w:val="nfasissutil"/>
        </w:rPr>
      </w:pPr>
      <w:r w:rsidRPr="000F694A">
        <w:rPr>
          <w:rStyle w:val="nfasissutil"/>
        </w:rPr>
        <w:t xml:space="preserve">    tfIBAN.keyPressed(key, (int)keyCode);</w:t>
      </w:r>
    </w:p>
    <w:p w14:paraId="12A3B0E8" w14:textId="77777777" w:rsidR="000F694A" w:rsidRPr="000F694A" w:rsidRDefault="000F694A" w:rsidP="000F694A">
      <w:pPr>
        <w:spacing w:line="240" w:lineRule="auto"/>
        <w:jc w:val="left"/>
        <w:rPr>
          <w:rStyle w:val="nfasissutil"/>
        </w:rPr>
      </w:pPr>
      <w:r w:rsidRPr="000F694A">
        <w:rPr>
          <w:rStyle w:val="nfasissutil"/>
        </w:rPr>
        <w:t xml:space="preserve">    tfEntidad.keyPressed(key, (int)keyCode);</w:t>
      </w:r>
    </w:p>
    <w:p w14:paraId="2CC66536" w14:textId="77777777" w:rsidR="000F694A" w:rsidRPr="000F694A" w:rsidRDefault="000F694A" w:rsidP="000F694A">
      <w:pPr>
        <w:spacing w:line="240" w:lineRule="auto"/>
        <w:jc w:val="left"/>
        <w:rPr>
          <w:rStyle w:val="nfasissutil"/>
        </w:rPr>
      </w:pPr>
      <w:r w:rsidRPr="000F694A">
        <w:rPr>
          <w:rStyle w:val="nfasissutil"/>
        </w:rPr>
        <w:t xml:space="preserve">    tfOficina.keyPressed(key, (int)keyCode);</w:t>
      </w:r>
    </w:p>
    <w:p w14:paraId="5225938B" w14:textId="77777777" w:rsidR="000F694A" w:rsidRPr="000F694A" w:rsidRDefault="000F694A" w:rsidP="000F694A">
      <w:pPr>
        <w:spacing w:line="240" w:lineRule="auto"/>
        <w:jc w:val="left"/>
        <w:rPr>
          <w:rStyle w:val="nfasissutil"/>
        </w:rPr>
      </w:pPr>
      <w:r w:rsidRPr="000F694A">
        <w:rPr>
          <w:rStyle w:val="nfasissutil"/>
        </w:rPr>
        <w:t xml:space="preserve">    tfDigitoControl.keyPressed(key, (int)keyCode);</w:t>
      </w:r>
    </w:p>
    <w:p w14:paraId="069A2DEA" w14:textId="77777777" w:rsidR="000F694A" w:rsidRPr="000F694A" w:rsidRDefault="000F694A" w:rsidP="000F694A">
      <w:pPr>
        <w:spacing w:line="240" w:lineRule="auto"/>
        <w:jc w:val="left"/>
        <w:rPr>
          <w:rStyle w:val="nfasissutil"/>
        </w:rPr>
      </w:pPr>
      <w:r w:rsidRPr="000F694A">
        <w:rPr>
          <w:rStyle w:val="nfasissutil"/>
        </w:rPr>
        <w:t xml:space="preserve">    tfNumeroCuenta.keyPressed(key, (int)keyCode);</w:t>
      </w:r>
    </w:p>
    <w:p w14:paraId="63E02B7E" w14:textId="77777777" w:rsidR="000F694A" w:rsidRPr="000F694A" w:rsidRDefault="000F694A" w:rsidP="000F694A">
      <w:pPr>
        <w:spacing w:line="240" w:lineRule="auto"/>
        <w:jc w:val="left"/>
        <w:rPr>
          <w:rStyle w:val="nfasissutil"/>
        </w:rPr>
      </w:pPr>
    </w:p>
    <w:p w14:paraId="29F17789"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//CONTABILIDAD Añadir Concepto</w:t>
      </w:r>
    </w:p>
    <w:p w14:paraId="2F8398C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else if (pantalla == PANTALLA.CONTABILIDAD_AÑADIRCONCEPTO) {</w:t>
      </w:r>
    </w:p>
    <w:p w14:paraId="668944F0"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tfTitulo.keyPressed(key, (int)keyCode);</w:t>
      </w:r>
    </w:p>
    <w:p w14:paraId="3B2696EF" w14:textId="77777777" w:rsidR="000F694A" w:rsidRPr="000F694A" w:rsidRDefault="000F694A" w:rsidP="000F694A">
      <w:pPr>
        <w:spacing w:line="240" w:lineRule="auto"/>
        <w:jc w:val="left"/>
        <w:rPr>
          <w:rStyle w:val="nfasissutil"/>
        </w:rPr>
      </w:pPr>
      <w:r w:rsidRPr="000F694A">
        <w:rPr>
          <w:rStyle w:val="nfasissutil"/>
        </w:rPr>
        <w:t xml:space="preserve">    tfCantidad.keyPressed(key, (int)keyCode);</w:t>
      </w:r>
    </w:p>
    <w:p w14:paraId="5279304E"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0E3F063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//Archivo Nuevo</w:t>
      </w:r>
    </w:p>
    <w:p w14:paraId="22DF2D3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(pantalla == PANTALLA.ARCHIVO_NUEVO) {</w:t>
      </w:r>
    </w:p>
    <w:p w14:paraId="66D5CB9A"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tfTituloArchivo.keyPressed(key, (int)keyCode);</w:t>
      </w:r>
    </w:p>
    <w:p w14:paraId="32F0B720" w14:textId="77777777" w:rsidR="000F694A" w:rsidRPr="000F694A" w:rsidRDefault="000F694A" w:rsidP="000F694A">
      <w:pPr>
        <w:spacing w:line="240" w:lineRule="auto"/>
        <w:jc w:val="left"/>
        <w:rPr>
          <w:rStyle w:val="nfasissutil"/>
        </w:rPr>
      </w:pPr>
      <w:r w:rsidRPr="000F694A">
        <w:rPr>
          <w:rStyle w:val="nfasissutil"/>
        </w:rPr>
        <w:t xml:space="preserve">    tfAñoDatacion.keyPressed(key, (int)keyCode);</w:t>
      </w:r>
    </w:p>
    <w:p w14:paraId="57AE1AD8"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4D48B09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//Nuevo Aviso</w:t>
      </w:r>
    </w:p>
    <w:p w14:paraId="78ABDF8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(pantalla == PANTALLA.AVISOS_NUEVOAVISO) {</w:t>
      </w:r>
    </w:p>
    <w:p w14:paraId="74AA56B7"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tfTituloAviso.keyPressed(key, (int)keyCode);</w:t>
      </w:r>
    </w:p>
    <w:p w14:paraId="45CD9840" w14:textId="77777777" w:rsidR="000F694A" w:rsidRPr="000F694A" w:rsidRDefault="000F694A" w:rsidP="000F694A">
      <w:pPr>
        <w:spacing w:line="240" w:lineRule="auto"/>
        <w:jc w:val="left"/>
        <w:rPr>
          <w:rStyle w:val="nfasissutil"/>
        </w:rPr>
      </w:pPr>
      <w:r w:rsidRPr="000F694A">
        <w:rPr>
          <w:rStyle w:val="nfasissutil"/>
        </w:rPr>
        <w:t xml:space="preserve">    taNuevoAviso.keyPressed(key, (int)keyCode);</w:t>
      </w:r>
    </w:p>
    <w:p w14:paraId="7B56AD22"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w:t>
      </w:r>
    </w:p>
    <w:p w14:paraId="473CE20B"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//Nuevo Evento</w:t>
      </w:r>
    </w:p>
    <w:p w14:paraId="05B8A10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(pantalla == PANTALLA.AVISOS_NUEVOEVENTO) {</w:t>
      </w:r>
    </w:p>
    <w:p w14:paraId="17066C00"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tfTituloEvento.keyPressed(key, (int)keyCode);</w:t>
      </w:r>
    </w:p>
    <w:p w14:paraId="6C6A0966" w14:textId="77777777" w:rsidR="000F694A" w:rsidRPr="000F694A" w:rsidRDefault="000F694A" w:rsidP="000F694A">
      <w:pPr>
        <w:spacing w:line="240" w:lineRule="auto"/>
        <w:jc w:val="left"/>
        <w:rPr>
          <w:rStyle w:val="nfasissutil"/>
        </w:rPr>
      </w:pPr>
      <w:r w:rsidRPr="000F694A">
        <w:rPr>
          <w:rStyle w:val="nfasissutil"/>
        </w:rPr>
        <w:t xml:space="preserve">    taNuevoEvento.keyPressed(key, (int)keyCode);</w:t>
      </w:r>
    </w:p>
    <w:p w14:paraId="3AF7803F" w14:textId="77777777" w:rsidR="000F694A" w:rsidRPr="000F694A" w:rsidRDefault="000F694A" w:rsidP="000F694A">
      <w:pPr>
        <w:spacing w:line="240" w:lineRule="auto"/>
        <w:jc w:val="left"/>
        <w:rPr>
          <w:rStyle w:val="nfasissutil"/>
        </w:rPr>
      </w:pPr>
      <w:r w:rsidRPr="000F694A">
        <w:rPr>
          <w:rStyle w:val="nfasissutil"/>
        </w:rPr>
        <w:t xml:space="preserve">  }</w:t>
      </w:r>
    </w:p>
    <w:p w14:paraId="43FFC3D5" w14:textId="77777777" w:rsidR="000F694A" w:rsidRPr="000F694A" w:rsidRDefault="000F694A" w:rsidP="000F694A">
      <w:pPr>
        <w:spacing w:line="240" w:lineRule="auto"/>
        <w:jc w:val="left"/>
        <w:rPr>
          <w:rStyle w:val="nfasissutil"/>
        </w:rPr>
      </w:pPr>
      <w:r w:rsidRPr="000F694A">
        <w:rPr>
          <w:rStyle w:val="nfasissutil"/>
        </w:rPr>
        <w:t xml:space="preserve">  //ARCHIVO</w:t>
      </w:r>
    </w:p>
    <w:p w14:paraId="46089F24" w14:textId="77777777" w:rsidR="000F694A" w:rsidRPr="000F694A" w:rsidRDefault="000F694A" w:rsidP="000F694A">
      <w:pPr>
        <w:spacing w:line="240" w:lineRule="auto"/>
        <w:jc w:val="left"/>
        <w:rPr>
          <w:rStyle w:val="nfasissutil"/>
        </w:rPr>
      </w:pPr>
      <w:r w:rsidRPr="000F694A">
        <w:rPr>
          <w:rStyle w:val="nfasissutil"/>
        </w:rPr>
        <w:t xml:space="preserve">  else if (pantalla == PANTALLA.ARCHIVO) {</w:t>
      </w:r>
    </w:p>
    <w:p w14:paraId="53CDFCF9" w14:textId="77777777" w:rsidR="000F694A" w:rsidRPr="000F694A" w:rsidRDefault="000F694A" w:rsidP="000F694A">
      <w:pPr>
        <w:spacing w:line="240" w:lineRule="auto"/>
        <w:jc w:val="left"/>
        <w:rPr>
          <w:rStyle w:val="nfasissutil"/>
        </w:rPr>
      </w:pPr>
      <w:r w:rsidRPr="000F694A">
        <w:rPr>
          <w:rStyle w:val="nfasissutil"/>
        </w:rPr>
        <w:t xml:space="preserve">    buscarArchivo.keyPressed(key, (int)keyCode);</w:t>
      </w:r>
    </w:p>
    <w:p w14:paraId="206EAE95" w14:textId="77777777" w:rsidR="000F694A" w:rsidRPr="000F694A" w:rsidRDefault="000F694A" w:rsidP="000F694A">
      <w:pPr>
        <w:spacing w:line="240" w:lineRule="auto"/>
        <w:jc w:val="left"/>
        <w:rPr>
          <w:rStyle w:val="nfasissutil"/>
        </w:rPr>
      </w:pPr>
      <w:r w:rsidRPr="000F694A">
        <w:rPr>
          <w:rStyle w:val="nfasissutil"/>
        </w:rPr>
        <w:t xml:space="preserve">  }</w:t>
      </w:r>
    </w:p>
    <w:p w14:paraId="512C409A" w14:textId="77777777" w:rsidR="000F694A" w:rsidRPr="000F694A" w:rsidRDefault="000F694A" w:rsidP="000F694A">
      <w:pPr>
        <w:spacing w:line="240" w:lineRule="auto"/>
        <w:jc w:val="left"/>
        <w:rPr>
          <w:rStyle w:val="nfasissutil"/>
        </w:rPr>
      </w:pPr>
      <w:r w:rsidRPr="000F694A">
        <w:rPr>
          <w:rStyle w:val="nfasissutil"/>
        </w:rPr>
        <w:t xml:space="preserve">  comprovaLogin();</w:t>
      </w:r>
    </w:p>
    <w:p w14:paraId="29B72FCF" w14:textId="77777777" w:rsidR="000F694A" w:rsidRPr="000F694A" w:rsidRDefault="000F694A" w:rsidP="000F694A">
      <w:pPr>
        <w:spacing w:line="240" w:lineRule="auto"/>
        <w:jc w:val="left"/>
        <w:rPr>
          <w:rStyle w:val="nfasissutil"/>
        </w:rPr>
      </w:pPr>
      <w:r w:rsidRPr="000F694A">
        <w:rPr>
          <w:rStyle w:val="nfasissutil"/>
        </w:rPr>
        <w:t xml:space="preserve">  lastKeyCodePressed= (int)keyCode;</w:t>
      </w:r>
    </w:p>
    <w:p w14:paraId="73B1E632" w14:textId="77777777" w:rsidR="000F694A" w:rsidRPr="000F694A" w:rsidRDefault="000F694A" w:rsidP="000F694A">
      <w:pPr>
        <w:spacing w:line="240" w:lineRule="auto"/>
        <w:jc w:val="left"/>
        <w:rPr>
          <w:rStyle w:val="nfasissutil"/>
        </w:rPr>
      </w:pPr>
    </w:p>
    <w:p w14:paraId="0AD90FBE" w14:textId="77777777" w:rsidR="000F694A" w:rsidRPr="000F694A" w:rsidRDefault="000F694A" w:rsidP="000F694A">
      <w:pPr>
        <w:spacing w:line="240" w:lineRule="auto"/>
        <w:jc w:val="left"/>
        <w:rPr>
          <w:rStyle w:val="nfasissutil"/>
        </w:rPr>
      </w:pPr>
      <w:r w:rsidRPr="000F694A">
        <w:rPr>
          <w:rStyle w:val="nfasissutil"/>
        </w:rPr>
        <w:t xml:space="preserve">  // Mes anterior</w:t>
      </w:r>
    </w:p>
    <w:p w14:paraId="443D9E00" w14:textId="77777777" w:rsidR="000F694A" w:rsidRPr="000F694A" w:rsidRDefault="000F694A" w:rsidP="000F694A">
      <w:pPr>
        <w:spacing w:line="240" w:lineRule="auto"/>
        <w:jc w:val="left"/>
        <w:rPr>
          <w:rStyle w:val="nfasissutil"/>
        </w:rPr>
      </w:pPr>
      <w:r w:rsidRPr="000F694A">
        <w:rPr>
          <w:rStyle w:val="nfasissutil"/>
        </w:rPr>
        <w:t xml:space="preserve">  if (keyCode==LEFT) {</w:t>
      </w:r>
    </w:p>
    <w:p w14:paraId="0AE345C3" w14:textId="77777777" w:rsidR="000F694A" w:rsidRPr="000F694A" w:rsidRDefault="000F694A" w:rsidP="000F694A">
      <w:pPr>
        <w:spacing w:line="240" w:lineRule="auto"/>
        <w:jc w:val="left"/>
        <w:rPr>
          <w:rStyle w:val="nfasissutil"/>
        </w:rPr>
      </w:pPr>
      <w:r w:rsidRPr="000F694A">
        <w:rPr>
          <w:rStyle w:val="nfasissutil"/>
        </w:rPr>
        <w:t xml:space="preserve">    cEventos.prevMonth();</w:t>
      </w:r>
    </w:p>
    <w:p w14:paraId="4BF8028F"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println("PREV MONTH");</w:t>
      </w:r>
    </w:p>
    <w:p w14:paraId="0487150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D3F32D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Mes calendario posterior</w:t>
      </w:r>
    </w:p>
    <w:p w14:paraId="0C8D6461"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else if (keyCode==RIGHT) {</w:t>
      </w:r>
    </w:p>
    <w:p w14:paraId="275098A9" w14:textId="77777777" w:rsidR="000F694A" w:rsidRPr="000F694A" w:rsidRDefault="000F694A" w:rsidP="000F694A">
      <w:pPr>
        <w:spacing w:line="240" w:lineRule="auto"/>
        <w:jc w:val="left"/>
        <w:rPr>
          <w:rStyle w:val="nfasissutil"/>
        </w:rPr>
      </w:pPr>
      <w:r w:rsidRPr="000F694A">
        <w:rPr>
          <w:rStyle w:val="nfasissutil"/>
        </w:rPr>
        <w:t xml:space="preserve">    cEventos.nextMonth();</w:t>
      </w:r>
    </w:p>
    <w:p w14:paraId="59FD4071"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println("PREV MONTH");</w:t>
      </w:r>
    </w:p>
    <w:p w14:paraId="639E1FF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43D3CA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stlTipoConcepto.keyOn(); // Tipo de Concepto</w:t>
      </w:r>
    </w:p>
    <w:p w14:paraId="5CBC8B30" w14:textId="7C4D4236" w:rsidR="000F694A" w:rsidRPr="000F694A" w:rsidRDefault="000F694A" w:rsidP="000F694A">
      <w:pPr>
        <w:spacing w:line="240" w:lineRule="auto"/>
        <w:jc w:val="left"/>
        <w:rPr>
          <w:rStyle w:val="nfasissutil"/>
        </w:rPr>
      </w:pPr>
      <w:r w:rsidRPr="000F694A">
        <w:rPr>
          <w:rStyle w:val="nfasissutil"/>
        </w:rPr>
        <w:t>}</w:t>
      </w:r>
    </w:p>
    <w:p w14:paraId="71F06A7D" w14:textId="77777777" w:rsidR="000F694A" w:rsidRPr="000F694A" w:rsidRDefault="000F694A" w:rsidP="000F694A">
      <w:pPr>
        <w:spacing w:line="240" w:lineRule="auto"/>
        <w:jc w:val="left"/>
        <w:rPr>
          <w:rStyle w:val="nfasissutil"/>
        </w:rPr>
      </w:pPr>
    </w:p>
    <w:p w14:paraId="30E6563C" w14:textId="08752E1F" w:rsidR="000F694A" w:rsidRPr="000F694A" w:rsidRDefault="000F694A" w:rsidP="000F694A">
      <w:pPr>
        <w:spacing w:line="240" w:lineRule="auto"/>
        <w:jc w:val="left"/>
        <w:rPr>
          <w:rStyle w:val="nfasissutil"/>
          <w:b/>
          <w:bCs/>
        </w:rPr>
      </w:pPr>
      <w:r w:rsidRPr="000F694A">
        <w:rPr>
          <w:rStyle w:val="nfasissutil"/>
          <w:b/>
          <w:bCs/>
        </w:rPr>
        <w:t xml:space="preserve">mousePressed </w:t>
      </w:r>
    </w:p>
    <w:p w14:paraId="7A3B7453" w14:textId="77777777" w:rsidR="000F694A" w:rsidRDefault="000F694A" w:rsidP="000F694A">
      <w:pPr>
        <w:spacing w:line="240" w:lineRule="auto"/>
        <w:jc w:val="left"/>
        <w:rPr>
          <w:rStyle w:val="nfasissutil"/>
          <w:lang w:val="es-ES"/>
        </w:rPr>
      </w:pPr>
    </w:p>
    <w:p w14:paraId="17470684" w14:textId="77777777" w:rsidR="000F694A" w:rsidRPr="000F694A" w:rsidRDefault="000F694A" w:rsidP="000F694A">
      <w:pPr>
        <w:spacing w:line="240" w:lineRule="auto"/>
        <w:jc w:val="left"/>
        <w:rPr>
          <w:rStyle w:val="nfasissutil"/>
        </w:rPr>
      </w:pPr>
      <w:r w:rsidRPr="000F694A">
        <w:rPr>
          <w:rStyle w:val="nfasissutil"/>
        </w:rPr>
        <w:t>void mousePressed() {</w:t>
      </w:r>
    </w:p>
    <w:p w14:paraId="1AD1A17D" w14:textId="77777777" w:rsidR="000F694A" w:rsidRPr="000F694A" w:rsidRDefault="000F694A" w:rsidP="000F694A">
      <w:pPr>
        <w:spacing w:line="240" w:lineRule="auto"/>
        <w:jc w:val="left"/>
        <w:rPr>
          <w:rStyle w:val="nfasissutil"/>
        </w:rPr>
      </w:pPr>
      <w:r w:rsidRPr="000F694A">
        <w:rPr>
          <w:rStyle w:val="nfasissutil"/>
        </w:rPr>
        <w:t xml:space="preserve">  </w:t>
      </w:r>
    </w:p>
    <w:p w14:paraId="772D0057" w14:textId="77777777" w:rsidR="000F694A" w:rsidRPr="000F694A" w:rsidRDefault="000F694A" w:rsidP="000F694A">
      <w:pPr>
        <w:spacing w:line="240" w:lineRule="auto"/>
        <w:jc w:val="left"/>
        <w:rPr>
          <w:rStyle w:val="nfasissutil"/>
        </w:rPr>
      </w:pPr>
      <w:r w:rsidRPr="000F694A">
        <w:rPr>
          <w:rStyle w:val="nfasissutil"/>
        </w:rPr>
        <w:t xml:space="preserve">  if (bNextCenso.mouseOverButton() &amp;&amp; bNextCenso.enabled) {</w:t>
      </w:r>
    </w:p>
    <w:p w14:paraId="1472F1D5" w14:textId="77777777" w:rsidR="000F694A" w:rsidRPr="000F694A" w:rsidRDefault="000F694A" w:rsidP="000F694A">
      <w:pPr>
        <w:spacing w:line="240" w:lineRule="auto"/>
        <w:jc w:val="left"/>
        <w:rPr>
          <w:rStyle w:val="nfasissutil"/>
        </w:rPr>
      </w:pPr>
      <w:r w:rsidRPr="000F694A">
        <w:rPr>
          <w:rStyle w:val="nfasissutil"/>
        </w:rPr>
        <w:t xml:space="preserve">    stCenso.nextPage();</w:t>
      </w:r>
    </w:p>
    <w:p w14:paraId="18B44555" w14:textId="77777777" w:rsidR="000F694A" w:rsidRPr="000F694A" w:rsidRDefault="000F694A" w:rsidP="000F694A">
      <w:pPr>
        <w:spacing w:line="240" w:lineRule="auto"/>
        <w:jc w:val="left"/>
        <w:rPr>
          <w:rStyle w:val="nfasissutil"/>
        </w:rPr>
      </w:pPr>
      <w:r w:rsidRPr="000F694A">
        <w:rPr>
          <w:rStyle w:val="nfasissutil"/>
        </w:rPr>
        <w:t xml:space="preserve">  } </w:t>
      </w:r>
    </w:p>
    <w:p w14:paraId="56D49642" w14:textId="77777777" w:rsidR="000F694A" w:rsidRPr="000F694A" w:rsidRDefault="000F694A" w:rsidP="000F694A">
      <w:pPr>
        <w:spacing w:line="240" w:lineRule="auto"/>
        <w:jc w:val="left"/>
        <w:rPr>
          <w:rStyle w:val="nfasissutil"/>
        </w:rPr>
      </w:pPr>
      <w:r w:rsidRPr="000F694A">
        <w:rPr>
          <w:rStyle w:val="nfasissutil"/>
        </w:rPr>
        <w:t xml:space="preserve">  </w:t>
      </w:r>
    </w:p>
    <w:p w14:paraId="34954DA6" w14:textId="77777777" w:rsidR="000F694A" w:rsidRPr="000F694A" w:rsidRDefault="000F694A" w:rsidP="000F694A">
      <w:pPr>
        <w:spacing w:line="240" w:lineRule="auto"/>
        <w:jc w:val="left"/>
        <w:rPr>
          <w:rStyle w:val="nfasissutil"/>
        </w:rPr>
      </w:pPr>
      <w:r w:rsidRPr="000F694A">
        <w:rPr>
          <w:rStyle w:val="nfasissutil"/>
        </w:rPr>
        <w:t xml:space="preserve">  else if (bPrevCenso.mouseOverButton() &amp;&amp; bPrevCenso.enabled) {</w:t>
      </w:r>
    </w:p>
    <w:p w14:paraId="5ED0B3D1" w14:textId="77777777" w:rsidR="000F694A" w:rsidRPr="000F694A" w:rsidRDefault="000F694A" w:rsidP="000F694A">
      <w:pPr>
        <w:spacing w:line="240" w:lineRule="auto"/>
        <w:jc w:val="left"/>
        <w:rPr>
          <w:rStyle w:val="nfasissutil"/>
        </w:rPr>
      </w:pPr>
      <w:r w:rsidRPr="000F694A">
        <w:rPr>
          <w:rStyle w:val="nfasissutil"/>
        </w:rPr>
        <w:t xml:space="preserve">    stCenso.prevPage();</w:t>
      </w:r>
    </w:p>
    <w:p w14:paraId="078F42F4" w14:textId="77777777" w:rsidR="000F694A" w:rsidRPr="000F694A" w:rsidRDefault="000F694A" w:rsidP="000F694A">
      <w:pPr>
        <w:spacing w:line="240" w:lineRule="auto"/>
        <w:jc w:val="left"/>
        <w:rPr>
          <w:rStyle w:val="nfasissutil"/>
        </w:rPr>
      </w:pPr>
      <w:r w:rsidRPr="000F694A">
        <w:rPr>
          <w:rStyle w:val="nfasissutil"/>
        </w:rPr>
        <w:t xml:space="preserve">  } </w:t>
      </w:r>
    </w:p>
    <w:p w14:paraId="1E083EF1" w14:textId="77777777" w:rsidR="000F694A" w:rsidRPr="000F694A" w:rsidRDefault="000F694A" w:rsidP="000F694A">
      <w:pPr>
        <w:spacing w:line="240" w:lineRule="auto"/>
        <w:jc w:val="left"/>
        <w:rPr>
          <w:rStyle w:val="nfasissutil"/>
        </w:rPr>
      </w:pPr>
      <w:r w:rsidRPr="000F694A">
        <w:rPr>
          <w:rStyle w:val="nfasissutil"/>
        </w:rPr>
        <w:t xml:space="preserve">  </w:t>
      </w:r>
    </w:p>
    <w:p w14:paraId="3D637526" w14:textId="77777777" w:rsidR="000F694A" w:rsidRPr="000F694A" w:rsidRDefault="000F694A" w:rsidP="000F694A">
      <w:pPr>
        <w:spacing w:line="240" w:lineRule="auto"/>
        <w:jc w:val="left"/>
        <w:rPr>
          <w:rStyle w:val="nfasissutil"/>
        </w:rPr>
      </w:pPr>
      <w:r w:rsidRPr="000F694A">
        <w:rPr>
          <w:rStyle w:val="nfasissutil"/>
        </w:rPr>
        <w:t xml:space="preserve">  else if (bNextGastos.mouseOverButton() &amp;&amp; bNextGastos.enabled &amp;&amp; pantalla == PANTALLA.CONTABILIDAD_BALANCE) {</w:t>
      </w:r>
    </w:p>
    <w:p w14:paraId="2B92053A" w14:textId="77777777" w:rsidR="000F694A" w:rsidRPr="000F694A" w:rsidRDefault="000F694A" w:rsidP="000F694A">
      <w:pPr>
        <w:spacing w:line="240" w:lineRule="auto"/>
        <w:jc w:val="left"/>
        <w:rPr>
          <w:rStyle w:val="nfasissutil"/>
        </w:rPr>
      </w:pPr>
      <w:r w:rsidRPr="000F694A">
        <w:rPr>
          <w:rStyle w:val="nfasissutil"/>
        </w:rPr>
        <w:t xml:space="preserve">    stGastos.nextPage();</w:t>
      </w:r>
    </w:p>
    <w:p w14:paraId="1BDF546B" w14:textId="77777777" w:rsidR="000F694A" w:rsidRPr="000F694A" w:rsidRDefault="000F694A" w:rsidP="000F694A">
      <w:pPr>
        <w:spacing w:line="240" w:lineRule="auto"/>
        <w:jc w:val="left"/>
        <w:rPr>
          <w:rStyle w:val="nfasissutil"/>
        </w:rPr>
      </w:pPr>
      <w:r w:rsidRPr="000F694A">
        <w:rPr>
          <w:rStyle w:val="nfasissutil"/>
        </w:rPr>
        <w:t xml:space="preserve">  } </w:t>
      </w:r>
    </w:p>
    <w:p w14:paraId="61B6583F" w14:textId="77777777" w:rsidR="000F694A" w:rsidRPr="000F694A" w:rsidRDefault="000F694A" w:rsidP="000F694A">
      <w:pPr>
        <w:spacing w:line="240" w:lineRule="auto"/>
        <w:jc w:val="left"/>
        <w:rPr>
          <w:rStyle w:val="nfasissutil"/>
        </w:rPr>
      </w:pPr>
      <w:r w:rsidRPr="000F694A">
        <w:rPr>
          <w:rStyle w:val="nfasissutil"/>
        </w:rPr>
        <w:t xml:space="preserve">  </w:t>
      </w:r>
    </w:p>
    <w:p w14:paraId="2B645EC0" w14:textId="77777777" w:rsidR="000F694A" w:rsidRPr="000F694A" w:rsidRDefault="000F694A" w:rsidP="000F694A">
      <w:pPr>
        <w:spacing w:line="240" w:lineRule="auto"/>
        <w:jc w:val="left"/>
        <w:rPr>
          <w:rStyle w:val="nfasissutil"/>
        </w:rPr>
      </w:pPr>
      <w:r w:rsidRPr="000F694A">
        <w:rPr>
          <w:rStyle w:val="nfasissutil"/>
        </w:rPr>
        <w:t xml:space="preserve">  else if (bPrevGastos.mouseOverButton() &amp;&amp; bPrevGastos.enabled &amp;&amp; pantalla == PANTALLA.CONTABILIDAD_BALANCE) {</w:t>
      </w:r>
    </w:p>
    <w:p w14:paraId="4493BAE0" w14:textId="77777777" w:rsidR="000F694A" w:rsidRPr="000F694A" w:rsidRDefault="000F694A" w:rsidP="000F694A">
      <w:pPr>
        <w:spacing w:line="240" w:lineRule="auto"/>
        <w:jc w:val="left"/>
        <w:rPr>
          <w:rStyle w:val="nfasissutil"/>
        </w:rPr>
      </w:pPr>
      <w:r w:rsidRPr="000F694A">
        <w:rPr>
          <w:rStyle w:val="nfasissutil"/>
        </w:rPr>
        <w:t xml:space="preserve">    stGastos.prevPage();</w:t>
      </w:r>
    </w:p>
    <w:p w14:paraId="7274F605" w14:textId="77777777" w:rsidR="000F694A" w:rsidRPr="000F694A" w:rsidRDefault="000F694A" w:rsidP="000F694A">
      <w:pPr>
        <w:spacing w:line="240" w:lineRule="auto"/>
        <w:jc w:val="left"/>
        <w:rPr>
          <w:rStyle w:val="nfasissutil"/>
        </w:rPr>
      </w:pPr>
      <w:r w:rsidRPr="000F694A">
        <w:rPr>
          <w:rStyle w:val="nfasissutil"/>
        </w:rPr>
        <w:t xml:space="preserve">  } </w:t>
      </w:r>
    </w:p>
    <w:p w14:paraId="0C0F0512" w14:textId="77777777" w:rsidR="000F694A" w:rsidRPr="000F694A" w:rsidRDefault="000F694A" w:rsidP="000F694A">
      <w:pPr>
        <w:spacing w:line="240" w:lineRule="auto"/>
        <w:jc w:val="left"/>
        <w:rPr>
          <w:rStyle w:val="nfasissutil"/>
        </w:rPr>
      </w:pPr>
      <w:r w:rsidRPr="000F694A">
        <w:rPr>
          <w:rStyle w:val="nfasissutil"/>
        </w:rPr>
        <w:t xml:space="preserve">  </w:t>
      </w:r>
    </w:p>
    <w:p w14:paraId="374242B4" w14:textId="77777777" w:rsidR="000F694A" w:rsidRPr="000F694A" w:rsidRDefault="000F694A" w:rsidP="000F694A">
      <w:pPr>
        <w:spacing w:line="240" w:lineRule="auto"/>
        <w:jc w:val="left"/>
        <w:rPr>
          <w:rStyle w:val="nfasissutil"/>
        </w:rPr>
      </w:pPr>
      <w:r w:rsidRPr="000F694A">
        <w:rPr>
          <w:rStyle w:val="nfasissutil"/>
        </w:rPr>
        <w:lastRenderedPageBreak/>
        <w:t xml:space="preserve">  else if (bNextGastos.mouseOverButton() &amp;&amp; bNextGastos.enabled &amp;&amp; pantalla == PANTALLA.CONTABILIDAD_PRESUPUESTO) {</w:t>
      </w:r>
    </w:p>
    <w:p w14:paraId="0405D1F4"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stGastosPresupuesto.nextPage();</w:t>
      </w:r>
    </w:p>
    <w:p w14:paraId="6E5439F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30404E5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E09128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(bPrevGastos.mouseOverButton() &amp;&amp; bPrevGastos.enabled &amp;&amp; pantalla == PANTALLA.CONTABILIDAD_PRESUPUESTO) {</w:t>
      </w:r>
    </w:p>
    <w:p w14:paraId="2D18991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stGastosPresupuesto.prevPage();</w:t>
      </w:r>
    </w:p>
    <w:p w14:paraId="23B6BFB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34E64CB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21AC66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(bPrevDetalle.mouseOverButton() &amp;&amp; bPrevDetalle.enabled) {</w:t>
      </w:r>
    </w:p>
    <w:p w14:paraId="583A2BCB"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stDetalleItem.prevPage();</w:t>
      </w:r>
    </w:p>
    <w:p w14:paraId="4AAEE470" w14:textId="77777777" w:rsidR="000F694A" w:rsidRPr="000F694A" w:rsidRDefault="000F694A" w:rsidP="000F694A">
      <w:pPr>
        <w:spacing w:line="240" w:lineRule="auto"/>
        <w:jc w:val="left"/>
        <w:rPr>
          <w:rStyle w:val="nfasissutil"/>
        </w:rPr>
      </w:pPr>
      <w:r w:rsidRPr="000F694A">
        <w:rPr>
          <w:rStyle w:val="nfasissutil"/>
        </w:rPr>
        <w:t xml:space="preserve">  } </w:t>
      </w:r>
    </w:p>
    <w:p w14:paraId="327E776D" w14:textId="77777777" w:rsidR="000F694A" w:rsidRPr="000F694A" w:rsidRDefault="000F694A" w:rsidP="000F694A">
      <w:pPr>
        <w:spacing w:line="240" w:lineRule="auto"/>
        <w:jc w:val="left"/>
        <w:rPr>
          <w:rStyle w:val="nfasissutil"/>
        </w:rPr>
      </w:pPr>
      <w:r w:rsidRPr="000F694A">
        <w:rPr>
          <w:rStyle w:val="nfasissutil"/>
        </w:rPr>
        <w:t xml:space="preserve">  </w:t>
      </w:r>
    </w:p>
    <w:p w14:paraId="38B8692A" w14:textId="77777777" w:rsidR="000F694A" w:rsidRPr="000F694A" w:rsidRDefault="000F694A" w:rsidP="000F694A">
      <w:pPr>
        <w:spacing w:line="240" w:lineRule="auto"/>
        <w:jc w:val="left"/>
        <w:rPr>
          <w:rStyle w:val="nfasissutil"/>
        </w:rPr>
      </w:pPr>
      <w:r w:rsidRPr="000F694A">
        <w:rPr>
          <w:rStyle w:val="nfasissutil"/>
        </w:rPr>
        <w:t xml:space="preserve">  else if (bNextDetalle.mouseOverButton() &amp;&amp; bNextDetalle.enabled) {</w:t>
      </w:r>
    </w:p>
    <w:p w14:paraId="15A73E90" w14:textId="77777777" w:rsidR="000F694A" w:rsidRPr="000F694A" w:rsidRDefault="000F694A" w:rsidP="000F694A">
      <w:pPr>
        <w:spacing w:line="240" w:lineRule="auto"/>
        <w:jc w:val="left"/>
        <w:rPr>
          <w:rStyle w:val="nfasissutil"/>
        </w:rPr>
      </w:pPr>
      <w:r w:rsidRPr="000F694A">
        <w:rPr>
          <w:rStyle w:val="nfasissutil"/>
        </w:rPr>
        <w:t xml:space="preserve">    stDetalleItem.nextPage();</w:t>
      </w:r>
    </w:p>
    <w:p w14:paraId="4C17C6AB" w14:textId="77777777" w:rsidR="000F694A" w:rsidRPr="000F694A" w:rsidRDefault="000F694A" w:rsidP="000F694A">
      <w:pPr>
        <w:spacing w:line="240" w:lineRule="auto"/>
        <w:jc w:val="left"/>
        <w:rPr>
          <w:rStyle w:val="nfasissutil"/>
        </w:rPr>
      </w:pPr>
      <w:r w:rsidRPr="000F694A">
        <w:rPr>
          <w:rStyle w:val="nfasissutil"/>
        </w:rPr>
        <w:t xml:space="preserve">  } </w:t>
      </w:r>
    </w:p>
    <w:p w14:paraId="472D7C57" w14:textId="77777777" w:rsidR="000F694A" w:rsidRPr="000F694A" w:rsidRDefault="000F694A" w:rsidP="000F694A">
      <w:pPr>
        <w:spacing w:line="240" w:lineRule="auto"/>
        <w:jc w:val="left"/>
        <w:rPr>
          <w:rStyle w:val="nfasissutil"/>
        </w:rPr>
      </w:pPr>
      <w:r w:rsidRPr="000F694A">
        <w:rPr>
          <w:rStyle w:val="nfasissutil"/>
        </w:rPr>
        <w:t xml:space="preserve">  </w:t>
      </w:r>
    </w:p>
    <w:p w14:paraId="3707F6DD" w14:textId="77777777" w:rsidR="000F694A" w:rsidRPr="000F694A" w:rsidRDefault="000F694A" w:rsidP="000F694A">
      <w:pPr>
        <w:spacing w:line="240" w:lineRule="auto"/>
        <w:jc w:val="left"/>
        <w:rPr>
          <w:rStyle w:val="nfasissutil"/>
        </w:rPr>
      </w:pPr>
      <w:r w:rsidRPr="000F694A">
        <w:rPr>
          <w:rStyle w:val="nfasissutil"/>
        </w:rPr>
        <w:t xml:space="preserve">  else if (itbCenso.mouseOverButton() &amp;&amp; itbCenso.enabled) {</w:t>
      </w:r>
    </w:p>
    <w:p w14:paraId="47964D48"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pantalla = PANTALLA.CENSO;</w:t>
      </w:r>
    </w:p>
    <w:p w14:paraId="6C1FAA8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15DEFCE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698F26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(itbContabilidad.mouseOverButton() &amp;&amp; itbContabilidad.enabled) {</w:t>
      </w:r>
    </w:p>
    <w:p w14:paraId="5497192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estadoDeCuentas = getEstadoCuentas();</w:t>
      </w:r>
    </w:p>
    <w:p w14:paraId="43ACC38F"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pantalla = PANTALLA.CONTABILIDAD;</w:t>
      </w:r>
    </w:p>
    <w:p w14:paraId="55D72F59" w14:textId="77777777" w:rsidR="000F694A" w:rsidRPr="000F694A" w:rsidRDefault="000F694A" w:rsidP="000F694A">
      <w:pPr>
        <w:spacing w:line="240" w:lineRule="auto"/>
        <w:jc w:val="left"/>
        <w:rPr>
          <w:rStyle w:val="nfasissutil"/>
        </w:rPr>
      </w:pPr>
      <w:r w:rsidRPr="000F694A">
        <w:rPr>
          <w:rStyle w:val="nfasissutil"/>
        </w:rPr>
        <w:t xml:space="preserve">  } </w:t>
      </w:r>
    </w:p>
    <w:p w14:paraId="3B404079" w14:textId="77777777" w:rsidR="000F694A" w:rsidRPr="000F694A" w:rsidRDefault="000F694A" w:rsidP="000F694A">
      <w:pPr>
        <w:spacing w:line="240" w:lineRule="auto"/>
        <w:jc w:val="left"/>
        <w:rPr>
          <w:rStyle w:val="nfasissutil"/>
        </w:rPr>
      </w:pPr>
      <w:r w:rsidRPr="000F694A">
        <w:rPr>
          <w:rStyle w:val="nfasissutil"/>
        </w:rPr>
        <w:t xml:space="preserve">  </w:t>
      </w:r>
    </w:p>
    <w:p w14:paraId="2AF64550" w14:textId="77777777" w:rsidR="000F694A" w:rsidRPr="000F694A" w:rsidRDefault="000F694A" w:rsidP="000F694A">
      <w:pPr>
        <w:spacing w:line="240" w:lineRule="auto"/>
        <w:jc w:val="left"/>
        <w:rPr>
          <w:rStyle w:val="nfasissutil"/>
        </w:rPr>
      </w:pPr>
      <w:r w:rsidRPr="000F694A">
        <w:rPr>
          <w:rStyle w:val="nfasissutil"/>
        </w:rPr>
        <w:t xml:space="preserve">  else if (itbArchivo.mouseOverButton() &amp;&amp; itbArchivo.enabled) {</w:t>
      </w:r>
    </w:p>
    <w:p w14:paraId="44CDE25B" w14:textId="77777777" w:rsidR="000F694A" w:rsidRPr="000F694A" w:rsidRDefault="000F694A" w:rsidP="000F694A">
      <w:pPr>
        <w:spacing w:line="240" w:lineRule="auto"/>
        <w:jc w:val="left"/>
        <w:rPr>
          <w:rStyle w:val="nfasissutil"/>
        </w:rPr>
      </w:pPr>
      <w:r w:rsidRPr="000F694A">
        <w:rPr>
          <w:rStyle w:val="nfasissutil"/>
        </w:rPr>
        <w:t xml:space="preserve">    pantalla = PANTALLA.ARCHIVO;</w:t>
      </w:r>
    </w:p>
    <w:p w14:paraId="2971A429" w14:textId="77777777" w:rsidR="000F694A" w:rsidRPr="000F694A" w:rsidRDefault="000F694A" w:rsidP="000F694A">
      <w:pPr>
        <w:spacing w:line="240" w:lineRule="auto"/>
        <w:jc w:val="left"/>
        <w:rPr>
          <w:rStyle w:val="nfasissutil"/>
        </w:rPr>
      </w:pPr>
      <w:r w:rsidRPr="000F694A">
        <w:rPr>
          <w:rStyle w:val="nfasissutil"/>
        </w:rPr>
        <w:t xml:space="preserve">  } </w:t>
      </w:r>
    </w:p>
    <w:p w14:paraId="07B39057" w14:textId="77777777" w:rsidR="000F694A" w:rsidRPr="000F694A" w:rsidRDefault="000F694A" w:rsidP="000F694A">
      <w:pPr>
        <w:spacing w:line="240" w:lineRule="auto"/>
        <w:jc w:val="left"/>
        <w:rPr>
          <w:rStyle w:val="nfasissutil"/>
        </w:rPr>
      </w:pPr>
      <w:r w:rsidRPr="000F694A">
        <w:rPr>
          <w:rStyle w:val="nfasissutil"/>
        </w:rPr>
        <w:t xml:space="preserve">  </w:t>
      </w:r>
    </w:p>
    <w:p w14:paraId="0EB50C1C" w14:textId="77777777" w:rsidR="000F694A" w:rsidRPr="000F694A" w:rsidRDefault="000F694A" w:rsidP="000F694A">
      <w:pPr>
        <w:spacing w:line="240" w:lineRule="auto"/>
        <w:jc w:val="left"/>
        <w:rPr>
          <w:rStyle w:val="nfasissutil"/>
        </w:rPr>
      </w:pPr>
      <w:r w:rsidRPr="000F694A">
        <w:rPr>
          <w:rStyle w:val="nfasissutil"/>
        </w:rPr>
        <w:t xml:space="preserve">  else if (itbAvisos.mouseOverButton() &amp;&amp; itbAvisos.enabled) {</w:t>
      </w:r>
    </w:p>
    <w:p w14:paraId="529E51FB" w14:textId="77777777" w:rsidR="000F694A" w:rsidRPr="000F694A" w:rsidRDefault="000F694A" w:rsidP="000F694A">
      <w:pPr>
        <w:spacing w:line="240" w:lineRule="auto"/>
        <w:jc w:val="left"/>
        <w:rPr>
          <w:rStyle w:val="nfasissutil"/>
        </w:rPr>
      </w:pPr>
      <w:r w:rsidRPr="000F694A">
        <w:rPr>
          <w:rStyle w:val="nfasissutil"/>
        </w:rPr>
        <w:t xml:space="preserve">    pantalla = PANTALLA.AVISOS;</w:t>
      </w:r>
    </w:p>
    <w:p w14:paraId="1EBBF2C9" w14:textId="77777777" w:rsidR="000F694A" w:rsidRPr="000F694A" w:rsidRDefault="000F694A" w:rsidP="000F694A">
      <w:pPr>
        <w:spacing w:line="240" w:lineRule="auto"/>
        <w:jc w:val="left"/>
        <w:rPr>
          <w:rStyle w:val="nfasissutil"/>
        </w:rPr>
      </w:pPr>
      <w:r w:rsidRPr="000F694A">
        <w:rPr>
          <w:rStyle w:val="nfasissutil"/>
        </w:rPr>
        <w:t xml:space="preserve">  } </w:t>
      </w:r>
    </w:p>
    <w:p w14:paraId="2B5DD260" w14:textId="77777777" w:rsidR="000F694A" w:rsidRPr="000F694A" w:rsidRDefault="000F694A" w:rsidP="000F694A">
      <w:pPr>
        <w:spacing w:line="240" w:lineRule="auto"/>
        <w:jc w:val="left"/>
        <w:rPr>
          <w:rStyle w:val="nfasissutil"/>
        </w:rPr>
      </w:pPr>
      <w:r w:rsidRPr="000F694A">
        <w:rPr>
          <w:rStyle w:val="nfasissutil"/>
        </w:rPr>
        <w:t xml:space="preserve">  </w:t>
      </w:r>
    </w:p>
    <w:p w14:paraId="495C800C" w14:textId="77777777" w:rsidR="000F694A" w:rsidRPr="000F694A" w:rsidRDefault="000F694A" w:rsidP="000F694A">
      <w:pPr>
        <w:spacing w:line="240" w:lineRule="auto"/>
        <w:jc w:val="left"/>
        <w:rPr>
          <w:rStyle w:val="nfasissutil"/>
        </w:rPr>
      </w:pPr>
      <w:r w:rsidRPr="000F694A">
        <w:rPr>
          <w:rStyle w:val="nfasissutil"/>
        </w:rPr>
        <w:t xml:space="preserve">  else if (itbEnlaces.mouseOverButton() &amp;&amp; itbEnlaces.enabled) {</w:t>
      </w:r>
    </w:p>
    <w:p w14:paraId="7CA917A9" w14:textId="77777777" w:rsidR="000F694A" w:rsidRPr="000F694A" w:rsidRDefault="000F694A" w:rsidP="000F694A">
      <w:pPr>
        <w:spacing w:line="240" w:lineRule="auto"/>
        <w:jc w:val="left"/>
        <w:rPr>
          <w:rStyle w:val="nfasissutil"/>
        </w:rPr>
      </w:pPr>
      <w:r w:rsidRPr="000F694A">
        <w:rPr>
          <w:rStyle w:val="nfasissutil"/>
        </w:rPr>
        <w:t xml:space="preserve">    pantalla = PANTALLA.ENLACES;</w:t>
      </w:r>
    </w:p>
    <w:p w14:paraId="7DFD9D49" w14:textId="77777777" w:rsidR="000F694A" w:rsidRPr="000F694A" w:rsidRDefault="000F694A" w:rsidP="000F694A">
      <w:pPr>
        <w:spacing w:line="240" w:lineRule="auto"/>
        <w:jc w:val="left"/>
        <w:rPr>
          <w:rStyle w:val="nfasissutil"/>
        </w:rPr>
      </w:pPr>
      <w:r w:rsidRPr="000F694A">
        <w:rPr>
          <w:rStyle w:val="nfasissutil"/>
        </w:rPr>
        <w:t xml:space="preserve">  } </w:t>
      </w:r>
    </w:p>
    <w:p w14:paraId="0587F322" w14:textId="77777777" w:rsidR="000F694A" w:rsidRPr="000F694A" w:rsidRDefault="000F694A" w:rsidP="000F694A">
      <w:pPr>
        <w:spacing w:line="240" w:lineRule="auto"/>
        <w:jc w:val="left"/>
        <w:rPr>
          <w:rStyle w:val="nfasissutil"/>
        </w:rPr>
      </w:pPr>
      <w:r w:rsidRPr="000F694A">
        <w:rPr>
          <w:rStyle w:val="nfasissutil"/>
        </w:rPr>
        <w:t xml:space="preserve">  </w:t>
      </w:r>
    </w:p>
    <w:p w14:paraId="4B870B56" w14:textId="77777777" w:rsidR="000F694A" w:rsidRPr="000F694A" w:rsidRDefault="000F694A" w:rsidP="000F694A">
      <w:pPr>
        <w:spacing w:line="240" w:lineRule="auto"/>
        <w:jc w:val="left"/>
        <w:rPr>
          <w:rStyle w:val="nfasissutil"/>
        </w:rPr>
      </w:pPr>
      <w:r w:rsidRPr="000F694A">
        <w:rPr>
          <w:rStyle w:val="nfasissutil"/>
        </w:rPr>
        <w:t xml:space="preserve">  else if (bPrincipal.mouseOverButton() &amp;&amp; bPrincipal.enabled) {</w:t>
      </w:r>
    </w:p>
    <w:p w14:paraId="16CAAD9F" w14:textId="77777777" w:rsidR="000F694A" w:rsidRPr="000F694A" w:rsidRDefault="000F694A" w:rsidP="000F694A">
      <w:pPr>
        <w:spacing w:line="240" w:lineRule="auto"/>
        <w:jc w:val="left"/>
        <w:rPr>
          <w:rStyle w:val="nfasissutil"/>
        </w:rPr>
      </w:pPr>
      <w:r w:rsidRPr="000F694A">
        <w:rPr>
          <w:rStyle w:val="nfasissutil"/>
        </w:rPr>
        <w:t xml:space="preserve">    pantalla = PANTALLA.PRINCIPAL;</w:t>
      </w:r>
    </w:p>
    <w:p w14:paraId="78737C42" w14:textId="77777777" w:rsidR="000F694A" w:rsidRPr="000F694A" w:rsidRDefault="000F694A" w:rsidP="000F694A">
      <w:pPr>
        <w:spacing w:line="240" w:lineRule="auto"/>
        <w:jc w:val="left"/>
        <w:rPr>
          <w:rStyle w:val="nfasissutil"/>
        </w:rPr>
      </w:pPr>
      <w:r w:rsidRPr="000F694A">
        <w:rPr>
          <w:rStyle w:val="nfasissutil"/>
        </w:rPr>
        <w:lastRenderedPageBreak/>
        <w:t xml:space="preserve">  } </w:t>
      </w:r>
    </w:p>
    <w:p w14:paraId="0172E578" w14:textId="77777777" w:rsidR="000F694A" w:rsidRPr="000F694A" w:rsidRDefault="000F694A" w:rsidP="000F694A">
      <w:pPr>
        <w:spacing w:line="240" w:lineRule="auto"/>
        <w:jc w:val="left"/>
        <w:rPr>
          <w:rStyle w:val="nfasissutil"/>
        </w:rPr>
      </w:pPr>
      <w:r w:rsidRPr="000F694A">
        <w:rPr>
          <w:rStyle w:val="nfasissutil"/>
        </w:rPr>
        <w:t xml:space="preserve">  </w:t>
      </w:r>
    </w:p>
    <w:p w14:paraId="2FD9D8E1" w14:textId="77777777" w:rsidR="000F694A" w:rsidRPr="000F694A" w:rsidRDefault="000F694A" w:rsidP="000F694A">
      <w:pPr>
        <w:spacing w:line="240" w:lineRule="auto"/>
        <w:jc w:val="left"/>
        <w:rPr>
          <w:rStyle w:val="nfasissutil"/>
        </w:rPr>
      </w:pPr>
      <w:r w:rsidRPr="000F694A">
        <w:rPr>
          <w:rStyle w:val="nfasissutil"/>
        </w:rPr>
        <w:t xml:space="preserve">  else if (bBalance.mouseOverButton() &amp;&amp; bBalance.enabled) {</w:t>
      </w:r>
    </w:p>
    <w:p w14:paraId="5361F0A0"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pantalla = PANTALLA.CONTABILIDAD_BALANCE;</w:t>
      </w:r>
    </w:p>
    <w:p w14:paraId="6F591B0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486DD4A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884A61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(bPresupuesto.mouseOverButton() &amp;&amp; bPresupuesto.enabled) {</w:t>
      </w:r>
    </w:p>
    <w:p w14:paraId="53E5D2B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PANTALLA.CONTABILIDAD_PRESUPUESTO;</w:t>
      </w:r>
    </w:p>
    <w:p w14:paraId="32D1C66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34B5CE1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DB00C5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(bFacebook.mouseOverButton() &amp;&amp; bFacebook.enabled) {</w:t>
      </w:r>
    </w:p>
    <w:p w14:paraId="25D54F9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openWebPage("https://www.facebook.com/stmocristodelasalabargas/");</w:t>
      </w:r>
    </w:p>
    <w:p w14:paraId="035B881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697F7B5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AACAFC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(bTwitter.mouseOverButton() &amp;&amp; bTwitter.enabled) {</w:t>
      </w:r>
    </w:p>
    <w:p w14:paraId="2DE0049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openWebPage("https://twitter.com/cristo_sala");</w:t>
      </w:r>
    </w:p>
    <w:p w14:paraId="061DD208"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xml:space="preserve">} </w:t>
      </w:r>
    </w:p>
    <w:p w14:paraId="410F2BF6" w14:textId="77777777" w:rsidR="000F694A" w:rsidRPr="000F694A" w:rsidRDefault="000F694A" w:rsidP="000F694A">
      <w:pPr>
        <w:spacing w:line="240" w:lineRule="auto"/>
        <w:jc w:val="left"/>
        <w:rPr>
          <w:rStyle w:val="nfasissutil"/>
        </w:rPr>
      </w:pPr>
      <w:r w:rsidRPr="000F694A">
        <w:rPr>
          <w:rStyle w:val="nfasissutil"/>
        </w:rPr>
        <w:t xml:space="preserve">  </w:t>
      </w:r>
    </w:p>
    <w:p w14:paraId="7E1658E6" w14:textId="77777777" w:rsidR="000F694A" w:rsidRPr="000F694A" w:rsidRDefault="000F694A" w:rsidP="000F694A">
      <w:pPr>
        <w:spacing w:line="240" w:lineRule="auto"/>
        <w:jc w:val="left"/>
        <w:rPr>
          <w:rStyle w:val="nfasissutil"/>
        </w:rPr>
      </w:pPr>
      <w:r w:rsidRPr="000F694A">
        <w:rPr>
          <w:rStyle w:val="nfasissutil"/>
        </w:rPr>
        <w:t xml:space="preserve">  else if (bInstagram.mouseOverButton() &amp;&amp; bInstagram.enabled) {</w:t>
      </w:r>
    </w:p>
    <w:p w14:paraId="3A5D7C45" w14:textId="77777777" w:rsidR="000F694A" w:rsidRPr="000F694A" w:rsidRDefault="000F694A" w:rsidP="000F694A">
      <w:pPr>
        <w:spacing w:line="240" w:lineRule="auto"/>
        <w:jc w:val="left"/>
        <w:rPr>
          <w:rStyle w:val="nfasissutil"/>
        </w:rPr>
      </w:pPr>
      <w:r w:rsidRPr="000F694A">
        <w:rPr>
          <w:rStyle w:val="nfasissutil"/>
        </w:rPr>
        <w:t xml:space="preserve">    openWebPage("https://www.instagram.com/hermandadcristodelasala/?hl=es");</w:t>
      </w:r>
    </w:p>
    <w:p w14:paraId="2F7541B4" w14:textId="77777777" w:rsidR="000F694A" w:rsidRPr="000F694A" w:rsidRDefault="000F694A" w:rsidP="000F694A">
      <w:pPr>
        <w:spacing w:line="240" w:lineRule="auto"/>
        <w:jc w:val="left"/>
        <w:rPr>
          <w:rStyle w:val="nfasissutil"/>
        </w:rPr>
      </w:pPr>
      <w:r w:rsidRPr="000F694A">
        <w:rPr>
          <w:rStyle w:val="nfasissutil"/>
        </w:rPr>
        <w:t xml:space="preserve">  } </w:t>
      </w:r>
    </w:p>
    <w:p w14:paraId="406659AD" w14:textId="77777777" w:rsidR="000F694A" w:rsidRPr="000F694A" w:rsidRDefault="000F694A" w:rsidP="000F694A">
      <w:pPr>
        <w:spacing w:line="240" w:lineRule="auto"/>
        <w:jc w:val="left"/>
        <w:rPr>
          <w:rStyle w:val="nfasissutil"/>
        </w:rPr>
      </w:pPr>
      <w:r w:rsidRPr="000F694A">
        <w:rPr>
          <w:rStyle w:val="nfasissutil"/>
        </w:rPr>
        <w:t xml:space="preserve">  </w:t>
      </w:r>
    </w:p>
    <w:p w14:paraId="318B2009" w14:textId="77777777" w:rsidR="000F694A" w:rsidRPr="000F694A" w:rsidRDefault="000F694A" w:rsidP="000F694A">
      <w:pPr>
        <w:spacing w:line="240" w:lineRule="auto"/>
        <w:jc w:val="left"/>
        <w:rPr>
          <w:rStyle w:val="nfasissutil"/>
        </w:rPr>
      </w:pPr>
      <w:r w:rsidRPr="000F694A">
        <w:rPr>
          <w:rStyle w:val="nfasissutil"/>
        </w:rPr>
        <w:t xml:space="preserve">  else if (bYoutube.mouseOverButton() &amp;&amp; bYoutube.enabled) {</w:t>
      </w:r>
    </w:p>
    <w:p w14:paraId="4158B91C" w14:textId="77777777" w:rsidR="000F694A" w:rsidRPr="000F694A" w:rsidRDefault="000F694A" w:rsidP="000F694A">
      <w:pPr>
        <w:spacing w:line="240" w:lineRule="auto"/>
        <w:jc w:val="left"/>
        <w:rPr>
          <w:rStyle w:val="nfasissutil"/>
        </w:rPr>
      </w:pPr>
      <w:r w:rsidRPr="000F694A">
        <w:rPr>
          <w:rStyle w:val="nfasissutil"/>
        </w:rPr>
        <w:t xml:space="preserve">    openWebPage("https://www.youtube.com/channel/UCri0gUrGJPZ23ZlmgmGa9Yg");</w:t>
      </w:r>
    </w:p>
    <w:p w14:paraId="03C237B9" w14:textId="77777777" w:rsidR="000F694A" w:rsidRPr="000F694A" w:rsidRDefault="000F694A" w:rsidP="000F694A">
      <w:pPr>
        <w:spacing w:line="240" w:lineRule="auto"/>
        <w:jc w:val="left"/>
        <w:rPr>
          <w:rStyle w:val="nfasissutil"/>
        </w:rPr>
      </w:pPr>
      <w:r w:rsidRPr="000F694A">
        <w:rPr>
          <w:rStyle w:val="nfasissutil"/>
        </w:rPr>
        <w:t xml:space="preserve">  } </w:t>
      </w:r>
    </w:p>
    <w:p w14:paraId="4CE071CC" w14:textId="77777777" w:rsidR="000F694A" w:rsidRPr="000F694A" w:rsidRDefault="000F694A" w:rsidP="000F694A">
      <w:pPr>
        <w:spacing w:line="240" w:lineRule="auto"/>
        <w:jc w:val="left"/>
        <w:rPr>
          <w:rStyle w:val="nfasissutil"/>
        </w:rPr>
      </w:pPr>
      <w:r w:rsidRPr="000F694A">
        <w:rPr>
          <w:rStyle w:val="nfasissutil"/>
        </w:rPr>
        <w:t xml:space="preserve">  </w:t>
      </w:r>
    </w:p>
    <w:p w14:paraId="597A84C9" w14:textId="77777777" w:rsidR="000F694A" w:rsidRPr="000F694A" w:rsidRDefault="000F694A" w:rsidP="000F694A">
      <w:pPr>
        <w:spacing w:line="240" w:lineRule="auto"/>
        <w:jc w:val="left"/>
        <w:rPr>
          <w:rStyle w:val="nfasissutil"/>
        </w:rPr>
      </w:pPr>
      <w:r w:rsidRPr="000F694A">
        <w:rPr>
          <w:rStyle w:val="nfasissutil"/>
        </w:rPr>
        <w:t xml:space="preserve">  else if (bArzobispado.mouseOverButton() &amp;&amp; bArzobispado.enabled) {</w:t>
      </w:r>
    </w:p>
    <w:p w14:paraId="4C44FF84" w14:textId="77777777" w:rsidR="000F694A" w:rsidRPr="000F694A" w:rsidRDefault="000F694A" w:rsidP="000F694A">
      <w:pPr>
        <w:spacing w:line="240" w:lineRule="auto"/>
        <w:jc w:val="left"/>
        <w:rPr>
          <w:rStyle w:val="nfasissutil"/>
        </w:rPr>
      </w:pPr>
      <w:r w:rsidRPr="000F694A">
        <w:rPr>
          <w:rStyle w:val="nfasissutil"/>
        </w:rPr>
        <w:t xml:space="preserve">    openWebPage("https://www.architoledo.org/");</w:t>
      </w:r>
    </w:p>
    <w:p w14:paraId="0E0B4565" w14:textId="77777777" w:rsidR="000F694A" w:rsidRPr="000F694A" w:rsidRDefault="000F694A" w:rsidP="000F694A">
      <w:pPr>
        <w:spacing w:line="240" w:lineRule="auto"/>
        <w:jc w:val="left"/>
        <w:rPr>
          <w:rStyle w:val="nfasissutil"/>
        </w:rPr>
      </w:pPr>
      <w:r w:rsidRPr="000F694A">
        <w:rPr>
          <w:rStyle w:val="nfasissutil"/>
        </w:rPr>
        <w:t xml:space="preserve">  } </w:t>
      </w:r>
    </w:p>
    <w:p w14:paraId="6171F062" w14:textId="77777777" w:rsidR="000F694A" w:rsidRPr="000F694A" w:rsidRDefault="000F694A" w:rsidP="000F694A">
      <w:pPr>
        <w:spacing w:line="240" w:lineRule="auto"/>
        <w:jc w:val="left"/>
        <w:rPr>
          <w:rStyle w:val="nfasissutil"/>
        </w:rPr>
      </w:pPr>
      <w:r w:rsidRPr="000F694A">
        <w:rPr>
          <w:rStyle w:val="nfasissutil"/>
        </w:rPr>
        <w:t xml:space="preserve">  </w:t>
      </w:r>
    </w:p>
    <w:p w14:paraId="6B1FBE62" w14:textId="77777777" w:rsidR="000F694A" w:rsidRPr="000F694A" w:rsidRDefault="000F694A" w:rsidP="000F694A">
      <w:pPr>
        <w:spacing w:line="240" w:lineRule="auto"/>
        <w:jc w:val="left"/>
        <w:rPr>
          <w:rStyle w:val="nfasissutil"/>
        </w:rPr>
      </w:pPr>
      <w:r w:rsidRPr="000F694A">
        <w:rPr>
          <w:rStyle w:val="nfasissutil"/>
        </w:rPr>
        <w:t xml:space="preserve">  else if (bAyuntamiento.mouseOverButton() &amp;&amp; bAyuntamiento.enabled) {</w:t>
      </w:r>
    </w:p>
    <w:p w14:paraId="3BD7AD30" w14:textId="77777777" w:rsidR="000F694A" w:rsidRPr="000F694A" w:rsidRDefault="000F694A" w:rsidP="000F694A">
      <w:pPr>
        <w:spacing w:line="240" w:lineRule="auto"/>
        <w:jc w:val="left"/>
        <w:rPr>
          <w:rStyle w:val="nfasissutil"/>
        </w:rPr>
      </w:pPr>
      <w:r w:rsidRPr="000F694A">
        <w:rPr>
          <w:rStyle w:val="nfasissutil"/>
        </w:rPr>
        <w:t xml:space="preserve">    openWebPage("https://www.bargas.es/");</w:t>
      </w:r>
    </w:p>
    <w:p w14:paraId="5C1BE061" w14:textId="77777777" w:rsidR="000F694A" w:rsidRPr="000F694A" w:rsidRDefault="000F694A" w:rsidP="000F694A">
      <w:pPr>
        <w:spacing w:line="240" w:lineRule="auto"/>
        <w:jc w:val="left"/>
        <w:rPr>
          <w:rStyle w:val="nfasissutil"/>
        </w:rPr>
      </w:pPr>
      <w:r w:rsidRPr="000F694A">
        <w:rPr>
          <w:rStyle w:val="nfasissutil"/>
        </w:rPr>
        <w:t xml:space="preserve">  } </w:t>
      </w:r>
    </w:p>
    <w:p w14:paraId="347BD031" w14:textId="77777777" w:rsidR="000F694A" w:rsidRPr="000F694A" w:rsidRDefault="000F694A" w:rsidP="000F694A">
      <w:pPr>
        <w:spacing w:line="240" w:lineRule="auto"/>
        <w:jc w:val="left"/>
        <w:rPr>
          <w:rStyle w:val="nfasissutil"/>
        </w:rPr>
      </w:pPr>
      <w:r w:rsidRPr="000F694A">
        <w:rPr>
          <w:rStyle w:val="nfasissutil"/>
        </w:rPr>
        <w:t xml:space="preserve">  </w:t>
      </w:r>
    </w:p>
    <w:p w14:paraId="0CEEB14F" w14:textId="77777777" w:rsidR="000F694A" w:rsidRPr="000F694A" w:rsidRDefault="000F694A" w:rsidP="000F694A">
      <w:pPr>
        <w:spacing w:line="240" w:lineRule="auto"/>
        <w:jc w:val="left"/>
        <w:rPr>
          <w:rStyle w:val="nfasissutil"/>
        </w:rPr>
      </w:pPr>
      <w:r w:rsidRPr="000F694A">
        <w:rPr>
          <w:rStyle w:val="nfasissutil"/>
        </w:rPr>
        <w:t xml:space="preserve">  else if (bWebCofrade.mouseOverButton() &amp;&amp; bWebCofrade.enabled) {</w:t>
      </w:r>
    </w:p>
    <w:p w14:paraId="3C14DE72" w14:textId="77777777" w:rsidR="000F694A" w:rsidRPr="000F694A" w:rsidRDefault="000F694A" w:rsidP="000F694A">
      <w:pPr>
        <w:spacing w:line="240" w:lineRule="auto"/>
        <w:jc w:val="left"/>
        <w:rPr>
          <w:rStyle w:val="nfasissutil"/>
        </w:rPr>
      </w:pPr>
      <w:r w:rsidRPr="000F694A">
        <w:rPr>
          <w:rStyle w:val="nfasissutil"/>
        </w:rPr>
        <w:t xml:space="preserve">    openWebPage("http://www.semanasantatoledo.com/");</w:t>
      </w:r>
    </w:p>
    <w:p w14:paraId="07A67E7B" w14:textId="77777777" w:rsidR="000F694A" w:rsidRPr="000F694A" w:rsidRDefault="000F694A" w:rsidP="000F694A">
      <w:pPr>
        <w:spacing w:line="240" w:lineRule="auto"/>
        <w:jc w:val="left"/>
        <w:rPr>
          <w:rStyle w:val="nfasissutil"/>
        </w:rPr>
      </w:pPr>
      <w:r w:rsidRPr="000F694A">
        <w:rPr>
          <w:rStyle w:val="nfasissutil"/>
        </w:rPr>
        <w:lastRenderedPageBreak/>
        <w:t xml:space="preserve">  } </w:t>
      </w:r>
    </w:p>
    <w:p w14:paraId="194ED79A" w14:textId="77777777" w:rsidR="000F694A" w:rsidRPr="000F694A" w:rsidRDefault="000F694A" w:rsidP="000F694A">
      <w:pPr>
        <w:spacing w:line="240" w:lineRule="auto"/>
        <w:jc w:val="left"/>
        <w:rPr>
          <w:rStyle w:val="nfasissutil"/>
        </w:rPr>
      </w:pPr>
      <w:r w:rsidRPr="000F694A">
        <w:rPr>
          <w:rStyle w:val="nfasissutil"/>
        </w:rPr>
        <w:t xml:space="preserve">  </w:t>
      </w:r>
    </w:p>
    <w:p w14:paraId="00B1FB27" w14:textId="77777777" w:rsidR="000F694A" w:rsidRPr="000F694A" w:rsidRDefault="000F694A" w:rsidP="000F694A">
      <w:pPr>
        <w:spacing w:line="240" w:lineRule="auto"/>
        <w:jc w:val="left"/>
        <w:rPr>
          <w:rStyle w:val="nfasissutil"/>
        </w:rPr>
      </w:pPr>
      <w:r w:rsidRPr="000F694A">
        <w:rPr>
          <w:rStyle w:val="nfasissutil"/>
        </w:rPr>
        <w:t xml:space="preserve">  else if (bOtrasHermandades.mouseOverButton() &amp;&amp; bOtrasHermandades.enabled) {</w:t>
      </w:r>
    </w:p>
    <w:p w14:paraId="46FCB03B" w14:textId="77777777" w:rsidR="000F694A" w:rsidRPr="000F694A" w:rsidRDefault="000F694A" w:rsidP="000F694A">
      <w:pPr>
        <w:spacing w:line="240" w:lineRule="auto"/>
        <w:jc w:val="left"/>
        <w:rPr>
          <w:rStyle w:val="nfasissutil"/>
        </w:rPr>
      </w:pPr>
      <w:r w:rsidRPr="000F694A">
        <w:rPr>
          <w:rStyle w:val="nfasissutil"/>
        </w:rPr>
        <w:t xml:space="preserve">    openWebPage("https://www.humildadtoledo.com/enlaces-de-interes");</w:t>
      </w:r>
    </w:p>
    <w:p w14:paraId="67018F97"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 xml:space="preserve">} </w:t>
      </w:r>
    </w:p>
    <w:p w14:paraId="41EE761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43508D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(bAñadir.mouseOverButton() &amp;&amp; bAñadir.enabled &amp;&amp; pantalla == PANTALLA.CENSO) {</w:t>
      </w:r>
    </w:p>
    <w:p w14:paraId="31A16B6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PANTALLA.CENSO_NUEVOHERMANO;</w:t>
      </w:r>
    </w:p>
    <w:p w14:paraId="18A186DD"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xml:space="preserve">} </w:t>
      </w:r>
    </w:p>
    <w:p w14:paraId="07BF9438" w14:textId="77777777" w:rsidR="000F694A" w:rsidRPr="000F694A" w:rsidRDefault="000F694A" w:rsidP="000F694A">
      <w:pPr>
        <w:spacing w:line="240" w:lineRule="auto"/>
        <w:jc w:val="left"/>
        <w:rPr>
          <w:rStyle w:val="nfasissutil"/>
        </w:rPr>
      </w:pPr>
      <w:r w:rsidRPr="000F694A">
        <w:rPr>
          <w:rStyle w:val="nfasissutil"/>
        </w:rPr>
        <w:t xml:space="preserve">  </w:t>
      </w:r>
    </w:p>
    <w:p w14:paraId="5BA5EA34" w14:textId="77777777" w:rsidR="000F694A" w:rsidRPr="000F694A" w:rsidRDefault="000F694A" w:rsidP="000F694A">
      <w:pPr>
        <w:spacing w:line="240" w:lineRule="auto"/>
        <w:jc w:val="left"/>
        <w:rPr>
          <w:rStyle w:val="nfasissutil"/>
        </w:rPr>
      </w:pPr>
      <w:r w:rsidRPr="000F694A">
        <w:rPr>
          <w:rStyle w:val="nfasissutil"/>
        </w:rPr>
        <w:t xml:space="preserve">  else if (bAñadirConcepto.mouseOverButton() &amp;&amp; bAñadirConcepto.enabled &amp;&amp; admin == true) {</w:t>
      </w:r>
    </w:p>
    <w:p w14:paraId="0716C022"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pantalla = PANTALLA.CONTABILIDAD_AÑADIRCONCEPTO;</w:t>
      </w:r>
    </w:p>
    <w:p w14:paraId="0ED599C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3378BDA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A0FC9F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(bAñadirRecibo.mouseOverButton() &amp;&amp; bAñadirRecibo.enabled &amp;&amp; pantalla == PANTALLA.CONTABILIDAD_AÑADIRCONCEPTO) {</w:t>
      </w:r>
    </w:p>
    <w:p w14:paraId="0AC4DC7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selectInput("Selecciona un archivo ...", "reciboMovimiento");</w:t>
      </w:r>
    </w:p>
    <w:p w14:paraId="3D4A3D69"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xml:space="preserve">} </w:t>
      </w:r>
    </w:p>
    <w:p w14:paraId="6422B4DE" w14:textId="77777777" w:rsidR="000F694A" w:rsidRPr="000F694A" w:rsidRDefault="000F694A" w:rsidP="000F694A">
      <w:pPr>
        <w:spacing w:line="240" w:lineRule="auto"/>
        <w:jc w:val="left"/>
        <w:rPr>
          <w:rStyle w:val="nfasissutil"/>
        </w:rPr>
      </w:pPr>
      <w:r w:rsidRPr="000F694A">
        <w:rPr>
          <w:rStyle w:val="nfasissutil"/>
        </w:rPr>
        <w:t xml:space="preserve">  </w:t>
      </w:r>
    </w:p>
    <w:p w14:paraId="22818CAE" w14:textId="77777777" w:rsidR="000F694A" w:rsidRPr="000F694A" w:rsidRDefault="000F694A" w:rsidP="000F694A">
      <w:pPr>
        <w:spacing w:line="240" w:lineRule="auto"/>
        <w:jc w:val="left"/>
        <w:rPr>
          <w:rStyle w:val="nfasissutil"/>
        </w:rPr>
      </w:pPr>
      <w:r w:rsidRPr="000F694A">
        <w:rPr>
          <w:rStyle w:val="nfasissutil"/>
        </w:rPr>
        <w:t xml:space="preserve">  else if (bAceptarConcepto.mouseOverButton() &amp;&amp; bAceptarConcepto.enabled) {</w:t>
      </w:r>
    </w:p>
    <w:p w14:paraId="5EFEB57E" w14:textId="77777777" w:rsidR="000F694A" w:rsidRPr="000F694A" w:rsidRDefault="000F694A" w:rsidP="000F694A">
      <w:pPr>
        <w:spacing w:line="240" w:lineRule="auto"/>
        <w:jc w:val="left"/>
        <w:rPr>
          <w:rStyle w:val="nfasissutil"/>
        </w:rPr>
      </w:pPr>
      <w:r w:rsidRPr="000F694A">
        <w:rPr>
          <w:rStyle w:val="nfasissutil"/>
        </w:rPr>
        <w:t xml:space="preserve">    String titulo = String.valueOf(tfTitulo.getValue());</w:t>
      </w:r>
    </w:p>
    <w:p w14:paraId="6C858B25"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String fechamovimiento= formataFecha2(String.valueOf(dataCalendariMovimiento));</w:t>
      </w:r>
    </w:p>
    <w:p w14:paraId="5A380B9E"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String cantidad = String.valueOf(tfCantidad.getValue());</w:t>
      </w:r>
    </w:p>
    <w:p w14:paraId="33228BEF" w14:textId="77777777" w:rsidR="000F694A" w:rsidRPr="000F694A" w:rsidRDefault="000F694A" w:rsidP="000F694A">
      <w:pPr>
        <w:spacing w:line="240" w:lineRule="auto"/>
        <w:jc w:val="left"/>
        <w:rPr>
          <w:rStyle w:val="nfasissutil"/>
        </w:rPr>
      </w:pPr>
      <w:r w:rsidRPr="000F694A">
        <w:rPr>
          <w:rStyle w:val="nfasissutil"/>
        </w:rPr>
        <w:t xml:space="preserve">    String documento = titol;</w:t>
      </w:r>
    </w:p>
    <w:p w14:paraId="4F5F1A01" w14:textId="77777777" w:rsidR="000F694A" w:rsidRPr="000F694A" w:rsidRDefault="000F694A" w:rsidP="000F694A">
      <w:pPr>
        <w:spacing w:line="240" w:lineRule="auto"/>
        <w:jc w:val="left"/>
        <w:rPr>
          <w:rStyle w:val="nfasissutil"/>
        </w:rPr>
      </w:pPr>
      <w:r w:rsidRPr="000F694A">
        <w:rPr>
          <w:rStyle w:val="nfasissutil"/>
        </w:rPr>
        <w:t xml:space="preserve">    String nombreTipoMov= stlTipoConcepto.selectedValue;</w:t>
      </w:r>
    </w:p>
    <w:p w14:paraId="0E756B76"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insertNuevoMovimiento( titulo, fechamovimiento, cantidad, documento, nombreTipoMov);</w:t>
      </w:r>
    </w:p>
    <w:p w14:paraId="49A8523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PANTALLA.CONTABILIDAD_BALANCE;</w:t>
      </w:r>
    </w:p>
    <w:p w14:paraId="5966618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47B8E45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B1DBFF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(bDetalle.mouseOverButton() &amp;&amp; bDetalle.enabled &amp;&amp; pantalla == PANTALLA.CENSO) {</w:t>
      </w:r>
    </w:p>
    <w:p w14:paraId="5F59599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info = stCenso.getSelectedInfo();</w:t>
      </w:r>
    </w:p>
    <w:p w14:paraId="01CDE16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infoH = getInfoTablaHermano(info[0]);</w:t>
      </w:r>
    </w:p>
    <w:p w14:paraId="524DCC97"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printArray(infoH);</w:t>
      </w:r>
    </w:p>
    <w:p w14:paraId="0DAEAD54" w14:textId="77777777" w:rsidR="000F694A" w:rsidRPr="000F694A" w:rsidRDefault="000F694A" w:rsidP="000F694A">
      <w:pPr>
        <w:spacing w:line="240" w:lineRule="auto"/>
        <w:jc w:val="left"/>
        <w:rPr>
          <w:rStyle w:val="nfasissutil"/>
        </w:rPr>
      </w:pPr>
      <w:r w:rsidRPr="000F694A">
        <w:rPr>
          <w:rStyle w:val="nfasissutil"/>
        </w:rPr>
        <w:t xml:space="preserve">    tiNombre.text= infoH[2];</w:t>
      </w:r>
    </w:p>
    <w:p w14:paraId="013C2C49" w14:textId="77777777" w:rsidR="000F694A" w:rsidRPr="000F694A" w:rsidRDefault="000F694A" w:rsidP="000F694A">
      <w:pPr>
        <w:spacing w:line="240" w:lineRule="auto"/>
        <w:jc w:val="left"/>
        <w:rPr>
          <w:rStyle w:val="nfasissutil"/>
        </w:rPr>
      </w:pPr>
      <w:r w:rsidRPr="000F694A">
        <w:rPr>
          <w:rStyle w:val="nfasissutil"/>
        </w:rPr>
        <w:t xml:space="preserve">    tiApellidos.text = infoH[3];</w:t>
      </w:r>
    </w:p>
    <w:p w14:paraId="7C7BABE8" w14:textId="77777777" w:rsidR="000F694A" w:rsidRPr="000F694A" w:rsidRDefault="000F694A" w:rsidP="000F694A">
      <w:pPr>
        <w:spacing w:line="240" w:lineRule="auto"/>
        <w:jc w:val="left"/>
        <w:rPr>
          <w:rStyle w:val="nfasissutil"/>
        </w:rPr>
      </w:pPr>
      <w:r w:rsidRPr="000F694A">
        <w:rPr>
          <w:rStyle w:val="nfasissutil"/>
        </w:rPr>
        <w:t xml:space="preserve">    tiDNI.text = infoH[5];</w:t>
      </w:r>
    </w:p>
    <w:p w14:paraId="2F7ED6C0" w14:textId="77777777" w:rsidR="000F694A" w:rsidRPr="000F694A" w:rsidRDefault="000F694A" w:rsidP="000F694A">
      <w:pPr>
        <w:spacing w:line="240" w:lineRule="auto"/>
        <w:jc w:val="left"/>
        <w:rPr>
          <w:rStyle w:val="nfasissutil"/>
        </w:rPr>
      </w:pPr>
      <w:r w:rsidRPr="000F694A">
        <w:rPr>
          <w:rStyle w:val="nfasissutil"/>
        </w:rPr>
        <w:t xml:space="preserve">    tiCalle.text = infoH[6];</w:t>
      </w:r>
    </w:p>
    <w:p w14:paraId="30013F52"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tiFechaNacimiento.text = infoH[4];</w:t>
      </w:r>
    </w:p>
    <w:p w14:paraId="3AE6EFC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tiFechaAlta.text = infoH[21];</w:t>
      </w:r>
    </w:p>
    <w:p w14:paraId="4889679B"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tiNumero.text = infoH[7];</w:t>
      </w:r>
    </w:p>
    <w:p w14:paraId="5A5875A1" w14:textId="77777777" w:rsidR="000F694A" w:rsidRPr="000F694A" w:rsidRDefault="000F694A" w:rsidP="000F694A">
      <w:pPr>
        <w:spacing w:line="240" w:lineRule="auto"/>
        <w:jc w:val="left"/>
        <w:rPr>
          <w:rStyle w:val="nfasissutil"/>
        </w:rPr>
      </w:pPr>
      <w:r w:rsidRPr="000F694A">
        <w:rPr>
          <w:rStyle w:val="nfasissutil"/>
        </w:rPr>
        <w:lastRenderedPageBreak/>
        <w:t xml:space="preserve">    tiPiso.text = infoH[8];</w:t>
      </w:r>
    </w:p>
    <w:p w14:paraId="0EA596E7" w14:textId="77777777" w:rsidR="000F694A" w:rsidRPr="000F694A" w:rsidRDefault="000F694A" w:rsidP="000F694A">
      <w:pPr>
        <w:spacing w:line="240" w:lineRule="auto"/>
        <w:jc w:val="left"/>
        <w:rPr>
          <w:rStyle w:val="nfasissutil"/>
        </w:rPr>
      </w:pPr>
      <w:r w:rsidRPr="000F694A">
        <w:rPr>
          <w:rStyle w:val="nfasissutil"/>
        </w:rPr>
        <w:t xml:space="preserve">    tiLocalidad.text = infoH[9];</w:t>
      </w:r>
    </w:p>
    <w:p w14:paraId="019AE79A" w14:textId="77777777" w:rsidR="000F694A" w:rsidRPr="000F694A" w:rsidRDefault="000F694A" w:rsidP="000F694A">
      <w:pPr>
        <w:spacing w:line="240" w:lineRule="auto"/>
        <w:jc w:val="left"/>
        <w:rPr>
          <w:rStyle w:val="nfasissutil"/>
        </w:rPr>
      </w:pPr>
      <w:r w:rsidRPr="000F694A">
        <w:rPr>
          <w:rStyle w:val="nfasissutil"/>
        </w:rPr>
        <w:t xml:space="preserve">    tiProvincia.text = infoH[10];</w:t>
      </w:r>
    </w:p>
    <w:p w14:paraId="2EB39D98" w14:textId="77777777" w:rsidR="000F694A" w:rsidRPr="000F694A" w:rsidRDefault="000F694A" w:rsidP="000F694A">
      <w:pPr>
        <w:spacing w:line="240" w:lineRule="auto"/>
        <w:jc w:val="left"/>
        <w:rPr>
          <w:rStyle w:val="nfasissutil"/>
        </w:rPr>
      </w:pPr>
      <w:r w:rsidRPr="000F694A">
        <w:rPr>
          <w:rStyle w:val="nfasissutil"/>
        </w:rPr>
        <w:t xml:space="preserve">    tiTelefono.text = infoH[11];</w:t>
      </w:r>
    </w:p>
    <w:p w14:paraId="3BB18EDC" w14:textId="77777777" w:rsidR="000F694A" w:rsidRPr="000F694A" w:rsidRDefault="000F694A" w:rsidP="000F694A">
      <w:pPr>
        <w:spacing w:line="240" w:lineRule="auto"/>
        <w:jc w:val="left"/>
        <w:rPr>
          <w:rStyle w:val="nfasissutil"/>
        </w:rPr>
      </w:pPr>
      <w:r w:rsidRPr="000F694A">
        <w:rPr>
          <w:rStyle w:val="nfasissutil"/>
        </w:rPr>
        <w:t xml:space="preserve">    tiBanco.text = infoH[13];</w:t>
      </w:r>
    </w:p>
    <w:p w14:paraId="25C26D92" w14:textId="77777777" w:rsidR="000F694A" w:rsidRPr="000F694A" w:rsidRDefault="000F694A" w:rsidP="000F694A">
      <w:pPr>
        <w:spacing w:line="240" w:lineRule="auto"/>
        <w:jc w:val="left"/>
        <w:rPr>
          <w:rStyle w:val="nfasissutil"/>
        </w:rPr>
      </w:pPr>
      <w:r w:rsidRPr="000F694A">
        <w:rPr>
          <w:rStyle w:val="nfasissutil"/>
        </w:rPr>
        <w:t xml:space="preserve">    tiTitular.text = infoH[14];</w:t>
      </w:r>
    </w:p>
    <w:p w14:paraId="2EF23B87" w14:textId="77777777" w:rsidR="000F694A" w:rsidRPr="000F694A" w:rsidRDefault="000F694A" w:rsidP="000F694A">
      <w:pPr>
        <w:spacing w:line="240" w:lineRule="auto"/>
        <w:jc w:val="left"/>
        <w:rPr>
          <w:rStyle w:val="nfasissutil"/>
        </w:rPr>
      </w:pPr>
      <w:r w:rsidRPr="000F694A">
        <w:rPr>
          <w:rStyle w:val="nfasissutil"/>
        </w:rPr>
        <w:t xml:space="preserve">    tiDNITitular.text = infoH[15];</w:t>
      </w:r>
    </w:p>
    <w:p w14:paraId="1DE27A72" w14:textId="77777777" w:rsidR="000F694A" w:rsidRPr="000F694A" w:rsidRDefault="000F694A" w:rsidP="000F694A">
      <w:pPr>
        <w:spacing w:line="240" w:lineRule="auto"/>
        <w:jc w:val="left"/>
        <w:rPr>
          <w:rStyle w:val="nfasissutil"/>
        </w:rPr>
      </w:pPr>
      <w:r w:rsidRPr="000F694A">
        <w:rPr>
          <w:rStyle w:val="nfasissutil"/>
        </w:rPr>
        <w:t xml:space="preserve">    tiIBAN.text = infoH[16];</w:t>
      </w:r>
    </w:p>
    <w:p w14:paraId="14801712"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tiEntidad.text = infoH[17];</w:t>
      </w:r>
    </w:p>
    <w:p w14:paraId="1101D51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tiOficina.text = infoH[18];</w:t>
      </w:r>
    </w:p>
    <w:p w14:paraId="0E58E57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tiDigitoControl.text = infoH[19];</w:t>
      </w:r>
    </w:p>
    <w:p w14:paraId="0367E7B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tiNumeroCuenta.text = infoH[20];</w:t>
      </w:r>
    </w:p>
    <w:p w14:paraId="4431170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tiCorreoElectronico.text = infoH[12];</w:t>
      </w:r>
    </w:p>
    <w:p w14:paraId="2A4CF5D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PANTALLA.CENSO_DETALLE;</w:t>
      </w:r>
    </w:p>
    <w:p w14:paraId="6580A0A2"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 xml:space="preserve">} </w:t>
      </w:r>
    </w:p>
    <w:p w14:paraId="129F4B09" w14:textId="77777777" w:rsidR="000F694A" w:rsidRPr="000F694A" w:rsidRDefault="000F694A" w:rsidP="000F694A">
      <w:pPr>
        <w:spacing w:line="240" w:lineRule="auto"/>
        <w:jc w:val="left"/>
        <w:rPr>
          <w:rStyle w:val="nfasissutil"/>
        </w:rPr>
      </w:pPr>
      <w:r w:rsidRPr="000F694A">
        <w:rPr>
          <w:rStyle w:val="nfasissutil"/>
        </w:rPr>
        <w:t xml:space="preserve">  </w:t>
      </w:r>
    </w:p>
    <w:p w14:paraId="040E4621" w14:textId="77777777" w:rsidR="000F694A" w:rsidRPr="000F694A" w:rsidRDefault="000F694A" w:rsidP="000F694A">
      <w:pPr>
        <w:spacing w:line="240" w:lineRule="auto"/>
        <w:jc w:val="left"/>
        <w:rPr>
          <w:rStyle w:val="nfasissutil"/>
        </w:rPr>
      </w:pPr>
      <w:r w:rsidRPr="000F694A">
        <w:rPr>
          <w:rStyle w:val="nfasissutil"/>
        </w:rPr>
        <w:t xml:space="preserve">  else if (bFicha.mouseOverButton() &amp;&amp; bFicha.enabled &amp;&amp; pantalla == PANTALLA.CENSO_DETALLE) {</w:t>
      </w:r>
    </w:p>
    <w:p w14:paraId="32A519C2"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launch(ruta+titulo1);</w:t>
      </w:r>
    </w:p>
    <w:p w14:paraId="02DA030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00B36F2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EBAE5F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 bAceptarCenso.mouseOverButton() &amp;&amp; bAceptarCenso.enabled &amp;&amp; pantalla == PANTALLA.CENSO_NUEVOHERMANO) {</w:t>
      </w:r>
    </w:p>
    <w:p w14:paraId="6314D5D7"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pantalla = PANTALLA.CENSO;</w:t>
      </w:r>
    </w:p>
    <w:p w14:paraId="315C9137" w14:textId="77777777" w:rsidR="000F694A" w:rsidRPr="000F694A" w:rsidRDefault="000F694A" w:rsidP="000F694A">
      <w:pPr>
        <w:spacing w:line="240" w:lineRule="auto"/>
        <w:jc w:val="left"/>
        <w:rPr>
          <w:rStyle w:val="nfasissutil"/>
        </w:rPr>
      </w:pPr>
      <w:r w:rsidRPr="000F694A">
        <w:rPr>
          <w:rStyle w:val="nfasissutil"/>
        </w:rPr>
        <w:t xml:space="preserve">  } </w:t>
      </w:r>
    </w:p>
    <w:p w14:paraId="473BCB57" w14:textId="77777777" w:rsidR="000F694A" w:rsidRPr="000F694A" w:rsidRDefault="000F694A" w:rsidP="000F694A">
      <w:pPr>
        <w:spacing w:line="240" w:lineRule="auto"/>
        <w:jc w:val="left"/>
        <w:rPr>
          <w:rStyle w:val="nfasissutil"/>
        </w:rPr>
      </w:pPr>
      <w:r w:rsidRPr="000F694A">
        <w:rPr>
          <w:rStyle w:val="nfasissutil"/>
        </w:rPr>
        <w:t xml:space="preserve">  </w:t>
      </w:r>
    </w:p>
    <w:p w14:paraId="5BF492B5" w14:textId="77777777" w:rsidR="000F694A" w:rsidRPr="000F694A" w:rsidRDefault="000F694A" w:rsidP="000F694A">
      <w:pPr>
        <w:spacing w:line="240" w:lineRule="auto"/>
        <w:jc w:val="left"/>
        <w:rPr>
          <w:rStyle w:val="nfasissutil"/>
        </w:rPr>
      </w:pPr>
      <w:r w:rsidRPr="000F694A">
        <w:rPr>
          <w:rStyle w:val="nfasissutil"/>
        </w:rPr>
        <w:t xml:space="preserve">  else if (itbPerfilPersonal.mouseOverButton() &amp;&amp; itbPerfilPersonal.enabled) {</w:t>
      </w:r>
    </w:p>
    <w:p w14:paraId="50AD1C3E" w14:textId="77777777" w:rsidR="000F694A" w:rsidRPr="000F694A" w:rsidRDefault="000F694A" w:rsidP="000F694A">
      <w:pPr>
        <w:spacing w:line="240" w:lineRule="auto"/>
        <w:jc w:val="left"/>
        <w:rPr>
          <w:rStyle w:val="nfasissutil"/>
        </w:rPr>
      </w:pPr>
      <w:r w:rsidRPr="000F694A">
        <w:rPr>
          <w:rStyle w:val="nfasissutil"/>
        </w:rPr>
        <w:t xml:space="preserve">    String [] infoH = getInfoTablaHermano(userText.getValue());</w:t>
      </w:r>
    </w:p>
    <w:p w14:paraId="1C216558" w14:textId="77777777" w:rsidR="000F694A" w:rsidRPr="000F694A" w:rsidRDefault="000F694A" w:rsidP="000F694A">
      <w:pPr>
        <w:spacing w:line="240" w:lineRule="auto"/>
        <w:jc w:val="left"/>
        <w:rPr>
          <w:rStyle w:val="nfasissutil"/>
        </w:rPr>
      </w:pPr>
      <w:r w:rsidRPr="000F694A">
        <w:rPr>
          <w:rStyle w:val="nfasissutil"/>
        </w:rPr>
        <w:t xml:space="preserve">    printArray(infoH);</w:t>
      </w:r>
    </w:p>
    <w:p w14:paraId="4839AD3F" w14:textId="77777777" w:rsidR="000F694A" w:rsidRPr="000F694A" w:rsidRDefault="000F694A" w:rsidP="000F694A">
      <w:pPr>
        <w:spacing w:line="240" w:lineRule="auto"/>
        <w:jc w:val="left"/>
        <w:rPr>
          <w:rStyle w:val="nfasissutil"/>
        </w:rPr>
      </w:pPr>
      <w:r w:rsidRPr="000F694A">
        <w:rPr>
          <w:rStyle w:val="nfasissutil"/>
        </w:rPr>
        <w:t xml:space="preserve">    tiNombre.text= infoH[2];</w:t>
      </w:r>
    </w:p>
    <w:p w14:paraId="67B82047" w14:textId="77777777" w:rsidR="000F694A" w:rsidRPr="000F694A" w:rsidRDefault="000F694A" w:rsidP="000F694A">
      <w:pPr>
        <w:spacing w:line="240" w:lineRule="auto"/>
        <w:jc w:val="left"/>
        <w:rPr>
          <w:rStyle w:val="nfasissutil"/>
        </w:rPr>
      </w:pPr>
      <w:r w:rsidRPr="000F694A">
        <w:rPr>
          <w:rStyle w:val="nfasissutil"/>
        </w:rPr>
        <w:t xml:space="preserve">    tiApellidos.text = infoH[3];</w:t>
      </w:r>
    </w:p>
    <w:p w14:paraId="1DBB2E32" w14:textId="77777777" w:rsidR="000F694A" w:rsidRPr="000F694A" w:rsidRDefault="000F694A" w:rsidP="000F694A">
      <w:pPr>
        <w:spacing w:line="240" w:lineRule="auto"/>
        <w:jc w:val="left"/>
        <w:rPr>
          <w:rStyle w:val="nfasissutil"/>
        </w:rPr>
      </w:pPr>
      <w:r w:rsidRPr="000F694A">
        <w:rPr>
          <w:rStyle w:val="nfasissutil"/>
        </w:rPr>
        <w:t xml:space="preserve">    tiDNI.text = infoH[5];</w:t>
      </w:r>
    </w:p>
    <w:p w14:paraId="30E7E4F2" w14:textId="77777777" w:rsidR="000F694A" w:rsidRPr="000F694A" w:rsidRDefault="000F694A" w:rsidP="000F694A">
      <w:pPr>
        <w:spacing w:line="240" w:lineRule="auto"/>
        <w:jc w:val="left"/>
        <w:rPr>
          <w:rStyle w:val="nfasissutil"/>
        </w:rPr>
      </w:pPr>
      <w:r w:rsidRPr="000F694A">
        <w:rPr>
          <w:rStyle w:val="nfasissutil"/>
        </w:rPr>
        <w:t xml:space="preserve">    tiCalle.text = infoH[6];</w:t>
      </w:r>
    </w:p>
    <w:p w14:paraId="4B46D4E8"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tiFechaNacimiento.text = infoH[4];</w:t>
      </w:r>
    </w:p>
    <w:p w14:paraId="77629C9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tiFechaAlta.text = infoH[21];</w:t>
      </w:r>
    </w:p>
    <w:p w14:paraId="1D1D9A82"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tiNumero.text = infoH[7];</w:t>
      </w:r>
    </w:p>
    <w:p w14:paraId="13BD1E4F" w14:textId="77777777" w:rsidR="000F694A" w:rsidRPr="000F694A" w:rsidRDefault="000F694A" w:rsidP="000F694A">
      <w:pPr>
        <w:spacing w:line="240" w:lineRule="auto"/>
        <w:jc w:val="left"/>
        <w:rPr>
          <w:rStyle w:val="nfasissutil"/>
        </w:rPr>
      </w:pPr>
      <w:r w:rsidRPr="000F694A">
        <w:rPr>
          <w:rStyle w:val="nfasissutil"/>
        </w:rPr>
        <w:t xml:space="preserve">    tiPiso.text = infoH[8];</w:t>
      </w:r>
    </w:p>
    <w:p w14:paraId="59406F33" w14:textId="77777777" w:rsidR="000F694A" w:rsidRPr="000F694A" w:rsidRDefault="000F694A" w:rsidP="000F694A">
      <w:pPr>
        <w:spacing w:line="240" w:lineRule="auto"/>
        <w:jc w:val="left"/>
        <w:rPr>
          <w:rStyle w:val="nfasissutil"/>
        </w:rPr>
      </w:pPr>
      <w:r w:rsidRPr="000F694A">
        <w:rPr>
          <w:rStyle w:val="nfasissutil"/>
        </w:rPr>
        <w:t xml:space="preserve">    tiLocalidad.text = infoH[9];</w:t>
      </w:r>
    </w:p>
    <w:p w14:paraId="17F6E1B4" w14:textId="77777777" w:rsidR="000F694A" w:rsidRPr="000F694A" w:rsidRDefault="000F694A" w:rsidP="000F694A">
      <w:pPr>
        <w:spacing w:line="240" w:lineRule="auto"/>
        <w:jc w:val="left"/>
        <w:rPr>
          <w:rStyle w:val="nfasissutil"/>
        </w:rPr>
      </w:pPr>
      <w:r w:rsidRPr="000F694A">
        <w:rPr>
          <w:rStyle w:val="nfasissutil"/>
        </w:rPr>
        <w:t xml:space="preserve">    tiProvincia.text = infoH[10];</w:t>
      </w:r>
    </w:p>
    <w:p w14:paraId="753D78A0" w14:textId="77777777" w:rsidR="000F694A" w:rsidRPr="000F694A" w:rsidRDefault="000F694A" w:rsidP="000F694A">
      <w:pPr>
        <w:spacing w:line="240" w:lineRule="auto"/>
        <w:jc w:val="left"/>
        <w:rPr>
          <w:rStyle w:val="nfasissutil"/>
        </w:rPr>
      </w:pPr>
      <w:r w:rsidRPr="000F694A">
        <w:rPr>
          <w:rStyle w:val="nfasissutil"/>
        </w:rPr>
        <w:t xml:space="preserve">    tiTelefono.text = infoH[11];</w:t>
      </w:r>
    </w:p>
    <w:p w14:paraId="524981D8" w14:textId="77777777" w:rsidR="000F694A" w:rsidRPr="000F694A" w:rsidRDefault="000F694A" w:rsidP="000F694A">
      <w:pPr>
        <w:spacing w:line="240" w:lineRule="auto"/>
        <w:jc w:val="left"/>
        <w:rPr>
          <w:rStyle w:val="nfasissutil"/>
        </w:rPr>
      </w:pPr>
      <w:r w:rsidRPr="000F694A">
        <w:rPr>
          <w:rStyle w:val="nfasissutil"/>
        </w:rPr>
        <w:t xml:space="preserve">    tiBanco.text = infoH[13];</w:t>
      </w:r>
    </w:p>
    <w:p w14:paraId="69070EB6" w14:textId="77777777" w:rsidR="000F694A" w:rsidRPr="000F694A" w:rsidRDefault="000F694A" w:rsidP="000F694A">
      <w:pPr>
        <w:spacing w:line="240" w:lineRule="auto"/>
        <w:jc w:val="left"/>
        <w:rPr>
          <w:rStyle w:val="nfasissutil"/>
        </w:rPr>
      </w:pPr>
      <w:r w:rsidRPr="000F694A">
        <w:rPr>
          <w:rStyle w:val="nfasissutil"/>
        </w:rPr>
        <w:t xml:space="preserve">    tiTitular.text = infoH[14];</w:t>
      </w:r>
    </w:p>
    <w:p w14:paraId="4ECC54C0" w14:textId="77777777" w:rsidR="000F694A" w:rsidRPr="000F694A" w:rsidRDefault="000F694A" w:rsidP="000F694A">
      <w:pPr>
        <w:spacing w:line="240" w:lineRule="auto"/>
        <w:jc w:val="left"/>
        <w:rPr>
          <w:rStyle w:val="nfasissutil"/>
        </w:rPr>
      </w:pPr>
      <w:r w:rsidRPr="000F694A">
        <w:rPr>
          <w:rStyle w:val="nfasissutil"/>
        </w:rPr>
        <w:t xml:space="preserve">    tiDNITitular.text = infoH[15];</w:t>
      </w:r>
    </w:p>
    <w:p w14:paraId="0FDC3487" w14:textId="77777777" w:rsidR="000F694A" w:rsidRPr="000F694A" w:rsidRDefault="000F694A" w:rsidP="000F694A">
      <w:pPr>
        <w:spacing w:line="240" w:lineRule="auto"/>
        <w:jc w:val="left"/>
        <w:rPr>
          <w:rStyle w:val="nfasissutil"/>
        </w:rPr>
      </w:pPr>
      <w:r w:rsidRPr="000F694A">
        <w:rPr>
          <w:rStyle w:val="nfasissutil"/>
        </w:rPr>
        <w:t xml:space="preserve">    tiIBAN.text = infoH[16];</w:t>
      </w:r>
    </w:p>
    <w:p w14:paraId="0DD7CC4E"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tiEntidad.text = infoH[17];</w:t>
      </w:r>
    </w:p>
    <w:p w14:paraId="2AC574B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tiOficina.text = infoH[18];</w:t>
      </w:r>
    </w:p>
    <w:p w14:paraId="741BB35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tiDigitoControl.text = infoH[19];</w:t>
      </w:r>
    </w:p>
    <w:p w14:paraId="65BD3F5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tiNumeroCuenta.text = infoH[20];</w:t>
      </w:r>
    </w:p>
    <w:p w14:paraId="2834DCBB"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tiCorreoElectronico.text = infoH[12];</w:t>
      </w:r>
    </w:p>
    <w:p w14:paraId="0F04B4C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PANTALLA.CENSO_DETALLE;</w:t>
      </w:r>
    </w:p>
    <w:p w14:paraId="4297C44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5352BCE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825B83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(bFicha.mouseOverButton() &amp;&amp; bFicha.enabled &amp;&amp; pantalla == PANTALLA.CENSO_NUEVOHERMANO) {</w:t>
      </w:r>
    </w:p>
    <w:p w14:paraId="4A190F1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selectInput("Selecciona un archivo ...", "fitxaInscripcionSelected");</w:t>
      </w:r>
    </w:p>
    <w:p w14:paraId="3E63C70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14D75F2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56A9F4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(bRecuerdos.mouseOverButton() &amp;&amp; bRecuerdos.enabled &amp;&amp; pantalla == PANTALLA.ENLACES) {</w:t>
      </w:r>
    </w:p>
    <w:p w14:paraId="066C6805"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launch(ruta+titulo2);</w:t>
      </w:r>
    </w:p>
    <w:p w14:paraId="07DF2E69" w14:textId="77777777" w:rsidR="000F694A" w:rsidRPr="000F694A" w:rsidRDefault="000F694A" w:rsidP="000F694A">
      <w:pPr>
        <w:spacing w:line="240" w:lineRule="auto"/>
        <w:jc w:val="left"/>
        <w:rPr>
          <w:rStyle w:val="nfasissutil"/>
        </w:rPr>
      </w:pPr>
      <w:r w:rsidRPr="000F694A">
        <w:rPr>
          <w:rStyle w:val="nfasissutil"/>
        </w:rPr>
        <w:t xml:space="preserve">  } </w:t>
      </w:r>
    </w:p>
    <w:p w14:paraId="1804142A" w14:textId="77777777" w:rsidR="000F694A" w:rsidRPr="000F694A" w:rsidRDefault="000F694A" w:rsidP="000F694A">
      <w:pPr>
        <w:spacing w:line="240" w:lineRule="auto"/>
        <w:jc w:val="left"/>
        <w:rPr>
          <w:rStyle w:val="nfasissutil"/>
        </w:rPr>
      </w:pPr>
      <w:r w:rsidRPr="000F694A">
        <w:rPr>
          <w:rStyle w:val="nfasissutil"/>
        </w:rPr>
        <w:t xml:space="preserve">  </w:t>
      </w:r>
    </w:p>
    <w:p w14:paraId="6F865490" w14:textId="77777777" w:rsidR="000F694A" w:rsidRPr="000F694A" w:rsidRDefault="000F694A" w:rsidP="000F694A">
      <w:pPr>
        <w:spacing w:line="240" w:lineRule="auto"/>
        <w:jc w:val="left"/>
        <w:rPr>
          <w:rStyle w:val="nfasissutil"/>
        </w:rPr>
      </w:pPr>
      <w:r w:rsidRPr="000F694A">
        <w:rPr>
          <w:rStyle w:val="nfasissutil"/>
        </w:rPr>
        <w:t xml:space="preserve">  else if (bDetalleConcepto.mouseOverButton() &amp;&amp; bDetalleConcepto.enabled &amp;&amp; stDetalleItem.selectedRow &gt; -1 ) {</w:t>
      </w:r>
    </w:p>
    <w:p w14:paraId="0F671931"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String [] info = stDetalleItem.getSelectedInfo();</w:t>
      </w:r>
    </w:p>
    <w:p w14:paraId="013E307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infoMovimiento = getMovimientosDetallados(info[1]);</w:t>
      </w:r>
    </w:p>
    <w:p w14:paraId="49D5F98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printArray(infoMovimiento);</w:t>
      </w:r>
    </w:p>
    <w:p w14:paraId="30D2A80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tiTitulo.text = infoMovimiento[0];</w:t>
      </w:r>
    </w:p>
    <w:p w14:paraId="1C840C4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tiCantidad.text = infoMovimiento[2];</w:t>
      </w:r>
    </w:p>
    <w:p w14:paraId="10D6BD9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tiFechaMovimiento.text = infoMovimiento[1];</w:t>
      </w:r>
    </w:p>
    <w:p w14:paraId="1933B7C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tiTipo.text = infoMovimiento[3];</w:t>
      </w:r>
    </w:p>
    <w:p w14:paraId="701EEF9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PANTALLA.CONTABILIDAD_DETALLEMOVIMIENTO;</w:t>
      </w:r>
    </w:p>
    <w:p w14:paraId="6DD95B1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4687DA2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4C97D9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(bVerRecibo.mouseOverButton() &amp;&amp; bVerRecibo.enabled) {</w:t>
      </w:r>
    </w:p>
    <w:p w14:paraId="20E4A948"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launch(ruta+recibo);</w:t>
      </w:r>
    </w:p>
    <w:p w14:paraId="7F3F004D" w14:textId="77777777" w:rsidR="000F694A" w:rsidRPr="000F694A" w:rsidRDefault="000F694A" w:rsidP="000F694A">
      <w:pPr>
        <w:spacing w:line="240" w:lineRule="auto"/>
        <w:jc w:val="left"/>
        <w:rPr>
          <w:rStyle w:val="nfasissutil"/>
        </w:rPr>
      </w:pPr>
      <w:r w:rsidRPr="000F694A">
        <w:rPr>
          <w:rStyle w:val="nfasissutil"/>
        </w:rPr>
        <w:t xml:space="preserve">  } </w:t>
      </w:r>
    </w:p>
    <w:p w14:paraId="2EFB7F50" w14:textId="77777777" w:rsidR="000F694A" w:rsidRPr="000F694A" w:rsidRDefault="000F694A" w:rsidP="000F694A">
      <w:pPr>
        <w:spacing w:line="240" w:lineRule="auto"/>
        <w:jc w:val="left"/>
        <w:rPr>
          <w:rStyle w:val="nfasissutil"/>
        </w:rPr>
      </w:pPr>
      <w:r w:rsidRPr="000F694A">
        <w:rPr>
          <w:rStyle w:val="nfasissutil"/>
        </w:rPr>
        <w:t xml:space="preserve">  </w:t>
      </w:r>
    </w:p>
    <w:p w14:paraId="014FE4ED" w14:textId="77777777" w:rsidR="000F694A" w:rsidRPr="000F694A" w:rsidRDefault="000F694A" w:rsidP="000F694A">
      <w:pPr>
        <w:spacing w:line="240" w:lineRule="auto"/>
        <w:jc w:val="left"/>
        <w:rPr>
          <w:rStyle w:val="nfasissutil"/>
        </w:rPr>
      </w:pPr>
      <w:r w:rsidRPr="000F694A">
        <w:rPr>
          <w:rStyle w:val="nfasissutil"/>
        </w:rPr>
        <w:t xml:space="preserve">  else if (bPrevArchivo.mouseOverButton() &amp;&amp; bPrevArchivo.enabled) {</w:t>
      </w:r>
    </w:p>
    <w:p w14:paraId="710E08CC" w14:textId="77777777" w:rsidR="000F694A" w:rsidRPr="000F694A" w:rsidRDefault="000F694A" w:rsidP="000F694A">
      <w:pPr>
        <w:spacing w:line="240" w:lineRule="auto"/>
        <w:jc w:val="left"/>
        <w:rPr>
          <w:rStyle w:val="nfasissutil"/>
        </w:rPr>
      </w:pPr>
      <w:r w:rsidRPr="000F694A">
        <w:rPr>
          <w:rStyle w:val="nfasissutil"/>
        </w:rPr>
        <w:t xml:space="preserve">    stArchivo.prevPage();</w:t>
      </w:r>
    </w:p>
    <w:p w14:paraId="42747CDC" w14:textId="77777777" w:rsidR="000F694A" w:rsidRPr="000F694A" w:rsidRDefault="000F694A" w:rsidP="000F694A">
      <w:pPr>
        <w:spacing w:line="240" w:lineRule="auto"/>
        <w:jc w:val="left"/>
        <w:rPr>
          <w:rStyle w:val="nfasissutil"/>
        </w:rPr>
      </w:pPr>
      <w:r w:rsidRPr="000F694A">
        <w:rPr>
          <w:rStyle w:val="nfasissutil"/>
        </w:rPr>
        <w:t xml:space="preserve">  } </w:t>
      </w:r>
    </w:p>
    <w:p w14:paraId="09E6E7F4" w14:textId="77777777" w:rsidR="000F694A" w:rsidRPr="000F694A" w:rsidRDefault="000F694A" w:rsidP="000F694A">
      <w:pPr>
        <w:spacing w:line="240" w:lineRule="auto"/>
        <w:jc w:val="left"/>
        <w:rPr>
          <w:rStyle w:val="nfasissutil"/>
        </w:rPr>
      </w:pPr>
      <w:r w:rsidRPr="000F694A">
        <w:rPr>
          <w:rStyle w:val="nfasissutil"/>
        </w:rPr>
        <w:t xml:space="preserve">  </w:t>
      </w:r>
    </w:p>
    <w:p w14:paraId="7A5D41EC" w14:textId="77777777" w:rsidR="000F694A" w:rsidRPr="000F694A" w:rsidRDefault="000F694A" w:rsidP="000F694A">
      <w:pPr>
        <w:spacing w:line="240" w:lineRule="auto"/>
        <w:jc w:val="left"/>
        <w:rPr>
          <w:rStyle w:val="nfasissutil"/>
        </w:rPr>
      </w:pPr>
      <w:r w:rsidRPr="000F694A">
        <w:rPr>
          <w:rStyle w:val="nfasissutil"/>
        </w:rPr>
        <w:t xml:space="preserve">  else if (bNextArchivo.mouseOverButton() &amp;&amp; bNextArchivo.enabled) {</w:t>
      </w:r>
    </w:p>
    <w:p w14:paraId="66B6E31C" w14:textId="77777777" w:rsidR="000F694A" w:rsidRPr="000F694A" w:rsidRDefault="000F694A" w:rsidP="000F694A">
      <w:pPr>
        <w:spacing w:line="240" w:lineRule="auto"/>
        <w:jc w:val="left"/>
        <w:rPr>
          <w:rStyle w:val="nfasissutil"/>
        </w:rPr>
      </w:pPr>
      <w:r w:rsidRPr="000F694A">
        <w:rPr>
          <w:rStyle w:val="nfasissutil"/>
        </w:rPr>
        <w:t xml:space="preserve">    stArchivo.nextPage();</w:t>
      </w:r>
    </w:p>
    <w:p w14:paraId="11338410" w14:textId="77777777" w:rsidR="000F694A" w:rsidRPr="000F694A" w:rsidRDefault="000F694A" w:rsidP="000F694A">
      <w:pPr>
        <w:spacing w:line="240" w:lineRule="auto"/>
        <w:jc w:val="left"/>
        <w:rPr>
          <w:rStyle w:val="nfasissutil"/>
        </w:rPr>
      </w:pPr>
      <w:r w:rsidRPr="000F694A">
        <w:rPr>
          <w:rStyle w:val="nfasissutil"/>
        </w:rPr>
        <w:t xml:space="preserve">  } </w:t>
      </w:r>
    </w:p>
    <w:p w14:paraId="005E19F5" w14:textId="77777777" w:rsidR="000F694A" w:rsidRPr="000F694A" w:rsidRDefault="000F694A" w:rsidP="000F694A">
      <w:pPr>
        <w:spacing w:line="240" w:lineRule="auto"/>
        <w:jc w:val="left"/>
        <w:rPr>
          <w:rStyle w:val="nfasissutil"/>
        </w:rPr>
      </w:pPr>
      <w:r w:rsidRPr="000F694A">
        <w:rPr>
          <w:rStyle w:val="nfasissutil"/>
        </w:rPr>
        <w:t xml:space="preserve">  </w:t>
      </w:r>
    </w:p>
    <w:p w14:paraId="35166BB3" w14:textId="77777777" w:rsidR="000F694A" w:rsidRPr="000F694A" w:rsidRDefault="000F694A" w:rsidP="000F694A">
      <w:pPr>
        <w:spacing w:line="240" w:lineRule="auto"/>
        <w:jc w:val="left"/>
        <w:rPr>
          <w:rStyle w:val="nfasissutil"/>
        </w:rPr>
      </w:pPr>
      <w:r w:rsidRPr="000F694A">
        <w:rPr>
          <w:rStyle w:val="nfasissutil"/>
        </w:rPr>
        <w:t xml:space="preserve">  else if (bAñadir.mouseOverButton() &amp;&amp; bAñadir.enabled &amp;&amp; pantalla == PANTALLA.ARCHIVO) {</w:t>
      </w:r>
    </w:p>
    <w:p w14:paraId="382E8580"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pantalla = PANTALLA.ARCHIVO_NUEVO;</w:t>
      </w:r>
    </w:p>
    <w:p w14:paraId="6BC44EB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650C02A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8CE30B6"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else if (itbInsertarArchivo.mouseOverButton() &amp;&amp; itbInsertarArchivo.enabled &amp;&amp; pantalla == PANTALLA.ARCHIVO_NUEVO) {</w:t>
      </w:r>
    </w:p>
    <w:p w14:paraId="392F758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selectInput("Selecciona un archivo ...", "fileSelected");</w:t>
      </w:r>
    </w:p>
    <w:p w14:paraId="6CBBC95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7B2771D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346DBC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(bAceptarArchivo.mouseOverButton() &amp;&amp; bAceptarArchivo.enabled &amp;&amp; pantalla == PANTALLA.ARCHIVO_NUEVO) {</w:t>
      </w:r>
    </w:p>
    <w:p w14:paraId="406B6F8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PANTALLA.ARCHIVO;</w:t>
      </w:r>
    </w:p>
    <w:p w14:paraId="74A2C4B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23619A8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27275E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(bAceptarAvisosAlertas.mouseOverButton() &amp;&amp; bAceptarAvisosAlertas.enabled &amp;&amp; pantalla == PANTALLA.AVISOS_NUEVOAVISO) {</w:t>
      </w:r>
    </w:p>
    <w:p w14:paraId="2C22DE1D" w14:textId="77777777" w:rsidR="000F694A" w:rsidRPr="000F694A" w:rsidRDefault="000F694A" w:rsidP="000F694A">
      <w:pPr>
        <w:spacing w:line="240" w:lineRule="auto"/>
        <w:jc w:val="left"/>
        <w:rPr>
          <w:rStyle w:val="nfasissutil"/>
        </w:rPr>
      </w:pPr>
      <w:r w:rsidRPr="000F694A">
        <w:rPr>
          <w:rStyle w:val="nfasissutil"/>
          <w:lang w:val="es-ES"/>
        </w:rPr>
        <w:t xml:space="preserve">    </w:t>
      </w:r>
      <w:r w:rsidRPr="000F694A">
        <w:rPr>
          <w:rStyle w:val="nfasissutil"/>
        </w:rPr>
        <w:t>String titulo = String.valueOf(tfTituloAviso.getValue());</w:t>
      </w:r>
    </w:p>
    <w:p w14:paraId="50AFD048" w14:textId="77777777" w:rsidR="000F694A" w:rsidRPr="000F694A" w:rsidRDefault="000F694A" w:rsidP="000F694A">
      <w:pPr>
        <w:spacing w:line="240" w:lineRule="auto"/>
        <w:jc w:val="left"/>
        <w:rPr>
          <w:rStyle w:val="nfasissutil"/>
        </w:rPr>
      </w:pPr>
      <w:r w:rsidRPr="000F694A">
        <w:rPr>
          <w:rStyle w:val="nfasissutil"/>
        </w:rPr>
        <w:t xml:space="preserve">    String descripcion = String.valueOf(getText(taNuevoAviso));</w:t>
      </w:r>
    </w:p>
    <w:p w14:paraId="03D63A85" w14:textId="77777777" w:rsidR="000F694A" w:rsidRPr="000F694A" w:rsidRDefault="000F694A" w:rsidP="000F694A">
      <w:pPr>
        <w:spacing w:line="240" w:lineRule="auto"/>
        <w:jc w:val="left"/>
        <w:rPr>
          <w:rStyle w:val="nfasissutil"/>
        </w:rPr>
      </w:pPr>
      <w:r w:rsidRPr="000F694A">
        <w:rPr>
          <w:rStyle w:val="nfasissutil"/>
        </w:rPr>
        <w:t xml:space="preserve">    insertInfoAviso( titulo, descripcion);</w:t>
      </w:r>
    </w:p>
    <w:p w14:paraId="4C8FA40F" w14:textId="77777777" w:rsidR="000F694A" w:rsidRPr="000F694A" w:rsidRDefault="000F694A" w:rsidP="000F694A">
      <w:pPr>
        <w:spacing w:line="240" w:lineRule="auto"/>
        <w:jc w:val="left"/>
        <w:rPr>
          <w:rStyle w:val="nfasissutil"/>
        </w:rPr>
      </w:pPr>
      <w:r w:rsidRPr="000F694A">
        <w:rPr>
          <w:rStyle w:val="nfasissutil"/>
        </w:rPr>
        <w:t xml:space="preserve">    pcAvisos = new PagedCard(numCardsPage);</w:t>
      </w:r>
    </w:p>
    <w:p w14:paraId="3D959F94" w14:textId="77777777" w:rsidR="000F694A" w:rsidRPr="000F694A" w:rsidRDefault="000F694A" w:rsidP="000F694A">
      <w:pPr>
        <w:spacing w:line="240" w:lineRule="auto"/>
        <w:jc w:val="left"/>
        <w:rPr>
          <w:rStyle w:val="nfasissutil"/>
        </w:rPr>
      </w:pPr>
      <w:r w:rsidRPr="000F694A">
        <w:rPr>
          <w:rStyle w:val="nfasissutil"/>
        </w:rPr>
        <w:t xml:space="preserve">    pcAvisos.setDimensions(menuWidth+20, primerIconY+(iconHeight-50), ((1280-menuWidth)/2)-10, iconHeight*4-iconHeight);</w:t>
      </w:r>
    </w:p>
    <w:p w14:paraId="3017B939" w14:textId="77777777" w:rsidR="000F694A" w:rsidRPr="000F694A" w:rsidRDefault="000F694A" w:rsidP="000F694A">
      <w:pPr>
        <w:spacing w:line="240" w:lineRule="auto"/>
        <w:jc w:val="left"/>
        <w:rPr>
          <w:rStyle w:val="nfasissutil"/>
          <w:lang w:val="es-ES"/>
        </w:rPr>
      </w:pPr>
      <w:r w:rsidRPr="000F694A">
        <w:rPr>
          <w:rStyle w:val="nfasissutil"/>
        </w:rPr>
        <w:t xml:space="preserve">    </w:t>
      </w:r>
      <w:r w:rsidRPr="000F694A">
        <w:rPr>
          <w:rStyle w:val="nfasissutil"/>
          <w:lang w:val="es-ES"/>
        </w:rPr>
        <w:t>pcAvisos.setData(getInfoTablaAviso());</w:t>
      </w:r>
    </w:p>
    <w:p w14:paraId="19298BF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pcAvisos.setCards();</w:t>
      </w:r>
    </w:p>
    <w:p w14:paraId="69EC18F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pcAvisosPrincipal = new PagedCard(8);</w:t>
      </w:r>
    </w:p>
    <w:p w14:paraId="2185999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pcAvisosPrincipal.setDimensions(menuWidth+540, bannerHeight+30, 520, 550);</w:t>
      </w:r>
    </w:p>
    <w:p w14:paraId="1D61E6A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pcAvisosPrincipal.setData(getInfoTablaAviso());</w:t>
      </w:r>
    </w:p>
    <w:p w14:paraId="4FD9B83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pcAvisosPrincipal.setCards();</w:t>
      </w:r>
    </w:p>
    <w:p w14:paraId="6E7C9D8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taNuevoAviso.text= "";</w:t>
      </w:r>
    </w:p>
    <w:p w14:paraId="3DB4EAF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tfTituloAviso.text = "";</w:t>
      </w:r>
    </w:p>
    <w:p w14:paraId="60A6B6C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PANTALLA.AVISOS;</w:t>
      </w:r>
    </w:p>
    <w:p w14:paraId="76BFFC1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3E35DBF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3453B3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(bAceptarAvisosAlertas.mouseOverButton() &amp;&amp; bAceptarAvisosAlertas.enabled &amp;&amp; (pantalla == PANTALLA.AVISOS_DETALLEAVISO || pantalla == PANTALLA.AVISOS_DETALLEEVENTO)) {</w:t>
      </w:r>
    </w:p>
    <w:p w14:paraId="01FDCA0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PANTALLA.AVISOS;</w:t>
      </w:r>
    </w:p>
    <w:p w14:paraId="003C63F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27D379B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6F00A9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(bAñadirAviso.mouseOverButton() &amp;&amp; bAñadirAviso.enabled) {</w:t>
      </w:r>
    </w:p>
    <w:p w14:paraId="71D2C1C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PANTALLA.AVISOS_NUEVOAVISO;</w:t>
      </w:r>
    </w:p>
    <w:p w14:paraId="3D61E75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6FF5811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86588C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(bModificarAviso.mouseOverButton() &amp;&amp; bModificarAviso.enabled) {</w:t>
      </w:r>
    </w:p>
    <w:p w14:paraId="2A3CE9E0"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pantalla = PANTALLA.AVISOS_NUEVOAVISO;</w:t>
      </w:r>
    </w:p>
    <w:p w14:paraId="7DE4F6F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53E32B3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CFE7DF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(bDetalleAviso.mouseOverButton() &amp;&amp; bDetalleAviso.enabled) {</w:t>
      </w:r>
    </w:p>
    <w:p w14:paraId="5A33D03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info = getInfoAvisoDetalle (pcAvisos.selectedCard+1);</w:t>
      </w:r>
    </w:p>
    <w:p w14:paraId="10C7932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printArray(info);</w:t>
      </w:r>
    </w:p>
    <w:p w14:paraId="536498A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tiTituloDetalleAviso.text = info[0];</w:t>
      </w:r>
    </w:p>
    <w:p w14:paraId="554130E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tiDetalleAviso.text = info[1];</w:t>
      </w:r>
    </w:p>
    <w:p w14:paraId="40FF1AB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PANTALLA.AVISOS_DETALLEAVISO;</w:t>
      </w:r>
    </w:p>
    <w:p w14:paraId="15B19D4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59EC683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D67E11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(bAñadirEvento.mouseOverButton() &amp;&amp; bAñadirEvento.enabled) {</w:t>
      </w:r>
    </w:p>
    <w:p w14:paraId="753450D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PANTALLA.AVISOS_NUEVOEVENTO;</w:t>
      </w:r>
    </w:p>
    <w:p w14:paraId="730EBF4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17CD831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22A603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(bModificarEvento.mouseOverButton() &amp;&amp; bModificarEvento.enabled) {</w:t>
      </w:r>
    </w:p>
    <w:p w14:paraId="6EBA28E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PANTALLA.AVISOS_NUEVOEVENTO;</w:t>
      </w:r>
    </w:p>
    <w:p w14:paraId="76BFD04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37A5193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3C5377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(bDetalleEvento.mouseOverButton() &amp;&amp; bDetalleEvento.enabled) {</w:t>
      </w:r>
    </w:p>
    <w:p w14:paraId="4FED739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 = getInfoEventoDetalle(cEventos.fechaSelected);</w:t>
      </w:r>
    </w:p>
    <w:p w14:paraId="6378843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printArray(info);</w:t>
      </w:r>
    </w:p>
    <w:p w14:paraId="2175A87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tiTituloDetalleEvento.text = info[0];</w:t>
      </w:r>
    </w:p>
    <w:p w14:paraId="39CDDA8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tiDetalleEvento.text = info[1];</w:t>
      </w:r>
    </w:p>
    <w:p w14:paraId="2945C82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tiFechaEventoDetalle.text = info[2];</w:t>
      </w:r>
    </w:p>
    <w:p w14:paraId="751B9EA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PANTALLA.AVISOS_DETALLEEVENTO;</w:t>
      </w:r>
    </w:p>
    <w:p w14:paraId="3FA393B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01669BF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879127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(bMesAnteriorAviso.mouseOverButton() &amp;&amp; bMesAnteriorAviso.enabled) {</w:t>
      </w:r>
    </w:p>
    <w:p w14:paraId="37C635A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cEventos.prevMonth();</w:t>
      </w:r>
    </w:p>
    <w:p w14:paraId="4A040AA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18186B4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BD748E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(bMesPosteriorAviso.mouseOverButton() &amp;&amp; bMesPosteriorAviso.enabled) {</w:t>
      </w:r>
    </w:p>
    <w:p w14:paraId="0D14607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cEventos.nextMonth();</w:t>
      </w:r>
    </w:p>
    <w:p w14:paraId="61C4B49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5250705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2F202D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(bDetalle.mouseOverButton() &amp;&amp; bDetalle.enabled &amp;&amp; pantalla == PANTALLA.ARCHIVO) {</w:t>
      </w:r>
    </w:p>
    <w:p w14:paraId="496387A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info = stArchivo.getSelectedInfo();</w:t>
      </w:r>
    </w:p>
    <w:p w14:paraId="0A592A6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infoH = getInfoArchivoDetalle(info[0]);</w:t>
      </w:r>
    </w:p>
    <w:p w14:paraId="19BC857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printArray(infoH);</w:t>
      </w:r>
    </w:p>
    <w:p w14:paraId="7059DE9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tiTituloArchivo.text = infoH[0];</w:t>
      </w:r>
    </w:p>
    <w:p w14:paraId="42BDC41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tiCategoriaArchivo.text = infoH[4];</w:t>
      </w:r>
    </w:p>
    <w:p w14:paraId="05196448"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tiAñoDatacion.text = infoH[1];</w:t>
      </w:r>
    </w:p>
    <w:p w14:paraId="3A28C62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tituloAbrirArch = infoH[2];</w:t>
      </w:r>
    </w:p>
    <w:p w14:paraId="4947394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PANTALLA.ARCHIVO_DETALLE;</w:t>
      </w:r>
    </w:p>
    <w:p w14:paraId="4C6E75C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44A9F4B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71EEA8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(itbVerArchivoArchivo.mouseOverButton() &amp;&amp; itbVerArchivoArchivo.enabled &amp;&amp; pantalla == PANTALLA.ARCHIVO_DETALLE) {</w:t>
      </w:r>
    </w:p>
    <w:p w14:paraId="0817034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println(tituloAbrirArch);</w:t>
      </w:r>
    </w:p>
    <w:p w14:paraId="75E6496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launch(ruta+tituloAbrirArch);</w:t>
      </w:r>
    </w:p>
    <w:p w14:paraId="1E9C047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6263F45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FA08BE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(bAceptarCensoDetalle.mouseOverButton() &amp;&amp; bAceptarCensoDetalle.enabled &amp;&amp; admin==true) {</w:t>
      </w:r>
    </w:p>
    <w:p w14:paraId="3D24443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PANTALLA.CENSO;</w:t>
      </w:r>
    </w:p>
    <w:p w14:paraId="335A7C6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3164382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CCA8F0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(bAceptarCensoDetalle.mouseOverButton() &amp;&amp; bAceptarCensoDetalle.enabled) {</w:t>
      </w:r>
    </w:p>
    <w:p w14:paraId="31DEB4A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PANTALLA.PRINCIPAL;</w:t>
      </w:r>
    </w:p>
    <w:p w14:paraId="47C41BF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4970C0C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5A025B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(bModificar.mouseOverButton()&amp;&amp; bModificar.enabled) {</w:t>
      </w:r>
    </w:p>
    <w:p w14:paraId="6BD31F9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 = getInfoTablaCensoBuscar(buscar.getValue());</w:t>
      </w:r>
    </w:p>
    <w:p w14:paraId="1D6FBC5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 = new SelectTable(filasCenso, columnasCenso, 20+menuWidth, 285, 1280-menuWidth-40, 410);</w:t>
      </w:r>
    </w:p>
    <w:p w14:paraId="629969B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stCenso.setHeaders(headersCenso);</w:t>
      </w:r>
    </w:p>
    <w:p w14:paraId="327A557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stCenso.setData(info);</w:t>
      </w:r>
    </w:p>
    <w:p w14:paraId="1A2DC65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stCenso.setColumnWidths(colWidthsCenso);</w:t>
      </w:r>
    </w:p>
    <w:p w14:paraId="691DF69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stCenso.setColumnMaxChars(maxCharsCenso);</w:t>
      </w:r>
    </w:p>
    <w:p w14:paraId="3D896DD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5C47EEC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E9F428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(bBuscarArchivo.mouseOverButton()&amp;&amp; bBuscarArchivo.enabled) {</w:t>
      </w:r>
    </w:p>
    <w:p w14:paraId="4EC8C5E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 = getInfoArchivoBuscar(buscarArchivo.getValue());</w:t>
      </w:r>
    </w:p>
    <w:p w14:paraId="075E29D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 = new SelectTable(filasArchivo, columnasArchivo, 20+menuWidth, 285, 1280-menuWidth-40, 410);</w:t>
      </w:r>
    </w:p>
    <w:p w14:paraId="4277993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stArchivo.setHeaders(headersArchivo);</w:t>
      </w:r>
    </w:p>
    <w:p w14:paraId="013D756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stArchivo.setData(info);</w:t>
      </w:r>
    </w:p>
    <w:p w14:paraId="2DCCA5A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stArchivo.setColumnWidths(colWidthsArchivo);</w:t>
      </w:r>
    </w:p>
    <w:p w14:paraId="1EFC30A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stArchivo.setColumnMaxChars(maxCharsArchivo);</w:t>
      </w:r>
    </w:p>
    <w:p w14:paraId="4BE3E12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else if (bDetalleBalanceGastos.mouseOverButton()&amp;&amp; bDetalleBalanceGastos.enabled &amp;&amp; stGastos.selectedRow &gt; -1) {</w:t>
      </w:r>
    </w:p>
    <w:p w14:paraId="0041933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 = stGastos.getSelectedInfo();</w:t>
      </w:r>
    </w:p>
    <w:p w14:paraId="6EBA42E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infoDet = getInfoBalanceDetalle(info[1]);</w:t>
      </w:r>
    </w:p>
    <w:p w14:paraId="7AA59D83"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String [] infoHeaders = getHeadersTablaDetalleMovimientos(info[1]);</w:t>
      </w:r>
    </w:p>
    <w:p w14:paraId="3E98B41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printArray(infoHeaders);</w:t>
      </w:r>
    </w:p>
    <w:p w14:paraId="03416F7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printArray(infoDet[1]);</w:t>
      </w:r>
    </w:p>
    <w:p w14:paraId="005DAF9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 = new SelectTable(filasDetalleItem, columnasDetalleItem, 45+menuWidth, 220+bannerHeight, 1000, 240);</w:t>
      </w:r>
    </w:p>
    <w:p w14:paraId="25256C9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stDetalleItem.setHeaders(infoHeaders);</w:t>
      </w:r>
    </w:p>
    <w:p w14:paraId="27C4246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stDetalleItem.setData(infoDet);</w:t>
      </w:r>
    </w:p>
    <w:p w14:paraId="2AB4A86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stDetalleItem.setColumnWidths(colWidthsDetalleItem);</w:t>
      </w:r>
    </w:p>
    <w:p w14:paraId="6FAC76D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stDetalleItem.setColumnMaxChars(maxCharsDetalleItem);</w:t>
      </w:r>
    </w:p>
    <w:p w14:paraId="4657FBA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tDetalleItem = new Table(1, 3);</w:t>
      </w:r>
    </w:p>
    <w:p w14:paraId="385D547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tDetalleItem.setHeaders(infoHeaders);</w:t>
      </w:r>
    </w:p>
    <w:p w14:paraId="6F7F02B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//tDetalleItem.setData(info);</w:t>
      </w:r>
    </w:p>
    <w:p w14:paraId="769744D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tDetalleItem.setColumnWidths(colWidths);</w:t>
      </w:r>
    </w:p>
    <w:p w14:paraId="24391F1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PANTALLA.CONTABILIDAD_DETALLEBALANCE;</w:t>
      </w:r>
    </w:p>
    <w:p w14:paraId="3E6B4CC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w:t>
      </w:r>
    </w:p>
    <w:p w14:paraId="356CBBA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767648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else if (bDetalleBalance.mouseOverButton()&amp;&amp; bDetalleBalance.enabled &amp;&amp; stBalanceIngresos.selectedRow &gt; -1 ) {</w:t>
      </w:r>
    </w:p>
    <w:p w14:paraId="4487B89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 = stBalanceIngresos.getSelectedInfo();</w:t>
      </w:r>
    </w:p>
    <w:p w14:paraId="25C0C81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infoDet = getInfoBalanceDetalle(info[1]);</w:t>
      </w:r>
    </w:p>
    <w:p w14:paraId="6FC8779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 infoHeaders = getHeadersTablaDetalleMovimientos(info[1]);</w:t>
      </w:r>
    </w:p>
    <w:p w14:paraId="78A0AAE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printArray(infoHeaders);</w:t>
      </w:r>
    </w:p>
    <w:p w14:paraId="46C9520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printArray(infoDet[1]);</w:t>
      </w:r>
    </w:p>
    <w:p w14:paraId="345CEF53" w14:textId="77777777" w:rsidR="000F694A" w:rsidRPr="000F694A" w:rsidRDefault="000F694A" w:rsidP="000F694A">
      <w:pPr>
        <w:spacing w:line="240" w:lineRule="auto"/>
        <w:jc w:val="left"/>
        <w:rPr>
          <w:rStyle w:val="nfasissutil"/>
          <w:lang w:val="es-ES"/>
        </w:rPr>
      </w:pPr>
    </w:p>
    <w:p w14:paraId="6C5604A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 = new SelectTable(filasDetalleItem, columnasDetalleItem, 45+menuWidth, 220+bannerHeight, 1000, 240);</w:t>
      </w:r>
    </w:p>
    <w:p w14:paraId="3AFCD7F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stDetalleItem.setHeaders(infoHeaders);</w:t>
      </w:r>
    </w:p>
    <w:p w14:paraId="10F667E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stDetalleItem.setData(infoDet);</w:t>
      </w:r>
    </w:p>
    <w:p w14:paraId="57FD4A8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stDetalleItem.setColumnWidths(colWidthsDetalleItem);</w:t>
      </w:r>
    </w:p>
    <w:p w14:paraId="2B212B0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stDetalleItem.setColumnMaxChars(maxCharsDetalleItem);</w:t>
      </w:r>
    </w:p>
    <w:p w14:paraId="327CB3C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tDetalleItem = new Table(1, 3);</w:t>
      </w:r>
    </w:p>
    <w:p w14:paraId="7509223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tDetalleItem.setHeaders(infoHeaders);</w:t>
      </w:r>
    </w:p>
    <w:p w14:paraId="7A72AB2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//tDetalleItem.setData(info);</w:t>
      </w:r>
    </w:p>
    <w:p w14:paraId="1C1C540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tDetalleItem.setColumnWidths(colWidths);</w:t>
      </w:r>
    </w:p>
    <w:p w14:paraId="05D0633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PANTALLA.CONTABILIDAD_DETALLEBALANCE;</w:t>
      </w:r>
    </w:p>
    <w:p w14:paraId="267A0FB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3B8B851" w14:textId="77777777" w:rsidR="000F694A" w:rsidRPr="000F694A" w:rsidRDefault="000F694A" w:rsidP="000F694A">
      <w:pPr>
        <w:spacing w:line="240" w:lineRule="auto"/>
        <w:jc w:val="left"/>
        <w:rPr>
          <w:rStyle w:val="nfasissutil"/>
          <w:lang w:val="es-ES"/>
        </w:rPr>
      </w:pPr>
    </w:p>
    <w:p w14:paraId="5083CC0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(bAceptarCenso.mouseOverButton() &amp;&amp; bAceptarCenso.enabled) {</w:t>
      </w:r>
    </w:p>
    <w:p w14:paraId="6B37D34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Agafar els valors dels camps del formulari</w:t>
      </w:r>
    </w:p>
    <w:p w14:paraId="57B152B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nombre = String.valueOf(tfNombre.getValue());</w:t>
      </w:r>
    </w:p>
    <w:p w14:paraId="48BEFD2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apellidos = String.valueOf(tfApellidos.getValue());</w:t>
      </w:r>
    </w:p>
    <w:p w14:paraId="62020C9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fechanacimiento = formataFecha2(String.valueOf(dataCalendariNacimiento));</w:t>
      </w:r>
    </w:p>
    <w:p w14:paraId="03A9034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dni = String.valueOf(tfDNI.getValue());</w:t>
      </w:r>
    </w:p>
    <w:p w14:paraId="05EE694C"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String calle = String.valueOf(tfCalle.getValue());</w:t>
      </w:r>
    </w:p>
    <w:p w14:paraId="264A412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numero = String.valueOf(tfNumero.getValue());</w:t>
      </w:r>
    </w:p>
    <w:p w14:paraId="09B360E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piso = String.valueOf(tfPiso.getValue());</w:t>
      </w:r>
    </w:p>
    <w:p w14:paraId="419818B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localidad = String.valueOf(tfLocalidad.getValue());</w:t>
      </w:r>
    </w:p>
    <w:p w14:paraId="02F8E5D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provincia = String.valueOf(tfProvincia.getValue());</w:t>
      </w:r>
    </w:p>
    <w:p w14:paraId="21956BC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telefono = String.valueOf(tfTelefono.getValue());</w:t>
      </w:r>
    </w:p>
    <w:p w14:paraId="7C53830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correoelectronico = String.valueOf(tfCorreoElectronico.getValue());</w:t>
      </w:r>
    </w:p>
    <w:p w14:paraId="2AD5E7E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banco = String.valueOf(tfBanco.getValue());</w:t>
      </w:r>
    </w:p>
    <w:p w14:paraId="6B2E4C4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titular = String.valueOf(tfTitular.getValue());</w:t>
      </w:r>
    </w:p>
    <w:p w14:paraId="6A3124F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dnititular = String.valueOf(tfDNITitular.getValue());</w:t>
      </w:r>
    </w:p>
    <w:p w14:paraId="7A633A2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iban = String.valueOf(tfIBAN.getValue());</w:t>
      </w:r>
    </w:p>
    <w:p w14:paraId="4BBA7C4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entidad = String.valueOf(tfEntidad.getValue());</w:t>
      </w:r>
    </w:p>
    <w:p w14:paraId="4C3F6E5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oficina = String.valueOf(tfOficina.getValue());</w:t>
      </w:r>
    </w:p>
    <w:p w14:paraId="3877D2D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digitocontrol = String.valueOf(tfDigitoControl.getValue());</w:t>
      </w:r>
    </w:p>
    <w:p w14:paraId="67DFA15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numerocuenta = String.valueOf(tfNumeroCuenta.getValue());</w:t>
      </w:r>
    </w:p>
    <w:p w14:paraId="093EA69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fechaalta = formataFecha2(String.valueOf(dataCalendariAlta));</w:t>
      </w:r>
    </w:p>
    <w:p w14:paraId="438A742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Inserir a la BBDD</w:t>
      </w:r>
    </w:p>
    <w:p w14:paraId="3195FE7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insertInfoTablaHermano(nombre, apellidos, fechanacimiento, dni, calle, numero, piso, localidad, provincia, telefono, correoelectronico, banco, titular, dnititular, iban, entidad, oficina, digitocontrol, numerocuenta, fechaalta);</w:t>
      </w:r>
    </w:p>
    <w:p w14:paraId="624EF07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Resetear camps del formulari</w:t>
      </w:r>
    </w:p>
    <w:p w14:paraId="096C070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resetFormularioCenso();</w:t>
      </w:r>
    </w:p>
    <w:p w14:paraId="1055A24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 = new SelectTable(filasCenso, columnasCenso, 20+menuWidth, 285, 1280-menuWidth-40, 410);</w:t>
      </w:r>
    </w:p>
    <w:p w14:paraId="403F73B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stCenso.setHeaders(headersCenso);</w:t>
      </w:r>
    </w:p>
    <w:p w14:paraId="5D47A30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stCenso.setData(getInfoTablaCenso());</w:t>
      </w:r>
    </w:p>
    <w:p w14:paraId="2046121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stCenso.setColumnWidths(colWidthsCenso);</w:t>
      </w:r>
    </w:p>
    <w:p w14:paraId="3B2FFDC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stCenso.setColumnMaxChars(maxCharsCenso);</w:t>
      </w:r>
    </w:p>
    <w:p w14:paraId="3B28835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C430FE6" w14:textId="77777777" w:rsidR="000F694A" w:rsidRPr="000F694A" w:rsidRDefault="000F694A" w:rsidP="000F694A">
      <w:pPr>
        <w:spacing w:line="240" w:lineRule="auto"/>
        <w:jc w:val="left"/>
        <w:rPr>
          <w:rStyle w:val="nfasissutil"/>
          <w:lang w:val="es-ES"/>
        </w:rPr>
      </w:pPr>
    </w:p>
    <w:p w14:paraId="53C5B0F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(bAceptarArchivo.mouseOverButton() &amp;&amp; bAceptarArchivo.enabled) {</w:t>
      </w:r>
    </w:p>
    <w:p w14:paraId="6223A9D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Agafar els valors dels camps del formulari</w:t>
      </w:r>
    </w:p>
    <w:p w14:paraId="0D382F7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titulo = String.valueOf(tfTituloArchivo.getValue());</w:t>
      </w:r>
    </w:p>
    <w:p w14:paraId="3F82D50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datacion = String.valueOf(tfAñoDatacion.getValue());</w:t>
      </w:r>
    </w:p>
    <w:p w14:paraId="1934639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file = titol;</w:t>
      </w:r>
    </w:p>
    <w:p w14:paraId="09DD41B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String tipo = String.valueOf(sCategoriaArchivo.selectedValue);</w:t>
      </w:r>
    </w:p>
    <w:p w14:paraId="082FDE1C"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String idTipoArchivo = String.valueOf(obtenerIdTipoArchivo(tipo));</w:t>
      </w:r>
    </w:p>
    <w:p w14:paraId="2F68819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insertInfoTablaArchivo( titulo, datacion, file, idTipoArchivo);</w:t>
      </w:r>
    </w:p>
    <w:p w14:paraId="5741024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Inserir a la BBDD</w:t>
      </w:r>
    </w:p>
    <w:p w14:paraId="740252D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Resetear camps del formulari</w:t>
      </w:r>
    </w:p>
    <w:p w14:paraId="1831AAA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resetFormularioArchivo();</w:t>
      </w:r>
    </w:p>
    <w:p w14:paraId="446D5FE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 = new SelectTable(filasArchivo, columnasArchivo, 20+menuWidth, 285, 1280-menuWidth-40, 410);</w:t>
      </w:r>
    </w:p>
    <w:p w14:paraId="3305DFF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stArchivo.setHeaders(headersArchivo);</w:t>
      </w:r>
    </w:p>
    <w:p w14:paraId="036DCA8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stArchivo.setData(getInfoTablaArchivo());</w:t>
      </w:r>
    </w:p>
    <w:p w14:paraId="25FFF8B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stArchivo.setColumnWidths(colWidthsArchivo);</w:t>
      </w:r>
    </w:p>
    <w:p w14:paraId="67F60DA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stArchivo.setColumnMaxChars(maxCharsArchivo);</w:t>
      </w:r>
    </w:p>
    <w:p w14:paraId="657692D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PANTALLA.ARCHIVO;</w:t>
      </w:r>
    </w:p>
    <w:p w14:paraId="10EC0D6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else if (bAceptarArchivo.mouseOverButton() &amp;&amp; bAceptarArchivo.enabled &amp;&amp; pantalla == PANTALLA.ARCHIVO_DETALLE) {</w:t>
      </w:r>
    </w:p>
    <w:p w14:paraId="4ACB3DA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PANTALLA.ARCHIVO;</w:t>
      </w:r>
    </w:p>
    <w:p w14:paraId="7209E91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1400FFF" w14:textId="77777777" w:rsidR="000F694A" w:rsidRPr="000F694A" w:rsidRDefault="000F694A" w:rsidP="000F694A">
      <w:pPr>
        <w:spacing w:line="240" w:lineRule="auto"/>
        <w:jc w:val="left"/>
        <w:rPr>
          <w:rStyle w:val="nfasissutil"/>
          <w:lang w:val="es-ES"/>
        </w:rPr>
      </w:pPr>
    </w:p>
    <w:p w14:paraId="11B247D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userText.isPressed();</w:t>
      </w:r>
    </w:p>
    <w:p w14:paraId="7F7A97E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passText.isPressed();</w:t>
      </w:r>
    </w:p>
    <w:p w14:paraId="1D23A43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buscar.isPressed();</w:t>
      </w:r>
    </w:p>
    <w:p w14:paraId="7B5EF7D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tfNombre.isPressed();</w:t>
      </w:r>
    </w:p>
    <w:p w14:paraId="0556DF9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tfApellidos.isPressed();</w:t>
      </w:r>
    </w:p>
    <w:p w14:paraId="70CCF16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tfDNI.isPressed();</w:t>
      </w:r>
    </w:p>
    <w:p w14:paraId="01551FA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tfCalle.isPressed();</w:t>
      </w:r>
    </w:p>
    <w:p w14:paraId="39AC4EF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tfNumero.isPressed();</w:t>
      </w:r>
    </w:p>
    <w:p w14:paraId="225E38E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tfPiso.isPressed();</w:t>
      </w:r>
    </w:p>
    <w:p w14:paraId="13B95BF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tfLocalidad.isPressed();</w:t>
      </w:r>
    </w:p>
    <w:p w14:paraId="490AFEF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tfProvincia.isPressed();</w:t>
      </w:r>
    </w:p>
    <w:p w14:paraId="45E3D51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tfTelefono.isPressed();</w:t>
      </w:r>
    </w:p>
    <w:p w14:paraId="5073D11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tfCorreoElectronico.isPressed();</w:t>
      </w:r>
    </w:p>
    <w:p w14:paraId="062A30F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tfBanco.isPressed();</w:t>
      </w:r>
    </w:p>
    <w:p w14:paraId="1BA5F92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tfTitular.isPressed();</w:t>
      </w:r>
    </w:p>
    <w:p w14:paraId="4954438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tfDNITitular.isPressed();</w:t>
      </w:r>
    </w:p>
    <w:p w14:paraId="40B0782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tfIBAN.isPressed();</w:t>
      </w:r>
    </w:p>
    <w:p w14:paraId="4CFD3FC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tfEntidad.isPressed();</w:t>
      </w:r>
    </w:p>
    <w:p w14:paraId="2A84EBE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tfOficina.isPressed();</w:t>
      </w:r>
    </w:p>
    <w:p w14:paraId="485A7CE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tfDigitoControl.isPressed();</w:t>
      </w:r>
    </w:p>
    <w:p w14:paraId="52771D3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tfNumeroCuenta.isPressed();</w:t>
      </w:r>
    </w:p>
    <w:p w14:paraId="3EA8724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tfTitulo.isPressed();</w:t>
      </w:r>
    </w:p>
    <w:p w14:paraId="5F355A4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tfCantidad.isPressed();</w:t>
      </w:r>
    </w:p>
    <w:p w14:paraId="1CD4FDA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tfTituloArchivo.isPressed();</w:t>
      </w:r>
    </w:p>
    <w:p w14:paraId="3213E1C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tfTituloAviso.isPressed();</w:t>
      </w:r>
    </w:p>
    <w:p w14:paraId="3FC9A7F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tfTituloEvento.isPressed();</w:t>
      </w:r>
    </w:p>
    <w:p w14:paraId="363EC28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tfAñoDatacion.isPressed();</w:t>
      </w:r>
    </w:p>
    <w:p w14:paraId="20B93CD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taNuevoAviso.isPressed();</w:t>
      </w:r>
    </w:p>
    <w:p w14:paraId="7D5FB36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taNuevoEvento.isPressed();</w:t>
      </w:r>
    </w:p>
    <w:p w14:paraId="5B71A80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cEventos.checkButtons();</w:t>
      </w:r>
    </w:p>
    <w:p w14:paraId="32488823"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buscarArchivo.isPressed();</w:t>
      </w:r>
    </w:p>
    <w:p w14:paraId="239B6DE6" w14:textId="77777777" w:rsidR="000F694A" w:rsidRPr="000F694A" w:rsidRDefault="000F694A" w:rsidP="000F694A">
      <w:pPr>
        <w:spacing w:line="240" w:lineRule="auto"/>
        <w:jc w:val="left"/>
        <w:rPr>
          <w:rStyle w:val="nfasissutil"/>
          <w:lang w:val="es-ES"/>
        </w:rPr>
      </w:pPr>
    </w:p>
    <w:p w14:paraId="1CD3D97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(sCategoriaArchivo.mouseOverSelect() &amp;&amp; sCategoriaArchivo.enabled) {</w:t>
      </w:r>
    </w:p>
    <w:p w14:paraId="064A539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(!sCategoriaArchivo.collapsed) {</w:t>
      </w:r>
    </w:p>
    <w:p w14:paraId="6C75ABE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sCategoriaArchivo.update();      // Actualitzar valor</w:t>
      </w:r>
    </w:p>
    <w:p w14:paraId="794FE9B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9C72CE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sCategoriaArchivo.toggle();        // Plegar o desplegar</w:t>
      </w:r>
    </w:p>
    <w:p w14:paraId="3912CF7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1AE0CD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stCenso.checkSelections();</w:t>
      </w:r>
    </w:p>
    <w:p w14:paraId="2D2FF45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stGastos.checkSelections();</w:t>
      </w:r>
    </w:p>
    <w:p w14:paraId="23BE869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stGastosPresupuesto.checkSelections();</w:t>
      </w:r>
    </w:p>
    <w:p w14:paraId="5F3D99B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stBalanceIngresos.checkSelections();</w:t>
      </w:r>
    </w:p>
    <w:p w14:paraId="593F7D1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stDetalleItem.checkSelections();</w:t>
      </w:r>
    </w:p>
    <w:p w14:paraId="73AEB33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stArchivo.checkSelections();</w:t>
      </w:r>
    </w:p>
    <w:p w14:paraId="101F5434" w14:textId="77777777" w:rsidR="000F694A" w:rsidRPr="000F694A" w:rsidRDefault="000F694A" w:rsidP="000F694A">
      <w:pPr>
        <w:spacing w:line="240" w:lineRule="auto"/>
        <w:jc w:val="left"/>
        <w:rPr>
          <w:rStyle w:val="nfasissutil"/>
          <w:lang w:val="es-ES"/>
        </w:rPr>
      </w:pPr>
    </w:p>
    <w:p w14:paraId="1CEDF9FA" w14:textId="77777777" w:rsidR="000F694A" w:rsidRPr="000F694A" w:rsidRDefault="000F694A" w:rsidP="000F694A">
      <w:pPr>
        <w:spacing w:line="240" w:lineRule="auto"/>
        <w:jc w:val="left"/>
        <w:rPr>
          <w:rStyle w:val="nfasissutil"/>
          <w:lang w:val="es-ES"/>
        </w:rPr>
      </w:pPr>
    </w:p>
    <w:p w14:paraId="709BB04D" w14:textId="77777777" w:rsidR="000F694A" w:rsidRPr="000F694A" w:rsidRDefault="000F694A" w:rsidP="000F694A">
      <w:pPr>
        <w:spacing w:line="240" w:lineRule="auto"/>
        <w:jc w:val="left"/>
        <w:rPr>
          <w:rStyle w:val="nfasissutil"/>
          <w:lang w:val="es-ES"/>
        </w:rPr>
      </w:pPr>
    </w:p>
    <w:p w14:paraId="1FC77AED" w14:textId="77777777" w:rsidR="000F694A" w:rsidRPr="000F694A" w:rsidRDefault="000F694A" w:rsidP="000F694A">
      <w:pPr>
        <w:spacing w:line="240" w:lineRule="auto"/>
        <w:jc w:val="left"/>
        <w:rPr>
          <w:rStyle w:val="nfasissutil"/>
          <w:lang w:val="es-ES"/>
        </w:rPr>
      </w:pPr>
    </w:p>
    <w:p w14:paraId="42C3A0CD" w14:textId="77777777" w:rsidR="000F694A" w:rsidRPr="000F694A" w:rsidRDefault="000F694A" w:rsidP="000F694A">
      <w:pPr>
        <w:spacing w:line="240" w:lineRule="auto"/>
        <w:jc w:val="left"/>
        <w:rPr>
          <w:rStyle w:val="nfasissutil"/>
          <w:lang w:val="es-ES"/>
        </w:rPr>
      </w:pPr>
    </w:p>
    <w:p w14:paraId="65FCB5FB" w14:textId="77777777" w:rsidR="000F694A" w:rsidRPr="000F694A" w:rsidRDefault="000F694A" w:rsidP="000F694A">
      <w:pPr>
        <w:spacing w:line="240" w:lineRule="auto"/>
        <w:jc w:val="left"/>
        <w:rPr>
          <w:rStyle w:val="nfasissutil"/>
          <w:lang w:val="es-ES"/>
        </w:rPr>
      </w:pPr>
    </w:p>
    <w:p w14:paraId="2ADE5266" w14:textId="77777777" w:rsidR="000F694A" w:rsidRPr="000F694A" w:rsidRDefault="000F694A" w:rsidP="000F694A">
      <w:pPr>
        <w:spacing w:line="240" w:lineRule="auto"/>
        <w:jc w:val="left"/>
        <w:rPr>
          <w:rStyle w:val="nfasissutil"/>
          <w:lang w:val="es-ES"/>
        </w:rPr>
      </w:pPr>
    </w:p>
    <w:p w14:paraId="2E0BE255" w14:textId="77777777" w:rsidR="000F694A" w:rsidRPr="000F694A" w:rsidRDefault="000F694A" w:rsidP="000F694A">
      <w:pPr>
        <w:spacing w:line="240" w:lineRule="auto"/>
        <w:jc w:val="left"/>
        <w:rPr>
          <w:rStyle w:val="nfasissutil"/>
          <w:lang w:val="es-ES"/>
        </w:rPr>
      </w:pPr>
    </w:p>
    <w:p w14:paraId="18F6911A" w14:textId="77777777" w:rsidR="000F694A" w:rsidRPr="000F694A" w:rsidRDefault="000F694A" w:rsidP="000F694A">
      <w:pPr>
        <w:spacing w:line="240" w:lineRule="auto"/>
        <w:jc w:val="left"/>
        <w:rPr>
          <w:rStyle w:val="nfasissutil"/>
          <w:lang w:val="es-ES"/>
        </w:rPr>
      </w:pPr>
    </w:p>
    <w:p w14:paraId="46294B17" w14:textId="77777777" w:rsidR="000F694A" w:rsidRPr="000F694A" w:rsidRDefault="000F694A" w:rsidP="000F694A">
      <w:pPr>
        <w:spacing w:line="240" w:lineRule="auto"/>
        <w:jc w:val="left"/>
        <w:rPr>
          <w:rStyle w:val="nfasissutil"/>
          <w:lang w:val="es-ES"/>
        </w:rPr>
      </w:pPr>
    </w:p>
    <w:p w14:paraId="3932977C"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//Si se pulsa el botón, se cambia la visibilidad del calendario</w:t>
      </w:r>
    </w:p>
    <w:p w14:paraId="64EA39A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(bCalendarioAlta.mouseOverButton()&amp;&amp; bCalendarioAlta.enabled) {</w:t>
      </w:r>
    </w:p>
    <w:p w14:paraId="08B1973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cpFechaAlta.visible = !cpFechaAlta.visible;</w:t>
      </w:r>
    </w:p>
    <w:p w14:paraId="200264D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6E30909" w14:textId="77777777" w:rsidR="000F694A" w:rsidRPr="000F694A" w:rsidRDefault="000F694A" w:rsidP="000F694A">
      <w:pPr>
        <w:spacing w:line="240" w:lineRule="auto"/>
        <w:jc w:val="left"/>
        <w:rPr>
          <w:rStyle w:val="nfasissutil"/>
          <w:lang w:val="es-ES"/>
        </w:rPr>
      </w:pPr>
    </w:p>
    <w:p w14:paraId="1EDE66F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(cpFechaAlta.bNext.mouseOverButton()) {</w:t>
      </w:r>
    </w:p>
    <w:p w14:paraId="5520597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cpFechaAlta.nextMonth();</w:t>
      </w:r>
    </w:p>
    <w:p w14:paraId="5514CDE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A2BB5B7" w14:textId="77777777" w:rsidR="000F694A" w:rsidRPr="000F694A" w:rsidRDefault="000F694A" w:rsidP="000F694A">
      <w:pPr>
        <w:spacing w:line="240" w:lineRule="auto"/>
        <w:jc w:val="left"/>
        <w:rPr>
          <w:rStyle w:val="nfasissutil"/>
          <w:lang w:val="es-ES"/>
        </w:rPr>
      </w:pPr>
    </w:p>
    <w:p w14:paraId="19E6FA0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(cpFechaAlta.bPrev.mouseOverButton()) {</w:t>
      </w:r>
    </w:p>
    <w:p w14:paraId="4D13DD5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cpFechaAlta.prevMonth();</w:t>
      </w:r>
    </w:p>
    <w:p w14:paraId="0E1F9F9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E3AFC4F" w14:textId="77777777" w:rsidR="000F694A" w:rsidRPr="000F694A" w:rsidRDefault="000F694A" w:rsidP="000F694A">
      <w:pPr>
        <w:spacing w:line="240" w:lineRule="auto"/>
        <w:jc w:val="left"/>
        <w:rPr>
          <w:rStyle w:val="nfasissutil"/>
          <w:lang w:val="es-ES"/>
        </w:rPr>
      </w:pPr>
    </w:p>
    <w:p w14:paraId="67EE5E5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(cpFechaAlta.bOK.mouseOverButton() &amp;&amp; cpFechaAlta.dateSelected) {</w:t>
      </w:r>
    </w:p>
    <w:p w14:paraId="3EA5B1A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dataCalendariAlta = cpFechaAlta.selectedDay +"/"+ cpFechaAlta.selectedMonth + "/"+ cpFechaAlta.selectedYear;</w:t>
      </w:r>
    </w:p>
    <w:p w14:paraId="759C43A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cpFechaAlta.visible = false;</w:t>
      </w:r>
    </w:p>
    <w:p w14:paraId="06DC598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E634D42" w14:textId="77777777" w:rsidR="000F694A" w:rsidRPr="000F694A" w:rsidRDefault="000F694A" w:rsidP="000F694A">
      <w:pPr>
        <w:spacing w:line="240" w:lineRule="auto"/>
        <w:jc w:val="left"/>
        <w:rPr>
          <w:rStyle w:val="nfasissutil"/>
          <w:lang w:val="es-ES"/>
        </w:rPr>
      </w:pPr>
    </w:p>
    <w:p w14:paraId="5297C62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cpFechaAlta.checkButtons();</w:t>
      </w:r>
    </w:p>
    <w:p w14:paraId="239A8716" w14:textId="77777777" w:rsidR="000F694A" w:rsidRPr="000F694A" w:rsidRDefault="000F694A" w:rsidP="000F694A">
      <w:pPr>
        <w:spacing w:line="240" w:lineRule="auto"/>
        <w:jc w:val="left"/>
        <w:rPr>
          <w:rStyle w:val="nfasissutil"/>
          <w:lang w:val="es-ES"/>
        </w:rPr>
      </w:pPr>
    </w:p>
    <w:p w14:paraId="7A3D2F8E" w14:textId="77777777" w:rsidR="000F694A" w:rsidRPr="000F694A" w:rsidRDefault="000F694A" w:rsidP="000F694A">
      <w:pPr>
        <w:spacing w:line="240" w:lineRule="auto"/>
        <w:jc w:val="left"/>
        <w:rPr>
          <w:rStyle w:val="nfasissutil"/>
          <w:lang w:val="es-ES"/>
        </w:rPr>
      </w:pPr>
    </w:p>
    <w:p w14:paraId="18564F41"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 xml:space="preserve">  cpFechaMovimiento.checkButtons();</w:t>
      </w:r>
    </w:p>
    <w:p w14:paraId="422B1D0C" w14:textId="77777777" w:rsidR="000F694A" w:rsidRPr="000F694A" w:rsidRDefault="000F694A" w:rsidP="000F694A">
      <w:pPr>
        <w:spacing w:line="240" w:lineRule="auto"/>
        <w:jc w:val="left"/>
        <w:rPr>
          <w:rStyle w:val="nfasissutil"/>
          <w:lang w:val="es-ES"/>
        </w:rPr>
      </w:pPr>
    </w:p>
    <w:p w14:paraId="0B06243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//Si se pulsa el botón, se cambia la visibilidad del calendario</w:t>
      </w:r>
    </w:p>
    <w:p w14:paraId="05A6FC3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(bCalendarioMovimiento.mouseOverButton()&amp;&amp; bCalendarioMovimiento.enabled) {</w:t>
      </w:r>
    </w:p>
    <w:p w14:paraId="722674F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cpFechaMovimiento.visible = !cpFechaMovimiento.visible;</w:t>
      </w:r>
    </w:p>
    <w:p w14:paraId="4862F1C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6E2B12C" w14:textId="77777777" w:rsidR="000F694A" w:rsidRPr="000F694A" w:rsidRDefault="000F694A" w:rsidP="000F694A">
      <w:pPr>
        <w:spacing w:line="240" w:lineRule="auto"/>
        <w:jc w:val="left"/>
        <w:rPr>
          <w:rStyle w:val="nfasissutil"/>
          <w:lang w:val="es-ES"/>
        </w:rPr>
      </w:pPr>
    </w:p>
    <w:p w14:paraId="11B38FD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(cpFechaMovimiento.bNext.mouseOverButton()) {</w:t>
      </w:r>
    </w:p>
    <w:p w14:paraId="30A2276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cpFechaMovimiento.nextMonth();</w:t>
      </w:r>
    </w:p>
    <w:p w14:paraId="57CECE1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3C55E96" w14:textId="77777777" w:rsidR="000F694A" w:rsidRPr="000F694A" w:rsidRDefault="000F694A" w:rsidP="000F694A">
      <w:pPr>
        <w:spacing w:line="240" w:lineRule="auto"/>
        <w:jc w:val="left"/>
        <w:rPr>
          <w:rStyle w:val="nfasissutil"/>
          <w:lang w:val="es-ES"/>
        </w:rPr>
      </w:pPr>
    </w:p>
    <w:p w14:paraId="35CA819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(cpFechaMovimiento.bPrev.mouseOverButton()) {</w:t>
      </w:r>
    </w:p>
    <w:p w14:paraId="34DAB40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cpFechaMovimiento.prevMonth();</w:t>
      </w:r>
    </w:p>
    <w:p w14:paraId="45387A0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2AD6AEE" w14:textId="77777777" w:rsidR="000F694A" w:rsidRPr="000F694A" w:rsidRDefault="000F694A" w:rsidP="000F694A">
      <w:pPr>
        <w:spacing w:line="240" w:lineRule="auto"/>
        <w:jc w:val="left"/>
        <w:rPr>
          <w:rStyle w:val="nfasissutil"/>
          <w:lang w:val="es-ES"/>
        </w:rPr>
      </w:pPr>
    </w:p>
    <w:p w14:paraId="71EBFBE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(cpFechaMovimiento.bOK.mouseOverButton() &amp;&amp; cpFechaMovimiento.dateSelected) {</w:t>
      </w:r>
    </w:p>
    <w:p w14:paraId="052AFBA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dataCalendariMovimiento = cpFechaMovimiento.selectedDay +"/"+ cpFechaMovimiento.selectedMonth + "/"+ cpFechaMovimiento.selectedYear;</w:t>
      </w:r>
    </w:p>
    <w:p w14:paraId="5D03D99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cpFechaMovimiento.visible = false;</w:t>
      </w:r>
    </w:p>
    <w:p w14:paraId="77BFD6C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159FE82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cpFechaNacimiento.checkButtons();</w:t>
      </w:r>
    </w:p>
    <w:p w14:paraId="329A5293" w14:textId="77777777" w:rsidR="000F694A" w:rsidRPr="000F694A" w:rsidRDefault="000F694A" w:rsidP="000F694A">
      <w:pPr>
        <w:spacing w:line="240" w:lineRule="auto"/>
        <w:jc w:val="left"/>
        <w:rPr>
          <w:rStyle w:val="nfasissutil"/>
          <w:lang w:val="es-ES"/>
        </w:rPr>
      </w:pPr>
    </w:p>
    <w:p w14:paraId="655E978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//Si se pulsa el botón, se cambia la visibilidad del calendario</w:t>
      </w:r>
    </w:p>
    <w:p w14:paraId="78E83D3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(bCalendario.mouseOverButton()&amp;&amp; bCalendario.enabled) {</w:t>
      </w:r>
    </w:p>
    <w:p w14:paraId="0080FD5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cpFechaNacimiento.visible = !cpFechaNacimiento.visible;</w:t>
      </w:r>
    </w:p>
    <w:p w14:paraId="6F829EA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010C8C04" w14:textId="77777777" w:rsidR="000F694A" w:rsidRPr="000F694A" w:rsidRDefault="000F694A" w:rsidP="000F694A">
      <w:pPr>
        <w:spacing w:line="240" w:lineRule="auto"/>
        <w:jc w:val="left"/>
        <w:rPr>
          <w:rStyle w:val="nfasissutil"/>
          <w:lang w:val="es-ES"/>
        </w:rPr>
      </w:pPr>
    </w:p>
    <w:p w14:paraId="5964285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(cpFechaNacimiento.bNext.mouseOverButton()) {</w:t>
      </w:r>
    </w:p>
    <w:p w14:paraId="726C052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cpFechaNacimiento.nextMonth();</w:t>
      </w:r>
    </w:p>
    <w:p w14:paraId="350F221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09B42FE" w14:textId="77777777" w:rsidR="000F694A" w:rsidRPr="000F694A" w:rsidRDefault="000F694A" w:rsidP="000F694A">
      <w:pPr>
        <w:spacing w:line="240" w:lineRule="auto"/>
        <w:jc w:val="left"/>
        <w:rPr>
          <w:rStyle w:val="nfasissutil"/>
          <w:lang w:val="es-ES"/>
        </w:rPr>
      </w:pPr>
    </w:p>
    <w:p w14:paraId="7F65C90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(cpFechaNacimiento.bPrev.mouseOverButton()) {</w:t>
      </w:r>
    </w:p>
    <w:p w14:paraId="7EDF4CE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cpFechaNacimiento.prevMonth();</w:t>
      </w:r>
    </w:p>
    <w:p w14:paraId="5795BE3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6AE1EEA" w14:textId="77777777" w:rsidR="000F694A" w:rsidRPr="000F694A" w:rsidRDefault="000F694A" w:rsidP="000F694A">
      <w:pPr>
        <w:spacing w:line="240" w:lineRule="auto"/>
        <w:jc w:val="left"/>
        <w:rPr>
          <w:rStyle w:val="nfasissutil"/>
          <w:lang w:val="es-ES"/>
        </w:rPr>
      </w:pPr>
    </w:p>
    <w:p w14:paraId="00E4CAE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(cpFechaNacimiento.bOK.mouseOverButton() &amp;&amp; cpFechaNacimiento.dateSelected) {</w:t>
      </w:r>
    </w:p>
    <w:p w14:paraId="6449D0B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dataCalendariNacimiento= cpFechaNacimiento.selectedDay +"/"+ cpFechaNacimiento.selectedMonth + "/"+ cpFechaNacimiento.selectedYear;</w:t>
      </w:r>
    </w:p>
    <w:p w14:paraId="7ED90EE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cpFechaNacimiento.visible = false;</w:t>
      </w:r>
    </w:p>
    <w:p w14:paraId="681D234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40DF7512" w14:textId="77777777" w:rsidR="000F694A" w:rsidRPr="000F694A" w:rsidRDefault="000F694A" w:rsidP="000F694A">
      <w:pPr>
        <w:spacing w:line="240" w:lineRule="auto"/>
        <w:jc w:val="left"/>
        <w:rPr>
          <w:rStyle w:val="nfasissutil"/>
          <w:lang w:val="es-ES"/>
        </w:rPr>
      </w:pPr>
    </w:p>
    <w:p w14:paraId="579B0D4D" w14:textId="77777777" w:rsidR="000F694A" w:rsidRPr="000F694A" w:rsidRDefault="000F694A" w:rsidP="000F694A">
      <w:pPr>
        <w:spacing w:line="240" w:lineRule="auto"/>
        <w:jc w:val="left"/>
        <w:rPr>
          <w:rStyle w:val="nfasissutil"/>
          <w:lang w:val="es-ES"/>
        </w:rPr>
      </w:pPr>
    </w:p>
    <w:p w14:paraId="725A340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cpNuevoEvento.checkButtons();</w:t>
      </w:r>
    </w:p>
    <w:p w14:paraId="098B4126" w14:textId="77777777" w:rsidR="000F694A" w:rsidRPr="000F694A" w:rsidRDefault="000F694A" w:rsidP="000F694A">
      <w:pPr>
        <w:spacing w:line="240" w:lineRule="auto"/>
        <w:jc w:val="left"/>
        <w:rPr>
          <w:rStyle w:val="nfasissutil"/>
          <w:lang w:val="es-ES"/>
        </w:rPr>
      </w:pPr>
    </w:p>
    <w:p w14:paraId="3E4EF64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//Si se pulsa el botón, se cambia la visibilidad del calendario</w:t>
      </w:r>
    </w:p>
    <w:p w14:paraId="764B6A8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(bCalendarioEvento.mouseOverButton()&amp;&amp; bCalendarioEvento.enabled) {</w:t>
      </w:r>
    </w:p>
    <w:p w14:paraId="464250E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cpNuevoEvento.visible = !cpNuevoEvento.visible;</w:t>
      </w:r>
    </w:p>
    <w:p w14:paraId="792666A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13C684F" w14:textId="77777777" w:rsidR="000F694A" w:rsidRPr="000F694A" w:rsidRDefault="000F694A" w:rsidP="000F694A">
      <w:pPr>
        <w:spacing w:line="240" w:lineRule="auto"/>
        <w:jc w:val="left"/>
        <w:rPr>
          <w:rStyle w:val="nfasissutil"/>
          <w:lang w:val="es-ES"/>
        </w:rPr>
      </w:pPr>
    </w:p>
    <w:p w14:paraId="157A8A8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(cpNuevoEvento.bNext.mouseOverButton()) {</w:t>
      </w:r>
    </w:p>
    <w:p w14:paraId="1920F8C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cpNuevoEvento.nextMonth();</w:t>
      </w:r>
    </w:p>
    <w:p w14:paraId="20F458F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590696F5" w14:textId="77777777" w:rsidR="000F694A" w:rsidRPr="000F694A" w:rsidRDefault="000F694A" w:rsidP="000F694A">
      <w:pPr>
        <w:spacing w:line="240" w:lineRule="auto"/>
        <w:jc w:val="left"/>
        <w:rPr>
          <w:rStyle w:val="nfasissutil"/>
          <w:lang w:val="es-ES"/>
        </w:rPr>
      </w:pPr>
    </w:p>
    <w:p w14:paraId="6CDA25E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(cpNuevoEvento.bPrev.mouseOverButton()) {</w:t>
      </w:r>
    </w:p>
    <w:p w14:paraId="07ED9E5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cpNuevoEvento.prevMonth();</w:t>
      </w:r>
    </w:p>
    <w:p w14:paraId="41DF12F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5E68404" w14:textId="77777777" w:rsidR="000F694A" w:rsidRPr="000F694A" w:rsidRDefault="000F694A" w:rsidP="000F694A">
      <w:pPr>
        <w:spacing w:line="240" w:lineRule="auto"/>
        <w:jc w:val="left"/>
        <w:rPr>
          <w:rStyle w:val="nfasissutil"/>
          <w:lang w:val="es-ES"/>
        </w:rPr>
      </w:pPr>
    </w:p>
    <w:p w14:paraId="1763467A"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(cpNuevoEvento.bOK.mouseOverButton() &amp;&amp; cpNuevoEvento.dateSelected) {</w:t>
      </w:r>
    </w:p>
    <w:p w14:paraId="5693729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dataCalendarioEvento= cpNuevoEvento.selectedDay +"/"+ cpNuevoEvento.selectedMonth + "/"+ cpNuevoEvento.selectedYear;</w:t>
      </w:r>
    </w:p>
    <w:p w14:paraId="719ED9A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cpNuevoEvento.visible = false;</w:t>
      </w:r>
    </w:p>
    <w:p w14:paraId="76109F4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6BA5474" w14:textId="77777777" w:rsidR="000F694A" w:rsidRPr="000F694A" w:rsidRDefault="000F694A" w:rsidP="000F694A">
      <w:pPr>
        <w:spacing w:line="240" w:lineRule="auto"/>
        <w:jc w:val="left"/>
        <w:rPr>
          <w:rStyle w:val="nfasissutil"/>
          <w:lang w:val="es-ES"/>
        </w:rPr>
      </w:pPr>
    </w:p>
    <w:p w14:paraId="6546F03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(bInicioSesion.mouseOverButton() &amp;&amp; bInicioSesion.enabled &amp;&amp; comprovaLogin()) {</w:t>
      </w:r>
    </w:p>
    <w:p w14:paraId="6D7AFEA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logged = true;</w:t>
      </w:r>
    </w:p>
    <w:p w14:paraId="2287D96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admin = comprovaAdmin();</w:t>
      </w:r>
    </w:p>
    <w:p w14:paraId="50AC402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B24E131" w14:textId="77777777" w:rsidR="000F694A" w:rsidRPr="000F694A" w:rsidRDefault="000F694A" w:rsidP="000F694A">
      <w:pPr>
        <w:spacing w:line="240" w:lineRule="auto"/>
        <w:jc w:val="left"/>
        <w:rPr>
          <w:rStyle w:val="nfasissutil"/>
          <w:lang w:val="es-ES"/>
        </w:rPr>
      </w:pPr>
    </w:p>
    <w:p w14:paraId="50DFFF46" w14:textId="77777777" w:rsidR="000F694A" w:rsidRPr="000F694A" w:rsidRDefault="000F694A" w:rsidP="000F694A">
      <w:pPr>
        <w:spacing w:line="240" w:lineRule="auto"/>
        <w:jc w:val="left"/>
        <w:rPr>
          <w:rStyle w:val="nfasissutil"/>
          <w:lang w:val="es-ES"/>
        </w:rPr>
      </w:pPr>
    </w:p>
    <w:p w14:paraId="3C50FE9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stlTipoConcepto.mouseOn();</w:t>
      </w:r>
    </w:p>
    <w:p w14:paraId="0A44B33E" w14:textId="77777777" w:rsidR="000F694A" w:rsidRPr="000F694A" w:rsidRDefault="000F694A" w:rsidP="000F694A">
      <w:pPr>
        <w:spacing w:line="240" w:lineRule="auto"/>
        <w:jc w:val="left"/>
        <w:rPr>
          <w:rStyle w:val="nfasissutil"/>
          <w:lang w:val="es-ES"/>
        </w:rPr>
      </w:pPr>
    </w:p>
    <w:p w14:paraId="089CFBB6" w14:textId="77777777" w:rsidR="000F694A" w:rsidRPr="000F694A" w:rsidRDefault="000F694A" w:rsidP="000F694A">
      <w:pPr>
        <w:spacing w:line="240" w:lineRule="auto"/>
        <w:jc w:val="left"/>
        <w:rPr>
          <w:rStyle w:val="nfasissutil"/>
          <w:lang w:val="es-ES"/>
        </w:rPr>
      </w:pPr>
    </w:p>
    <w:p w14:paraId="097132B6" w14:textId="77777777" w:rsidR="000F694A" w:rsidRPr="000F694A" w:rsidRDefault="000F694A" w:rsidP="000F694A">
      <w:pPr>
        <w:spacing w:line="240" w:lineRule="auto"/>
        <w:jc w:val="left"/>
        <w:rPr>
          <w:rStyle w:val="nfasissutil"/>
          <w:lang w:val="es-ES"/>
        </w:rPr>
      </w:pPr>
    </w:p>
    <w:p w14:paraId="56B32F6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(PopUpinicioSesion.bAceptar.mouseOverButton() &amp;&amp; PopUpinicioSesion.bAceptar.enabled) {</w:t>
      </w:r>
    </w:p>
    <w:p w14:paraId="332F7B7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pantalla = PANTALLA.PRINCIPAL;</w:t>
      </w:r>
    </w:p>
    <w:p w14:paraId="3FA011F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ADD2D9A" w14:textId="77777777" w:rsidR="000F694A" w:rsidRPr="000F694A" w:rsidRDefault="000F694A" w:rsidP="000F694A">
      <w:pPr>
        <w:spacing w:line="240" w:lineRule="auto"/>
        <w:jc w:val="left"/>
        <w:rPr>
          <w:rStyle w:val="nfasissutil"/>
          <w:lang w:val="es-ES"/>
        </w:rPr>
      </w:pPr>
    </w:p>
    <w:p w14:paraId="122B721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(bNextAviso.mouseOverButton() &amp;&amp; bNextAviso.enabled) {</w:t>
      </w:r>
    </w:p>
    <w:p w14:paraId="27C4D40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pcAvisos.nextPage();</w:t>
      </w:r>
    </w:p>
    <w:p w14:paraId="45067A5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else if (bPrevAviso.mouseOverButton() &amp;&amp; bPrevAviso.enabled) {</w:t>
      </w:r>
    </w:p>
    <w:p w14:paraId="2491249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pcAvisos.prevPage();</w:t>
      </w:r>
    </w:p>
    <w:p w14:paraId="6F368B4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else if (pantalla == PANTALLA.AVISOS)</w:t>
      </w:r>
    </w:p>
    <w:p w14:paraId="1A8A006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pcAvisos.checkCardSelection();</w:t>
      </w:r>
    </w:p>
    <w:p w14:paraId="3B3D5E22" w14:textId="77777777" w:rsidR="000F694A" w:rsidRPr="000F694A" w:rsidRDefault="000F694A" w:rsidP="000F694A">
      <w:pPr>
        <w:spacing w:line="240" w:lineRule="auto"/>
        <w:jc w:val="left"/>
        <w:rPr>
          <w:rStyle w:val="nfasissutil"/>
          <w:lang w:val="es-ES"/>
        </w:rPr>
      </w:pPr>
      <w:r w:rsidRPr="000F694A">
        <w:rPr>
          <w:rStyle w:val="nfasissutil"/>
          <w:lang w:val="es-ES"/>
        </w:rPr>
        <w:t>}</w:t>
      </w:r>
    </w:p>
    <w:p w14:paraId="3C511079" w14:textId="77777777" w:rsidR="000F694A" w:rsidRPr="000F694A" w:rsidRDefault="000F694A" w:rsidP="000F694A">
      <w:pPr>
        <w:spacing w:line="240" w:lineRule="auto"/>
        <w:jc w:val="left"/>
        <w:rPr>
          <w:rStyle w:val="nfasissutil"/>
          <w:lang w:val="es-ES"/>
        </w:rPr>
      </w:pPr>
    </w:p>
    <w:p w14:paraId="0CF1CECC" w14:textId="77777777" w:rsidR="000F694A" w:rsidRPr="000F694A" w:rsidRDefault="000F694A" w:rsidP="000F694A">
      <w:pPr>
        <w:spacing w:line="240" w:lineRule="auto"/>
        <w:jc w:val="left"/>
        <w:rPr>
          <w:rStyle w:val="nfasissutil"/>
          <w:lang w:val="es-ES"/>
        </w:rPr>
      </w:pPr>
    </w:p>
    <w:p w14:paraId="33971D9C" w14:textId="77777777" w:rsidR="000F694A" w:rsidRPr="000F694A" w:rsidRDefault="000F694A" w:rsidP="000F694A">
      <w:pPr>
        <w:spacing w:line="240" w:lineRule="auto"/>
        <w:jc w:val="left"/>
        <w:rPr>
          <w:rStyle w:val="nfasissutil"/>
          <w:lang w:val="es-ES"/>
        </w:rPr>
      </w:pPr>
      <w:r w:rsidRPr="000F694A">
        <w:rPr>
          <w:rStyle w:val="nfasissutil"/>
          <w:lang w:val="es-ES"/>
        </w:rPr>
        <w:t>// Modifica el cursor</w:t>
      </w:r>
    </w:p>
    <w:p w14:paraId="4757B7AC"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void updateCursor() {</w:t>
      </w:r>
    </w:p>
    <w:p w14:paraId="0B2E1EB3" w14:textId="77777777" w:rsidR="000F694A" w:rsidRPr="000F694A" w:rsidRDefault="000F694A" w:rsidP="000F694A">
      <w:pPr>
        <w:spacing w:line="240" w:lineRule="auto"/>
        <w:jc w:val="left"/>
        <w:rPr>
          <w:rStyle w:val="nfasissutil"/>
          <w:lang w:val="es-ES"/>
        </w:rPr>
      </w:pPr>
    </w:p>
    <w:p w14:paraId="035C6B0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boolean mouseOnOneButton = false;</w:t>
      </w:r>
    </w:p>
    <w:p w14:paraId="0B81E520" w14:textId="77777777" w:rsidR="000F694A" w:rsidRPr="000F694A" w:rsidRDefault="000F694A" w:rsidP="000F694A">
      <w:pPr>
        <w:spacing w:line="240" w:lineRule="auto"/>
        <w:jc w:val="left"/>
        <w:rPr>
          <w:rStyle w:val="nfasissutil"/>
          <w:lang w:val="es-ES"/>
        </w:rPr>
      </w:pPr>
    </w:p>
    <w:p w14:paraId="113FB55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for (int i=0; i&lt;buttons.length; i++) {</w:t>
      </w:r>
    </w:p>
    <w:p w14:paraId="541CDE1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(buttons[i].mouseOverButton() &amp;&amp; buttons[i].enabled) {</w:t>
      </w:r>
    </w:p>
    <w:p w14:paraId="727FF7A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mouseOnOneButton = true;</w:t>
      </w:r>
    </w:p>
    <w:p w14:paraId="324BEA4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25686DE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24D204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for (int i=0; i&lt;imgtextbuttons.length; i++) {</w:t>
      </w:r>
    </w:p>
    <w:p w14:paraId="53DBB96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(imgtextbuttons[i].mouseOverButton() &amp;&amp; imgtextbuttons[i].enabled) {</w:t>
      </w:r>
    </w:p>
    <w:p w14:paraId="2F638E90"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mouseOnOneButton = true;</w:t>
      </w:r>
    </w:p>
    <w:p w14:paraId="1960F95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84B307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378F0A3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(mouseOnOneButton) {</w:t>
      </w:r>
    </w:p>
    <w:p w14:paraId="0588AB2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cursor(HAND);</w:t>
      </w:r>
    </w:p>
    <w:p w14:paraId="671B3E6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 else {</w:t>
      </w:r>
    </w:p>
    <w:p w14:paraId="1B35CE9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cursor(ARROW);</w:t>
      </w:r>
    </w:p>
    <w:p w14:paraId="7A4309C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78DC48AD" w14:textId="77777777" w:rsidR="000F694A" w:rsidRPr="000F694A" w:rsidRDefault="000F694A" w:rsidP="000F694A">
      <w:pPr>
        <w:spacing w:line="240" w:lineRule="auto"/>
        <w:jc w:val="left"/>
        <w:rPr>
          <w:rStyle w:val="nfasissutil"/>
          <w:lang w:val="es-ES"/>
        </w:rPr>
      </w:pPr>
      <w:r w:rsidRPr="000F694A">
        <w:rPr>
          <w:rStyle w:val="nfasissutil"/>
          <w:lang w:val="es-ES"/>
        </w:rPr>
        <w:t>}</w:t>
      </w:r>
    </w:p>
    <w:p w14:paraId="35DD0611" w14:textId="77777777" w:rsidR="000F694A" w:rsidRPr="000F694A" w:rsidRDefault="000F694A" w:rsidP="000F694A">
      <w:pPr>
        <w:spacing w:line="240" w:lineRule="auto"/>
        <w:jc w:val="left"/>
        <w:rPr>
          <w:rStyle w:val="nfasissutil"/>
          <w:lang w:val="es-ES"/>
        </w:rPr>
      </w:pPr>
    </w:p>
    <w:p w14:paraId="7B3E7F55" w14:textId="77777777" w:rsidR="000F694A" w:rsidRPr="000F694A" w:rsidRDefault="000F694A" w:rsidP="000F694A">
      <w:pPr>
        <w:spacing w:line="240" w:lineRule="auto"/>
        <w:jc w:val="left"/>
        <w:rPr>
          <w:rStyle w:val="nfasissutil"/>
          <w:lang w:val="es-ES"/>
        </w:rPr>
      </w:pPr>
      <w:r w:rsidRPr="000F694A">
        <w:rPr>
          <w:rStyle w:val="nfasissutil"/>
          <w:lang w:val="es-ES"/>
        </w:rPr>
        <w:t>// Reset del Formulario</w:t>
      </w:r>
    </w:p>
    <w:p w14:paraId="27A7D2D2" w14:textId="77777777" w:rsidR="000F694A" w:rsidRPr="000F694A" w:rsidRDefault="000F694A" w:rsidP="000F694A">
      <w:pPr>
        <w:spacing w:line="240" w:lineRule="auto"/>
        <w:jc w:val="left"/>
        <w:rPr>
          <w:rStyle w:val="nfasissutil"/>
          <w:lang w:val="es-ES"/>
        </w:rPr>
      </w:pPr>
      <w:r w:rsidRPr="000F694A">
        <w:rPr>
          <w:rStyle w:val="nfasissutil"/>
          <w:lang w:val="es-ES"/>
        </w:rPr>
        <w:t>void resetFormularioCenso() {</w:t>
      </w:r>
    </w:p>
    <w:p w14:paraId="6C4F8E57"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tfNombre.removeAllText();</w:t>
      </w:r>
    </w:p>
    <w:p w14:paraId="4314877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tfApellidos.removeAllText();</w:t>
      </w:r>
    </w:p>
    <w:p w14:paraId="059D640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tfDNI.removeAllText();</w:t>
      </w:r>
    </w:p>
    <w:p w14:paraId="02142AA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tfCalle.removeAllText();</w:t>
      </w:r>
    </w:p>
    <w:p w14:paraId="5AB6148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tfNumero.removeAllText();</w:t>
      </w:r>
    </w:p>
    <w:p w14:paraId="163E452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tfPiso.removeAllText();</w:t>
      </w:r>
    </w:p>
    <w:p w14:paraId="6DF0C0C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tfLocalidad.removeAllText();</w:t>
      </w:r>
    </w:p>
    <w:p w14:paraId="4820DF5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tfProvincia.removeAllText();</w:t>
      </w:r>
    </w:p>
    <w:p w14:paraId="30261F3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tfTelefono.removeAllText();</w:t>
      </w:r>
    </w:p>
    <w:p w14:paraId="4187994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tfCorreoElectronico.removeAllText();</w:t>
      </w:r>
    </w:p>
    <w:p w14:paraId="0A102A03"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tfBanco.removeAllText();</w:t>
      </w:r>
    </w:p>
    <w:p w14:paraId="29287A2D"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tfTitular.removeAllText();</w:t>
      </w:r>
    </w:p>
    <w:p w14:paraId="10E3D5F6"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tfDNITitular.removeAllText();</w:t>
      </w:r>
    </w:p>
    <w:p w14:paraId="0F93E808"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tfIBAN.removeAllText();</w:t>
      </w:r>
    </w:p>
    <w:p w14:paraId="38392E15"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tfEntidad.removeAllText();</w:t>
      </w:r>
    </w:p>
    <w:p w14:paraId="04A9B7CB"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tfOficina.removeAllText();</w:t>
      </w:r>
    </w:p>
    <w:p w14:paraId="7DFCAA4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tfDigitoControl.removeAllText();</w:t>
      </w:r>
    </w:p>
    <w:p w14:paraId="611C72B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tfNumeroCuenta.removeAllText();</w:t>
      </w:r>
    </w:p>
    <w:p w14:paraId="1B693D3B" w14:textId="77777777" w:rsidR="000F694A" w:rsidRPr="000F694A" w:rsidRDefault="000F694A" w:rsidP="000F694A">
      <w:pPr>
        <w:spacing w:line="240" w:lineRule="auto"/>
        <w:jc w:val="left"/>
        <w:rPr>
          <w:rStyle w:val="nfasissutil"/>
          <w:lang w:val="es-ES"/>
        </w:rPr>
      </w:pPr>
      <w:r w:rsidRPr="000F694A">
        <w:rPr>
          <w:rStyle w:val="nfasissutil"/>
          <w:lang w:val="es-ES"/>
        </w:rPr>
        <w:t>}</w:t>
      </w:r>
    </w:p>
    <w:p w14:paraId="2F5ED21B" w14:textId="77777777" w:rsidR="000F694A" w:rsidRPr="000F694A" w:rsidRDefault="000F694A" w:rsidP="000F694A">
      <w:pPr>
        <w:spacing w:line="240" w:lineRule="auto"/>
        <w:jc w:val="left"/>
        <w:rPr>
          <w:rStyle w:val="nfasissutil"/>
          <w:lang w:val="es-ES"/>
        </w:rPr>
      </w:pPr>
    </w:p>
    <w:p w14:paraId="63AF2F32" w14:textId="77777777" w:rsidR="000F694A" w:rsidRPr="000F694A" w:rsidRDefault="000F694A" w:rsidP="000F694A">
      <w:pPr>
        <w:spacing w:line="240" w:lineRule="auto"/>
        <w:jc w:val="left"/>
        <w:rPr>
          <w:rStyle w:val="nfasissutil"/>
          <w:lang w:val="es-ES"/>
        </w:rPr>
      </w:pPr>
      <w:r w:rsidRPr="000F694A">
        <w:rPr>
          <w:rStyle w:val="nfasissutil"/>
          <w:lang w:val="es-ES"/>
        </w:rPr>
        <w:t>// Reset del Formulario</w:t>
      </w:r>
    </w:p>
    <w:p w14:paraId="52B285C0" w14:textId="77777777" w:rsidR="000F694A" w:rsidRPr="000F694A" w:rsidRDefault="000F694A" w:rsidP="000F694A">
      <w:pPr>
        <w:spacing w:line="240" w:lineRule="auto"/>
        <w:jc w:val="left"/>
        <w:rPr>
          <w:rStyle w:val="nfasissutil"/>
          <w:lang w:val="es-ES"/>
        </w:rPr>
      </w:pPr>
      <w:r w:rsidRPr="000F694A">
        <w:rPr>
          <w:rStyle w:val="nfasissutil"/>
          <w:lang w:val="es-ES"/>
        </w:rPr>
        <w:t>void resetFormularioArchivo() {</w:t>
      </w:r>
    </w:p>
    <w:p w14:paraId="25C208DE"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tfTituloArchivo.removeAllText();</w:t>
      </w:r>
    </w:p>
    <w:p w14:paraId="1FDAF8A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dataCalendarioArchivo = "";</w:t>
      </w:r>
    </w:p>
    <w:p w14:paraId="2E80F30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titol="";</w:t>
      </w:r>
    </w:p>
    <w:p w14:paraId="23F7683F"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tfAñoDatacion.removeAllText();</w:t>
      </w:r>
    </w:p>
    <w:p w14:paraId="65670E87" w14:textId="77777777" w:rsidR="000F694A" w:rsidRPr="000F694A" w:rsidRDefault="000F694A" w:rsidP="000F694A">
      <w:pPr>
        <w:spacing w:line="240" w:lineRule="auto"/>
        <w:jc w:val="left"/>
        <w:rPr>
          <w:rStyle w:val="nfasissutil"/>
          <w:lang w:val="es-ES"/>
        </w:rPr>
      </w:pPr>
      <w:r w:rsidRPr="000F694A">
        <w:rPr>
          <w:rStyle w:val="nfasissutil"/>
          <w:lang w:val="es-ES"/>
        </w:rPr>
        <w:lastRenderedPageBreak/>
        <w:t>}</w:t>
      </w:r>
    </w:p>
    <w:p w14:paraId="3DA5427C" w14:textId="77777777" w:rsidR="000F694A" w:rsidRPr="000F694A" w:rsidRDefault="000F694A" w:rsidP="000F694A">
      <w:pPr>
        <w:spacing w:line="240" w:lineRule="auto"/>
        <w:jc w:val="left"/>
        <w:rPr>
          <w:rStyle w:val="nfasissutil"/>
          <w:lang w:val="es-ES"/>
        </w:rPr>
      </w:pPr>
    </w:p>
    <w:p w14:paraId="07F4690A" w14:textId="77777777" w:rsidR="000F694A" w:rsidRPr="000F694A" w:rsidRDefault="000F694A" w:rsidP="000F694A">
      <w:pPr>
        <w:spacing w:line="240" w:lineRule="auto"/>
        <w:jc w:val="left"/>
        <w:rPr>
          <w:rStyle w:val="nfasissutil"/>
          <w:lang w:val="es-ES"/>
        </w:rPr>
      </w:pPr>
      <w:r w:rsidRPr="000F694A">
        <w:rPr>
          <w:rStyle w:val="nfasissutil"/>
          <w:lang w:val="es-ES"/>
        </w:rPr>
        <w:t>int obtenerIdTipoArchivo(String tipo) {</w:t>
      </w:r>
    </w:p>
    <w:p w14:paraId="466E5DE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int idTipoArchivo = -1;</w:t>
      </w:r>
    </w:p>
    <w:p w14:paraId="131451E4"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msql.query("SELECT idtipo_arch FROM tipo_arch WHERE tipo = '"+tipo+"'");</w:t>
      </w:r>
    </w:p>
    <w:p w14:paraId="0D964071"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if (msql.next()) {</w:t>
      </w:r>
    </w:p>
    <w:p w14:paraId="5832F3C2"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idTipoArchivo = msql.getInt("idtipo_arch");</w:t>
      </w:r>
    </w:p>
    <w:p w14:paraId="35BE48F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w:t>
      </w:r>
    </w:p>
    <w:p w14:paraId="600236B9" w14:textId="77777777" w:rsidR="000F694A" w:rsidRPr="000F694A" w:rsidRDefault="000F694A" w:rsidP="000F694A">
      <w:pPr>
        <w:spacing w:line="240" w:lineRule="auto"/>
        <w:jc w:val="left"/>
        <w:rPr>
          <w:rStyle w:val="nfasissutil"/>
          <w:lang w:val="es-ES"/>
        </w:rPr>
      </w:pPr>
      <w:r w:rsidRPr="000F694A">
        <w:rPr>
          <w:rStyle w:val="nfasissutil"/>
          <w:lang w:val="es-ES"/>
        </w:rPr>
        <w:t xml:space="preserve">  return idTipoArchivo;</w:t>
      </w:r>
    </w:p>
    <w:p w14:paraId="6BE33630" w14:textId="4FFA2EDF" w:rsidR="000F694A" w:rsidRPr="000F694A" w:rsidRDefault="000F694A" w:rsidP="000F694A">
      <w:pPr>
        <w:spacing w:line="240" w:lineRule="auto"/>
        <w:jc w:val="left"/>
        <w:rPr>
          <w:rStyle w:val="nfasissutil"/>
          <w:lang w:val="es-ES"/>
        </w:rPr>
      </w:pPr>
      <w:r w:rsidRPr="000F694A">
        <w:rPr>
          <w:rStyle w:val="nfasissutil"/>
          <w:lang w:val="es-ES"/>
        </w:rPr>
        <w:t>}</w:t>
      </w:r>
    </w:p>
    <w:p w14:paraId="37F3FAAB" w14:textId="77777777" w:rsidR="000F694A" w:rsidRDefault="000F694A" w:rsidP="000F694A">
      <w:pPr>
        <w:spacing w:line="240" w:lineRule="auto"/>
        <w:jc w:val="left"/>
        <w:rPr>
          <w:rStyle w:val="nfasissutil"/>
          <w:b/>
          <w:bCs/>
          <w:lang w:val="es-ES"/>
        </w:rPr>
      </w:pPr>
    </w:p>
    <w:p w14:paraId="40182700" w14:textId="77777777" w:rsidR="000F694A" w:rsidRPr="000F694A" w:rsidRDefault="000F694A" w:rsidP="000F694A">
      <w:pPr>
        <w:spacing w:line="240" w:lineRule="auto"/>
        <w:jc w:val="left"/>
        <w:rPr>
          <w:rStyle w:val="nfasissutil"/>
          <w:lang w:val="es-ES"/>
        </w:rPr>
      </w:pPr>
    </w:p>
    <w:p w14:paraId="4AC048F3" w14:textId="77777777" w:rsidR="000F694A" w:rsidRDefault="000F694A" w:rsidP="000F694A">
      <w:pPr>
        <w:spacing w:line="240" w:lineRule="auto"/>
        <w:jc w:val="left"/>
        <w:rPr>
          <w:rStyle w:val="nfasissutil"/>
          <w:b/>
          <w:bCs/>
          <w:lang w:val="es-ES"/>
        </w:rPr>
      </w:pPr>
    </w:p>
    <w:p w14:paraId="28B41DA5" w14:textId="77777777" w:rsidR="000F694A" w:rsidRPr="000F694A" w:rsidRDefault="000F694A" w:rsidP="000F694A">
      <w:pPr>
        <w:spacing w:line="240" w:lineRule="auto"/>
        <w:jc w:val="left"/>
        <w:rPr>
          <w:rStyle w:val="nfasissutil"/>
          <w:b/>
          <w:bCs/>
          <w:sz w:val="28"/>
          <w:szCs w:val="28"/>
          <w:lang w:val="es-ES"/>
        </w:rPr>
      </w:pPr>
    </w:p>
    <w:sectPr w:rsidR="000F694A" w:rsidRPr="000F69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ne - Narrow">
    <w:panose1 w:val="02000506020000020004"/>
    <w:charset w:val="00"/>
    <w:family w:val="auto"/>
    <w:pitch w:val="variable"/>
    <w:sig w:usb0="8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acred Valley">
    <w:panose1 w:val="02000600000000000000"/>
    <w:charset w:val="00"/>
    <w:family w:val="auto"/>
    <w:notTrueType/>
    <w:pitch w:val="variable"/>
    <w:sig w:usb0="00000003" w:usb1="1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AE"/>
    <w:multiLevelType w:val="multilevel"/>
    <w:tmpl w:val="57AE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4688"/>
    <w:multiLevelType w:val="multilevel"/>
    <w:tmpl w:val="1894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7C2"/>
    <w:multiLevelType w:val="hybridMultilevel"/>
    <w:tmpl w:val="B6E2A42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2DEE4B31"/>
    <w:multiLevelType w:val="hybridMultilevel"/>
    <w:tmpl w:val="B2AC0F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455D97"/>
    <w:multiLevelType w:val="hybridMultilevel"/>
    <w:tmpl w:val="EC8A2E34"/>
    <w:lvl w:ilvl="0" w:tplc="D742897E">
      <w:start w:val="1"/>
      <w:numFmt w:val="decimal"/>
      <w:lvlText w:val="%1."/>
      <w:lvlJc w:val="left"/>
      <w:pPr>
        <w:ind w:left="2124" w:hanging="360"/>
      </w:pPr>
      <w:rPr>
        <w:rFonts w:ascii="Lane - Narrow" w:eastAsiaTheme="minorHAnsi" w:hAnsi="Lane - Narrow" w:cstheme="minorBidi"/>
        <w:b w:val="0"/>
        <w:bCs w:val="0"/>
      </w:rPr>
    </w:lvl>
    <w:lvl w:ilvl="1" w:tplc="040A0003">
      <w:start w:val="1"/>
      <w:numFmt w:val="bullet"/>
      <w:lvlText w:val="o"/>
      <w:lvlJc w:val="left"/>
      <w:pPr>
        <w:ind w:left="2844" w:hanging="360"/>
      </w:pPr>
      <w:rPr>
        <w:rFonts w:ascii="Courier New" w:hAnsi="Courier New" w:cs="Courier New" w:hint="default"/>
      </w:rPr>
    </w:lvl>
    <w:lvl w:ilvl="2" w:tplc="040A0005">
      <w:start w:val="1"/>
      <w:numFmt w:val="bullet"/>
      <w:lvlText w:val=""/>
      <w:lvlJc w:val="left"/>
      <w:pPr>
        <w:ind w:left="3564" w:hanging="360"/>
      </w:pPr>
      <w:rPr>
        <w:rFonts w:ascii="Wingdings" w:hAnsi="Wingdings" w:hint="default"/>
      </w:rPr>
    </w:lvl>
    <w:lvl w:ilvl="3" w:tplc="040A0001" w:tentative="1">
      <w:start w:val="1"/>
      <w:numFmt w:val="bullet"/>
      <w:lvlText w:val=""/>
      <w:lvlJc w:val="left"/>
      <w:pPr>
        <w:ind w:left="4284" w:hanging="360"/>
      </w:pPr>
      <w:rPr>
        <w:rFonts w:ascii="Symbol" w:hAnsi="Symbol" w:hint="default"/>
      </w:rPr>
    </w:lvl>
    <w:lvl w:ilvl="4" w:tplc="040A0003" w:tentative="1">
      <w:start w:val="1"/>
      <w:numFmt w:val="bullet"/>
      <w:lvlText w:val="o"/>
      <w:lvlJc w:val="left"/>
      <w:pPr>
        <w:ind w:left="5004" w:hanging="360"/>
      </w:pPr>
      <w:rPr>
        <w:rFonts w:ascii="Courier New" w:hAnsi="Courier New" w:cs="Courier New" w:hint="default"/>
      </w:rPr>
    </w:lvl>
    <w:lvl w:ilvl="5" w:tplc="040A0005" w:tentative="1">
      <w:start w:val="1"/>
      <w:numFmt w:val="bullet"/>
      <w:lvlText w:val=""/>
      <w:lvlJc w:val="left"/>
      <w:pPr>
        <w:ind w:left="5724" w:hanging="360"/>
      </w:pPr>
      <w:rPr>
        <w:rFonts w:ascii="Wingdings" w:hAnsi="Wingdings" w:hint="default"/>
      </w:rPr>
    </w:lvl>
    <w:lvl w:ilvl="6" w:tplc="040A0001" w:tentative="1">
      <w:start w:val="1"/>
      <w:numFmt w:val="bullet"/>
      <w:lvlText w:val=""/>
      <w:lvlJc w:val="left"/>
      <w:pPr>
        <w:ind w:left="6444" w:hanging="360"/>
      </w:pPr>
      <w:rPr>
        <w:rFonts w:ascii="Symbol" w:hAnsi="Symbol" w:hint="default"/>
      </w:rPr>
    </w:lvl>
    <w:lvl w:ilvl="7" w:tplc="040A0003" w:tentative="1">
      <w:start w:val="1"/>
      <w:numFmt w:val="bullet"/>
      <w:lvlText w:val="o"/>
      <w:lvlJc w:val="left"/>
      <w:pPr>
        <w:ind w:left="7164" w:hanging="360"/>
      </w:pPr>
      <w:rPr>
        <w:rFonts w:ascii="Courier New" w:hAnsi="Courier New" w:cs="Courier New" w:hint="default"/>
      </w:rPr>
    </w:lvl>
    <w:lvl w:ilvl="8" w:tplc="040A0005" w:tentative="1">
      <w:start w:val="1"/>
      <w:numFmt w:val="bullet"/>
      <w:lvlText w:val=""/>
      <w:lvlJc w:val="left"/>
      <w:pPr>
        <w:ind w:left="7884" w:hanging="360"/>
      </w:pPr>
      <w:rPr>
        <w:rFonts w:ascii="Wingdings" w:hAnsi="Wingdings" w:hint="default"/>
      </w:rPr>
    </w:lvl>
  </w:abstractNum>
  <w:abstractNum w:abstractNumId="5" w15:restartNumberingAfterBreak="0">
    <w:nsid w:val="58730FA9"/>
    <w:multiLevelType w:val="multilevel"/>
    <w:tmpl w:val="0FCC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D79C3"/>
    <w:multiLevelType w:val="multilevel"/>
    <w:tmpl w:val="231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2384D"/>
    <w:multiLevelType w:val="hybridMultilevel"/>
    <w:tmpl w:val="EC8A2E34"/>
    <w:lvl w:ilvl="0" w:tplc="FFFFFFFF">
      <w:start w:val="1"/>
      <w:numFmt w:val="decimal"/>
      <w:lvlText w:val="%1."/>
      <w:lvlJc w:val="left"/>
      <w:pPr>
        <w:ind w:left="360" w:hanging="360"/>
      </w:pPr>
      <w:rPr>
        <w:rFonts w:ascii="Lane - Narrow" w:eastAsiaTheme="minorHAnsi" w:hAnsi="Lane - Narrow" w:cstheme="minorBidi"/>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C6018AA"/>
    <w:multiLevelType w:val="hybridMultilevel"/>
    <w:tmpl w:val="AD702626"/>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74AF2137"/>
    <w:multiLevelType w:val="multilevel"/>
    <w:tmpl w:val="F01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4769A"/>
    <w:multiLevelType w:val="hybridMultilevel"/>
    <w:tmpl w:val="61B27D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40864669">
    <w:abstractNumId w:val="1"/>
  </w:num>
  <w:num w:numId="2" w16cid:durableId="1777599105">
    <w:abstractNumId w:val="3"/>
  </w:num>
  <w:num w:numId="3" w16cid:durableId="1611205902">
    <w:abstractNumId w:val="10"/>
  </w:num>
  <w:num w:numId="4" w16cid:durableId="794761385">
    <w:abstractNumId w:val="4"/>
  </w:num>
  <w:num w:numId="5" w16cid:durableId="1966346251">
    <w:abstractNumId w:val="2"/>
  </w:num>
  <w:num w:numId="6" w16cid:durableId="1429735996">
    <w:abstractNumId w:val="8"/>
  </w:num>
  <w:num w:numId="7" w16cid:durableId="677658710">
    <w:abstractNumId w:val="7"/>
  </w:num>
  <w:num w:numId="8" w16cid:durableId="213150544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16cid:durableId="183830838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15186913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16cid:durableId="21400507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16cid:durableId="118640652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16cid:durableId="153264670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4" w16cid:durableId="207115192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16cid:durableId="2129275908">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3"/>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92"/>
    <w:rsid w:val="00027941"/>
    <w:rsid w:val="00053B46"/>
    <w:rsid w:val="000D23D7"/>
    <w:rsid w:val="000F694A"/>
    <w:rsid w:val="001B65FA"/>
    <w:rsid w:val="004578D4"/>
    <w:rsid w:val="004E6B1A"/>
    <w:rsid w:val="006C49C3"/>
    <w:rsid w:val="006D74A1"/>
    <w:rsid w:val="006E65CD"/>
    <w:rsid w:val="007272F6"/>
    <w:rsid w:val="007C5292"/>
    <w:rsid w:val="008B7F69"/>
    <w:rsid w:val="009D1973"/>
    <w:rsid w:val="00AE45C1"/>
    <w:rsid w:val="00B01E13"/>
    <w:rsid w:val="00B540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2DD0"/>
  <w15:chartTrackingRefBased/>
  <w15:docId w15:val="{1A906547-4B83-3246-976A-A340BF44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13"/>
    <w:pPr>
      <w:spacing w:line="360" w:lineRule="auto"/>
      <w:jc w:val="both"/>
    </w:pPr>
    <w:rPr>
      <w:rFonts w:ascii="Lane - Narrow" w:hAnsi="Lane - Narrow"/>
    </w:rPr>
  </w:style>
  <w:style w:type="paragraph" w:styleId="Ttulo1">
    <w:name w:val="heading 1"/>
    <w:basedOn w:val="Normal"/>
    <w:next w:val="Normal"/>
    <w:link w:val="Ttulo1Car"/>
    <w:uiPriority w:val="9"/>
    <w:qFormat/>
    <w:rsid w:val="00B540CA"/>
    <w:pPr>
      <w:keepNext/>
      <w:keepLines/>
      <w:spacing w:before="240" w:line="480" w:lineRule="auto"/>
      <w:outlineLvl w:val="0"/>
    </w:pPr>
    <w:rPr>
      <w:rFonts w:eastAsiaTheme="majorEastAsia" w:cstheme="majorBidi"/>
      <w:b/>
      <w:bCs/>
      <w:color w:val="000000" w:themeColor="text1"/>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49C3"/>
    <w:pPr>
      <w:contextualSpacing/>
      <w:jc w:val="center"/>
    </w:pPr>
    <w:rPr>
      <w:rFonts w:ascii="Sacred Valley" w:eastAsiaTheme="majorEastAsia" w:hAnsi="Sacred Valley" w:cstheme="majorBidi"/>
      <w:spacing w:val="-10"/>
      <w:kern w:val="28"/>
      <w:sz w:val="56"/>
      <w:szCs w:val="56"/>
    </w:rPr>
  </w:style>
  <w:style w:type="character" w:customStyle="1" w:styleId="TtuloCar">
    <w:name w:val="Título Car"/>
    <w:basedOn w:val="Fuentedeprrafopredeter"/>
    <w:link w:val="Ttulo"/>
    <w:uiPriority w:val="10"/>
    <w:rsid w:val="006C49C3"/>
    <w:rPr>
      <w:rFonts w:ascii="Sacred Valley" w:eastAsiaTheme="majorEastAsia" w:hAnsi="Sacred Valley" w:cstheme="majorBidi"/>
      <w:spacing w:val="-10"/>
      <w:kern w:val="28"/>
      <w:sz w:val="56"/>
      <w:szCs w:val="56"/>
    </w:rPr>
  </w:style>
  <w:style w:type="paragraph" w:styleId="Subttulo">
    <w:name w:val="Subtitle"/>
    <w:basedOn w:val="Normal"/>
    <w:next w:val="Normal"/>
    <w:link w:val="SubttuloCar"/>
    <w:uiPriority w:val="11"/>
    <w:qFormat/>
    <w:rsid w:val="006C49C3"/>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6C49C3"/>
    <w:rPr>
      <w:rFonts w:eastAsiaTheme="minorEastAsia"/>
      <w:color w:val="5A5A5A" w:themeColor="text1" w:themeTint="A5"/>
      <w:spacing w:val="15"/>
      <w:sz w:val="22"/>
      <w:szCs w:val="22"/>
    </w:rPr>
  </w:style>
  <w:style w:type="character" w:customStyle="1" w:styleId="Ttulo1Car">
    <w:name w:val="Título 1 Car"/>
    <w:basedOn w:val="Fuentedeprrafopredeter"/>
    <w:link w:val="Ttulo1"/>
    <w:uiPriority w:val="9"/>
    <w:rsid w:val="00B540CA"/>
    <w:rPr>
      <w:rFonts w:ascii="Lane - Narrow" w:eastAsiaTheme="majorEastAsia" w:hAnsi="Lane - Narrow" w:cstheme="majorBidi"/>
      <w:b/>
      <w:bCs/>
      <w:color w:val="000000" w:themeColor="text1"/>
      <w:sz w:val="32"/>
      <w:szCs w:val="32"/>
      <w:u w:val="single"/>
    </w:rPr>
  </w:style>
  <w:style w:type="character" w:styleId="nfasissutil">
    <w:name w:val="Subtle Emphasis"/>
    <w:aliases w:val="Código"/>
    <w:basedOn w:val="Fuentedeprrafopredeter"/>
    <w:uiPriority w:val="19"/>
    <w:qFormat/>
    <w:rsid w:val="009D1973"/>
    <w:rPr>
      <w:rFonts w:ascii="Courier New" w:hAnsi="Courier New" w:cs="Courier New"/>
      <w:iCs/>
      <w:color w:val="404040" w:themeColor="text1" w:themeTint="BF"/>
      <w:lang w:val="en-US"/>
    </w:rPr>
  </w:style>
  <w:style w:type="paragraph" w:styleId="NormalWeb">
    <w:name w:val="Normal (Web)"/>
    <w:basedOn w:val="Normal"/>
    <w:uiPriority w:val="99"/>
    <w:semiHidden/>
    <w:unhideWhenUsed/>
    <w:rsid w:val="00B01E13"/>
    <w:pPr>
      <w:spacing w:before="100" w:beforeAutospacing="1" w:after="100" w:afterAutospacing="1" w:line="240" w:lineRule="auto"/>
      <w:jc w:val="left"/>
    </w:pPr>
    <w:rPr>
      <w:rFonts w:ascii="Times New Roman" w:eastAsia="Times New Roman" w:hAnsi="Times New Roman" w:cs="Times New Roman"/>
      <w:kern w:val="0"/>
      <w:lang w:eastAsia="es-ES_tradnl"/>
      <w14:ligatures w14:val="none"/>
    </w:rPr>
  </w:style>
  <w:style w:type="table" w:styleId="Tablaconcuadrcula">
    <w:name w:val="Table Grid"/>
    <w:basedOn w:val="Tablanormal"/>
    <w:uiPriority w:val="39"/>
    <w:rsid w:val="00B54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027941"/>
    <w:rPr>
      <w:color w:val="0000FF"/>
      <w:u w:val="single"/>
    </w:rPr>
  </w:style>
  <w:style w:type="paragraph" w:styleId="Prrafodelista">
    <w:name w:val="List Paragraph"/>
    <w:basedOn w:val="Normal"/>
    <w:uiPriority w:val="34"/>
    <w:qFormat/>
    <w:rsid w:val="00027941"/>
    <w:pPr>
      <w:ind w:left="720"/>
      <w:contextualSpacing/>
    </w:pPr>
  </w:style>
  <w:style w:type="paragraph" w:styleId="Sinespaciado">
    <w:name w:val="No Spacing"/>
    <w:aliases w:val="Pie de imágen"/>
    <w:uiPriority w:val="1"/>
    <w:qFormat/>
    <w:rsid w:val="004578D4"/>
    <w:pPr>
      <w:jc w:val="center"/>
    </w:pPr>
    <w:rPr>
      <w:rFonts w:ascii="Lane - Narrow" w:hAnsi="Lane - Narrow"/>
      <w:sz w:val="20"/>
    </w:rPr>
  </w:style>
  <w:style w:type="paragraph" w:customStyle="1" w:styleId="FOTO">
    <w:name w:val="FOTO"/>
    <w:basedOn w:val="Sinespaciado"/>
    <w:qFormat/>
    <w:rsid w:val="004578D4"/>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778">
      <w:bodyDiv w:val="1"/>
      <w:marLeft w:val="0"/>
      <w:marRight w:val="0"/>
      <w:marTop w:val="0"/>
      <w:marBottom w:val="0"/>
      <w:divBdr>
        <w:top w:val="none" w:sz="0" w:space="0" w:color="auto"/>
        <w:left w:val="none" w:sz="0" w:space="0" w:color="auto"/>
        <w:bottom w:val="none" w:sz="0" w:space="0" w:color="auto"/>
        <w:right w:val="none" w:sz="0" w:space="0" w:color="auto"/>
      </w:divBdr>
    </w:div>
    <w:div w:id="86970717">
      <w:bodyDiv w:val="1"/>
      <w:marLeft w:val="0"/>
      <w:marRight w:val="0"/>
      <w:marTop w:val="0"/>
      <w:marBottom w:val="0"/>
      <w:divBdr>
        <w:top w:val="none" w:sz="0" w:space="0" w:color="auto"/>
        <w:left w:val="none" w:sz="0" w:space="0" w:color="auto"/>
        <w:bottom w:val="none" w:sz="0" w:space="0" w:color="auto"/>
        <w:right w:val="none" w:sz="0" w:space="0" w:color="auto"/>
      </w:divBdr>
    </w:div>
    <w:div w:id="1034885362">
      <w:bodyDiv w:val="1"/>
      <w:marLeft w:val="0"/>
      <w:marRight w:val="0"/>
      <w:marTop w:val="0"/>
      <w:marBottom w:val="0"/>
      <w:divBdr>
        <w:top w:val="none" w:sz="0" w:space="0" w:color="auto"/>
        <w:left w:val="none" w:sz="0" w:space="0" w:color="auto"/>
        <w:bottom w:val="none" w:sz="0" w:space="0" w:color="auto"/>
        <w:right w:val="none" w:sz="0" w:space="0" w:color="auto"/>
      </w:divBdr>
    </w:div>
    <w:div w:id="1075319480">
      <w:bodyDiv w:val="1"/>
      <w:marLeft w:val="0"/>
      <w:marRight w:val="0"/>
      <w:marTop w:val="0"/>
      <w:marBottom w:val="0"/>
      <w:divBdr>
        <w:top w:val="none" w:sz="0" w:space="0" w:color="auto"/>
        <w:left w:val="none" w:sz="0" w:space="0" w:color="auto"/>
        <w:bottom w:val="none" w:sz="0" w:space="0" w:color="auto"/>
        <w:right w:val="none" w:sz="0" w:space="0" w:color="auto"/>
      </w:divBdr>
    </w:div>
    <w:div w:id="1132331791">
      <w:bodyDiv w:val="1"/>
      <w:marLeft w:val="0"/>
      <w:marRight w:val="0"/>
      <w:marTop w:val="0"/>
      <w:marBottom w:val="0"/>
      <w:divBdr>
        <w:top w:val="none" w:sz="0" w:space="0" w:color="auto"/>
        <w:left w:val="none" w:sz="0" w:space="0" w:color="auto"/>
        <w:bottom w:val="none" w:sz="0" w:space="0" w:color="auto"/>
        <w:right w:val="none" w:sz="0" w:space="0" w:color="auto"/>
      </w:divBdr>
    </w:div>
    <w:div w:id="1271860003">
      <w:bodyDiv w:val="1"/>
      <w:marLeft w:val="0"/>
      <w:marRight w:val="0"/>
      <w:marTop w:val="0"/>
      <w:marBottom w:val="0"/>
      <w:divBdr>
        <w:top w:val="none" w:sz="0" w:space="0" w:color="auto"/>
        <w:left w:val="none" w:sz="0" w:space="0" w:color="auto"/>
        <w:bottom w:val="none" w:sz="0" w:space="0" w:color="auto"/>
        <w:right w:val="none" w:sz="0" w:space="0" w:color="auto"/>
      </w:divBdr>
    </w:div>
    <w:div w:id="1786844405">
      <w:bodyDiv w:val="1"/>
      <w:marLeft w:val="0"/>
      <w:marRight w:val="0"/>
      <w:marTop w:val="0"/>
      <w:marBottom w:val="0"/>
      <w:divBdr>
        <w:top w:val="none" w:sz="0" w:space="0" w:color="auto"/>
        <w:left w:val="none" w:sz="0" w:space="0" w:color="auto"/>
        <w:bottom w:val="none" w:sz="0" w:space="0" w:color="auto"/>
        <w:right w:val="none" w:sz="0" w:space="0" w:color="auto"/>
      </w:divBdr>
    </w:div>
    <w:div w:id="1918321028">
      <w:bodyDiv w:val="1"/>
      <w:marLeft w:val="0"/>
      <w:marRight w:val="0"/>
      <w:marTop w:val="0"/>
      <w:marBottom w:val="0"/>
      <w:divBdr>
        <w:top w:val="none" w:sz="0" w:space="0" w:color="auto"/>
        <w:left w:val="none" w:sz="0" w:space="0" w:color="auto"/>
        <w:bottom w:val="none" w:sz="0" w:space="0" w:color="auto"/>
        <w:right w:val="none" w:sz="0" w:space="0" w:color="auto"/>
      </w:divBdr>
    </w:div>
    <w:div w:id="2009751779">
      <w:bodyDiv w:val="1"/>
      <w:marLeft w:val="0"/>
      <w:marRight w:val="0"/>
      <w:marTop w:val="0"/>
      <w:marBottom w:val="0"/>
      <w:divBdr>
        <w:top w:val="none" w:sz="0" w:space="0" w:color="auto"/>
        <w:left w:val="none" w:sz="0" w:space="0" w:color="auto"/>
        <w:bottom w:val="none" w:sz="0" w:space="0" w:color="auto"/>
        <w:right w:val="none" w:sz="0" w:space="0" w:color="auto"/>
      </w:divBdr>
    </w:div>
    <w:div w:id="21084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scopolgonzalez/Library/Group%20Containers/UBF8T346G9.Office/User%20Content.localized/Templates.localized/AI%20Informa&#769;tica.dotx" TargetMode="Externa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89F7-C68C-2746-8509-97E95335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 Informática.dotx</Template>
  <TotalTime>18</TotalTime>
  <Pages>129</Pages>
  <Words>24143</Words>
  <Characters>132790</Characters>
  <Application>Microsoft Office Word</Application>
  <DocSecurity>0</DocSecurity>
  <Lines>1106</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Xisco Pol González</dc:creator>
  <cp:keywords/>
  <dc:description/>
  <cp:lastModifiedBy>9152</cp:lastModifiedBy>
  <cp:revision>1</cp:revision>
  <dcterms:created xsi:type="dcterms:W3CDTF">2023-04-14T23:01:00Z</dcterms:created>
  <dcterms:modified xsi:type="dcterms:W3CDTF">2023-04-14T23:47:00Z</dcterms:modified>
</cp:coreProperties>
</file>